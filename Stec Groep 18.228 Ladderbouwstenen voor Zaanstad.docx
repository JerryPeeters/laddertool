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7AB2" w:rsidRDefault="001145EF" w:rsidP="00D55E5E">
      <w:pPr>
        <w:pStyle w:val="Voettekst"/>
      </w:pPr>
      <w:r w:rsidRPr="00B36E26">
        <w:rPr>
          <w:noProof/>
          <w:lang w:eastAsia="nl-NL"/>
        </w:rPr>
        <w:drawing>
          <wp:anchor distT="0" distB="0" distL="114300" distR="114300" simplePos="0" relativeHeight="251619840" behindDoc="1" locked="1" layoutInCell="1" allowOverlap="1" wp14:anchorId="6CE9F27E" wp14:editId="6608ABD4">
            <wp:simplePos x="0" y="0"/>
            <wp:positionH relativeFrom="page">
              <wp:posOffset>0</wp:posOffset>
            </wp:positionH>
            <wp:positionV relativeFrom="page">
              <wp:posOffset>8255</wp:posOffset>
            </wp:positionV>
            <wp:extent cx="7577455" cy="10716895"/>
            <wp:effectExtent l="0" t="0" r="4445" b="8255"/>
            <wp:wrapNone/>
            <wp:docPr id="4" name="Picture 9" descr="C:\Users\kvg\Desktop\stec_opmaak_gr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vg\Desktop\stec_opmaak_groot.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577455" cy="10716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4B4">
        <w:rPr>
          <w:noProof/>
          <w:lang w:eastAsia="nl-NL"/>
        </w:rPr>
        <mc:AlternateContent>
          <mc:Choice Requires="wps">
            <w:drawing>
              <wp:anchor distT="0" distB="0" distL="114300" distR="114300" simplePos="0" relativeHeight="251615744" behindDoc="1" locked="0" layoutInCell="1" allowOverlap="1" wp14:anchorId="75B4DF1F" wp14:editId="36E092D0">
                <wp:simplePos x="0" y="0"/>
                <wp:positionH relativeFrom="column">
                  <wp:posOffset>-543560</wp:posOffset>
                </wp:positionH>
                <wp:positionV relativeFrom="paragraph">
                  <wp:posOffset>469265</wp:posOffset>
                </wp:positionV>
                <wp:extent cx="7030720" cy="8275320"/>
                <wp:effectExtent l="6985" t="9525" r="10795" b="11430"/>
                <wp:wrapNone/>
                <wp:docPr id="1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0720" cy="8275320"/>
                        </a:xfrm>
                        <a:prstGeom prst="rect">
                          <a:avLst/>
                        </a:prstGeom>
                        <a:solidFill>
                          <a:schemeClr val="tx2">
                            <a:lumMod val="100000"/>
                            <a:lumOff val="0"/>
                          </a:schemeClr>
                        </a:solidFill>
                        <a:ln w="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2DCFB49" id="Rectangle 7" o:spid="_x0000_s1026" style="position:absolute;margin-left:-42.8pt;margin-top:36.95pt;width:553.6pt;height:651.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" fillcolor="#0197df [3215]" strokecolor="#003951 [1604]" strokeweight="0"/>
            </w:pict>
          </mc:Fallback>
        </mc:AlternateContent>
      </w:r>
    </w:p>
    <w:p w:rsidR="001145EF" w:rsidRDefault="001145EF" w:rsidP="001145EF">
      <w:pPr>
        <w:sectPr w:rsidR="001145EF" w:rsidSect="001145EF">
          <w:footerReference w:type="first" r:id="rId10"/>
          <w:type w:val="continuous"/>
          <w:pgSz w:w="11907" w:h="16839" w:code="9"/>
          <w:pgMar w:top="851" w:right="1797" w:bottom="0" w:left="1797" w:header="720" w:footer="720" w:gutter="0"/>
          <w:pgNumType w:fmt="lowerRoman" w:start="1"/>
          <w:cols w:space="720"/>
          <w:docGrid w:linePitch="360"/>
        </w:sectPr>
      </w:pPr>
    </w:p>
    <w:p w:rsidR="00674524" w:rsidRPr="00410B0A" w:rsidRDefault="00674524" w:rsidP="003B3297">
      <w:pPr>
        <w:pStyle w:val="Tabelofgrafiekinvoegen"/>
        <w:rPr>
          <w:rStyle w:val="Hyperlink"/>
          <w:rFonts w:asciiTheme="minorHAnsi" w:hAnsiTheme="minorHAnsi"/>
          <w:color w:val="000000"/>
          <w:sz w:val="88"/>
        </w:rPr>
        <w:sectPr w:rsidR="00674524" w:rsidRPr="00410B0A" w:rsidSect="00ED062A">
          <w:headerReference w:type="even" r:id="rId11"/>
          <w:headerReference w:type="default" r:id="rId12"/>
          <w:headerReference w:type="first" r:id="rId13"/>
          <w:footerReference w:type="first" r:id="rId14"/>
          <w:type w:val="continuous"/>
          <w:pgSz w:w="11907" w:h="16839" w:code="9"/>
          <w:pgMar w:top="851" w:right="1797" w:bottom="0" w:left="1797" w:header="720" w:footer="720" w:gutter="0"/>
          <w:pgNumType w:fmt="lowerRoman" w:start="1"/>
          <w:cols w:space="720"/>
          <w:formProt w:val="0"/>
          <w:docGrid w:linePitch="360"/>
        </w:sectPr>
      </w:pPr>
    </w:p>
    <w:p w:rsidR="00EB7AB2" w:rsidRDefault="002634B4" w:rsidP="00EB7AB2">
      <w:r>
        <w:rPr>
          <w:noProof/>
          <w:lang w:eastAsia="nl-NL"/>
        </w:rPr>
        <mc:AlternateContent>
          <mc:Choice Requires="wps">
            <w:drawing>
              <wp:anchor distT="0" distB="0" distL="114300" distR="114300" simplePos="0" relativeHeight="251660800" behindDoc="0" locked="0" layoutInCell="1" allowOverlap="1" wp14:anchorId="606CF46D" wp14:editId="4EE9E2A6">
                <wp:simplePos x="0" y="0"/>
                <wp:positionH relativeFrom="page">
                  <wp:posOffset>935990</wp:posOffset>
                </wp:positionH>
                <wp:positionV relativeFrom="page">
                  <wp:posOffset>9577070</wp:posOffset>
                </wp:positionV>
                <wp:extent cx="5760085" cy="477520"/>
                <wp:effectExtent l="12065" t="13970" r="9525" b="13335"/>
                <wp:wrapNone/>
                <wp:docPr id="31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77520"/>
                        </a:xfrm>
                        <a:prstGeom prst="rect">
                          <a:avLst/>
                        </a:prstGeom>
                        <a:solidFill>
                          <a:srgbClr val="FFFFFF"/>
                        </a:solidFill>
                        <a:ln w="0">
                          <a:solidFill>
                            <a:schemeClr val="bg2">
                              <a:lumMod val="100000"/>
                              <a:lumOff val="0"/>
                            </a:schemeClr>
                          </a:solidFill>
                          <a:miter lim="800000"/>
                          <a:headEnd/>
                          <a:tailEnd/>
                        </a:ln>
                      </wps:spPr>
                      <wps:txbx>
                        <w:txbxContent>
                          <w:sdt>
                            <w:sdtPr>
                              <w:alias w:val="Auteur"/>
                              <w:tag w:val="Auteur"/>
                              <w:id w:val="-321127239"/>
                              <w:lock w:val="sdtLocked"/>
                              <w:dataBinding w:prefixMappings="xmlns:ns0='http://purl.org/dc/elements/1.1/' xmlns:ns1='http://schemas.openxmlformats.org/package/2006/metadata/core-properties' " w:xpath="/ns1:coreProperties[1]/ns0:creator[1]" w:storeItemID="{6C3C8BC8-F283-45AE-878A-BAB7291924A1}"/>
                              <w:text/>
                            </w:sdtPr>
                            <w:sdtEndPr/>
                            <w:sdtContent>
                              <w:p w:rsidR="0022437F" w:rsidRPr="009966AD" w:rsidRDefault="0022437F" w:rsidP="009966AD">
                                <w:pPr>
                                  <w:pStyle w:val="STECAuteurs"/>
                                </w:pPr>
                                <w:r>
                                  <w:t>Bouke Timmen, Jorn Matthijsse en Martijn van den Bosch</w:t>
                                </w:r>
                              </w:p>
                            </w:sdtContent>
                          </w:sdt>
                          <w:p w:rsidR="0022437F" w:rsidRPr="0052558B" w:rsidRDefault="006D386D" w:rsidP="00A31625">
                            <w:pPr>
                              <w:pStyle w:val="STECAuteurs"/>
                            </w:pPr>
                            <w:sdt>
                              <w:sdtPr>
                                <w:alias w:val="PublicatieDatum"/>
                                <w:tag w:val="PublicatieDatum"/>
                                <w:id w:val="-1085526107"/>
                                <w:dataBinding w:prefixMappings="xmlns:ns0='http://schemas.microsoft.com/office/2006/coverPageProps' " w:xpath="/ns0:CoverPageProperties[1]/ns0:PublishDate[1]" w:storeItemID="{55AF091B-3C7A-41E3-B477-F2FDAA23CFDA}"/>
                                <w:date w:fullDate="2019-02-28T00:00:00Z">
                                  <w:dateFormat w:val="d MMMM yyyy"/>
                                  <w:lid w:val="nl-NL"/>
                                  <w:storeMappedDataAs w:val="text"/>
                                  <w:calendar w:val="gregorian"/>
                                </w:date>
                              </w:sdtPr>
                              <w:sdtEndPr/>
                              <w:sdtContent>
                                <w:r w:rsidR="000F5BEF">
                                  <w:t>28 februari 2019</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6CF46D" id="_x0000_t202" coordsize="21600,21600" o:spt="202" path="m,l,21600r21600,l21600,xe">
                <v:stroke joinstyle="miter"/>
                <v:path gradientshapeok="t" o:connecttype="rect"/>
              </v:shapetype>
              <v:shape id="Text Box 40" o:spid="_x0000_s1026" type="#_x0000_t202" style="position:absolute;margin-left:73.7pt;margin-top:754.1pt;width:453.55pt;height:37.6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" strokecolor="white [3214]" strokeweight="0">
                <v:textbox inset="0,0,0,0">
                  <w:txbxContent>
                    <w:sdt>
                      <w:sdtPr>
                        <w:alias w:val="Auteur"/>
                        <w:tag w:val="Auteur"/>
                        <w:id w:val="-321127239"/>
                        <w:lock w:val="sdtLocked"/>
                        <w:dataBinding w:prefixMappings="xmlns:ns0='http://purl.org/dc/elements/1.1/' xmlns:ns1='http://schemas.openxmlformats.org/package/2006/metadata/core-properties' " w:xpath="/ns1:coreProperties[1]/ns0:creator[1]" w:storeItemID="{6C3C8BC8-F283-45AE-878A-BAB7291924A1}"/>
                        <w:text/>
                      </w:sdtPr>
                      <w:sdtEndPr/>
                      <w:sdtContent>
                        <w:p w:rsidR="0022437F" w:rsidRPr="009966AD" w:rsidRDefault="0022437F" w:rsidP="009966AD">
                          <w:pPr>
                            <w:pStyle w:val="STECAuteurs"/>
                          </w:pPr>
                          <w:r>
                            <w:t>Bouke Timmen, Jorn Matthijsse en Martijn van den Bosch</w:t>
                          </w:r>
                        </w:p>
                      </w:sdtContent>
                    </w:sdt>
                    <w:p w:rsidR="0022437F" w:rsidRPr="0052558B" w:rsidRDefault="006154BC" w:rsidP="00A31625">
                      <w:pPr>
                        <w:pStyle w:val="STECAuteurs"/>
                      </w:pPr>
                      <w:sdt>
                        <w:sdtPr>
                          <w:alias w:val="PublicatieDatum"/>
                          <w:tag w:val="PublicatieDatum"/>
                          <w:id w:val="-1085526107"/>
                          <w:dataBinding w:prefixMappings="xmlns:ns0='http://schemas.microsoft.com/office/2006/coverPageProps' " w:xpath="/ns0:CoverPageProperties[1]/ns0:PublishDate[1]" w:storeItemID="{55AF091B-3C7A-41E3-B477-F2FDAA23CFDA}"/>
                          <w:date w:fullDate="2019-02-28T00:00:00Z">
                            <w:dateFormat w:val="d MMMM yyyy"/>
                            <w:lid w:val="nl-NL"/>
                            <w:storeMappedDataAs w:val="text"/>
                            <w:calendar w:val="gregorian"/>
                          </w:date>
                        </w:sdtPr>
                        <w:sdtEndPr/>
                        <w:sdtContent>
                          <w:r w:rsidR="000F5BEF">
                            <w:t>28 februari 2019</w:t>
                          </w:r>
                        </w:sdtContent>
                      </w:sdt>
                    </w:p>
                  </w:txbxContent>
                </v:textbox>
                <w10:wrap anchorx="page" anchory="page"/>
              </v:shape>
            </w:pict>
          </mc:Fallback>
        </mc:AlternateContent>
      </w:r>
      <w:r>
        <w:rPr>
          <w:noProof/>
          <w:lang w:eastAsia="nl-NL"/>
        </w:rPr>
        <mc:AlternateContent>
          <mc:Choice Requires="wps">
            <w:drawing>
              <wp:anchor distT="0" distB="0" distL="114300" distR="114300" simplePos="0" relativeHeight="251659776" behindDoc="0" locked="0" layoutInCell="1" allowOverlap="1" wp14:anchorId="7DA8C71A" wp14:editId="4EEB379E">
                <wp:simplePos x="0" y="0"/>
                <wp:positionH relativeFrom="page">
                  <wp:posOffset>935990</wp:posOffset>
                </wp:positionH>
                <wp:positionV relativeFrom="page">
                  <wp:posOffset>9253220</wp:posOffset>
                </wp:positionV>
                <wp:extent cx="5760085" cy="347980"/>
                <wp:effectExtent l="12065" t="13970" r="9525" b="9525"/>
                <wp:wrapNone/>
                <wp:docPr id="313"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347980"/>
                        </a:xfrm>
                        <a:prstGeom prst="rect">
                          <a:avLst/>
                        </a:prstGeom>
                        <a:solidFill>
                          <a:srgbClr val="FFFFFF"/>
                        </a:solidFill>
                        <a:ln w="0">
                          <a:solidFill>
                            <a:schemeClr val="bg1">
                              <a:lumMod val="100000"/>
                              <a:lumOff val="0"/>
                            </a:schemeClr>
                          </a:solidFill>
                          <a:miter lim="800000"/>
                          <a:headEnd/>
                          <a:tailEnd/>
                        </a:ln>
                      </wps:spPr>
                      <wps:txbx>
                        <w:txbxContent>
                          <w:sdt>
                            <w:sdtPr>
                              <w:alias w:val="Company"/>
                              <w:id w:val="-1637332335"/>
                              <w:dataBinding w:prefixMappings="xmlns:ns0='http://schemas.openxmlformats.org/officeDocument/2006/extended-properties' " w:xpath="/ns0:Properties[1]/ns0:Company[1]" w:storeItemID="{6668398D-A668-4E3E-A5EB-62B293D839F1}"/>
                              <w:text/>
                            </w:sdtPr>
                            <w:sdtEndPr/>
                            <w:sdtContent>
                              <w:p w:rsidR="0022437F" w:rsidRPr="00C258AC" w:rsidRDefault="0022437F" w:rsidP="00EB7AB2">
                                <w:r>
                                  <w:t>Stec Groep aan gemeente Zaanstad</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A8C71A" id="Text Box 39" o:spid="_x0000_s1027" type="#_x0000_t202" style="position:absolute;margin-left:73.7pt;margin-top:728.6pt;width:453.55pt;height:27.4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" strokecolor="white [3212]" strokeweight="0">
                <v:textbox inset="0,0,0,0">
                  <w:txbxContent>
                    <w:sdt>
                      <w:sdtPr>
                        <w:alias w:val="Company"/>
                        <w:id w:val="-1637332335"/>
                        <w:dataBinding w:prefixMappings="xmlns:ns0='http://schemas.openxmlformats.org/officeDocument/2006/extended-properties' " w:xpath="/ns0:Properties[1]/ns0:Company[1]" w:storeItemID="{6668398D-A668-4E3E-A5EB-62B293D839F1}"/>
                        <w:text/>
                      </w:sdtPr>
                      <w:sdtContent>
                        <w:p w:rsidR="0022437F" w:rsidRPr="00C258AC" w:rsidRDefault="0022437F" w:rsidP="00EB7AB2">
                          <w:r>
                            <w:t>Stec Groep aan gemeente Zaanstad</w:t>
                          </w:r>
                        </w:p>
                      </w:sdtContent>
                    </w:sdt>
                  </w:txbxContent>
                </v:textbox>
                <w10:wrap anchorx="page" anchory="page"/>
              </v:shape>
            </w:pict>
          </mc:Fallback>
        </mc:AlternateContent>
      </w:r>
      <w:r>
        <w:rPr>
          <w:noProof/>
          <w:lang w:eastAsia="nl-NL"/>
        </w:rPr>
        <mc:AlternateContent>
          <mc:Choice Requires="wps">
            <w:drawing>
              <wp:anchor distT="0" distB="0" distL="114300" distR="114300" simplePos="0" relativeHeight="251656704" behindDoc="0" locked="0" layoutInCell="1" allowOverlap="1" wp14:anchorId="30C175F3" wp14:editId="08D6C50C">
                <wp:simplePos x="0" y="0"/>
                <wp:positionH relativeFrom="page">
                  <wp:posOffset>935990</wp:posOffset>
                </wp:positionH>
                <wp:positionV relativeFrom="page">
                  <wp:posOffset>9577070</wp:posOffset>
                </wp:positionV>
                <wp:extent cx="5760085" cy="477520"/>
                <wp:effectExtent l="12065" t="13970" r="9525" b="13335"/>
                <wp:wrapNone/>
                <wp:docPr id="30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77520"/>
                        </a:xfrm>
                        <a:prstGeom prst="rect">
                          <a:avLst/>
                        </a:prstGeom>
                        <a:solidFill>
                          <a:srgbClr val="FFFFFF"/>
                        </a:solidFill>
                        <a:ln w="0">
                          <a:solidFill>
                            <a:schemeClr val="bg2">
                              <a:lumMod val="100000"/>
                              <a:lumOff val="0"/>
                            </a:schemeClr>
                          </a:solidFill>
                          <a:miter lim="800000"/>
                          <a:headEnd/>
                          <a:tailEnd/>
                        </a:ln>
                      </wps:spPr>
                      <wps:txbx>
                        <w:txbxContent>
                          <w:sdt>
                            <w:sdtPr>
                              <w:alias w:val="Auteur"/>
                              <w:tag w:val="Auteur"/>
                              <w:id w:val="1302116090"/>
                              <w:lock w:val="sdtLocked"/>
                              <w:dataBinding w:prefixMappings="xmlns:ns0='http://purl.org/dc/elements/1.1/' xmlns:ns1='http://schemas.openxmlformats.org/package/2006/metadata/core-properties' " w:xpath="/ns1:coreProperties[1]/ns0:creator[1]" w:storeItemID="{6C3C8BC8-F283-45AE-878A-BAB7291924A1}"/>
                              <w:text/>
                            </w:sdtPr>
                            <w:sdtEndPr/>
                            <w:sdtContent>
                              <w:p w:rsidR="0022437F" w:rsidRPr="009966AD" w:rsidRDefault="0022437F" w:rsidP="009966AD">
                                <w:pPr>
                                  <w:pStyle w:val="STECAuteurs"/>
                                </w:pPr>
                                <w:r>
                                  <w:t>Bouke Timmen, Jorn Matthijsse en Martijn van den Bosch</w:t>
                                </w:r>
                              </w:p>
                            </w:sdtContent>
                          </w:sdt>
                          <w:p w:rsidR="0022437F" w:rsidRPr="0052558B" w:rsidRDefault="006D386D" w:rsidP="00A31625">
                            <w:pPr>
                              <w:pStyle w:val="STECAuteurs"/>
                            </w:pPr>
                            <w:sdt>
                              <w:sdtPr>
                                <w:alias w:val="PublicatieDatum"/>
                                <w:tag w:val="PublicatieDatum"/>
                                <w:id w:val="-232700225"/>
                                <w:dataBinding w:prefixMappings="xmlns:ns0='http://schemas.microsoft.com/office/2006/coverPageProps' " w:xpath="/ns0:CoverPageProperties[1]/ns0:PublishDate[1]" w:storeItemID="{55AF091B-3C7A-41E3-B477-F2FDAA23CFDA}"/>
                                <w:date w:fullDate="2019-02-28T00:00:00Z">
                                  <w:dateFormat w:val="d MMMM yyyy"/>
                                  <w:lid w:val="nl-NL"/>
                                  <w:storeMappedDataAs w:val="text"/>
                                  <w:calendar w:val="gregorian"/>
                                </w:date>
                              </w:sdtPr>
                              <w:sdtEndPr/>
                              <w:sdtContent>
                                <w:r w:rsidR="000F5BEF">
                                  <w:t>28 februari 2019</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C175F3" id="_x0000_s1028" type="#_x0000_t202" style="position:absolute;margin-left:73.7pt;margin-top:754.1pt;width:453.55pt;height:37.6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" strokecolor="white [3214]" strokeweight="0">
                <v:textbox inset="0,0,0,0">
                  <w:txbxContent>
                    <w:sdt>
                      <w:sdtPr>
                        <w:alias w:val="Auteur"/>
                        <w:tag w:val="Auteur"/>
                        <w:id w:val="1302116090"/>
                        <w:lock w:val="sdtLocked"/>
                        <w:dataBinding w:prefixMappings="xmlns:ns0='http://purl.org/dc/elements/1.1/' xmlns:ns1='http://schemas.openxmlformats.org/package/2006/metadata/core-properties' " w:xpath="/ns1:coreProperties[1]/ns0:creator[1]" w:storeItemID="{6C3C8BC8-F283-45AE-878A-BAB7291924A1}"/>
                        <w:text/>
                      </w:sdtPr>
                      <w:sdtEndPr/>
                      <w:sdtContent>
                        <w:p w:rsidR="0022437F" w:rsidRPr="009966AD" w:rsidRDefault="0022437F" w:rsidP="009966AD">
                          <w:pPr>
                            <w:pStyle w:val="STECAuteurs"/>
                          </w:pPr>
                          <w:r>
                            <w:t>Bouke Timmen, Jorn Matthijsse en Martijn van den Bosch</w:t>
                          </w:r>
                        </w:p>
                      </w:sdtContent>
                    </w:sdt>
                    <w:p w:rsidR="0022437F" w:rsidRPr="0052558B" w:rsidRDefault="006154BC" w:rsidP="00A31625">
                      <w:pPr>
                        <w:pStyle w:val="STECAuteurs"/>
                      </w:pPr>
                      <w:sdt>
                        <w:sdtPr>
                          <w:alias w:val="PublicatieDatum"/>
                          <w:tag w:val="PublicatieDatum"/>
                          <w:id w:val="-232700225"/>
                          <w:dataBinding w:prefixMappings="xmlns:ns0='http://schemas.microsoft.com/office/2006/coverPageProps' " w:xpath="/ns0:CoverPageProperties[1]/ns0:PublishDate[1]" w:storeItemID="{55AF091B-3C7A-41E3-B477-F2FDAA23CFDA}"/>
                          <w:date w:fullDate="2019-02-28T00:00:00Z">
                            <w:dateFormat w:val="d MMMM yyyy"/>
                            <w:lid w:val="nl-NL"/>
                            <w:storeMappedDataAs w:val="text"/>
                            <w:calendar w:val="gregorian"/>
                          </w:date>
                        </w:sdtPr>
                        <w:sdtEndPr/>
                        <w:sdtContent>
                          <w:r w:rsidR="000F5BEF">
                            <w:t>28 februari 2019</w:t>
                          </w:r>
                        </w:sdtContent>
                      </w:sdt>
                    </w:p>
                  </w:txbxContent>
                </v:textbox>
                <w10:wrap anchorx="page" anchory="page"/>
              </v:shape>
            </w:pict>
          </mc:Fallback>
        </mc:AlternateContent>
      </w:r>
      <w:r>
        <w:rPr>
          <w:noProof/>
          <w:lang w:eastAsia="nl-NL"/>
        </w:rPr>
        <mc:AlternateContent>
          <mc:Choice Requires="wps">
            <w:drawing>
              <wp:anchor distT="0" distB="0" distL="114300" distR="114300" simplePos="0" relativeHeight="251655680" behindDoc="0" locked="0" layoutInCell="1" allowOverlap="1" wp14:anchorId="325201B3" wp14:editId="0F180D8B">
                <wp:simplePos x="0" y="0"/>
                <wp:positionH relativeFrom="page">
                  <wp:posOffset>935990</wp:posOffset>
                </wp:positionH>
                <wp:positionV relativeFrom="page">
                  <wp:posOffset>9253220</wp:posOffset>
                </wp:positionV>
                <wp:extent cx="5760085" cy="347980"/>
                <wp:effectExtent l="12065" t="13970" r="9525" b="9525"/>
                <wp:wrapNone/>
                <wp:docPr id="30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347980"/>
                        </a:xfrm>
                        <a:prstGeom prst="rect">
                          <a:avLst/>
                        </a:prstGeom>
                        <a:solidFill>
                          <a:srgbClr val="FFFFFF"/>
                        </a:solidFill>
                        <a:ln w="0">
                          <a:solidFill>
                            <a:schemeClr val="bg1">
                              <a:lumMod val="100000"/>
                              <a:lumOff val="0"/>
                            </a:schemeClr>
                          </a:solidFill>
                          <a:miter lim="800000"/>
                          <a:headEnd/>
                          <a:tailEnd/>
                        </a:ln>
                      </wps:spPr>
                      <wps:txbx>
                        <w:txbxContent>
                          <w:sdt>
                            <w:sdtPr>
                              <w:alias w:val="Company"/>
                              <w:id w:val="2136290985"/>
                              <w:dataBinding w:prefixMappings="xmlns:ns0='http://schemas.openxmlformats.org/officeDocument/2006/extended-properties' " w:xpath="/ns0:Properties[1]/ns0:Company[1]" w:storeItemID="{6668398D-A668-4E3E-A5EB-62B293D839F1}"/>
                              <w:text/>
                            </w:sdtPr>
                            <w:sdtEndPr/>
                            <w:sdtContent>
                              <w:p w:rsidR="0022437F" w:rsidRPr="00C258AC" w:rsidRDefault="0022437F" w:rsidP="00EB7AB2">
                                <w:r>
                                  <w:t>Stec Groep aan gemeente Zaanstad</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5201B3" id="_x0000_s1029" type="#_x0000_t202" style="position:absolute;margin-left:73.7pt;margin-top:728.6pt;width:453.55pt;height:27.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" strokecolor="white [3212]" strokeweight="0">
                <v:textbox inset="0,0,0,0">
                  <w:txbxContent>
                    <w:sdt>
                      <w:sdtPr>
                        <w:alias w:val="Company"/>
                        <w:id w:val="2136290985"/>
                        <w:dataBinding w:prefixMappings="xmlns:ns0='http://schemas.openxmlformats.org/officeDocument/2006/extended-properties' " w:xpath="/ns0:Properties[1]/ns0:Company[1]" w:storeItemID="{6668398D-A668-4E3E-A5EB-62B293D839F1}"/>
                        <w:text/>
                      </w:sdtPr>
                      <w:sdtContent>
                        <w:p w:rsidR="0022437F" w:rsidRPr="00C258AC" w:rsidRDefault="0022437F" w:rsidP="00EB7AB2">
                          <w:r>
                            <w:t>Stec Groep aan gemeente Zaanstad</w:t>
                          </w:r>
                        </w:p>
                      </w:sdtContent>
                    </w:sdt>
                  </w:txbxContent>
                </v:textbox>
                <w10:wrap anchorx="page" anchory="page"/>
              </v:shape>
            </w:pict>
          </mc:Fallback>
        </mc:AlternateContent>
      </w:r>
      <w:r>
        <w:rPr>
          <w:noProof/>
          <w:lang w:eastAsia="nl-NL"/>
        </w:rPr>
        <mc:AlternateContent>
          <mc:Choice Requires="wps">
            <w:drawing>
              <wp:anchor distT="0" distB="0" distL="114300" distR="114300" simplePos="0" relativeHeight="251643392" behindDoc="0" locked="0" layoutInCell="1" allowOverlap="1" wp14:anchorId="28CC34FC" wp14:editId="3D1976D2">
                <wp:simplePos x="0" y="0"/>
                <wp:positionH relativeFrom="page">
                  <wp:posOffset>935990</wp:posOffset>
                </wp:positionH>
                <wp:positionV relativeFrom="page">
                  <wp:posOffset>9577070</wp:posOffset>
                </wp:positionV>
                <wp:extent cx="5760085" cy="477520"/>
                <wp:effectExtent l="12065" t="13970" r="9525" b="13335"/>
                <wp:wrapNone/>
                <wp:docPr id="29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77520"/>
                        </a:xfrm>
                        <a:prstGeom prst="rect">
                          <a:avLst/>
                        </a:prstGeom>
                        <a:solidFill>
                          <a:srgbClr val="FFFFFF"/>
                        </a:solidFill>
                        <a:ln w="0">
                          <a:solidFill>
                            <a:schemeClr val="bg2">
                              <a:lumMod val="100000"/>
                              <a:lumOff val="0"/>
                            </a:schemeClr>
                          </a:solidFill>
                          <a:miter lim="800000"/>
                          <a:headEnd/>
                          <a:tailEnd/>
                        </a:ln>
                      </wps:spPr>
                      <wps:txbx>
                        <w:txbxContent>
                          <w:sdt>
                            <w:sdtPr>
                              <w:alias w:val="Auteur"/>
                              <w:tag w:val="Auteur"/>
                              <w:id w:val="-1803232079"/>
                              <w:lock w:val="sdtLocked"/>
                              <w:dataBinding w:prefixMappings="xmlns:ns0='http://purl.org/dc/elements/1.1/' xmlns:ns1='http://schemas.openxmlformats.org/package/2006/metadata/core-properties' " w:xpath="/ns1:coreProperties[1]/ns0:creator[1]" w:storeItemID="{6C3C8BC8-F283-45AE-878A-BAB7291924A1}"/>
                              <w:text/>
                            </w:sdtPr>
                            <w:sdtEndPr/>
                            <w:sdtContent>
                              <w:p w:rsidR="0022437F" w:rsidRPr="009966AD" w:rsidRDefault="0022437F" w:rsidP="009966AD">
                                <w:pPr>
                                  <w:pStyle w:val="STECAuteurs"/>
                                </w:pPr>
                                <w:r>
                                  <w:t>Bouke Timmen, Jorn Matthijsse en Martijn van den Bosch</w:t>
                                </w:r>
                              </w:p>
                            </w:sdtContent>
                          </w:sdt>
                          <w:p w:rsidR="0022437F" w:rsidRPr="0052558B" w:rsidRDefault="006D386D" w:rsidP="00A31625">
                            <w:pPr>
                              <w:pStyle w:val="STECAuteurs"/>
                            </w:pPr>
                            <w:sdt>
                              <w:sdtPr>
                                <w:alias w:val="PublicatieDatum"/>
                                <w:tag w:val="PublicatieDatum"/>
                                <w:id w:val="-304853199"/>
                                <w:dataBinding w:prefixMappings="xmlns:ns0='http://schemas.microsoft.com/office/2006/coverPageProps' " w:xpath="/ns0:CoverPageProperties[1]/ns0:PublishDate[1]" w:storeItemID="{55AF091B-3C7A-41E3-B477-F2FDAA23CFDA}"/>
                                <w:date w:fullDate="2019-02-28T00:00:00Z">
                                  <w:dateFormat w:val="d MMMM yyyy"/>
                                  <w:lid w:val="nl-NL"/>
                                  <w:storeMappedDataAs w:val="text"/>
                                  <w:calendar w:val="gregorian"/>
                                </w:date>
                              </w:sdtPr>
                              <w:sdtEndPr/>
                              <w:sdtContent>
                                <w:r w:rsidR="000F5BEF">
                                  <w:t>28 februari 2019</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CC34FC" id="_x0000_s1030" type="#_x0000_t202" style="position:absolute;margin-left:73.7pt;margin-top:754.1pt;width:453.55pt;height:37.6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" strokecolor="white [3214]" strokeweight="0">
                <v:textbox inset="0,0,0,0">
                  <w:txbxContent>
                    <w:sdt>
                      <w:sdtPr>
                        <w:alias w:val="Auteur"/>
                        <w:tag w:val="Auteur"/>
                        <w:id w:val="-1803232079"/>
                        <w:lock w:val="sdtLocked"/>
                        <w:dataBinding w:prefixMappings="xmlns:ns0='http://purl.org/dc/elements/1.1/' xmlns:ns1='http://schemas.openxmlformats.org/package/2006/metadata/core-properties' " w:xpath="/ns1:coreProperties[1]/ns0:creator[1]" w:storeItemID="{6C3C8BC8-F283-45AE-878A-BAB7291924A1}"/>
                        <w:text/>
                      </w:sdtPr>
                      <w:sdtEndPr/>
                      <w:sdtContent>
                        <w:p w:rsidR="0022437F" w:rsidRPr="009966AD" w:rsidRDefault="0022437F" w:rsidP="009966AD">
                          <w:pPr>
                            <w:pStyle w:val="STECAuteurs"/>
                          </w:pPr>
                          <w:r>
                            <w:t>Bouke Timmen, Jorn Matthijsse en Martijn van den Bosch</w:t>
                          </w:r>
                        </w:p>
                      </w:sdtContent>
                    </w:sdt>
                    <w:p w:rsidR="0022437F" w:rsidRPr="0052558B" w:rsidRDefault="006154BC" w:rsidP="00A31625">
                      <w:pPr>
                        <w:pStyle w:val="STECAuteurs"/>
                      </w:pPr>
                      <w:sdt>
                        <w:sdtPr>
                          <w:alias w:val="PublicatieDatum"/>
                          <w:tag w:val="PublicatieDatum"/>
                          <w:id w:val="-304853199"/>
                          <w:dataBinding w:prefixMappings="xmlns:ns0='http://schemas.microsoft.com/office/2006/coverPageProps' " w:xpath="/ns0:CoverPageProperties[1]/ns0:PublishDate[1]" w:storeItemID="{55AF091B-3C7A-41E3-B477-F2FDAA23CFDA}"/>
                          <w:date w:fullDate="2019-02-28T00:00:00Z">
                            <w:dateFormat w:val="d MMMM yyyy"/>
                            <w:lid w:val="nl-NL"/>
                            <w:storeMappedDataAs w:val="text"/>
                            <w:calendar w:val="gregorian"/>
                          </w:date>
                        </w:sdtPr>
                        <w:sdtEndPr/>
                        <w:sdtContent>
                          <w:r w:rsidR="000F5BEF">
                            <w:t>28 februari 2019</w:t>
                          </w:r>
                        </w:sdtContent>
                      </w:sdt>
                    </w:p>
                  </w:txbxContent>
                </v:textbox>
                <w10:wrap anchorx="page" anchory="page"/>
              </v:shape>
            </w:pict>
          </mc:Fallback>
        </mc:AlternateContent>
      </w:r>
      <w:r>
        <w:rPr>
          <w:noProof/>
          <w:lang w:eastAsia="nl-NL"/>
        </w:rPr>
        <mc:AlternateContent>
          <mc:Choice Requires="wps">
            <w:drawing>
              <wp:anchor distT="0" distB="0" distL="114300" distR="114300" simplePos="0" relativeHeight="251641344" behindDoc="0" locked="0" layoutInCell="1" allowOverlap="1" wp14:anchorId="14F036E0" wp14:editId="5E75E805">
                <wp:simplePos x="0" y="0"/>
                <wp:positionH relativeFrom="page">
                  <wp:posOffset>935990</wp:posOffset>
                </wp:positionH>
                <wp:positionV relativeFrom="page">
                  <wp:posOffset>9253220</wp:posOffset>
                </wp:positionV>
                <wp:extent cx="5760085" cy="347980"/>
                <wp:effectExtent l="12065" t="13970" r="9525" b="9525"/>
                <wp:wrapNone/>
                <wp:docPr id="29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347980"/>
                        </a:xfrm>
                        <a:prstGeom prst="rect">
                          <a:avLst/>
                        </a:prstGeom>
                        <a:solidFill>
                          <a:srgbClr val="FFFFFF"/>
                        </a:solidFill>
                        <a:ln w="0">
                          <a:solidFill>
                            <a:schemeClr val="bg1">
                              <a:lumMod val="100000"/>
                              <a:lumOff val="0"/>
                            </a:schemeClr>
                          </a:solidFill>
                          <a:miter lim="800000"/>
                          <a:headEnd/>
                          <a:tailEnd/>
                        </a:ln>
                      </wps:spPr>
                      <wps:txbx>
                        <w:txbxContent>
                          <w:sdt>
                            <w:sdtPr>
                              <w:alias w:val="Company"/>
                              <w:id w:val="-1415392794"/>
                              <w:dataBinding w:prefixMappings="xmlns:ns0='http://schemas.openxmlformats.org/officeDocument/2006/extended-properties' " w:xpath="/ns0:Properties[1]/ns0:Company[1]" w:storeItemID="{6668398D-A668-4E3E-A5EB-62B293D839F1}"/>
                              <w:text/>
                            </w:sdtPr>
                            <w:sdtEndPr/>
                            <w:sdtContent>
                              <w:p w:rsidR="0022437F" w:rsidRPr="00C258AC" w:rsidRDefault="0022437F" w:rsidP="00EB7AB2">
                                <w:r>
                                  <w:t>Stec Groep aan gemeente Zaanstad</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F036E0" id="_x0000_s1031" type="#_x0000_t202" style="position:absolute;margin-left:73.7pt;margin-top:728.6pt;width:453.55pt;height:27.4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" strokecolor="white [3212]" strokeweight="0">
                <v:textbox inset="0,0,0,0">
                  <w:txbxContent>
                    <w:sdt>
                      <w:sdtPr>
                        <w:alias w:val="Company"/>
                        <w:id w:val="-1415392794"/>
                        <w:dataBinding w:prefixMappings="xmlns:ns0='http://schemas.openxmlformats.org/officeDocument/2006/extended-properties' " w:xpath="/ns0:Properties[1]/ns0:Company[1]" w:storeItemID="{6668398D-A668-4E3E-A5EB-62B293D839F1}"/>
                        <w:text/>
                      </w:sdtPr>
                      <w:sdtContent>
                        <w:p w:rsidR="0022437F" w:rsidRPr="00C258AC" w:rsidRDefault="0022437F" w:rsidP="00EB7AB2">
                          <w:r>
                            <w:t>Stec Groep aan gemeente Zaanstad</w:t>
                          </w:r>
                        </w:p>
                      </w:sdtContent>
                    </w:sdt>
                  </w:txbxContent>
                </v:textbox>
                <w10:wrap anchorx="page" anchory="page"/>
              </v:shape>
            </w:pict>
          </mc:Fallback>
        </mc:AlternateContent>
      </w:r>
      <w:r>
        <w:rPr>
          <w:noProof/>
          <w:lang w:eastAsia="nl-NL"/>
        </w:rPr>
        <mc:AlternateContent>
          <mc:Choice Requires="wps">
            <w:drawing>
              <wp:anchor distT="0" distB="0" distL="114300" distR="114300" simplePos="0" relativeHeight="251618816" behindDoc="0" locked="0" layoutInCell="1" allowOverlap="1" wp14:anchorId="6C52EDF1" wp14:editId="447F267E">
                <wp:simplePos x="0" y="0"/>
                <wp:positionH relativeFrom="page">
                  <wp:posOffset>935990</wp:posOffset>
                </wp:positionH>
                <wp:positionV relativeFrom="page">
                  <wp:posOffset>9577070</wp:posOffset>
                </wp:positionV>
                <wp:extent cx="5760085" cy="477520"/>
                <wp:effectExtent l="12065" t="13970" r="9525" b="13335"/>
                <wp:wrapNone/>
                <wp:docPr id="1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77520"/>
                        </a:xfrm>
                        <a:prstGeom prst="rect">
                          <a:avLst/>
                        </a:prstGeom>
                        <a:solidFill>
                          <a:srgbClr val="FFFFFF"/>
                        </a:solidFill>
                        <a:ln w="0">
                          <a:solidFill>
                            <a:schemeClr val="bg2">
                              <a:lumMod val="100000"/>
                              <a:lumOff val="0"/>
                            </a:schemeClr>
                          </a:solidFill>
                          <a:miter lim="800000"/>
                          <a:headEnd/>
                          <a:tailEnd/>
                        </a:ln>
                      </wps:spPr>
                      <wps:txbx>
                        <w:txbxContent>
                          <w:sdt>
                            <w:sdtPr>
                              <w:alias w:val="Auteur"/>
                              <w:tag w:val="Auteur"/>
                              <w:id w:val="3548049"/>
                              <w:lock w:val="sdtLocked"/>
                              <w:dataBinding w:prefixMappings="xmlns:ns0='http://purl.org/dc/elements/1.1/' xmlns:ns1='http://schemas.openxmlformats.org/package/2006/metadata/core-properties' " w:xpath="/ns1:coreProperties[1]/ns0:creator[1]" w:storeItemID="{6C3C8BC8-F283-45AE-878A-BAB7291924A1}"/>
                              <w:text/>
                            </w:sdtPr>
                            <w:sdtEndPr/>
                            <w:sdtContent>
                              <w:p w:rsidR="0022437F" w:rsidRPr="009966AD" w:rsidRDefault="0022437F" w:rsidP="009966AD">
                                <w:pPr>
                                  <w:pStyle w:val="STECAuteurs"/>
                                </w:pPr>
                                <w:r>
                                  <w:t>Bouke Timmen, Jorn Matthijsse en Martijn van den Bosch</w:t>
                                </w:r>
                              </w:p>
                            </w:sdtContent>
                          </w:sdt>
                          <w:p w:rsidR="0022437F" w:rsidRPr="0052558B" w:rsidRDefault="006D386D" w:rsidP="00A31625">
                            <w:pPr>
                              <w:pStyle w:val="STECAuteurs"/>
                            </w:pPr>
                            <w:sdt>
                              <w:sdtPr>
                                <w:alias w:val="PublicatieDatum"/>
                                <w:tag w:val="PublicatieDatum"/>
                                <w:id w:val="3548050"/>
                                <w:dataBinding w:prefixMappings="xmlns:ns0='http://schemas.microsoft.com/office/2006/coverPageProps' " w:xpath="/ns0:CoverPageProperties[1]/ns0:PublishDate[1]" w:storeItemID="{55AF091B-3C7A-41E3-B477-F2FDAA23CFDA}"/>
                                <w:date w:fullDate="2019-02-28T00:00:00Z">
                                  <w:dateFormat w:val="d MMMM yyyy"/>
                                  <w:lid w:val="nl-NL"/>
                                  <w:storeMappedDataAs w:val="text"/>
                                  <w:calendar w:val="gregorian"/>
                                </w:date>
                              </w:sdtPr>
                              <w:sdtEndPr/>
                              <w:sdtContent>
                                <w:r w:rsidR="000F5BEF">
                                  <w:t>28 februari 2019</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52EDF1" id="_x0000_s1032" type="#_x0000_t202" style="position:absolute;margin-left:73.7pt;margin-top:754.1pt;width:453.55pt;height:37.6pt;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" strokecolor="white [3214]" strokeweight="0">
                <v:textbox inset="0,0,0,0">
                  <w:txbxContent>
                    <w:sdt>
                      <w:sdtPr>
                        <w:alias w:val="Auteur"/>
                        <w:tag w:val="Auteur"/>
                        <w:id w:val="3548049"/>
                        <w:lock w:val="sdtLocked"/>
                        <w:dataBinding w:prefixMappings="xmlns:ns0='http://purl.org/dc/elements/1.1/' xmlns:ns1='http://schemas.openxmlformats.org/package/2006/metadata/core-properties' " w:xpath="/ns1:coreProperties[1]/ns0:creator[1]" w:storeItemID="{6C3C8BC8-F283-45AE-878A-BAB7291924A1}"/>
                        <w:text/>
                      </w:sdtPr>
                      <w:sdtEndPr/>
                      <w:sdtContent>
                        <w:p w:rsidR="0022437F" w:rsidRPr="009966AD" w:rsidRDefault="0022437F" w:rsidP="009966AD">
                          <w:pPr>
                            <w:pStyle w:val="STECAuteurs"/>
                          </w:pPr>
                          <w:r>
                            <w:t>Bouke Timmen, Jorn Matthijsse en Martijn van den Bosch</w:t>
                          </w:r>
                        </w:p>
                      </w:sdtContent>
                    </w:sdt>
                    <w:p w:rsidR="0022437F" w:rsidRPr="0052558B" w:rsidRDefault="006154BC" w:rsidP="00A31625">
                      <w:pPr>
                        <w:pStyle w:val="STECAuteurs"/>
                      </w:pPr>
                      <w:sdt>
                        <w:sdtPr>
                          <w:alias w:val="PublicatieDatum"/>
                          <w:tag w:val="PublicatieDatum"/>
                          <w:id w:val="3548050"/>
                          <w:dataBinding w:prefixMappings="xmlns:ns0='http://schemas.microsoft.com/office/2006/coverPageProps' " w:xpath="/ns0:CoverPageProperties[1]/ns0:PublishDate[1]" w:storeItemID="{55AF091B-3C7A-41E3-B477-F2FDAA23CFDA}"/>
                          <w:date w:fullDate="2019-02-28T00:00:00Z">
                            <w:dateFormat w:val="d MMMM yyyy"/>
                            <w:lid w:val="nl-NL"/>
                            <w:storeMappedDataAs w:val="text"/>
                            <w:calendar w:val="gregorian"/>
                          </w:date>
                        </w:sdtPr>
                        <w:sdtEndPr/>
                        <w:sdtContent>
                          <w:r w:rsidR="000F5BEF">
                            <w:t>28 februari 2019</w:t>
                          </w:r>
                        </w:sdtContent>
                      </w:sdt>
                    </w:p>
                  </w:txbxContent>
                </v:textbox>
                <w10:wrap anchorx="page" anchory="page"/>
              </v:shape>
            </w:pict>
          </mc:Fallback>
        </mc:AlternateContent>
      </w:r>
      <w:r>
        <w:rPr>
          <w:noProof/>
          <w:lang w:eastAsia="nl-NL"/>
        </w:rPr>
        <mc:AlternateContent>
          <mc:Choice Requires="wps">
            <w:drawing>
              <wp:anchor distT="0" distB="0" distL="114300" distR="114300" simplePos="0" relativeHeight="251617792" behindDoc="0" locked="0" layoutInCell="1" allowOverlap="1" wp14:anchorId="5CF497FF" wp14:editId="2E7804E1">
                <wp:simplePos x="0" y="0"/>
                <wp:positionH relativeFrom="page">
                  <wp:posOffset>935990</wp:posOffset>
                </wp:positionH>
                <wp:positionV relativeFrom="page">
                  <wp:posOffset>9253220</wp:posOffset>
                </wp:positionV>
                <wp:extent cx="5760085" cy="347980"/>
                <wp:effectExtent l="12065" t="13970" r="9525" b="9525"/>
                <wp:wrapNone/>
                <wp:docPr id="1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347980"/>
                        </a:xfrm>
                        <a:prstGeom prst="rect">
                          <a:avLst/>
                        </a:prstGeom>
                        <a:solidFill>
                          <a:srgbClr val="FFFFFF"/>
                        </a:solidFill>
                        <a:ln w="0">
                          <a:solidFill>
                            <a:schemeClr val="bg1">
                              <a:lumMod val="100000"/>
                              <a:lumOff val="0"/>
                            </a:schemeClr>
                          </a:solidFill>
                          <a:miter lim="800000"/>
                          <a:headEnd/>
                          <a:tailEnd/>
                        </a:ln>
                      </wps:spPr>
                      <wps:txbx>
                        <w:txbxContent>
                          <w:sdt>
                            <w:sdtPr>
                              <w:alias w:val="Company"/>
                              <w:id w:val="79405266"/>
                              <w:dataBinding w:prefixMappings="xmlns:ns0='http://schemas.openxmlformats.org/officeDocument/2006/extended-properties' " w:xpath="/ns0:Properties[1]/ns0:Company[1]" w:storeItemID="{6668398D-A668-4E3E-A5EB-62B293D839F1}"/>
                              <w:text/>
                            </w:sdtPr>
                            <w:sdtEndPr/>
                            <w:sdtContent>
                              <w:p w:rsidR="0022437F" w:rsidRPr="00C258AC" w:rsidRDefault="0022437F" w:rsidP="00EB7AB2">
                                <w:r>
                                  <w:t>Stec Groep aan gemeente Zaanstad</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F497FF" id="_x0000_s1033" type="#_x0000_t202" style="position:absolute;margin-left:73.7pt;margin-top:728.6pt;width:453.55pt;height:27.4pt;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" strokecolor="white [3212]" strokeweight="0">
                <v:textbox inset="0,0,0,0">
                  <w:txbxContent>
                    <w:sdt>
                      <w:sdtPr>
                        <w:alias w:val="Company"/>
                        <w:id w:val="79405266"/>
                        <w:dataBinding w:prefixMappings="xmlns:ns0='http://schemas.openxmlformats.org/officeDocument/2006/extended-properties' " w:xpath="/ns0:Properties[1]/ns0:Company[1]" w:storeItemID="{6668398D-A668-4E3E-A5EB-62B293D839F1}"/>
                        <w:text/>
                      </w:sdtPr>
                      <w:sdtContent>
                        <w:p w:rsidR="0022437F" w:rsidRPr="00C258AC" w:rsidRDefault="0022437F" w:rsidP="00EB7AB2">
                          <w:r>
                            <w:t>Stec Groep aan gemeente Zaanstad</w:t>
                          </w:r>
                        </w:p>
                      </w:sdtContent>
                    </w:sdt>
                  </w:txbxContent>
                </v:textbox>
                <w10:wrap anchorx="page" anchory="page"/>
              </v:shape>
            </w:pict>
          </mc:Fallback>
        </mc:AlternateContent>
      </w:r>
    </w:p>
    <w:p w:rsidR="00AC779E" w:rsidRPr="00B36E26" w:rsidRDefault="00E605F6" w:rsidP="00B36E26">
      <w:pPr>
        <w:sectPr w:rsidR="00AC779E" w:rsidRPr="00B36E26" w:rsidSect="00ED062A">
          <w:type w:val="continuous"/>
          <w:pgSz w:w="11907" w:h="16839" w:code="9"/>
          <w:pgMar w:top="851" w:right="1797" w:bottom="0" w:left="1797" w:header="720" w:footer="720" w:gutter="0"/>
          <w:pgNumType w:fmt="lowerRoman" w:start="1"/>
          <w:cols w:space="720"/>
          <w:formProt w:val="0"/>
          <w:docGrid w:linePitch="360"/>
        </w:sectPr>
      </w:pPr>
      <w:r w:rsidRPr="00B36E26">
        <w:rPr>
          <w:noProof/>
          <w:lang w:eastAsia="nl-NL"/>
        </w:rPr>
        <w:drawing>
          <wp:anchor distT="0" distB="0" distL="114300" distR="114300" simplePos="0" relativeHeight="251616768" behindDoc="1" locked="0" layoutInCell="1" allowOverlap="1" wp14:anchorId="4D5FED26" wp14:editId="7419BA98">
            <wp:simplePos x="0" y="0"/>
            <wp:positionH relativeFrom="column">
              <wp:posOffset>-206746</wp:posOffset>
            </wp:positionH>
            <wp:positionV relativeFrom="paragraph">
              <wp:posOffset>302895</wp:posOffset>
            </wp:positionV>
            <wp:extent cx="6499466" cy="4320000"/>
            <wp:effectExtent l="0" t="0" r="0" b="4445"/>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hem.png"/>
                    <pic:cNvPicPr/>
                  </pic:nvPicPr>
                  <pic:blipFill>
                    <a:blip r:embed="rId15">
                      <a:extLst>
                        <a:ext uri="{28A0092B-C50C-407E-A947-70E740481C1C}">
                          <a14:useLocalDpi xmlns:a14="http://schemas.microsoft.com/office/drawing/2010/main" val="0"/>
                        </a:ext>
                      </a:extLst>
                    </a:blip>
                    <a:stretch>
                      <a:fillRect/>
                    </a:stretch>
                  </pic:blipFill>
                  <pic:spPr>
                    <a:xfrm>
                      <a:off x="0" y="0"/>
                      <a:ext cx="6499466" cy="4320000"/>
                    </a:xfrm>
                    <a:prstGeom prst="rect">
                      <a:avLst/>
                    </a:prstGeom>
                  </pic:spPr>
                </pic:pic>
              </a:graphicData>
            </a:graphic>
            <wp14:sizeRelH relativeFrom="margin">
              <wp14:pctWidth>0</wp14:pctWidth>
            </wp14:sizeRelH>
            <wp14:sizeRelV relativeFrom="margin">
              <wp14:pctHeight>0</wp14:pctHeight>
            </wp14:sizeRelV>
          </wp:anchor>
        </w:drawing>
      </w:r>
      <w:r w:rsidR="0076756B">
        <w:rPr>
          <w:noProof/>
          <w:lang w:eastAsia="nl-NL"/>
        </w:rPr>
        <w:drawing>
          <wp:anchor distT="0" distB="0" distL="114300" distR="114300" simplePos="0" relativeHeight="251644416" behindDoc="0" locked="0" layoutInCell="1" allowOverlap="1" wp14:anchorId="1A1859B9" wp14:editId="3336D577">
            <wp:simplePos x="0" y="0"/>
            <wp:positionH relativeFrom="column">
              <wp:posOffset>-14215</wp:posOffset>
            </wp:positionH>
            <wp:positionV relativeFrom="paragraph">
              <wp:posOffset>1441694</wp:posOffset>
            </wp:positionV>
            <wp:extent cx="12369312" cy="580293"/>
            <wp:effectExtent l="19050" t="0" r="0" b="0"/>
            <wp:wrapNone/>
            <wp:docPr id="317" name="Afbeelding 1" descr="Boll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llen.e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369312" cy="580293"/>
                    </a:xfrm>
                    <a:prstGeom prst="rect">
                      <a:avLst/>
                    </a:prstGeom>
                  </pic:spPr>
                </pic:pic>
              </a:graphicData>
            </a:graphic>
          </wp:anchor>
        </w:drawing>
      </w:r>
      <w:r w:rsidR="00EB7AB2" w:rsidRPr="00B36E26">
        <w:br w:type="page"/>
      </w:r>
      <w:r w:rsidR="0076756B">
        <w:rPr>
          <w:noProof/>
          <w:lang w:eastAsia="nl-NL"/>
        </w:rPr>
        <w:drawing>
          <wp:anchor distT="0" distB="0" distL="114300" distR="114300" simplePos="0" relativeHeight="251634176" behindDoc="0" locked="0" layoutInCell="1" allowOverlap="1" wp14:anchorId="59A8061A" wp14:editId="1DFF056A">
            <wp:simplePos x="0" y="0"/>
            <wp:positionH relativeFrom="column">
              <wp:posOffset>-14215</wp:posOffset>
            </wp:positionH>
            <wp:positionV relativeFrom="paragraph">
              <wp:posOffset>1441694</wp:posOffset>
            </wp:positionV>
            <wp:extent cx="12369312" cy="580293"/>
            <wp:effectExtent l="19050" t="0" r="0" b="0"/>
            <wp:wrapNone/>
            <wp:docPr id="306" name="Afbeelding 1" descr="Boll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llen.e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369312" cy="580293"/>
                    </a:xfrm>
                    <a:prstGeom prst="rect">
                      <a:avLst/>
                    </a:prstGeom>
                  </pic:spPr>
                </pic:pic>
              </a:graphicData>
            </a:graphic>
          </wp:anchor>
        </w:drawing>
      </w:r>
      <w:r w:rsidR="0076756B">
        <w:rPr>
          <w:noProof/>
          <w:lang w:eastAsia="nl-NL"/>
        </w:rPr>
        <w:drawing>
          <wp:anchor distT="0" distB="0" distL="114300" distR="114300" simplePos="0" relativeHeight="251629056" behindDoc="0" locked="0" layoutInCell="1" allowOverlap="1" wp14:anchorId="5B7F718C" wp14:editId="4333F0FC">
            <wp:simplePos x="0" y="0"/>
            <wp:positionH relativeFrom="column">
              <wp:posOffset>-14215</wp:posOffset>
            </wp:positionH>
            <wp:positionV relativeFrom="paragraph">
              <wp:posOffset>1441694</wp:posOffset>
            </wp:positionV>
            <wp:extent cx="12369312" cy="580293"/>
            <wp:effectExtent l="19050" t="0" r="0" b="0"/>
            <wp:wrapNone/>
            <wp:docPr id="295" name="Afbeelding 1" descr="Boll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llen.e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369312" cy="580293"/>
                    </a:xfrm>
                    <a:prstGeom prst="rect">
                      <a:avLst/>
                    </a:prstGeom>
                  </pic:spPr>
                </pic:pic>
              </a:graphicData>
            </a:graphic>
          </wp:anchor>
        </w:drawing>
      </w:r>
      <w:r w:rsidR="0065096D">
        <w:rPr>
          <w:noProof/>
          <w:lang w:eastAsia="nl-NL"/>
        </w:rPr>
        <mc:AlternateContent>
          <mc:Choice Requires="wps">
            <w:drawing>
              <wp:anchor distT="0" distB="0" distL="114300" distR="114300" simplePos="0" relativeHeight="251622912" behindDoc="0" locked="0" layoutInCell="1" allowOverlap="1" wp14:anchorId="3AB0C751" wp14:editId="2ADB4B1D">
                <wp:simplePos x="0" y="0"/>
                <wp:positionH relativeFrom="column">
                  <wp:posOffset>478155</wp:posOffset>
                </wp:positionH>
                <wp:positionV relativeFrom="paragraph">
                  <wp:posOffset>6190615</wp:posOffset>
                </wp:positionV>
                <wp:extent cx="5244465" cy="981075"/>
                <wp:effectExtent l="0" t="0" r="0" b="0"/>
                <wp:wrapNone/>
                <wp:docPr id="1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981075"/>
                        </a:xfrm>
                        <a:prstGeom prst="rect">
                          <a:avLst/>
                        </a:prstGeom>
                        <a:noFill/>
                        <a:ln w="9525">
                          <a:noFill/>
                          <a:miter lim="800000"/>
                          <a:headEnd/>
                          <a:tailEnd/>
                        </a:ln>
                      </wps:spPr>
                      <wps:txbx>
                        <w:txbxContent>
                          <w:p w:rsidR="0022437F" w:rsidRPr="00F71C21" w:rsidRDefault="0022437F" w:rsidP="0065096D">
                            <w:pPr>
                              <w:pStyle w:val="Kop0subtitelvoorpagina22"/>
                            </w:pPr>
                            <w:r>
                              <w:t>Wonen, werklocaties, detailhandel, hotels en globaal bestemmen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0C751" id="Tekstvak 2" o:spid="_x0000_s1034" type="#_x0000_t202" style="position:absolute;margin-left:37.65pt;margin-top:487.45pt;width:412.95pt;height:77.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" filled="f" stroked="f">
                <v:textbox>
                  <w:txbxContent>
                    <w:p w:rsidR="0022437F" w:rsidRPr="00F71C21" w:rsidRDefault="0022437F" w:rsidP="0065096D">
                      <w:pPr>
                        <w:pStyle w:val="Kop0subtitelvoorpagina22"/>
                      </w:pPr>
                      <w:r>
                        <w:t>Wonen, werklocaties, detailhandel, hotels en globaal bestemmen</w:t>
                      </w:r>
                    </w:p>
                  </w:txbxContent>
                </v:textbox>
              </v:shape>
            </w:pict>
          </mc:Fallback>
        </mc:AlternateContent>
      </w:r>
      <w:r w:rsidR="00F721A0">
        <w:rPr>
          <w:noProof/>
          <w:lang w:eastAsia="nl-NL"/>
        </w:rPr>
        <mc:AlternateContent>
          <mc:Choice Requires="wps">
            <w:drawing>
              <wp:anchor distT="0" distB="0" distL="114300" distR="114300" simplePos="0" relativeHeight="251620864" behindDoc="1" locked="0" layoutInCell="1" allowOverlap="1" wp14:anchorId="39DD6576" wp14:editId="7D8A361B">
                <wp:simplePos x="0" y="0"/>
                <wp:positionH relativeFrom="page">
                  <wp:posOffset>1621155</wp:posOffset>
                </wp:positionH>
                <wp:positionV relativeFrom="page">
                  <wp:posOffset>6409055</wp:posOffset>
                </wp:positionV>
                <wp:extent cx="5074920" cy="131953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1319530"/>
                        </a:xfrm>
                        <a:prstGeom prst="rect">
                          <a:avLst/>
                        </a:prstGeom>
                        <a:noFill/>
                        <a:ln w="9525">
                          <a:noFill/>
                          <a:miter lim="800000"/>
                          <a:headEnd/>
                          <a:tailEnd/>
                        </a:ln>
                      </wps:spPr>
                      <wps:txbx>
                        <w:txbxContent>
                          <w:p w:rsidR="0022437F" w:rsidRPr="007E0F47" w:rsidRDefault="0022437F" w:rsidP="002A75C2">
                            <w:pPr>
                              <w:pStyle w:val="Kop0titelvoorpagina44"/>
                              <w:rPr>
                                <w:sz w:val="72"/>
                              </w:rPr>
                            </w:pPr>
                            <w:r>
                              <w:rPr>
                                <w:sz w:val="72"/>
                              </w:rPr>
                              <w:t>Ladderbouwstenen voor Zaanstad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D6576" id="Text Box 2" o:spid="_x0000_s1035" type="#_x0000_t202" style="position:absolute;margin-left:127.65pt;margin-top:504.65pt;width:399.6pt;height:103.9pt;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" filled="f" stroked="f">
                <v:textbox>
                  <w:txbxContent>
                    <w:p w:rsidR="0022437F" w:rsidRPr="007E0F47" w:rsidRDefault="0022437F" w:rsidP="002A75C2">
                      <w:pPr>
                        <w:pStyle w:val="Kop0titelvoorpagina44"/>
                        <w:rPr>
                          <w:sz w:val="72"/>
                        </w:rPr>
                      </w:pPr>
                      <w:r>
                        <w:rPr>
                          <w:sz w:val="72"/>
                        </w:rPr>
                        <w:t>Ladderbouwstenen voor Zaanstad</w:t>
                      </w:r>
                    </w:p>
                  </w:txbxContent>
                </v:textbox>
                <w10:wrap anchorx="page" anchory="page"/>
              </v:shape>
            </w:pict>
          </mc:Fallback>
        </mc:AlternateContent>
      </w:r>
      <w:r w:rsidR="0076756B">
        <w:rPr>
          <w:noProof/>
          <w:lang w:eastAsia="nl-NL"/>
        </w:rPr>
        <w:drawing>
          <wp:anchor distT="0" distB="0" distL="114300" distR="114300" simplePos="0" relativeHeight="251621888" behindDoc="0" locked="0" layoutInCell="1" allowOverlap="1" wp14:anchorId="3A4AACA2" wp14:editId="5DCDA262">
            <wp:simplePos x="0" y="0"/>
            <wp:positionH relativeFrom="column">
              <wp:posOffset>-14215</wp:posOffset>
            </wp:positionH>
            <wp:positionV relativeFrom="paragraph">
              <wp:posOffset>1441694</wp:posOffset>
            </wp:positionV>
            <wp:extent cx="12369312" cy="580293"/>
            <wp:effectExtent l="19050" t="0" r="0" b="0"/>
            <wp:wrapNone/>
            <wp:docPr id="2" name="Afbeelding 1" descr="Bolle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llen.e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369312" cy="580293"/>
                    </a:xfrm>
                    <a:prstGeom prst="rect">
                      <a:avLst/>
                    </a:prstGeom>
                  </pic:spPr>
                </pic:pic>
              </a:graphicData>
            </a:graphic>
          </wp:anchor>
        </w:drawing>
      </w:r>
    </w:p>
    <w:p w:rsidR="00DA6A33" w:rsidRPr="002301EF" w:rsidRDefault="00DA6A33" w:rsidP="00327E35">
      <w:pPr>
        <w:pStyle w:val="STECInhoudsopgavekop"/>
        <w:rPr>
          <w:sz w:val="88"/>
          <w:szCs w:val="88"/>
        </w:rPr>
      </w:pPr>
      <w:r w:rsidRPr="002301EF">
        <w:rPr>
          <w:sz w:val="88"/>
          <w:szCs w:val="88"/>
        </w:rPr>
        <w:lastRenderedPageBreak/>
        <w:t>Inhoudsopgave</w:t>
      </w:r>
    </w:p>
    <w:p w:rsidR="00B270CB" w:rsidRDefault="008C2487">
      <w:pPr>
        <w:pStyle w:val="Inhopg1"/>
        <w:rPr>
          <w:rFonts w:eastAsiaTheme="minorEastAsia" w:cstheme="minorBidi"/>
          <w:b w:val="0"/>
          <w:color w:val="auto"/>
          <w:szCs w:val="22"/>
          <w:lang w:eastAsia="nl-NL"/>
        </w:rPr>
      </w:pPr>
      <w:r>
        <w:rPr>
          <w:rFonts w:ascii="Univers 45 Light" w:hAnsi="Univers 45 Light"/>
        </w:rPr>
        <w:fldChar w:fldCharType="begin"/>
      </w:r>
      <w:r>
        <w:rPr>
          <w:rFonts w:ascii="Univers 45 Light" w:hAnsi="Univers 45 Light"/>
        </w:rPr>
        <w:instrText xml:space="preserve"> TOC \o "1-3" \h \z \u </w:instrText>
      </w:r>
      <w:r>
        <w:rPr>
          <w:rFonts w:ascii="Univers 45 Light" w:hAnsi="Univers 45 Light"/>
        </w:rPr>
        <w:fldChar w:fldCharType="separate"/>
      </w:r>
      <w:hyperlink w:anchor="_Toc951986" w:history="1">
        <w:r w:rsidR="00B270CB" w:rsidRPr="000B553D">
          <w:rPr>
            <w:rStyle w:val="Hyperlink"/>
          </w:rPr>
          <w:t>1</w:t>
        </w:r>
        <w:r w:rsidR="00B270CB">
          <w:rPr>
            <w:rFonts w:eastAsiaTheme="minorEastAsia" w:cstheme="minorBidi"/>
            <w:b w:val="0"/>
            <w:color w:val="auto"/>
            <w:szCs w:val="22"/>
            <w:lang w:eastAsia="nl-NL"/>
          </w:rPr>
          <w:tab/>
        </w:r>
        <w:r w:rsidR="00B270CB" w:rsidRPr="000B553D">
          <w:rPr>
            <w:rStyle w:val="Hyperlink"/>
          </w:rPr>
          <w:t>Inleiding</w:t>
        </w:r>
        <w:r w:rsidR="00B270CB">
          <w:rPr>
            <w:webHidden/>
          </w:rPr>
          <w:tab/>
        </w:r>
        <w:r w:rsidR="00B270CB">
          <w:rPr>
            <w:webHidden/>
          </w:rPr>
          <w:fldChar w:fldCharType="begin"/>
        </w:r>
        <w:r w:rsidR="00B270CB">
          <w:rPr>
            <w:webHidden/>
          </w:rPr>
          <w:instrText xml:space="preserve"> PAGEREF _Toc951986 \h </w:instrText>
        </w:r>
        <w:r w:rsidR="00B270CB">
          <w:rPr>
            <w:webHidden/>
          </w:rPr>
        </w:r>
        <w:r w:rsidR="00B270CB">
          <w:rPr>
            <w:webHidden/>
          </w:rPr>
          <w:fldChar w:fldCharType="separate"/>
        </w:r>
        <w:r w:rsidR="006154BC">
          <w:rPr>
            <w:webHidden/>
          </w:rPr>
          <w:t>3</w:t>
        </w:r>
        <w:r w:rsidR="00B270CB">
          <w:rPr>
            <w:webHidden/>
          </w:rPr>
          <w:fldChar w:fldCharType="end"/>
        </w:r>
      </w:hyperlink>
    </w:p>
    <w:p w:rsidR="00B270CB" w:rsidRDefault="006D386D">
      <w:pPr>
        <w:pStyle w:val="Inhopg2"/>
        <w:rPr>
          <w:rFonts w:eastAsiaTheme="minorEastAsia" w:cstheme="minorBidi"/>
          <w:color w:val="auto"/>
          <w:sz w:val="22"/>
          <w:szCs w:val="22"/>
          <w:lang w:eastAsia="nl-NL"/>
        </w:rPr>
      </w:pPr>
      <w:hyperlink w:anchor="_Toc951987" w:history="1">
        <w:r w:rsidR="00B270CB" w:rsidRPr="000B553D">
          <w:rPr>
            <w:rStyle w:val="Hyperlink"/>
          </w:rPr>
          <w:t>1.1</w:t>
        </w:r>
        <w:r w:rsidR="00B270CB">
          <w:rPr>
            <w:rFonts w:eastAsiaTheme="minorEastAsia" w:cstheme="minorBidi"/>
            <w:color w:val="auto"/>
            <w:sz w:val="22"/>
            <w:szCs w:val="22"/>
            <w:lang w:eastAsia="nl-NL"/>
          </w:rPr>
          <w:tab/>
        </w:r>
        <w:r w:rsidR="00B270CB" w:rsidRPr="000B553D">
          <w:rPr>
            <w:rStyle w:val="Hyperlink"/>
          </w:rPr>
          <w:t>Uw situatie en vraag</w:t>
        </w:r>
        <w:r w:rsidR="00B270CB">
          <w:rPr>
            <w:webHidden/>
          </w:rPr>
          <w:tab/>
        </w:r>
        <w:r w:rsidR="00B270CB">
          <w:rPr>
            <w:webHidden/>
          </w:rPr>
          <w:fldChar w:fldCharType="begin"/>
        </w:r>
        <w:r w:rsidR="00B270CB">
          <w:rPr>
            <w:webHidden/>
          </w:rPr>
          <w:instrText xml:space="preserve"> PAGEREF _Toc951987 \h </w:instrText>
        </w:r>
        <w:r w:rsidR="00B270CB">
          <w:rPr>
            <w:webHidden/>
          </w:rPr>
        </w:r>
        <w:r w:rsidR="00B270CB">
          <w:rPr>
            <w:webHidden/>
          </w:rPr>
          <w:fldChar w:fldCharType="separate"/>
        </w:r>
        <w:r w:rsidR="006154BC">
          <w:rPr>
            <w:webHidden/>
          </w:rPr>
          <w:t>3</w:t>
        </w:r>
        <w:r w:rsidR="00B270CB">
          <w:rPr>
            <w:webHidden/>
          </w:rPr>
          <w:fldChar w:fldCharType="end"/>
        </w:r>
      </w:hyperlink>
    </w:p>
    <w:p w:rsidR="00B270CB" w:rsidRDefault="006D386D">
      <w:pPr>
        <w:pStyle w:val="Inhopg2"/>
        <w:rPr>
          <w:rFonts w:eastAsiaTheme="minorEastAsia" w:cstheme="minorBidi"/>
          <w:color w:val="auto"/>
          <w:sz w:val="22"/>
          <w:szCs w:val="22"/>
          <w:lang w:eastAsia="nl-NL"/>
        </w:rPr>
      </w:pPr>
      <w:hyperlink w:anchor="_Toc951988" w:history="1">
        <w:r w:rsidR="00B270CB" w:rsidRPr="000B553D">
          <w:rPr>
            <w:rStyle w:val="Hyperlink"/>
          </w:rPr>
          <w:t>1.2</w:t>
        </w:r>
        <w:r w:rsidR="00B270CB">
          <w:rPr>
            <w:rFonts w:eastAsiaTheme="minorEastAsia" w:cstheme="minorBidi"/>
            <w:color w:val="auto"/>
            <w:sz w:val="22"/>
            <w:szCs w:val="22"/>
            <w:lang w:eastAsia="nl-NL"/>
          </w:rPr>
          <w:tab/>
        </w:r>
        <w:r w:rsidR="00B270CB" w:rsidRPr="000B553D">
          <w:rPr>
            <w:rStyle w:val="Hyperlink"/>
          </w:rPr>
          <w:t>Aanpak en leeswijzer</w:t>
        </w:r>
        <w:r w:rsidR="00B270CB">
          <w:rPr>
            <w:webHidden/>
          </w:rPr>
          <w:tab/>
        </w:r>
        <w:r w:rsidR="00B270CB">
          <w:rPr>
            <w:webHidden/>
          </w:rPr>
          <w:fldChar w:fldCharType="begin"/>
        </w:r>
        <w:r w:rsidR="00B270CB">
          <w:rPr>
            <w:webHidden/>
          </w:rPr>
          <w:instrText xml:space="preserve"> PAGEREF _Toc951988 \h </w:instrText>
        </w:r>
        <w:r w:rsidR="00B270CB">
          <w:rPr>
            <w:webHidden/>
          </w:rPr>
        </w:r>
        <w:r w:rsidR="00B270CB">
          <w:rPr>
            <w:webHidden/>
          </w:rPr>
          <w:fldChar w:fldCharType="separate"/>
        </w:r>
        <w:r w:rsidR="006154BC">
          <w:rPr>
            <w:webHidden/>
          </w:rPr>
          <w:t>3</w:t>
        </w:r>
        <w:r w:rsidR="00B270CB">
          <w:rPr>
            <w:webHidden/>
          </w:rPr>
          <w:fldChar w:fldCharType="end"/>
        </w:r>
      </w:hyperlink>
    </w:p>
    <w:p w:rsidR="00B270CB" w:rsidRDefault="006D386D">
      <w:pPr>
        <w:pStyle w:val="Inhopg1"/>
        <w:rPr>
          <w:rFonts w:eastAsiaTheme="minorEastAsia" w:cstheme="minorBidi"/>
          <w:b w:val="0"/>
          <w:color w:val="auto"/>
          <w:szCs w:val="22"/>
          <w:lang w:eastAsia="nl-NL"/>
        </w:rPr>
      </w:pPr>
      <w:hyperlink w:anchor="_Toc951989" w:history="1">
        <w:r w:rsidR="00B270CB" w:rsidRPr="000B553D">
          <w:rPr>
            <w:rStyle w:val="Hyperlink"/>
          </w:rPr>
          <w:t>2</w:t>
        </w:r>
        <w:r w:rsidR="00B270CB">
          <w:rPr>
            <w:rFonts w:eastAsiaTheme="minorEastAsia" w:cstheme="minorBidi"/>
            <w:b w:val="0"/>
            <w:color w:val="auto"/>
            <w:szCs w:val="22"/>
            <w:lang w:eastAsia="nl-NL"/>
          </w:rPr>
          <w:tab/>
        </w:r>
        <w:r w:rsidR="00B270CB" w:rsidRPr="000B553D">
          <w:rPr>
            <w:rStyle w:val="Hyperlink"/>
          </w:rPr>
          <w:t>Uitgangspunten voor Ladderonderbouwing</w:t>
        </w:r>
        <w:r w:rsidR="00B270CB">
          <w:rPr>
            <w:webHidden/>
          </w:rPr>
          <w:tab/>
        </w:r>
        <w:r w:rsidR="00B270CB">
          <w:rPr>
            <w:webHidden/>
          </w:rPr>
          <w:fldChar w:fldCharType="begin"/>
        </w:r>
        <w:r w:rsidR="00B270CB">
          <w:rPr>
            <w:webHidden/>
          </w:rPr>
          <w:instrText xml:space="preserve"> PAGEREF _Toc951989 \h </w:instrText>
        </w:r>
        <w:r w:rsidR="00B270CB">
          <w:rPr>
            <w:webHidden/>
          </w:rPr>
        </w:r>
        <w:r w:rsidR="00B270CB">
          <w:rPr>
            <w:webHidden/>
          </w:rPr>
          <w:fldChar w:fldCharType="separate"/>
        </w:r>
        <w:r w:rsidR="006154BC">
          <w:rPr>
            <w:webHidden/>
          </w:rPr>
          <w:t>4</w:t>
        </w:r>
        <w:r w:rsidR="00B270CB">
          <w:rPr>
            <w:webHidden/>
          </w:rPr>
          <w:fldChar w:fldCharType="end"/>
        </w:r>
      </w:hyperlink>
    </w:p>
    <w:p w:rsidR="00B270CB" w:rsidRDefault="006D386D">
      <w:pPr>
        <w:pStyle w:val="Inhopg2"/>
        <w:rPr>
          <w:rFonts w:eastAsiaTheme="minorEastAsia" w:cstheme="minorBidi"/>
          <w:color w:val="auto"/>
          <w:sz w:val="22"/>
          <w:szCs w:val="22"/>
          <w:lang w:eastAsia="nl-NL"/>
        </w:rPr>
      </w:pPr>
      <w:hyperlink w:anchor="_Toc951990" w:history="1">
        <w:r w:rsidR="00B270CB" w:rsidRPr="000B553D">
          <w:rPr>
            <w:rStyle w:val="Hyperlink"/>
          </w:rPr>
          <w:t>2.1</w:t>
        </w:r>
        <w:r w:rsidR="00B270CB">
          <w:rPr>
            <w:rFonts w:eastAsiaTheme="minorEastAsia" w:cstheme="minorBidi"/>
            <w:color w:val="auto"/>
            <w:sz w:val="22"/>
            <w:szCs w:val="22"/>
            <w:lang w:eastAsia="nl-NL"/>
          </w:rPr>
          <w:tab/>
        </w:r>
        <w:r w:rsidR="00B270CB" w:rsidRPr="000B553D">
          <w:rPr>
            <w:rStyle w:val="Hyperlink"/>
          </w:rPr>
          <w:t>Nieuwe stedelijke ontwikkeling (NSO)</w:t>
        </w:r>
        <w:r w:rsidR="00B270CB">
          <w:rPr>
            <w:webHidden/>
          </w:rPr>
          <w:tab/>
        </w:r>
        <w:r w:rsidR="00B270CB">
          <w:rPr>
            <w:webHidden/>
          </w:rPr>
          <w:fldChar w:fldCharType="begin"/>
        </w:r>
        <w:r w:rsidR="00B270CB">
          <w:rPr>
            <w:webHidden/>
          </w:rPr>
          <w:instrText xml:space="preserve"> PAGEREF _Toc951990 \h </w:instrText>
        </w:r>
        <w:r w:rsidR="00B270CB">
          <w:rPr>
            <w:webHidden/>
          </w:rPr>
        </w:r>
        <w:r w:rsidR="00B270CB">
          <w:rPr>
            <w:webHidden/>
          </w:rPr>
          <w:fldChar w:fldCharType="separate"/>
        </w:r>
        <w:r w:rsidR="006154BC">
          <w:rPr>
            <w:webHidden/>
          </w:rPr>
          <w:t>5</w:t>
        </w:r>
        <w:r w:rsidR="00B270CB">
          <w:rPr>
            <w:webHidden/>
          </w:rPr>
          <w:fldChar w:fldCharType="end"/>
        </w:r>
      </w:hyperlink>
    </w:p>
    <w:p w:rsidR="00B270CB" w:rsidRDefault="006D386D">
      <w:pPr>
        <w:pStyle w:val="Inhopg2"/>
        <w:rPr>
          <w:rFonts w:eastAsiaTheme="minorEastAsia" w:cstheme="minorBidi"/>
          <w:color w:val="auto"/>
          <w:sz w:val="22"/>
          <w:szCs w:val="22"/>
          <w:lang w:eastAsia="nl-NL"/>
        </w:rPr>
      </w:pPr>
      <w:hyperlink w:anchor="_Toc951991" w:history="1">
        <w:r w:rsidR="00B270CB" w:rsidRPr="000B553D">
          <w:rPr>
            <w:rStyle w:val="Hyperlink"/>
          </w:rPr>
          <w:t>2.2</w:t>
        </w:r>
        <w:r w:rsidR="00B270CB">
          <w:rPr>
            <w:rFonts w:eastAsiaTheme="minorEastAsia" w:cstheme="minorBidi"/>
            <w:color w:val="auto"/>
            <w:sz w:val="22"/>
            <w:szCs w:val="22"/>
            <w:lang w:eastAsia="nl-NL"/>
          </w:rPr>
          <w:tab/>
        </w:r>
        <w:r w:rsidR="00B270CB" w:rsidRPr="000B553D">
          <w:rPr>
            <w:rStyle w:val="Hyperlink"/>
          </w:rPr>
          <w:t>Ruimtelijke verzorgingsgebieden</w:t>
        </w:r>
        <w:r w:rsidR="00B270CB">
          <w:rPr>
            <w:webHidden/>
          </w:rPr>
          <w:tab/>
        </w:r>
        <w:r w:rsidR="00B270CB">
          <w:rPr>
            <w:webHidden/>
          </w:rPr>
          <w:fldChar w:fldCharType="begin"/>
        </w:r>
        <w:r w:rsidR="00B270CB">
          <w:rPr>
            <w:webHidden/>
          </w:rPr>
          <w:instrText xml:space="preserve"> PAGEREF _Toc951991 \h </w:instrText>
        </w:r>
        <w:r w:rsidR="00B270CB">
          <w:rPr>
            <w:webHidden/>
          </w:rPr>
        </w:r>
        <w:r w:rsidR="00B270CB">
          <w:rPr>
            <w:webHidden/>
          </w:rPr>
          <w:fldChar w:fldCharType="separate"/>
        </w:r>
        <w:r w:rsidR="006154BC">
          <w:rPr>
            <w:webHidden/>
          </w:rPr>
          <w:t>5</w:t>
        </w:r>
        <w:r w:rsidR="00B270CB">
          <w:rPr>
            <w:webHidden/>
          </w:rPr>
          <w:fldChar w:fldCharType="end"/>
        </w:r>
      </w:hyperlink>
    </w:p>
    <w:p w:rsidR="00B270CB" w:rsidRDefault="006D386D">
      <w:pPr>
        <w:pStyle w:val="Inhopg2"/>
        <w:rPr>
          <w:rFonts w:eastAsiaTheme="minorEastAsia" w:cstheme="minorBidi"/>
          <w:color w:val="auto"/>
          <w:sz w:val="22"/>
          <w:szCs w:val="22"/>
          <w:lang w:eastAsia="nl-NL"/>
        </w:rPr>
      </w:pPr>
      <w:hyperlink w:anchor="_Toc951997" w:history="1">
        <w:r w:rsidR="00B270CB" w:rsidRPr="000B553D">
          <w:rPr>
            <w:rStyle w:val="Hyperlink"/>
          </w:rPr>
          <w:t>2.3</w:t>
        </w:r>
        <w:r w:rsidR="00B270CB">
          <w:rPr>
            <w:rFonts w:eastAsiaTheme="minorEastAsia" w:cstheme="minorBidi"/>
            <w:color w:val="auto"/>
            <w:sz w:val="22"/>
            <w:szCs w:val="22"/>
            <w:lang w:eastAsia="nl-NL"/>
          </w:rPr>
          <w:tab/>
        </w:r>
        <w:r w:rsidR="00B270CB" w:rsidRPr="000B553D">
          <w:rPr>
            <w:rStyle w:val="Hyperlink"/>
          </w:rPr>
          <w:t>Behoeftes</w:t>
        </w:r>
        <w:r w:rsidR="00B270CB">
          <w:rPr>
            <w:webHidden/>
          </w:rPr>
          <w:tab/>
        </w:r>
        <w:r w:rsidR="00B270CB">
          <w:rPr>
            <w:webHidden/>
          </w:rPr>
          <w:fldChar w:fldCharType="begin"/>
        </w:r>
        <w:r w:rsidR="00B270CB">
          <w:rPr>
            <w:webHidden/>
          </w:rPr>
          <w:instrText xml:space="preserve"> PAGEREF _Toc951997 \h </w:instrText>
        </w:r>
        <w:r w:rsidR="00B270CB">
          <w:rPr>
            <w:webHidden/>
          </w:rPr>
        </w:r>
        <w:r w:rsidR="00B270CB">
          <w:rPr>
            <w:webHidden/>
          </w:rPr>
          <w:fldChar w:fldCharType="separate"/>
        </w:r>
        <w:r w:rsidR="006154BC">
          <w:rPr>
            <w:webHidden/>
          </w:rPr>
          <w:t>12</w:t>
        </w:r>
        <w:r w:rsidR="00B270CB">
          <w:rPr>
            <w:webHidden/>
          </w:rPr>
          <w:fldChar w:fldCharType="end"/>
        </w:r>
      </w:hyperlink>
    </w:p>
    <w:p w:rsidR="00B270CB" w:rsidRDefault="006D386D">
      <w:pPr>
        <w:pStyle w:val="Inhopg1"/>
        <w:rPr>
          <w:rFonts w:eastAsiaTheme="minorEastAsia" w:cstheme="minorBidi"/>
          <w:b w:val="0"/>
          <w:color w:val="auto"/>
          <w:szCs w:val="22"/>
          <w:lang w:eastAsia="nl-NL"/>
        </w:rPr>
      </w:pPr>
      <w:hyperlink w:anchor="_Toc952004" w:history="1">
        <w:r w:rsidR="00B270CB" w:rsidRPr="000B553D">
          <w:rPr>
            <w:rStyle w:val="Hyperlink"/>
          </w:rPr>
          <w:t>3</w:t>
        </w:r>
        <w:r w:rsidR="00B270CB">
          <w:rPr>
            <w:rFonts w:eastAsiaTheme="minorEastAsia" w:cstheme="minorBidi"/>
            <w:b w:val="0"/>
            <w:color w:val="auto"/>
            <w:szCs w:val="22"/>
            <w:lang w:eastAsia="nl-NL"/>
          </w:rPr>
          <w:tab/>
        </w:r>
        <w:r w:rsidR="00B270CB" w:rsidRPr="000B553D">
          <w:rPr>
            <w:rStyle w:val="Hyperlink"/>
          </w:rPr>
          <w:t>Basis Ladder-onderbouwing Wonen</w:t>
        </w:r>
        <w:r w:rsidR="00B270CB">
          <w:rPr>
            <w:webHidden/>
          </w:rPr>
          <w:tab/>
        </w:r>
        <w:r w:rsidR="00B270CB">
          <w:rPr>
            <w:webHidden/>
          </w:rPr>
          <w:fldChar w:fldCharType="begin"/>
        </w:r>
        <w:r w:rsidR="00B270CB">
          <w:rPr>
            <w:webHidden/>
          </w:rPr>
          <w:instrText xml:space="preserve"> PAGEREF _Toc952004 \h </w:instrText>
        </w:r>
        <w:r w:rsidR="00B270CB">
          <w:rPr>
            <w:webHidden/>
          </w:rPr>
        </w:r>
        <w:r w:rsidR="00B270CB">
          <w:rPr>
            <w:webHidden/>
          </w:rPr>
          <w:fldChar w:fldCharType="separate"/>
        </w:r>
        <w:r w:rsidR="006154BC">
          <w:rPr>
            <w:webHidden/>
          </w:rPr>
          <w:t>29</w:t>
        </w:r>
        <w:r w:rsidR="00B270CB">
          <w:rPr>
            <w:webHidden/>
          </w:rPr>
          <w:fldChar w:fldCharType="end"/>
        </w:r>
      </w:hyperlink>
    </w:p>
    <w:p w:rsidR="00B270CB" w:rsidRDefault="006D386D">
      <w:pPr>
        <w:pStyle w:val="Inhopg1"/>
        <w:rPr>
          <w:rFonts w:eastAsiaTheme="minorEastAsia" w:cstheme="minorBidi"/>
          <w:b w:val="0"/>
          <w:color w:val="auto"/>
          <w:szCs w:val="22"/>
          <w:lang w:eastAsia="nl-NL"/>
        </w:rPr>
      </w:pPr>
      <w:hyperlink w:anchor="_Toc952017" w:history="1">
        <w:r w:rsidR="00B270CB" w:rsidRPr="000B553D">
          <w:rPr>
            <w:rStyle w:val="Hyperlink"/>
          </w:rPr>
          <w:t>4</w:t>
        </w:r>
        <w:r w:rsidR="00B270CB">
          <w:rPr>
            <w:rFonts w:eastAsiaTheme="minorEastAsia" w:cstheme="minorBidi"/>
            <w:b w:val="0"/>
            <w:color w:val="auto"/>
            <w:szCs w:val="22"/>
            <w:lang w:eastAsia="nl-NL"/>
          </w:rPr>
          <w:tab/>
        </w:r>
        <w:r w:rsidR="00B270CB" w:rsidRPr="000B553D">
          <w:rPr>
            <w:rStyle w:val="Hyperlink"/>
          </w:rPr>
          <w:t>Basis Ladder-onderbouwing Bedrijventerreinen</w:t>
        </w:r>
        <w:r w:rsidR="00B270CB">
          <w:rPr>
            <w:webHidden/>
          </w:rPr>
          <w:tab/>
        </w:r>
        <w:r w:rsidR="00B270CB">
          <w:rPr>
            <w:webHidden/>
          </w:rPr>
          <w:fldChar w:fldCharType="begin"/>
        </w:r>
        <w:r w:rsidR="00B270CB">
          <w:rPr>
            <w:webHidden/>
          </w:rPr>
          <w:instrText xml:space="preserve"> PAGEREF _Toc952017 \h </w:instrText>
        </w:r>
        <w:r w:rsidR="00B270CB">
          <w:rPr>
            <w:webHidden/>
          </w:rPr>
        </w:r>
        <w:r w:rsidR="00B270CB">
          <w:rPr>
            <w:webHidden/>
          </w:rPr>
          <w:fldChar w:fldCharType="separate"/>
        </w:r>
        <w:r w:rsidR="006154BC">
          <w:rPr>
            <w:webHidden/>
          </w:rPr>
          <w:t>34</w:t>
        </w:r>
        <w:r w:rsidR="00B270CB">
          <w:rPr>
            <w:webHidden/>
          </w:rPr>
          <w:fldChar w:fldCharType="end"/>
        </w:r>
      </w:hyperlink>
    </w:p>
    <w:p w:rsidR="00B270CB" w:rsidRDefault="006D386D">
      <w:pPr>
        <w:pStyle w:val="Inhopg1"/>
        <w:rPr>
          <w:rFonts w:eastAsiaTheme="minorEastAsia" w:cstheme="minorBidi"/>
          <w:b w:val="0"/>
          <w:color w:val="auto"/>
          <w:szCs w:val="22"/>
          <w:lang w:eastAsia="nl-NL"/>
        </w:rPr>
      </w:pPr>
      <w:hyperlink w:anchor="_Toc952032" w:history="1">
        <w:r w:rsidR="00B270CB" w:rsidRPr="000B553D">
          <w:rPr>
            <w:rStyle w:val="Hyperlink"/>
          </w:rPr>
          <w:t>5</w:t>
        </w:r>
        <w:r w:rsidR="00B270CB">
          <w:rPr>
            <w:rFonts w:eastAsiaTheme="minorEastAsia" w:cstheme="minorBidi"/>
            <w:b w:val="0"/>
            <w:color w:val="auto"/>
            <w:szCs w:val="22"/>
            <w:lang w:eastAsia="nl-NL"/>
          </w:rPr>
          <w:tab/>
        </w:r>
        <w:r w:rsidR="00B270CB" w:rsidRPr="000B553D">
          <w:rPr>
            <w:rStyle w:val="Hyperlink"/>
          </w:rPr>
          <w:t>Basis Ladder-onderbouwing Kantoren</w:t>
        </w:r>
        <w:r w:rsidR="00B270CB">
          <w:rPr>
            <w:webHidden/>
          </w:rPr>
          <w:tab/>
        </w:r>
        <w:r w:rsidR="00B270CB">
          <w:rPr>
            <w:webHidden/>
          </w:rPr>
          <w:fldChar w:fldCharType="begin"/>
        </w:r>
        <w:r w:rsidR="00B270CB">
          <w:rPr>
            <w:webHidden/>
          </w:rPr>
          <w:instrText xml:space="preserve"> PAGEREF _Toc952032 \h </w:instrText>
        </w:r>
        <w:r w:rsidR="00B270CB">
          <w:rPr>
            <w:webHidden/>
          </w:rPr>
        </w:r>
        <w:r w:rsidR="00B270CB">
          <w:rPr>
            <w:webHidden/>
          </w:rPr>
          <w:fldChar w:fldCharType="separate"/>
        </w:r>
        <w:r w:rsidR="006154BC">
          <w:rPr>
            <w:webHidden/>
          </w:rPr>
          <w:t>39</w:t>
        </w:r>
        <w:r w:rsidR="00B270CB">
          <w:rPr>
            <w:webHidden/>
          </w:rPr>
          <w:fldChar w:fldCharType="end"/>
        </w:r>
      </w:hyperlink>
    </w:p>
    <w:p w:rsidR="00B270CB" w:rsidRDefault="006D386D">
      <w:pPr>
        <w:pStyle w:val="Inhopg1"/>
        <w:rPr>
          <w:rFonts w:eastAsiaTheme="minorEastAsia" w:cstheme="minorBidi"/>
          <w:b w:val="0"/>
          <w:color w:val="auto"/>
          <w:szCs w:val="22"/>
          <w:lang w:eastAsia="nl-NL"/>
        </w:rPr>
      </w:pPr>
      <w:hyperlink w:anchor="_Toc952045" w:history="1">
        <w:r w:rsidR="00B270CB" w:rsidRPr="000B553D">
          <w:rPr>
            <w:rStyle w:val="Hyperlink"/>
          </w:rPr>
          <w:t>6</w:t>
        </w:r>
        <w:r w:rsidR="00B270CB">
          <w:rPr>
            <w:rFonts w:eastAsiaTheme="minorEastAsia" w:cstheme="minorBidi"/>
            <w:b w:val="0"/>
            <w:color w:val="auto"/>
            <w:szCs w:val="22"/>
            <w:lang w:eastAsia="nl-NL"/>
          </w:rPr>
          <w:tab/>
        </w:r>
        <w:r w:rsidR="00B270CB" w:rsidRPr="000B553D">
          <w:rPr>
            <w:rStyle w:val="Hyperlink"/>
          </w:rPr>
          <w:t>Basis Ladder-onderbouwing Detailhandel</w:t>
        </w:r>
        <w:r w:rsidR="00B270CB">
          <w:rPr>
            <w:webHidden/>
          </w:rPr>
          <w:tab/>
        </w:r>
        <w:r w:rsidR="00B270CB">
          <w:rPr>
            <w:webHidden/>
          </w:rPr>
          <w:fldChar w:fldCharType="begin"/>
        </w:r>
        <w:r w:rsidR="00B270CB">
          <w:rPr>
            <w:webHidden/>
          </w:rPr>
          <w:instrText xml:space="preserve"> PAGEREF _Toc952045 \h </w:instrText>
        </w:r>
        <w:r w:rsidR="00B270CB">
          <w:rPr>
            <w:webHidden/>
          </w:rPr>
        </w:r>
        <w:r w:rsidR="00B270CB">
          <w:rPr>
            <w:webHidden/>
          </w:rPr>
          <w:fldChar w:fldCharType="separate"/>
        </w:r>
        <w:r w:rsidR="006154BC">
          <w:rPr>
            <w:webHidden/>
          </w:rPr>
          <w:t>44</w:t>
        </w:r>
        <w:r w:rsidR="00B270CB">
          <w:rPr>
            <w:webHidden/>
          </w:rPr>
          <w:fldChar w:fldCharType="end"/>
        </w:r>
      </w:hyperlink>
    </w:p>
    <w:p w:rsidR="00B270CB" w:rsidRDefault="006D386D">
      <w:pPr>
        <w:pStyle w:val="Inhopg1"/>
        <w:rPr>
          <w:rFonts w:eastAsiaTheme="minorEastAsia" w:cstheme="minorBidi"/>
          <w:b w:val="0"/>
          <w:color w:val="auto"/>
          <w:szCs w:val="22"/>
          <w:lang w:eastAsia="nl-NL"/>
        </w:rPr>
      </w:pPr>
      <w:hyperlink w:anchor="_Toc952060" w:history="1">
        <w:r w:rsidR="00B270CB" w:rsidRPr="000B553D">
          <w:rPr>
            <w:rStyle w:val="Hyperlink"/>
          </w:rPr>
          <w:t>7</w:t>
        </w:r>
        <w:r w:rsidR="00B270CB">
          <w:rPr>
            <w:rFonts w:eastAsiaTheme="minorEastAsia" w:cstheme="minorBidi"/>
            <w:b w:val="0"/>
            <w:color w:val="auto"/>
            <w:szCs w:val="22"/>
            <w:lang w:eastAsia="nl-NL"/>
          </w:rPr>
          <w:tab/>
        </w:r>
        <w:r w:rsidR="00B270CB" w:rsidRPr="000B553D">
          <w:rPr>
            <w:rStyle w:val="Hyperlink"/>
          </w:rPr>
          <w:t>Basis Ladder-onderbouwing Hotels</w:t>
        </w:r>
        <w:r w:rsidR="00B270CB">
          <w:rPr>
            <w:webHidden/>
          </w:rPr>
          <w:tab/>
        </w:r>
        <w:r w:rsidR="00B270CB">
          <w:rPr>
            <w:webHidden/>
          </w:rPr>
          <w:fldChar w:fldCharType="begin"/>
        </w:r>
        <w:r w:rsidR="00B270CB">
          <w:rPr>
            <w:webHidden/>
          </w:rPr>
          <w:instrText xml:space="preserve"> PAGEREF _Toc952060 \h </w:instrText>
        </w:r>
        <w:r w:rsidR="00B270CB">
          <w:rPr>
            <w:webHidden/>
          </w:rPr>
        </w:r>
        <w:r w:rsidR="00B270CB">
          <w:rPr>
            <w:webHidden/>
          </w:rPr>
          <w:fldChar w:fldCharType="separate"/>
        </w:r>
        <w:r w:rsidR="006154BC">
          <w:rPr>
            <w:webHidden/>
          </w:rPr>
          <w:t>49</w:t>
        </w:r>
        <w:r w:rsidR="00B270CB">
          <w:rPr>
            <w:webHidden/>
          </w:rPr>
          <w:fldChar w:fldCharType="end"/>
        </w:r>
      </w:hyperlink>
    </w:p>
    <w:p w:rsidR="00B270CB" w:rsidRDefault="006D386D">
      <w:pPr>
        <w:pStyle w:val="Inhopg1"/>
        <w:rPr>
          <w:rFonts w:eastAsiaTheme="minorEastAsia" w:cstheme="minorBidi"/>
          <w:b w:val="0"/>
          <w:color w:val="auto"/>
          <w:szCs w:val="22"/>
          <w:lang w:eastAsia="nl-NL"/>
        </w:rPr>
      </w:pPr>
      <w:hyperlink w:anchor="_Toc952073" w:history="1">
        <w:r w:rsidR="00B270CB" w:rsidRPr="000B553D">
          <w:rPr>
            <w:rStyle w:val="Hyperlink"/>
          </w:rPr>
          <w:t>8</w:t>
        </w:r>
        <w:r w:rsidR="00B270CB">
          <w:rPr>
            <w:rFonts w:eastAsiaTheme="minorEastAsia" w:cstheme="minorBidi"/>
            <w:b w:val="0"/>
            <w:color w:val="auto"/>
            <w:szCs w:val="22"/>
            <w:lang w:eastAsia="nl-NL"/>
          </w:rPr>
          <w:tab/>
        </w:r>
        <w:r w:rsidR="00B270CB" w:rsidRPr="000B553D">
          <w:rPr>
            <w:rStyle w:val="Hyperlink"/>
          </w:rPr>
          <w:t>Tips globaal/flexibel bestemmen</w:t>
        </w:r>
        <w:r w:rsidR="00B270CB">
          <w:rPr>
            <w:webHidden/>
          </w:rPr>
          <w:tab/>
        </w:r>
        <w:r w:rsidR="00B270CB">
          <w:rPr>
            <w:webHidden/>
          </w:rPr>
          <w:fldChar w:fldCharType="begin"/>
        </w:r>
        <w:r w:rsidR="00B270CB">
          <w:rPr>
            <w:webHidden/>
          </w:rPr>
          <w:instrText xml:space="preserve"> PAGEREF _Toc952073 \h </w:instrText>
        </w:r>
        <w:r w:rsidR="00B270CB">
          <w:rPr>
            <w:webHidden/>
          </w:rPr>
        </w:r>
        <w:r w:rsidR="00B270CB">
          <w:rPr>
            <w:webHidden/>
          </w:rPr>
          <w:fldChar w:fldCharType="separate"/>
        </w:r>
        <w:r w:rsidR="006154BC">
          <w:rPr>
            <w:webHidden/>
          </w:rPr>
          <w:t>54</w:t>
        </w:r>
        <w:r w:rsidR="00B270CB">
          <w:rPr>
            <w:webHidden/>
          </w:rPr>
          <w:fldChar w:fldCharType="end"/>
        </w:r>
      </w:hyperlink>
    </w:p>
    <w:p w:rsidR="00B270CB" w:rsidRDefault="006D386D">
      <w:pPr>
        <w:pStyle w:val="Inhopg2"/>
        <w:rPr>
          <w:rFonts w:eastAsiaTheme="minorEastAsia" w:cstheme="minorBidi"/>
          <w:color w:val="auto"/>
          <w:sz w:val="22"/>
          <w:szCs w:val="22"/>
          <w:lang w:eastAsia="nl-NL"/>
        </w:rPr>
      </w:pPr>
      <w:hyperlink w:anchor="_Toc952074" w:history="1">
        <w:r w:rsidR="00B270CB" w:rsidRPr="000B553D">
          <w:rPr>
            <w:rStyle w:val="Hyperlink"/>
          </w:rPr>
          <w:t>8.1</w:t>
        </w:r>
        <w:r w:rsidR="00B270CB">
          <w:rPr>
            <w:rFonts w:eastAsiaTheme="minorEastAsia" w:cstheme="minorBidi"/>
            <w:color w:val="auto"/>
            <w:sz w:val="22"/>
            <w:szCs w:val="22"/>
            <w:lang w:eastAsia="nl-NL"/>
          </w:rPr>
          <w:tab/>
        </w:r>
        <w:r w:rsidR="00B270CB" w:rsidRPr="000B553D">
          <w:rPr>
            <w:rStyle w:val="Hyperlink"/>
          </w:rPr>
          <w:t>Strategische Aandachtspunten voor globaal bestemmen en de Ladder</w:t>
        </w:r>
        <w:r w:rsidR="00B270CB">
          <w:rPr>
            <w:webHidden/>
          </w:rPr>
          <w:tab/>
        </w:r>
        <w:r w:rsidR="00B270CB">
          <w:rPr>
            <w:webHidden/>
          </w:rPr>
          <w:fldChar w:fldCharType="begin"/>
        </w:r>
        <w:r w:rsidR="00B270CB">
          <w:rPr>
            <w:webHidden/>
          </w:rPr>
          <w:instrText xml:space="preserve"> PAGEREF _Toc952074 \h </w:instrText>
        </w:r>
        <w:r w:rsidR="00B270CB">
          <w:rPr>
            <w:webHidden/>
          </w:rPr>
        </w:r>
        <w:r w:rsidR="00B270CB">
          <w:rPr>
            <w:webHidden/>
          </w:rPr>
          <w:fldChar w:fldCharType="separate"/>
        </w:r>
        <w:r w:rsidR="006154BC">
          <w:rPr>
            <w:webHidden/>
          </w:rPr>
          <w:t>54</w:t>
        </w:r>
        <w:r w:rsidR="00B270CB">
          <w:rPr>
            <w:webHidden/>
          </w:rPr>
          <w:fldChar w:fldCharType="end"/>
        </w:r>
      </w:hyperlink>
    </w:p>
    <w:p w:rsidR="00B270CB" w:rsidRDefault="006D386D">
      <w:pPr>
        <w:pStyle w:val="Inhopg2"/>
        <w:rPr>
          <w:rFonts w:eastAsiaTheme="minorEastAsia" w:cstheme="minorBidi"/>
          <w:color w:val="auto"/>
          <w:sz w:val="22"/>
          <w:szCs w:val="22"/>
          <w:lang w:eastAsia="nl-NL"/>
        </w:rPr>
      </w:pPr>
      <w:hyperlink w:anchor="_Toc952075" w:history="1">
        <w:r w:rsidR="00B270CB" w:rsidRPr="000B553D">
          <w:rPr>
            <w:rStyle w:val="Hyperlink"/>
          </w:rPr>
          <w:t>8.2</w:t>
        </w:r>
        <w:r w:rsidR="00B270CB">
          <w:rPr>
            <w:rFonts w:eastAsiaTheme="minorEastAsia" w:cstheme="minorBidi"/>
            <w:color w:val="auto"/>
            <w:sz w:val="22"/>
            <w:szCs w:val="22"/>
            <w:lang w:eastAsia="nl-NL"/>
          </w:rPr>
          <w:tab/>
        </w:r>
        <w:r w:rsidR="00B270CB" w:rsidRPr="000B553D">
          <w:rPr>
            <w:rStyle w:val="Hyperlink"/>
          </w:rPr>
          <w:t>Aandachtspunten onderbouwen ‘bijzondere’ (ondersteunende) functies</w:t>
        </w:r>
        <w:r w:rsidR="00B270CB">
          <w:rPr>
            <w:webHidden/>
          </w:rPr>
          <w:tab/>
        </w:r>
        <w:r w:rsidR="00B270CB">
          <w:rPr>
            <w:webHidden/>
          </w:rPr>
          <w:fldChar w:fldCharType="begin"/>
        </w:r>
        <w:r w:rsidR="00B270CB">
          <w:rPr>
            <w:webHidden/>
          </w:rPr>
          <w:instrText xml:space="preserve"> PAGEREF _Toc952075 \h </w:instrText>
        </w:r>
        <w:r w:rsidR="00B270CB">
          <w:rPr>
            <w:webHidden/>
          </w:rPr>
        </w:r>
        <w:r w:rsidR="00B270CB">
          <w:rPr>
            <w:webHidden/>
          </w:rPr>
          <w:fldChar w:fldCharType="separate"/>
        </w:r>
        <w:r w:rsidR="006154BC">
          <w:rPr>
            <w:webHidden/>
          </w:rPr>
          <w:t>55</w:t>
        </w:r>
        <w:r w:rsidR="00B270CB">
          <w:rPr>
            <w:webHidden/>
          </w:rPr>
          <w:fldChar w:fldCharType="end"/>
        </w:r>
      </w:hyperlink>
    </w:p>
    <w:p w:rsidR="00B270CB" w:rsidRDefault="006D386D">
      <w:pPr>
        <w:pStyle w:val="Inhopg1"/>
        <w:rPr>
          <w:rFonts w:eastAsiaTheme="minorEastAsia" w:cstheme="minorBidi"/>
          <w:b w:val="0"/>
          <w:color w:val="auto"/>
          <w:szCs w:val="22"/>
          <w:lang w:eastAsia="nl-NL"/>
        </w:rPr>
      </w:pPr>
      <w:hyperlink w:anchor="_Toc952076" w:history="1">
        <w:r w:rsidR="00B270CB" w:rsidRPr="000B553D">
          <w:rPr>
            <w:rStyle w:val="Hyperlink"/>
          </w:rPr>
          <w:t>Bijlage: bronnenlijst</w:t>
        </w:r>
        <w:r w:rsidR="00786447">
          <w:rPr>
            <w:rStyle w:val="Hyperlink"/>
          </w:rPr>
          <w:t xml:space="preserve"> per functie</w:t>
        </w:r>
        <w:r w:rsidR="00B270CB">
          <w:rPr>
            <w:webHidden/>
          </w:rPr>
          <w:tab/>
        </w:r>
        <w:r w:rsidR="00B270CB">
          <w:rPr>
            <w:webHidden/>
          </w:rPr>
          <w:fldChar w:fldCharType="begin"/>
        </w:r>
        <w:r w:rsidR="00B270CB">
          <w:rPr>
            <w:webHidden/>
          </w:rPr>
          <w:instrText xml:space="preserve"> PAGEREF _Toc952076 \h </w:instrText>
        </w:r>
        <w:r w:rsidR="00B270CB">
          <w:rPr>
            <w:webHidden/>
          </w:rPr>
        </w:r>
        <w:r w:rsidR="00B270CB">
          <w:rPr>
            <w:webHidden/>
          </w:rPr>
          <w:fldChar w:fldCharType="separate"/>
        </w:r>
        <w:r w:rsidR="006154BC">
          <w:rPr>
            <w:webHidden/>
          </w:rPr>
          <w:t>56</w:t>
        </w:r>
        <w:r w:rsidR="00B270CB">
          <w:rPr>
            <w:webHidden/>
          </w:rPr>
          <w:fldChar w:fldCharType="end"/>
        </w:r>
      </w:hyperlink>
    </w:p>
    <w:p w:rsidR="00CB7B87" w:rsidRPr="00B36E26" w:rsidRDefault="008C2487" w:rsidP="00CB7B87">
      <w:pPr>
        <w:pStyle w:val="Inhopg4"/>
      </w:pPr>
      <w:r>
        <w:rPr>
          <w:rFonts w:ascii="Univers 45 Light" w:hAnsi="Univers 45 Light"/>
          <w:color w:val="0197DF" w:themeColor="text2"/>
          <w:sz w:val="32"/>
        </w:rPr>
        <w:fldChar w:fldCharType="end"/>
      </w:r>
    </w:p>
    <w:p w:rsidR="008C051B" w:rsidRDefault="008C051B" w:rsidP="008C051B"/>
    <w:p w:rsidR="008C051B" w:rsidRDefault="008C051B" w:rsidP="00372394">
      <w:pPr>
        <w:pStyle w:val="Inhopg1"/>
      </w:pPr>
    </w:p>
    <w:p w:rsidR="006B4410" w:rsidRDefault="006B4410">
      <w:pPr>
        <w:spacing w:before="240"/>
        <w:ind w:left="113" w:right="113"/>
        <w:rPr>
          <w:rFonts w:eastAsiaTheme="majorEastAsia" w:cstheme="majorBidi"/>
          <w:bCs/>
          <w:color w:val="0098D8"/>
          <w:sz w:val="88"/>
          <w:szCs w:val="28"/>
        </w:rPr>
      </w:pPr>
      <w:r>
        <w:br w:type="page"/>
      </w:r>
    </w:p>
    <w:p w:rsidR="006B4410" w:rsidRDefault="006B4410" w:rsidP="007E0F47">
      <w:pPr>
        <w:pStyle w:val="Kop1"/>
      </w:pPr>
      <w:bookmarkStart w:id="0" w:name="_Toc951986"/>
      <w:r>
        <w:lastRenderedPageBreak/>
        <w:t>Inleiding</w:t>
      </w:r>
      <w:bookmarkEnd w:id="0"/>
    </w:p>
    <w:p w:rsidR="006B4410" w:rsidRDefault="006B4410" w:rsidP="006B4410">
      <w:pPr>
        <w:pStyle w:val="Kop2"/>
      </w:pPr>
      <w:bookmarkStart w:id="1" w:name="_Toc951987"/>
      <w:r>
        <w:t>Uw situatie en vraag</w:t>
      </w:r>
      <w:bookmarkEnd w:id="1"/>
    </w:p>
    <w:p w:rsidR="00015CDA" w:rsidRDefault="005041BA" w:rsidP="00677340">
      <w:r>
        <w:t>A</w:t>
      </w:r>
      <w:r w:rsidR="00677340">
        <w:t xml:space="preserve">lle nieuwe stedelijke ontwikkelingen (hierna: NSO) </w:t>
      </w:r>
      <w:r>
        <w:t>moeten worden onderbouwd</w:t>
      </w:r>
      <w:r w:rsidR="00677340">
        <w:t xml:space="preserve"> op de </w:t>
      </w:r>
      <w:r w:rsidR="004B4430">
        <w:t xml:space="preserve">Ladder voor duurzame verstedelijking (hierna: Ladder). </w:t>
      </w:r>
      <w:r w:rsidR="00015CDA">
        <w:t xml:space="preserve">Met een samenhangende systematiek als onderlegger en bruikbare onderliggende gegevens, wordt voorkomen dat het wiel per plan opnieuw </w:t>
      </w:r>
      <w:r w:rsidR="00CD00A4">
        <w:t>wordt uitgevonden.</w:t>
      </w:r>
      <w:r w:rsidR="00015CDA">
        <w:t xml:space="preserve"> </w:t>
      </w:r>
      <w:r w:rsidR="000A66F5">
        <w:t xml:space="preserve">Dit bespaart tijd en </w:t>
      </w:r>
      <w:r>
        <w:t>kosten.</w:t>
      </w:r>
      <w:r w:rsidR="000A66F5">
        <w:t xml:space="preserve"> </w:t>
      </w:r>
      <w:r w:rsidR="006C412B">
        <w:t xml:space="preserve">Om het maken van Ladderonderbouwingen in het vervolg te vereenvoudigen en </w:t>
      </w:r>
      <w:r w:rsidR="0022437F">
        <w:t xml:space="preserve">te </w:t>
      </w:r>
      <w:r w:rsidR="006C412B">
        <w:t>versnellen vraagt u van ons een</w:t>
      </w:r>
      <w:r w:rsidR="00066A9D">
        <w:t xml:space="preserve"> basis voor</w:t>
      </w:r>
      <w:r w:rsidR="0022437F">
        <w:t xml:space="preserve"> de</w:t>
      </w:r>
      <w:r w:rsidR="00994208">
        <w:t xml:space="preserve"> Ladder</w:t>
      </w:r>
      <w:r w:rsidR="006C412B">
        <w:t xml:space="preserve">onderbouwing voor de </w:t>
      </w:r>
      <w:r w:rsidR="00015CDA">
        <w:t xml:space="preserve">volgende </w:t>
      </w:r>
      <w:r w:rsidR="006C412B">
        <w:t>functies</w:t>
      </w:r>
      <w:r w:rsidR="00015CDA">
        <w:t xml:space="preserve">: </w:t>
      </w:r>
    </w:p>
    <w:p w:rsidR="00015CDA" w:rsidRDefault="00015CDA" w:rsidP="00534C9C">
      <w:pPr>
        <w:pStyle w:val="Lijstalinea"/>
        <w:numPr>
          <w:ilvl w:val="0"/>
          <w:numId w:val="22"/>
        </w:numPr>
      </w:pPr>
      <w:r>
        <w:t xml:space="preserve">wonen </w:t>
      </w:r>
    </w:p>
    <w:p w:rsidR="00015CDA" w:rsidRDefault="00015CDA" w:rsidP="00534C9C">
      <w:pPr>
        <w:pStyle w:val="Lijstalinea"/>
        <w:numPr>
          <w:ilvl w:val="0"/>
          <w:numId w:val="22"/>
        </w:numPr>
      </w:pPr>
      <w:r>
        <w:t>bedrijven</w:t>
      </w:r>
    </w:p>
    <w:p w:rsidR="00015CDA" w:rsidRDefault="00015CDA" w:rsidP="00534C9C">
      <w:pPr>
        <w:pStyle w:val="Lijstalinea"/>
        <w:numPr>
          <w:ilvl w:val="0"/>
          <w:numId w:val="22"/>
        </w:numPr>
      </w:pPr>
      <w:r>
        <w:t>kantoren</w:t>
      </w:r>
    </w:p>
    <w:p w:rsidR="00015CDA" w:rsidRDefault="00015CDA" w:rsidP="00534C9C">
      <w:pPr>
        <w:pStyle w:val="Lijstalinea"/>
        <w:numPr>
          <w:ilvl w:val="0"/>
          <w:numId w:val="22"/>
        </w:numPr>
      </w:pPr>
      <w:r>
        <w:t>detailhandel</w:t>
      </w:r>
    </w:p>
    <w:p w:rsidR="006C412B" w:rsidRDefault="00015CDA" w:rsidP="00534C9C">
      <w:pPr>
        <w:pStyle w:val="Lijstalinea"/>
        <w:numPr>
          <w:ilvl w:val="0"/>
          <w:numId w:val="22"/>
        </w:numPr>
      </w:pPr>
      <w:r>
        <w:t>hotels</w:t>
      </w:r>
    </w:p>
    <w:p w:rsidR="00015CDA" w:rsidRDefault="00015CDA" w:rsidP="00015CDA"/>
    <w:p w:rsidR="00015CDA" w:rsidRDefault="00015CDA" w:rsidP="00015CDA">
      <w:r>
        <w:t xml:space="preserve">In de praktijk zijn de meeste plannen niet monofunctioneel. Daarom vraagt u ons ook </w:t>
      </w:r>
      <w:r w:rsidR="005041BA">
        <w:t>om een soortgelijke basis Ladderonderbouwing voor plannen met een gemengd/flexibel karakter.</w:t>
      </w:r>
    </w:p>
    <w:p w:rsidR="006C412B" w:rsidRDefault="006C412B" w:rsidP="006B4410"/>
    <w:p w:rsidR="006B4410" w:rsidRDefault="005D2D0E" w:rsidP="006B4410">
      <w:pPr>
        <w:pStyle w:val="Kop2"/>
      </w:pPr>
      <w:bookmarkStart w:id="2" w:name="_Toc951988"/>
      <w:r>
        <w:t>A</w:t>
      </w:r>
      <w:r w:rsidR="006B4410">
        <w:t>anpak</w:t>
      </w:r>
      <w:r>
        <w:t xml:space="preserve"> en leeswijzer</w:t>
      </w:r>
      <w:bookmarkEnd w:id="2"/>
    </w:p>
    <w:p w:rsidR="00677340" w:rsidRPr="00994DC5" w:rsidRDefault="00677340" w:rsidP="00677340">
      <w:r>
        <w:t xml:space="preserve">In hoofdstuk 2 stellen we de Ladder </w:t>
      </w:r>
      <w:r w:rsidR="00994208">
        <w:t>centraal. We lichten de Ladder</w:t>
      </w:r>
      <w:r>
        <w:t>systematiek en relevante definities toe. Voor zover nodig geven we ook weer hoe u die definities per specifieke functie moet zien.</w:t>
      </w:r>
      <w:r w:rsidR="00066A9D">
        <w:t xml:space="preserve"> </w:t>
      </w:r>
      <w:r>
        <w:t>In de daaropvolgende hoofdstukken stellen we juist de afzonderlijke functies centraal. Achtereenvolgens geven we zo een basis Ladderonderbouwing weer voor de functies wonen (hoofdstuk 3), bedrijven (hoofdstuk 4), kantoren (hoofdstuk 5), detailhandel (hoofdstuk 6) en hotels (hoofdstuk 7). In hoofdstuk 8</w:t>
      </w:r>
      <w:r w:rsidRPr="00B939ED">
        <w:t xml:space="preserve"> </w:t>
      </w:r>
      <w:r>
        <w:t>ten</w:t>
      </w:r>
      <w:r w:rsidR="00994208">
        <w:t xml:space="preserve"> </w:t>
      </w:r>
      <w:r>
        <w:t xml:space="preserve">slotte doen we hetzelfde voor plannen met een globale/flexibele invulling. </w:t>
      </w:r>
      <w:r w:rsidRPr="00994DC5">
        <w:t>Deze basisonderbouwing</w:t>
      </w:r>
      <w:r>
        <w:t>en</w:t>
      </w:r>
      <w:r w:rsidRPr="00994DC5">
        <w:t xml:space="preserve"> </w:t>
      </w:r>
      <w:r>
        <w:t>baseren we</w:t>
      </w:r>
      <w:r w:rsidRPr="00994DC5">
        <w:t xml:space="preserve"> op de Rijksladder (Bro</w:t>
      </w:r>
      <w:r>
        <w:t>),</w:t>
      </w:r>
      <w:r w:rsidRPr="00994DC5">
        <w:t xml:space="preserve"> inclusief </w:t>
      </w:r>
      <w:r>
        <w:t>relevante</w:t>
      </w:r>
      <w:r w:rsidRPr="00994DC5">
        <w:t xml:space="preserve"> jurisprudentie </w:t>
      </w:r>
      <w:r>
        <w:t>en aanverwant regionaal beleid</w:t>
      </w:r>
      <w:r w:rsidRPr="00994DC5">
        <w:t xml:space="preserve">. Naast de Rijksladder moeten plannen </w:t>
      </w:r>
      <w:r>
        <w:t xml:space="preserve">immers </w:t>
      </w:r>
      <w:r w:rsidRPr="00994DC5">
        <w:t xml:space="preserve">ook voldoen aan de provinciale </w:t>
      </w:r>
      <w:r>
        <w:t>verordening</w:t>
      </w:r>
      <w:r w:rsidRPr="00994DC5">
        <w:t>.</w:t>
      </w:r>
    </w:p>
    <w:p w:rsidR="00994DC5" w:rsidRDefault="00994DC5" w:rsidP="006C412B"/>
    <w:p w:rsidR="00994DC5" w:rsidRDefault="00994DC5" w:rsidP="00994DC5">
      <w:pPr>
        <w:pStyle w:val="Kadertitel"/>
      </w:pPr>
      <w:r>
        <w:t>Disclaimer: Ladder blijft maatwerk</w:t>
      </w:r>
      <w:r w:rsidR="009976D8">
        <w:t xml:space="preserve"> en mede afhankelijk van ontwikkelingen elders</w:t>
      </w:r>
    </w:p>
    <w:p w:rsidR="009976D8" w:rsidRPr="006C412B" w:rsidRDefault="00994DC5" w:rsidP="00994DC5">
      <w:pPr>
        <w:pStyle w:val="Kadertekst"/>
      </w:pPr>
      <w:r>
        <w:t xml:space="preserve">In de </w:t>
      </w:r>
      <w:r w:rsidR="009130BA">
        <w:t>basis Ladderonderbouwingen</w:t>
      </w:r>
      <w:r>
        <w:t xml:space="preserve"> zijn tips en mogelijke motiveerlijnen opgenomen in begeleidende teksten. Deze notitie is overigens geen blauwdruk</w:t>
      </w:r>
      <w:r w:rsidR="00677340">
        <w:t>.</w:t>
      </w:r>
      <w:r>
        <w:t xml:space="preserve"> </w:t>
      </w:r>
      <w:r w:rsidR="00677340">
        <w:t xml:space="preserve">Het maken van een gedegen Ladderonderbouwing blijft </w:t>
      </w:r>
      <w:r w:rsidR="000A66F5">
        <w:t>maatwerk.</w:t>
      </w:r>
      <w:r w:rsidR="00677340">
        <w:t xml:space="preserve"> Elk plan is situatie-specifiek. Bovendien is </w:t>
      </w:r>
      <w:r>
        <w:t xml:space="preserve">bij de Raad van State altijd sprake van casuïstiek. Ook jurisprudentie kan wijzigen. </w:t>
      </w:r>
      <w:r w:rsidR="00677340">
        <w:t>Hetzelfde geld voor de behoefte. Dit blijf</w:t>
      </w:r>
      <w:r w:rsidR="00994208">
        <w:t>t</w:t>
      </w:r>
      <w:r w:rsidR="00677340">
        <w:t xml:space="preserve"> altijd een momentopname, omdat vraag en aanbod met de tijd veranderen.</w:t>
      </w:r>
      <w:r w:rsidR="00066A9D">
        <w:t xml:space="preserve"> </w:t>
      </w:r>
      <w:r w:rsidR="000A66F5">
        <w:t>De g</w:t>
      </w:r>
      <w:r w:rsidR="00066A9D">
        <w:t xml:space="preserve">emeente is </w:t>
      </w:r>
      <w:r>
        <w:t>verantwoordelijk voor een adequate Laddermotivering in het kader van het Bro.</w:t>
      </w:r>
      <w:r w:rsidR="00994208">
        <w:t xml:space="preserve"> I</w:t>
      </w:r>
      <w:r w:rsidR="009976D8">
        <w:t>dealiter zijn er (sub)regionale afspraken tussen de gemeenten/regio en provincie over de ontwikkeling in relatie tot Laddervereisten</w:t>
      </w:r>
      <w:r w:rsidR="00147053">
        <w:t>,</w:t>
      </w:r>
      <w:r w:rsidR="009976D8">
        <w:t xml:space="preserve"> </w:t>
      </w:r>
      <w:r w:rsidR="00147053">
        <w:t>z</w:t>
      </w:r>
      <w:r w:rsidR="009976D8">
        <w:t xml:space="preserve">oals: Ladderruimte kwantitatief en kwalitatief, visie op courante en incourante leegstand, omgaan met (leegstand-)effecten, etc. </w:t>
      </w:r>
    </w:p>
    <w:p w:rsidR="006B4410" w:rsidRDefault="006B4410" w:rsidP="006B4410"/>
    <w:p w:rsidR="006B4410" w:rsidRDefault="006B4410" w:rsidP="006B4410">
      <w:pPr>
        <w:pStyle w:val="Lijstalinea"/>
      </w:pPr>
    </w:p>
    <w:p w:rsidR="006B4410" w:rsidRPr="006B4410" w:rsidRDefault="006B4410" w:rsidP="006B4410"/>
    <w:p w:rsidR="006B4410" w:rsidRDefault="006B4410" w:rsidP="006B4410">
      <w:pPr>
        <w:rPr>
          <w:rFonts w:eastAsiaTheme="majorEastAsia" w:cstheme="majorBidi"/>
          <w:color w:val="0098D8"/>
          <w:sz w:val="88"/>
          <w:szCs w:val="28"/>
        </w:rPr>
      </w:pPr>
      <w:r>
        <w:br w:type="page"/>
      </w:r>
    </w:p>
    <w:p w:rsidR="0013685A" w:rsidRDefault="0013685A" w:rsidP="00193E84">
      <w:pPr>
        <w:pStyle w:val="Kop1"/>
      </w:pPr>
      <w:bookmarkStart w:id="3" w:name="_Toc951989"/>
      <w:r>
        <w:lastRenderedPageBreak/>
        <w:t>Uitgangspunten</w:t>
      </w:r>
      <w:r w:rsidR="005D09A8">
        <w:t xml:space="preserve"> voor Ladderonderbouwing</w:t>
      </w:r>
      <w:bookmarkEnd w:id="3"/>
      <w:r w:rsidR="00E841AB">
        <w:t xml:space="preserve"> </w:t>
      </w:r>
    </w:p>
    <w:p w:rsidR="004B5650" w:rsidRDefault="004B5650" w:rsidP="004B5650">
      <w:r>
        <w:t>De Ladder is een motiveringsvereiste voor ruimtelijke plannen die nieuwe stedelijke ontwikkeling</w:t>
      </w:r>
      <w:r w:rsidR="004B4430">
        <w:t>en</w:t>
      </w:r>
      <w:r>
        <w:t xml:space="preserve"> mogelijk maken</w:t>
      </w:r>
      <w:r w:rsidR="00494036">
        <w:rPr>
          <w:rStyle w:val="Voetnootmarkering"/>
        </w:rPr>
        <w:footnoteReference w:id="2"/>
      </w:r>
      <w:r>
        <w:t>. In de toelichting van het bestemmingsplan moet dan een motivering voor de Ladder zijn opgenomen. Sinds 1 juli 2017 is de Laddersystematiek in het Besluit ruimtelijk ordening (Bro) gewijzigd. De Ladder is verankerd in artikel 3.1.6. lid 2 Bro en luidt als volgt:</w:t>
      </w:r>
    </w:p>
    <w:p w:rsidR="004B5650" w:rsidRDefault="004B5650" w:rsidP="004B5650"/>
    <w:p w:rsidR="004B5650" w:rsidRDefault="004B5650" w:rsidP="004B5650">
      <w:pPr>
        <w:pStyle w:val="Kadertekst"/>
      </w:pPr>
      <w:r w:rsidRPr="007003E0">
        <w:t xml:space="preserve">“De toelichting bij een bestemmingsplan dat een </w:t>
      </w:r>
      <w:r w:rsidRPr="00B94F09">
        <w:rPr>
          <w:u w:val="single"/>
        </w:rPr>
        <w:t>nieuwe stedelijke ontwikkeling</w:t>
      </w:r>
      <w:r w:rsidRPr="007003E0">
        <w:t xml:space="preserve"> mogelijk maakt, bevat een beschrijving van de </w:t>
      </w:r>
      <w:r w:rsidRPr="00B94F09">
        <w:rPr>
          <w:u w:val="single"/>
        </w:rPr>
        <w:t>behoefte</w:t>
      </w:r>
      <w:r w:rsidRPr="007003E0">
        <w:t xml:space="preserve"> aan die ontwikkeling, en, indien het bestemmingsplan die ontwikkeling mogelijk maakt buiten het </w:t>
      </w:r>
      <w:r w:rsidRPr="00B94F09">
        <w:rPr>
          <w:u w:val="single"/>
        </w:rPr>
        <w:t>bestaand stedelijk gebied</w:t>
      </w:r>
      <w:r w:rsidRPr="007003E0">
        <w:t>, een motivering waarom niet binnen het bestaand stedelijk gebied in die behoefte kan worden voorzien.”</w:t>
      </w:r>
    </w:p>
    <w:p w:rsidR="004B5650" w:rsidRDefault="004B5650" w:rsidP="004B5650">
      <w:pPr>
        <w:rPr>
          <w:i/>
        </w:rPr>
      </w:pPr>
    </w:p>
    <w:p w:rsidR="00F7307A" w:rsidRDefault="004B5650" w:rsidP="004B5650">
      <w:r>
        <w:t xml:space="preserve">De Ladder is alleen van toepassing op een plan dat een ‘nieuwe stedelijke ontwikkeling’ </w:t>
      </w:r>
      <w:r w:rsidR="00B94F09">
        <w:t>(NSO)</w:t>
      </w:r>
      <w:r w:rsidR="00494036">
        <w:t xml:space="preserve"> </w:t>
      </w:r>
      <w:r>
        <w:t>mogelijk maakt. Is dit het geval? Dan is een beschrijving van de behoefte nodig</w:t>
      </w:r>
      <w:r w:rsidR="00372394">
        <w:t xml:space="preserve"> binnen het voor de functie relevante ruimtelijke </w:t>
      </w:r>
      <w:r w:rsidR="0081130C">
        <w:t>verzorgingsgebied</w:t>
      </w:r>
      <w:r>
        <w:t xml:space="preserve">. Voor ontwikkelingen buiten bestaand stedelijk gebied is een uitgebreidere motivering vereist waarin wordt ingegaan op de vraag waarom niet binnen het bestaand stedelijk gebied in de behoefte kan worden voorzien. </w:t>
      </w:r>
    </w:p>
    <w:p w:rsidR="00F7307A" w:rsidRDefault="00F7307A" w:rsidP="004B5650"/>
    <w:p w:rsidR="00CA70CD" w:rsidRDefault="00372394" w:rsidP="004B5650">
      <w:r>
        <w:t>Hierna gaan we achtereenvolgens</w:t>
      </w:r>
      <w:r w:rsidR="00A21914">
        <w:t>, telkens per functie,</w:t>
      </w:r>
      <w:r>
        <w:t xml:space="preserve"> in op de belangrijkste Ladderdefinities: </w:t>
      </w:r>
    </w:p>
    <w:p w:rsidR="00CA70CD" w:rsidRDefault="00CA70CD" w:rsidP="00534C9C">
      <w:pPr>
        <w:pStyle w:val="Lijstalinea"/>
        <w:numPr>
          <w:ilvl w:val="0"/>
          <w:numId w:val="23"/>
        </w:numPr>
      </w:pPr>
      <w:r>
        <w:t>N</w:t>
      </w:r>
      <w:r w:rsidR="00372394">
        <w:t xml:space="preserve">ieuwe stedelijke ontwikkeling </w:t>
      </w:r>
      <w:r>
        <w:t>(NSO)</w:t>
      </w:r>
    </w:p>
    <w:p w:rsidR="00CA70CD" w:rsidRDefault="00CA70CD" w:rsidP="00534C9C">
      <w:pPr>
        <w:pStyle w:val="Lijstalinea"/>
        <w:numPr>
          <w:ilvl w:val="0"/>
          <w:numId w:val="23"/>
        </w:numPr>
      </w:pPr>
      <w:r>
        <w:t>R</w:t>
      </w:r>
      <w:r w:rsidR="00A21914">
        <w:t xml:space="preserve">uimtelijk </w:t>
      </w:r>
      <w:r w:rsidR="00372394">
        <w:t>verzorgingsgebied</w:t>
      </w:r>
      <w:r w:rsidR="00A21914">
        <w:t xml:space="preserve"> </w:t>
      </w:r>
    </w:p>
    <w:p w:rsidR="00CA70CD" w:rsidRDefault="00CA70CD" w:rsidP="00534C9C">
      <w:pPr>
        <w:pStyle w:val="Lijstalinea"/>
        <w:numPr>
          <w:ilvl w:val="0"/>
          <w:numId w:val="23"/>
        </w:numPr>
      </w:pPr>
      <w:r>
        <w:t>B</w:t>
      </w:r>
      <w:r w:rsidR="00A21914">
        <w:t xml:space="preserve">ehoefte </w:t>
      </w:r>
    </w:p>
    <w:p w:rsidR="000A66F5" w:rsidRDefault="00CA70CD" w:rsidP="00534C9C">
      <w:pPr>
        <w:pStyle w:val="Lijstalinea"/>
        <w:numPr>
          <w:ilvl w:val="0"/>
          <w:numId w:val="23"/>
        </w:numPr>
      </w:pPr>
      <w:r>
        <w:t>B</w:t>
      </w:r>
      <w:r w:rsidR="00A21914">
        <w:t>estaand stedelijk gebied</w:t>
      </w:r>
      <w:r>
        <w:t xml:space="preserve"> (BSG)</w:t>
      </w:r>
    </w:p>
    <w:p w:rsidR="005D09A8" w:rsidRDefault="005D09A8" w:rsidP="000A66F5"/>
    <w:p w:rsidR="005D09A8" w:rsidRDefault="005D09A8" w:rsidP="005D09A8">
      <w:pPr>
        <w:pStyle w:val="Kadertitel"/>
      </w:pPr>
      <w:r>
        <w:t xml:space="preserve">verordening provincie: </w:t>
      </w:r>
      <w:r w:rsidRPr="002B3E7C">
        <w:t>uitvoeringsregeling nieuwe stedelijke ontwikkelingen 2017</w:t>
      </w:r>
    </w:p>
    <w:p w:rsidR="005D09A8" w:rsidRDefault="005D09A8" w:rsidP="005D09A8">
      <w:pPr>
        <w:pStyle w:val="Kadertekst"/>
      </w:pPr>
      <w:r>
        <w:t xml:space="preserve">Naast de (Bro) Ladder moet u </w:t>
      </w:r>
      <w:r w:rsidR="00494036">
        <w:t>onder meer</w:t>
      </w:r>
      <w:r>
        <w:t xml:space="preserve"> voldoen aan de provinciale verordening van Noord-Holland. Meer specifiek bevat de </w:t>
      </w:r>
      <w:r w:rsidR="00494036">
        <w:t>‘</w:t>
      </w:r>
      <w:r>
        <w:t>Uitvoeringsregeling nieuwe stedelijke ontwikkelingen 2017</w:t>
      </w:r>
      <w:r w:rsidR="00494036">
        <w:t>’</w:t>
      </w:r>
      <w:r>
        <w:t xml:space="preserve"> (hierna: URANSO) nadere regels voor ruimtelijke plannen die een nieuwe stedelijke ontwikkeling mogelijk maken met woningbouw, bedrijventerreinen, kantoorlocaties, detailhandel of overige stedelijke voorzieningen. Gemeenten </w:t>
      </w:r>
      <w:r w:rsidR="00494036">
        <w:t>zonder ‘URANSO-</w:t>
      </w:r>
      <w:r w:rsidR="00494036">
        <w:rPr>
          <w:i/>
        </w:rPr>
        <w:t>proof</w:t>
      </w:r>
      <w:r w:rsidR="00850B57">
        <w:rPr>
          <w:i/>
        </w:rPr>
        <w:t>’</w:t>
      </w:r>
      <w:r w:rsidR="00494036">
        <w:rPr>
          <w:i/>
        </w:rPr>
        <w:t xml:space="preserve"> </w:t>
      </w:r>
      <w:r>
        <w:t xml:space="preserve"> regionale afspraken kunnen geen nieuw</w:t>
      </w:r>
      <w:r w:rsidR="00494036">
        <w:t>e</w:t>
      </w:r>
      <w:r>
        <w:t xml:space="preserve"> plan</w:t>
      </w:r>
      <w:r w:rsidR="00494036">
        <w:t>nen</w:t>
      </w:r>
      <w:r>
        <w:t xml:space="preserve"> </w:t>
      </w:r>
      <w:r w:rsidR="00494036">
        <w:t>voor</w:t>
      </w:r>
      <w:r>
        <w:t xml:space="preserve"> een nieuwe stedelijke ontwikkeling (voor bovengenoemde functies) vaststellen.</w:t>
      </w:r>
      <w:r w:rsidR="00494036">
        <w:rPr>
          <w:rStyle w:val="Voetnootmarkering"/>
        </w:rPr>
        <w:footnoteReference w:id="3"/>
      </w:r>
    </w:p>
    <w:p w:rsidR="00A21914" w:rsidRDefault="00A21914" w:rsidP="00D1027A"/>
    <w:p w:rsidR="00422D9D" w:rsidRDefault="00422D9D">
      <w:pPr>
        <w:spacing w:before="240"/>
        <w:ind w:left="113" w:right="113"/>
        <w:rPr>
          <w:rFonts w:ascii="Univers LT Pro 55" w:eastAsiaTheme="majorEastAsia" w:hAnsi="Univers LT Pro 55" w:cstheme="majorBidi"/>
          <w:b/>
          <w:bCs/>
          <w:color w:val="0098D8"/>
          <w:sz w:val="22"/>
          <w:szCs w:val="26"/>
        </w:rPr>
      </w:pPr>
      <w:bookmarkStart w:id="4" w:name="_Nieuwe_stedelijke_ontwikkeling"/>
      <w:bookmarkEnd w:id="4"/>
      <w:r>
        <w:br w:type="page"/>
      </w:r>
    </w:p>
    <w:p w:rsidR="004B5650" w:rsidRDefault="004B5650" w:rsidP="00E841AB">
      <w:pPr>
        <w:pStyle w:val="Kop2"/>
      </w:pPr>
      <w:bookmarkStart w:id="5" w:name="_Toc951990"/>
      <w:r>
        <w:lastRenderedPageBreak/>
        <w:t>Nieuwe stedelijke ontwikkeling</w:t>
      </w:r>
      <w:r w:rsidR="00E0777C">
        <w:t xml:space="preserve"> (NSO)</w:t>
      </w:r>
      <w:bookmarkEnd w:id="5"/>
    </w:p>
    <w:p w:rsidR="00E0777C" w:rsidRDefault="00E0777C" w:rsidP="00E0777C">
      <w:r w:rsidRPr="006E1A18">
        <w:t>Is sprake van een nieuwe stedelijke ontwikkeling (NSO), dan is een plan Ladderplichtig. Een stedelijke ontwikkeling wordt in artikel 1.1.1 Bro gedefinieerd als een:</w:t>
      </w:r>
      <w:r>
        <w:t xml:space="preserve"> </w:t>
      </w:r>
    </w:p>
    <w:p w:rsidR="00E0777C" w:rsidRDefault="00E0777C" w:rsidP="00E0777C"/>
    <w:p w:rsidR="00E0777C" w:rsidRPr="006E1A18" w:rsidRDefault="00E0777C" w:rsidP="00E0777C">
      <w:pPr>
        <w:pStyle w:val="Kadertekst"/>
      </w:pPr>
      <w:r w:rsidRPr="006E1A18">
        <w:t>‘Ruimtelijke ontwikkeling van een bedrijventerrein of zeehaventerrein, of van kantoren, detailhandel, woningbouwlocaties of andere stedelijk</w:t>
      </w:r>
      <w:r w:rsidR="00F7307A">
        <w:t>e</w:t>
      </w:r>
      <w:r w:rsidRPr="006E1A18">
        <w:t xml:space="preserve"> voorzieningen’</w:t>
      </w:r>
      <w:r>
        <w:t>.</w:t>
      </w:r>
    </w:p>
    <w:p w:rsidR="00E0777C" w:rsidRPr="006E1A18" w:rsidRDefault="00E0777C" w:rsidP="00E0777C"/>
    <w:p w:rsidR="00E841AB" w:rsidRDefault="00E0777C" w:rsidP="00E0777C">
      <w:r w:rsidRPr="006E1A18">
        <w:t>In het Bro is geen ondergrens voor</w:t>
      </w:r>
      <w:r>
        <w:t xml:space="preserve"> de minimale omvang vastgesteld. Dit verschilt bovendien per functie. Jurisprudentie g</w:t>
      </w:r>
      <w:r w:rsidRPr="006E1A18">
        <w:t xml:space="preserve">eeft </w:t>
      </w:r>
      <w:r w:rsidR="00F7307A">
        <w:t xml:space="preserve">vaak </w:t>
      </w:r>
      <w:r w:rsidRPr="006E1A18">
        <w:t>meer duidelijkheid.</w:t>
      </w:r>
      <w:r w:rsidR="009C7A30">
        <w:t xml:space="preserve"> </w:t>
      </w:r>
      <w:r w:rsidR="005953D3">
        <w:t xml:space="preserve">In de </w:t>
      </w:r>
      <w:r w:rsidR="00F7307A">
        <w:t>tabel</w:t>
      </w:r>
      <w:r w:rsidR="005953D3">
        <w:t xml:space="preserve"> hierna gev</w:t>
      </w:r>
      <w:r w:rsidR="00F7307A">
        <w:t>en we per functie de gangbare ondergrens aan, en verwijzingen daarbij naar relevante jurisprudentie.</w:t>
      </w:r>
      <w:r w:rsidR="009C7A30">
        <w:t xml:space="preserve"> Ligt een plan boven de betreffende ondergrens? Dan </w:t>
      </w:r>
      <w:r w:rsidR="009C7A30" w:rsidRPr="000C1C9A">
        <w:t>kwalificeert</w:t>
      </w:r>
      <w:r w:rsidR="009C7A30">
        <w:t xml:space="preserve"> het zich in beginsel</w:t>
      </w:r>
      <w:r w:rsidR="009C7A30" w:rsidRPr="000C1C9A">
        <w:t xml:space="preserve"> als stedelijke ontwikkeling in de zin van artikel 3.1.6. lid 2 Bro.</w:t>
      </w:r>
      <w:r w:rsidR="00612203">
        <w:t xml:space="preserve"> </w:t>
      </w:r>
    </w:p>
    <w:p w:rsidR="00B63A93" w:rsidRDefault="00B63A93" w:rsidP="00E0777C"/>
    <w:p w:rsidR="00D32676" w:rsidRPr="003270A4" w:rsidRDefault="003270A4" w:rsidP="0022437F">
      <w:pPr>
        <w:pStyle w:val="Tabelofgrafiektitel"/>
        <w:rPr>
          <w:i/>
        </w:rPr>
      </w:pPr>
      <w:r w:rsidRPr="003270A4">
        <w:t xml:space="preserve">Tabel </w:t>
      </w:r>
      <w:r w:rsidR="00A2599F">
        <w:rPr>
          <w:i/>
        </w:rPr>
        <w:fldChar w:fldCharType="begin"/>
      </w:r>
      <w:r w:rsidR="00A2599F">
        <w:instrText xml:space="preserve"> SEQ Tabel \* ARABIC </w:instrText>
      </w:r>
      <w:r w:rsidR="00A2599F">
        <w:rPr>
          <w:i/>
        </w:rPr>
        <w:fldChar w:fldCharType="separate"/>
      </w:r>
      <w:r w:rsidR="006154BC">
        <w:t>1</w:t>
      </w:r>
      <w:r w:rsidR="00A2599F">
        <w:rPr>
          <w:i/>
        </w:rPr>
        <w:fldChar w:fldCharType="end"/>
      </w:r>
      <w:r w:rsidRPr="003270A4">
        <w:t xml:space="preserve">: </w:t>
      </w:r>
      <w:r w:rsidR="00F7307A">
        <w:t>Ondergrenzen</w:t>
      </w:r>
      <w:r w:rsidR="00B94F09">
        <w:t xml:space="preserve"> NSO</w:t>
      </w:r>
      <w:r w:rsidR="00D32676" w:rsidRPr="003270A4">
        <w:t xml:space="preserve"> per functie</w:t>
      </w:r>
    </w:p>
    <w:tbl>
      <w:tblPr>
        <w:tblStyle w:val="STEC-tabel-nieuw"/>
        <w:tblW w:w="9776" w:type="dxa"/>
        <w:tblLayout w:type="fixed"/>
        <w:tblLook w:val="04A0" w:firstRow="1" w:lastRow="0" w:firstColumn="1" w:lastColumn="0" w:noHBand="0" w:noVBand="1"/>
      </w:tblPr>
      <w:tblGrid>
        <w:gridCol w:w="1555"/>
        <w:gridCol w:w="2693"/>
        <w:gridCol w:w="5528"/>
      </w:tblGrid>
      <w:tr w:rsidR="003A0175" w:rsidRPr="00251C7C" w:rsidTr="003A0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A0175" w:rsidRPr="00251C7C" w:rsidRDefault="003A0175" w:rsidP="004C64EE">
            <w:pPr>
              <w:rPr>
                <w:rFonts w:ascii="Univers LT Pro 57 Condensed" w:hAnsi="Univers LT Pro 57 Condensed"/>
              </w:rPr>
            </w:pPr>
            <w:r w:rsidRPr="00251C7C">
              <w:rPr>
                <w:rFonts w:ascii="Univers LT Pro 57 Condensed" w:hAnsi="Univers LT Pro 57 Condensed"/>
              </w:rPr>
              <w:t>Functie</w:t>
            </w:r>
          </w:p>
        </w:tc>
        <w:tc>
          <w:tcPr>
            <w:tcW w:w="2693" w:type="dxa"/>
          </w:tcPr>
          <w:p w:rsidR="003A0175" w:rsidRPr="00251C7C" w:rsidRDefault="003A0175" w:rsidP="00B94F09">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Ondergrens</w:t>
            </w:r>
          </w:p>
        </w:tc>
        <w:tc>
          <w:tcPr>
            <w:tcW w:w="5528" w:type="dxa"/>
          </w:tcPr>
          <w:p w:rsidR="003A0175" w:rsidRPr="00251C7C" w:rsidRDefault="003A0175" w:rsidP="004C64EE">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Motivering</w:t>
            </w:r>
          </w:p>
        </w:tc>
      </w:tr>
      <w:tr w:rsidR="003A0175" w:rsidRPr="00251C7C" w:rsidTr="00331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A0175" w:rsidRPr="00251C7C" w:rsidRDefault="003A0175" w:rsidP="003A0175">
            <w:pPr>
              <w:rPr>
                <w:rFonts w:ascii="Univers LT Pro 57 Condensed" w:hAnsi="Univers LT Pro 57 Condensed"/>
              </w:rPr>
            </w:pPr>
            <w:r w:rsidRPr="00251C7C">
              <w:rPr>
                <w:rFonts w:ascii="Univers LT Pro 57 Condensed" w:hAnsi="Univers LT Pro 57 Condensed"/>
              </w:rPr>
              <w:t>Wonen</w:t>
            </w:r>
          </w:p>
        </w:tc>
        <w:tc>
          <w:tcPr>
            <w:tcW w:w="2693" w:type="dxa"/>
            <w:vAlign w:val="center"/>
          </w:tcPr>
          <w:p w:rsidR="003A0175" w:rsidRPr="00251C7C" w:rsidRDefault="003A0175" w:rsidP="0033144F">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Vanaf 12 woningen</w:t>
            </w:r>
          </w:p>
        </w:tc>
        <w:tc>
          <w:tcPr>
            <w:tcW w:w="5528" w:type="dxa"/>
            <w:vAlign w:val="center"/>
          </w:tcPr>
          <w:p w:rsidR="003A0175" w:rsidRPr="00251C7C" w:rsidRDefault="003A0175" w:rsidP="0033144F">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ABRvS 25 maart 2015; ECLI:NL:RVS:2015:953</w:t>
            </w:r>
          </w:p>
        </w:tc>
      </w:tr>
      <w:tr w:rsidR="003A0175" w:rsidRPr="00251C7C" w:rsidTr="003314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A0175" w:rsidRPr="00251C7C" w:rsidRDefault="003A0175" w:rsidP="003A0175">
            <w:pPr>
              <w:rPr>
                <w:rFonts w:ascii="Univers LT Pro 57 Condensed" w:hAnsi="Univers LT Pro 57 Condensed"/>
              </w:rPr>
            </w:pPr>
            <w:r w:rsidRPr="00251C7C">
              <w:rPr>
                <w:rFonts w:ascii="Univers LT Pro 57 Condensed" w:hAnsi="Univers LT Pro 57 Condensed"/>
              </w:rPr>
              <w:t>Bedrijfs</w:t>
            </w:r>
            <w:r w:rsidRPr="00251C7C">
              <w:rPr>
                <w:rFonts w:ascii="Univers LT Pro 57 Condensed" w:hAnsi="Univers LT Pro 57 Condensed"/>
              </w:rPr>
              <w:softHyphen/>
              <w:t>ruimte</w:t>
            </w:r>
          </w:p>
        </w:tc>
        <w:tc>
          <w:tcPr>
            <w:tcW w:w="2693" w:type="dxa"/>
            <w:vMerge w:val="restart"/>
            <w:vAlign w:val="center"/>
          </w:tcPr>
          <w:p w:rsidR="003A0175" w:rsidRPr="00251C7C" w:rsidRDefault="003A0175" w:rsidP="0033144F">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In beginsel een bvo groter dan 400/500 m² bvo</w:t>
            </w:r>
          </w:p>
        </w:tc>
        <w:tc>
          <w:tcPr>
            <w:tcW w:w="5528" w:type="dxa"/>
            <w:vMerge w:val="restart"/>
            <w:vAlign w:val="center"/>
          </w:tcPr>
          <w:p w:rsidR="003A0175" w:rsidRPr="00251C7C" w:rsidRDefault="003A0175" w:rsidP="0033144F">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 xml:space="preserve">ABRvS 28 juni 2017; ECLI:NL:RVS:2017:1724 </w:t>
            </w:r>
          </w:p>
        </w:tc>
      </w:tr>
      <w:tr w:rsidR="003A0175" w:rsidRPr="00251C7C" w:rsidTr="003A0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A0175" w:rsidRPr="00251C7C" w:rsidRDefault="003A0175" w:rsidP="003A0175">
            <w:pPr>
              <w:rPr>
                <w:rFonts w:ascii="Univers LT Pro 57 Condensed" w:hAnsi="Univers LT Pro 57 Condensed"/>
              </w:rPr>
            </w:pPr>
            <w:r w:rsidRPr="00251C7C">
              <w:rPr>
                <w:rFonts w:ascii="Univers LT Pro 57 Condensed" w:hAnsi="Univers LT Pro 57 Condensed"/>
              </w:rPr>
              <w:t>Kantoor</w:t>
            </w:r>
          </w:p>
        </w:tc>
        <w:tc>
          <w:tcPr>
            <w:tcW w:w="2693" w:type="dxa"/>
            <w:vMerge/>
          </w:tcPr>
          <w:p w:rsidR="003A0175" w:rsidRPr="00251C7C" w:rsidRDefault="003A0175" w:rsidP="00B63A93">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p>
        </w:tc>
        <w:tc>
          <w:tcPr>
            <w:tcW w:w="5528" w:type="dxa"/>
            <w:vMerge/>
          </w:tcPr>
          <w:p w:rsidR="003A0175" w:rsidRPr="00251C7C" w:rsidRDefault="003A0175" w:rsidP="00B63A93">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lang w:val="en-US"/>
              </w:rPr>
            </w:pPr>
          </w:p>
        </w:tc>
      </w:tr>
      <w:tr w:rsidR="003A0175" w:rsidRPr="00251C7C" w:rsidTr="003A01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A0175" w:rsidRPr="00251C7C" w:rsidRDefault="003A0175" w:rsidP="003A0175">
            <w:pPr>
              <w:rPr>
                <w:rFonts w:ascii="Univers LT Pro 57 Condensed" w:hAnsi="Univers LT Pro 57 Condensed"/>
              </w:rPr>
            </w:pPr>
            <w:r w:rsidRPr="00251C7C">
              <w:rPr>
                <w:rFonts w:ascii="Univers LT Pro 57 Condensed" w:hAnsi="Univers LT Pro 57 Condensed"/>
              </w:rPr>
              <w:t>Detail</w:t>
            </w:r>
            <w:r w:rsidRPr="00251C7C">
              <w:rPr>
                <w:rFonts w:ascii="Univers LT Pro 57 Condensed" w:hAnsi="Univers LT Pro 57 Condensed"/>
              </w:rPr>
              <w:softHyphen/>
              <w:t>handel</w:t>
            </w:r>
          </w:p>
        </w:tc>
        <w:tc>
          <w:tcPr>
            <w:tcW w:w="2693" w:type="dxa"/>
            <w:vMerge/>
          </w:tcPr>
          <w:p w:rsidR="003A0175" w:rsidRPr="00251C7C" w:rsidRDefault="003A0175" w:rsidP="00B63A93">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p>
        </w:tc>
        <w:tc>
          <w:tcPr>
            <w:tcW w:w="5528" w:type="dxa"/>
            <w:vMerge/>
          </w:tcPr>
          <w:p w:rsidR="003A0175" w:rsidRPr="00251C7C" w:rsidRDefault="003A0175" w:rsidP="00B63A93">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lang w:val="en-US"/>
              </w:rPr>
            </w:pPr>
          </w:p>
        </w:tc>
      </w:tr>
      <w:tr w:rsidR="003A0175" w:rsidRPr="00251C7C" w:rsidTr="003A0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A0175" w:rsidRPr="00251C7C" w:rsidRDefault="003A0175" w:rsidP="003A0175">
            <w:pPr>
              <w:rPr>
                <w:rFonts w:ascii="Univers LT Pro 57 Condensed" w:hAnsi="Univers LT Pro 57 Condensed"/>
              </w:rPr>
            </w:pPr>
            <w:r w:rsidRPr="00251C7C">
              <w:rPr>
                <w:rFonts w:ascii="Univers LT Pro 57 Condensed" w:hAnsi="Univers LT Pro 57 Condensed"/>
              </w:rPr>
              <w:t>Hotels</w:t>
            </w:r>
          </w:p>
        </w:tc>
        <w:tc>
          <w:tcPr>
            <w:tcW w:w="2693" w:type="dxa"/>
            <w:vMerge/>
          </w:tcPr>
          <w:p w:rsidR="003A0175" w:rsidRPr="00251C7C" w:rsidRDefault="003A0175" w:rsidP="00B63A93">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p>
        </w:tc>
        <w:tc>
          <w:tcPr>
            <w:tcW w:w="5528" w:type="dxa"/>
            <w:vMerge/>
          </w:tcPr>
          <w:p w:rsidR="003A0175" w:rsidRPr="00251C7C" w:rsidRDefault="003A0175" w:rsidP="00B63A93">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p>
        </w:tc>
      </w:tr>
    </w:tbl>
    <w:p w:rsidR="00F7307A" w:rsidRDefault="00F7307A" w:rsidP="00F7307A"/>
    <w:p w:rsidR="00F7307A" w:rsidRDefault="00612203" w:rsidP="00F7307A">
      <w:r>
        <w:t>De Ladder is</w:t>
      </w:r>
      <w:r w:rsidR="00F7307A" w:rsidRPr="002D714E">
        <w:t xml:space="preserve"> van toepassing op </w:t>
      </w:r>
      <w:r w:rsidR="00F7307A">
        <w:t xml:space="preserve">een </w:t>
      </w:r>
      <w:r w:rsidR="00F7307A" w:rsidRPr="00A54998">
        <w:rPr>
          <w:u w:val="single"/>
        </w:rPr>
        <w:t>nieuwe</w:t>
      </w:r>
      <w:r w:rsidR="00F7307A" w:rsidRPr="002D714E">
        <w:t xml:space="preserve"> stedelijke ontwikkeling. Daarvan is </w:t>
      </w:r>
      <w:r w:rsidR="001F5A03">
        <w:t>sprake</w:t>
      </w:r>
      <w:r w:rsidR="00F7307A" w:rsidRPr="002D714E">
        <w:t xml:space="preserve"> als het nieuwe bestemmingsplan meer bebouwing mogelijk maakt</w:t>
      </w:r>
      <w:r w:rsidR="001F5A03">
        <w:t>,</w:t>
      </w:r>
      <w:r w:rsidR="00F7307A" w:rsidRPr="002D714E">
        <w:t xml:space="preserve"> of een functiewijziging van zodanige aard en omvang</w:t>
      </w:r>
      <w:r w:rsidR="00F7307A">
        <w:t xml:space="preserve"> is</w:t>
      </w:r>
      <w:r w:rsidR="001F5A03">
        <w:t>,</w:t>
      </w:r>
      <w:r w:rsidR="00F7307A" w:rsidRPr="002D714E">
        <w:t xml:space="preserve"> dat </w:t>
      </w:r>
      <w:r w:rsidR="001F5A03">
        <w:t>daarom sprake</w:t>
      </w:r>
      <w:r w:rsidR="00F7307A" w:rsidRPr="002D714E">
        <w:t xml:space="preserve"> is van een nieuwe stedelijke ontwikkeling</w:t>
      </w:r>
      <w:r w:rsidR="00F7307A">
        <w:t>. In de praktijk blijkt dit snel het geval</w:t>
      </w:r>
      <w:r w:rsidR="00F7307A" w:rsidRPr="002D714E">
        <w:t>.</w:t>
      </w:r>
      <w:r>
        <w:t xml:space="preserve"> Ook moeten plannen dan voldoen aan de regionale afspraken.</w:t>
      </w:r>
    </w:p>
    <w:p w:rsidR="004B5650" w:rsidRDefault="004B5650" w:rsidP="004B5650"/>
    <w:p w:rsidR="00DA1698" w:rsidRDefault="00372394" w:rsidP="00442C47">
      <w:pPr>
        <w:pStyle w:val="Kop2"/>
      </w:pPr>
      <w:bookmarkStart w:id="6" w:name="_Ruimtelijke_verzorgingsgebieden"/>
      <w:bookmarkStart w:id="7" w:name="_Toc951991"/>
      <w:bookmarkEnd w:id="6"/>
      <w:r>
        <w:t>Ruimtelijke v</w:t>
      </w:r>
      <w:r w:rsidR="00DA1698">
        <w:t>erzorgingsgebied</w:t>
      </w:r>
      <w:r w:rsidR="00930C79">
        <w:t>en</w:t>
      </w:r>
      <w:bookmarkEnd w:id="7"/>
    </w:p>
    <w:p w:rsidR="00CC6324" w:rsidRDefault="00DA1698" w:rsidP="00DA1698">
      <w:r w:rsidRPr="000E3857">
        <w:t xml:space="preserve">De Ladder vraagt om vraag en aanbod binnen het </w:t>
      </w:r>
      <w:r>
        <w:t xml:space="preserve">ruimtelijk </w:t>
      </w:r>
      <w:r w:rsidRPr="000E3857">
        <w:t xml:space="preserve">verzorgingsgebied van de functie tegen elkaar af te </w:t>
      </w:r>
      <w:r>
        <w:t>wegen</w:t>
      </w:r>
      <w:r w:rsidRPr="000E3857">
        <w:t xml:space="preserve">. Dit verzorgingsgebied varieert per type functie en </w:t>
      </w:r>
      <w:r>
        <w:t>de aard en omvang</w:t>
      </w:r>
      <w:r w:rsidRPr="000E3857">
        <w:t xml:space="preserve"> van d</w:t>
      </w:r>
      <w:r>
        <w:t>i</w:t>
      </w:r>
      <w:r w:rsidRPr="000E3857">
        <w:t>e functie.</w:t>
      </w:r>
      <w:r w:rsidR="001C2217">
        <w:t xml:space="preserve"> In de tabel hierna geven we het verzorgingsgebied per functie </w:t>
      </w:r>
      <w:r w:rsidR="00CC6324">
        <w:t>beknopt</w:t>
      </w:r>
      <w:r w:rsidR="001C2217">
        <w:t xml:space="preserve"> weer. </w:t>
      </w:r>
      <w:r w:rsidR="00CC6324">
        <w:t xml:space="preserve">Dat doen we op basis van inhoudelijke graadmeters. </w:t>
      </w:r>
      <w:r w:rsidR="00612203">
        <w:t xml:space="preserve">Het bepalen van de afbakening van de regio is in beginsel aan de gemeente zelf. </w:t>
      </w:r>
      <w:r w:rsidR="00CC6324">
        <w:t xml:space="preserve">Waar dat aan de orde is, geven we ook weer in hoeverre relevante beleidsafspraken voor een inkadering van het verzorgingsgebied zorgen. Dit is het schaalniveau waarop u afspraken maakt en voor afstemming zorgt. </w:t>
      </w:r>
    </w:p>
    <w:p w:rsidR="003F4FFA" w:rsidRPr="006D386D" w:rsidRDefault="003F4FFA" w:rsidP="0026526C">
      <w:pPr>
        <w:pStyle w:val="Tabelofgrafiektitel"/>
        <w:rPr>
          <w:lang w:val="nl-NL"/>
        </w:rPr>
      </w:pPr>
    </w:p>
    <w:p w:rsidR="00D32676" w:rsidRDefault="0060088C" w:rsidP="0026526C">
      <w:pPr>
        <w:pStyle w:val="Tabelofgrafiektitel"/>
        <w:rPr>
          <w:bCs/>
          <w:szCs w:val="24"/>
        </w:rPr>
      </w:pPr>
      <w:r w:rsidRPr="0060088C">
        <w:t xml:space="preserve">Tabel </w:t>
      </w:r>
      <w:r w:rsidR="00A2599F">
        <w:fldChar w:fldCharType="begin"/>
      </w:r>
      <w:r w:rsidR="00A2599F">
        <w:instrText xml:space="preserve"> SEQ Tabel \* ARABIC </w:instrText>
      </w:r>
      <w:r w:rsidR="00A2599F">
        <w:fldChar w:fldCharType="separate"/>
      </w:r>
      <w:r w:rsidR="006154BC">
        <w:t>2</w:t>
      </w:r>
      <w:r w:rsidR="00A2599F">
        <w:fldChar w:fldCharType="end"/>
      </w:r>
      <w:r w:rsidRPr="0060088C">
        <w:t xml:space="preserve">: </w:t>
      </w:r>
      <w:r w:rsidR="00D32676" w:rsidRPr="0060088C">
        <w:rPr>
          <w:bCs/>
          <w:szCs w:val="24"/>
        </w:rPr>
        <w:t>Verzorgingsgebied per functie</w:t>
      </w:r>
    </w:p>
    <w:tbl>
      <w:tblPr>
        <w:tblStyle w:val="STEC-tabel-nieuw"/>
        <w:tblW w:w="9894" w:type="dxa"/>
        <w:tblInd w:w="-5" w:type="dxa"/>
        <w:tblLook w:val="04A0" w:firstRow="1" w:lastRow="0" w:firstColumn="1" w:lastColumn="0" w:noHBand="0" w:noVBand="1"/>
      </w:tblPr>
      <w:tblGrid>
        <w:gridCol w:w="1464"/>
        <w:gridCol w:w="2359"/>
        <w:gridCol w:w="1819"/>
        <w:gridCol w:w="4252"/>
      </w:tblGrid>
      <w:tr w:rsidR="003A0175" w:rsidRPr="00251C7C" w:rsidTr="004A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4" w:type="dxa"/>
          </w:tcPr>
          <w:p w:rsidR="003A0175" w:rsidRPr="00251C7C" w:rsidRDefault="003A0175" w:rsidP="004C64EE">
            <w:pPr>
              <w:rPr>
                <w:rFonts w:ascii="Univers LT Pro 57 Condensed" w:hAnsi="Univers LT Pro 57 Condensed"/>
              </w:rPr>
            </w:pPr>
            <w:r w:rsidRPr="00251C7C">
              <w:rPr>
                <w:rFonts w:ascii="Univers LT Pro 57 Condensed" w:hAnsi="Univers LT Pro 57 Condensed"/>
              </w:rPr>
              <w:t>Functie</w:t>
            </w:r>
          </w:p>
        </w:tc>
        <w:tc>
          <w:tcPr>
            <w:tcW w:w="2359" w:type="dxa"/>
          </w:tcPr>
          <w:p w:rsidR="003A0175" w:rsidRPr="00251C7C" w:rsidRDefault="003A0175" w:rsidP="00F7307A">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Indicatoren afbakening verzorgingsgebied</w:t>
            </w:r>
          </w:p>
        </w:tc>
        <w:tc>
          <w:tcPr>
            <w:tcW w:w="1819" w:type="dxa"/>
          </w:tcPr>
          <w:p w:rsidR="003A0175" w:rsidRPr="00251C7C" w:rsidRDefault="003A0175" w:rsidP="004C64EE">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Indicatie reikwijdte</w:t>
            </w:r>
          </w:p>
        </w:tc>
        <w:tc>
          <w:tcPr>
            <w:tcW w:w="4252" w:type="dxa"/>
          </w:tcPr>
          <w:p w:rsidR="003A0175" w:rsidRPr="00251C7C" w:rsidRDefault="003A0175" w:rsidP="004C64EE">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Inkadering o.b.v. beleid en consequenties?</w:t>
            </w:r>
          </w:p>
        </w:tc>
      </w:tr>
      <w:tr w:rsidR="003A0175" w:rsidRPr="00251C7C" w:rsidTr="004A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4" w:type="dxa"/>
          </w:tcPr>
          <w:p w:rsidR="003A0175" w:rsidRPr="00251C7C" w:rsidRDefault="003A0175" w:rsidP="004C64EE">
            <w:pPr>
              <w:rPr>
                <w:rFonts w:ascii="Univers LT Pro 57 Condensed" w:hAnsi="Univers LT Pro 57 Condensed"/>
              </w:rPr>
            </w:pPr>
            <w:r w:rsidRPr="00251C7C">
              <w:rPr>
                <w:rFonts w:ascii="Univers LT Pro 57 Condensed" w:hAnsi="Univers LT Pro 57 Condensed"/>
              </w:rPr>
              <w:t>Wonen</w:t>
            </w:r>
          </w:p>
        </w:tc>
        <w:tc>
          <w:tcPr>
            <w:tcW w:w="2359" w:type="dxa"/>
          </w:tcPr>
          <w:p w:rsidR="003A0175" w:rsidRPr="00251C7C" w:rsidRDefault="003A0175" w:rsidP="00CC6324">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Verhuis</w:t>
            </w:r>
            <w:r w:rsidRPr="00251C7C">
              <w:rPr>
                <w:rFonts w:ascii="Univers LT Pro 57 Condensed" w:hAnsi="Univers LT Pro 57 Condensed"/>
              </w:rPr>
              <w:softHyphen/>
              <w:t>bewegingen</w:t>
            </w:r>
          </w:p>
        </w:tc>
        <w:tc>
          <w:tcPr>
            <w:tcW w:w="1819" w:type="dxa"/>
          </w:tcPr>
          <w:p w:rsidR="003A0175" w:rsidRPr="00251C7C" w:rsidRDefault="003A0175" w:rsidP="00CC6324">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Veelal (boven)lokaal</w:t>
            </w:r>
          </w:p>
        </w:tc>
        <w:tc>
          <w:tcPr>
            <w:tcW w:w="4252" w:type="dxa"/>
          </w:tcPr>
          <w:p w:rsidR="003A0175" w:rsidRPr="00251C7C" w:rsidRDefault="003A0175" w:rsidP="00CC6324">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 xml:space="preserve">Ja, verankerd in RAP. In uw geval: subregio’s Zaanstreek-Waterland en Amsterdam. </w:t>
            </w:r>
          </w:p>
        </w:tc>
      </w:tr>
      <w:tr w:rsidR="00B54B50" w:rsidRPr="00251C7C" w:rsidTr="004A51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4" w:type="dxa"/>
          </w:tcPr>
          <w:p w:rsidR="00B54B50" w:rsidRPr="00251C7C" w:rsidRDefault="00B54B50" w:rsidP="00CC6324">
            <w:pPr>
              <w:rPr>
                <w:rFonts w:ascii="Univers LT Pro 57 Condensed" w:hAnsi="Univers LT Pro 57 Condensed"/>
              </w:rPr>
            </w:pPr>
            <w:r w:rsidRPr="00251C7C">
              <w:rPr>
                <w:rFonts w:ascii="Univers LT Pro 57 Condensed" w:hAnsi="Univers LT Pro 57 Condensed"/>
              </w:rPr>
              <w:t>Bedrijven</w:t>
            </w:r>
          </w:p>
        </w:tc>
        <w:tc>
          <w:tcPr>
            <w:tcW w:w="2359" w:type="dxa"/>
          </w:tcPr>
          <w:p w:rsidR="00B54B50" w:rsidRPr="00251C7C" w:rsidRDefault="00B54B50" w:rsidP="00CC6324">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Bedrijfs</w:t>
            </w:r>
            <w:r w:rsidRPr="00251C7C">
              <w:rPr>
                <w:rFonts w:ascii="Univers LT Pro 57 Condensed" w:hAnsi="Univers LT Pro 57 Condensed"/>
              </w:rPr>
              <w:softHyphen/>
              <w:t>verplaatsingen</w:t>
            </w:r>
          </w:p>
        </w:tc>
        <w:tc>
          <w:tcPr>
            <w:tcW w:w="1819" w:type="dxa"/>
          </w:tcPr>
          <w:p w:rsidR="00B54B50" w:rsidRDefault="00B54B50" w:rsidP="00CC6324">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Veelal lokaal tot (sub)regionaal</w:t>
            </w:r>
          </w:p>
          <w:p w:rsidR="00B54B50" w:rsidRPr="00251C7C" w:rsidRDefault="00B54B50" w:rsidP="00CC6324">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p>
        </w:tc>
        <w:tc>
          <w:tcPr>
            <w:tcW w:w="4252" w:type="dxa"/>
            <w:vMerge w:val="restart"/>
          </w:tcPr>
          <w:p w:rsidR="00B54B50" w:rsidRPr="00251C7C" w:rsidRDefault="00B54B50" w:rsidP="00CC6324">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Regionale afstemming over kwaliteit en kwantiteit van werklocaties binnen Plabeka. Plabeka beschikt over een stroomschema voor de hard-zacht procedure bij nieuwe ontwikkeling, inclusief adviesaanvraag bij de regio</w:t>
            </w:r>
            <w:r>
              <w:rPr>
                <w:rFonts w:ascii="Univers LT Pro 57 Condensed" w:hAnsi="Univers LT Pro 57 Condensed"/>
              </w:rPr>
              <w:t>.</w:t>
            </w:r>
            <w:r w:rsidRPr="00251C7C">
              <w:rPr>
                <w:rFonts w:ascii="Univers LT Pro 57 Condensed" w:hAnsi="Univers LT Pro 57 Condensed"/>
              </w:rPr>
              <w:t xml:space="preserve"> </w:t>
            </w:r>
          </w:p>
        </w:tc>
      </w:tr>
      <w:tr w:rsidR="00B54B50" w:rsidRPr="00251C7C" w:rsidTr="004A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4" w:type="dxa"/>
          </w:tcPr>
          <w:p w:rsidR="00B54B50" w:rsidRPr="00251C7C" w:rsidRDefault="00B54B50" w:rsidP="00CC6324">
            <w:pPr>
              <w:rPr>
                <w:rFonts w:ascii="Univers LT Pro 57 Condensed" w:hAnsi="Univers LT Pro 57 Condensed"/>
              </w:rPr>
            </w:pPr>
            <w:r w:rsidRPr="00251C7C">
              <w:rPr>
                <w:rFonts w:ascii="Univers LT Pro 57 Condensed" w:hAnsi="Univers LT Pro 57 Condensed"/>
              </w:rPr>
              <w:t>Kantoor</w:t>
            </w:r>
          </w:p>
        </w:tc>
        <w:tc>
          <w:tcPr>
            <w:tcW w:w="2359" w:type="dxa"/>
          </w:tcPr>
          <w:p w:rsidR="00B54B50" w:rsidRPr="00251C7C" w:rsidRDefault="00B54B50" w:rsidP="00CC6324">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Bedrijfs</w:t>
            </w:r>
            <w:r w:rsidRPr="00251C7C">
              <w:rPr>
                <w:rFonts w:ascii="Univers LT Pro 57 Condensed" w:hAnsi="Univers LT Pro 57 Condensed"/>
              </w:rPr>
              <w:softHyphen/>
              <w:t>verplaatsingen</w:t>
            </w:r>
          </w:p>
        </w:tc>
        <w:tc>
          <w:tcPr>
            <w:tcW w:w="1819" w:type="dxa"/>
          </w:tcPr>
          <w:p w:rsidR="00B54B50" w:rsidRPr="00251C7C" w:rsidRDefault="00B54B50" w:rsidP="00CC6324">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Veelal (sub)regionaal /bovenregionaal</w:t>
            </w:r>
          </w:p>
        </w:tc>
        <w:tc>
          <w:tcPr>
            <w:tcW w:w="4252" w:type="dxa"/>
            <w:vMerge/>
          </w:tcPr>
          <w:p w:rsidR="00B54B50" w:rsidRPr="00251C7C" w:rsidRDefault="00B54B50" w:rsidP="00CC6324">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p>
        </w:tc>
      </w:tr>
      <w:tr w:rsidR="003A0175" w:rsidRPr="00251C7C" w:rsidTr="004A51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4" w:type="dxa"/>
          </w:tcPr>
          <w:p w:rsidR="003A0175" w:rsidRPr="00251C7C" w:rsidRDefault="003A0175" w:rsidP="00CC6324">
            <w:pPr>
              <w:rPr>
                <w:rFonts w:ascii="Univers LT Pro 57 Condensed" w:hAnsi="Univers LT Pro 57 Condensed"/>
              </w:rPr>
            </w:pPr>
            <w:r w:rsidRPr="00251C7C">
              <w:rPr>
                <w:rFonts w:ascii="Univers LT Pro 57 Condensed" w:hAnsi="Univers LT Pro 57 Condensed"/>
              </w:rPr>
              <w:t>Detailhandel</w:t>
            </w:r>
          </w:p>
        </w:tc>
        <w:tc>
          <w:tcPr>
            <w:tcW w:w="2359" w:type="dxa"/>
          </w:tcPr>
          <w:p w:rsidR="003A0175" w:rsidRPr="00251C7C" w:rsidRDefault="003A0175" w:rsidP="00CC6324">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Koopstromen</w:t>
            </w:r>
          </w:p>
        </w:tc>
        <w:tc>
          <w:tcPr>
            <w:tcW w:w="1819" w:type="dxa"/>
          </w:tcPr>
          <w:p w:rsidR="003A0175" w:rsidRPr="00251C7C" w:rsidRDefault="003A0175" w:rsidP="00CC6324">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 xml:space="preserve">Afhankelijk van formule en type detailhandel: van lokale reikwijdte </w:t>
            </w:r>
            <w:r w:rsidRPr="00251C7C">
              <w:rPr>
                <w:rFonts w:ascii="Univers LT Pro 57 Condensed" w:hAnsi="Univers LT Pro 57 Condensed"/>
              </w:rPr>
              <w:lastRenderedPageBreak/>
              <w:t>voor een buurtsuper, tot bovenregionale voor bijvoorbeeld een IKEA</w:t>
            </w:r>
            <w:r w:rsidR="0026526C">
              <w:rPr>
                <w:rFonts w:ascii="Univers LT Pro 57 Condensed" w:hAnsi="Univers LT Pro 57 Condensed"/>
              </w:rPr>
              <w:t>.</w:t>
            </w:r>
          </w:p>
        </w:tc>
        <w:tc>
          <w:tcPr>
            <w:tcW w:w="4252" w:type="dxa"/>
          </w:tcPr>
          <w:p w:rsidR="003A0175" w:rsidRPr="00251C7C" w:rsidRDefault="003A0175" w:rsidP="007620C3">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lastRenderedPageBreak/>
              <w:t>Toetsing grootschalige ontwikkelingen door Adviescommissie Noord-Holland Zu</w:t>
            </w:r>
            <w:r w:rsidR="003E2FD2">
              <w:rPr>
                <w:rFonts w:ascii="Univers LT Pro 57 Condensed" w:hAnsi="Univers LT Pro 57 Condensed"/>
              </w:rPr>
              <w:t>id, regionale afstemming</w:t>
            </w:r>
            <w:r w:rsidR="002A1F8F">
              <w:rPr>
                <w:rFonts w:ascii="Univers LT Pro 57 Condensed" w:hAnsi="Univers LT Pro 57 Condensed"/>
              </w:rPr>
              <w:t xml:space="preserve"> </w:t>
            </w:r>
            <w:r w:rsidR="003E2FD2">
              <w:rPr>
                <w:rFonts w:ascii="Univers LT Pro 57 Condensed" w:hAnsi="Univers LT Pro 57 Condensed"/>
              </w:rPr>
              <w:t>MRA</w:t>
            </w:r>
            <w:r w:rsidR="0026526C">
              <w:rPr>
                <w:rFonts w:ascii="Univers LT Pro 57 Condensed" w:hAnsi="Univers LT Pro 57 Condensed"/>
              </w:rPr>
              <w:t>.</w:t>
            </w:r>
          </w:p>
        </w:tc>
      </w:tr>
      <w:tr w:rsidR="003A0175" w:rsidRPr="00251C7C" w:rsidTr="004A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4" w:type="dxa"/>
          </w:tcPr>
          <w:p w:rsidR="003A0175" w:rsidRPr="00251C7C" w:rsidRDefault="003A0175" w:rsidP="00CC6324">
            <w:pPr>
              <w:rPr>
                <w:rFonts w:ascii="Univers LT Pro 57 Condensed" w:hAnsi="Univers LT Pro 57 Condensed"/>
              </w:rPr>
            </w:pPr>
            <w:r w:rsidRPr="00251C7C">
              <w:rPr>
                <w:rFonts w:ascii="Univers LT Pro 57 Condensed" w:hAnsi="Univers LT Pro 57 Condensed"/>
              </w:rPr>
              <w:t>Hotels</w:t>
            </w:r>
          </w:p>
        </w:tc>
        <w:tc>
          <w:tcPr>
            <w:tcW w:w="2359" w:type="dxa"/>
          </w:tcPr>
          <w:p w:rsidR="003A0175" w:rsidRPr="00251C7C" w:rsidRDefault="003A0175" w:rsidP="00CC6324">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Verzorgingsgebied niet te bepalen. Effecten op bestaande voorraad op basis van de vraag: in hoeverre overwegen gasten een andere verblijfsaccommodatie?</w:t>
            </w:r>
          </w:p>
        </w:tc>
        <w:tc>
          <w:tcPr>
            <w:tcW w:w="1819" w:type="dxa"/>
          </w:tcPr>
          <w:p w:rsidR="003A0175" w:rsidRPr="00251C7C" w:rsidRDefault="003A0175" w:rsidP="00CC6324">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Reikwijdte is zeer groot. Effecten veelal beperkt tot toeristische of zakelijke regio.</w:t>
            </w:r>
          </w:p>
        </w:tc>
        <w:tc>
          <w:tcPr>
            <w:tcW w:w="4252" w:type="dxa"/>
          </w:tcPr>
          <w:p w:rsidR="003A0175" w:rsidRPr="00251C7C" w:rsidRDefault="003A0175" w:rsidP="00CC6324">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Enigszins ingekaderd in hotelladder / hotelstrategie MRA.</w:t>
            </w:r>
            <w:r w:rsidR="00FD0D07">
              <w:rPr>
                <w:rFonts w:ascii="Univers LT Pro 57 Condensed" w:hAnsi="Univers LT Pro 57 Condensed"/>
              </w:rPr>
              <w:t xml:space="preserve"> (ontwikkelkader verblijfsaccommodaties MRA op dit moment in voorbereiding)</w:t>
            </w:r>
          </w:p>
        </w:tc>
      </w:tr>
    </w:tbl>
    <w:p w:rsidR="00DA1698" w:rsidRDefault="00DA1698" w:rsidP="00DA1698"/>
    <w:p w:rsidR="00067641" w:rsidRDefault="001C2217" w:rsidP="00CB56CA">
      <w:pPr>
        <w:pStyle w:val="Kop3"/>
      </w:pPr>
      <w:bookmarkStart w:id="8" w:name="_Verzorgingsgebied_woningbouw:_subre"/>
      <w:bookmarkStart w:id="9" w:name="_Toc529277260"/>
      <w:bookmarkStart w:id="10" w:name="_Toc535490890"/>
      <w:bookmarkStart w:id="11" w:name="_Toc535841550"/>
      <w:bookmarkStart w:id="12" w:name="_Toc535841640"/>
      <w:bookmarkStart w:id="13" w:name="_Toc951992"/>
      <w:bookmarkEnd w:id="8"/>
      <w:r w:rsidRPr="003A17D3">
        <w:t>Verzorgingsgebied woningbouw</w:t>
      </w:r>
      <w:r w:rsidR="00F7307A">
        <w:t>:</w:t>
      </w:r>
      <w:r w:rsidRPr="003A17D3">
        <w:t xml:space="preserve"> </w:t>
      </w:r>
      <w:r w:rsidR="00D83AA8">
        <w:t>sub</w:t>
      </w:r>
      <w:r w:rsidRPr="003A17D3">
        <w:t>regio</w:t>
      </w:r>
      <w:r w:rsidR="00F7307A">
        <w:t>’s</w:t>
      </w:r>
      <w:r w:rsidRPr="003A17D3">
        <w:t xml:space="preserve"> </w:t>
      </w:r>
      <w:r w:rsidR="003A17D3" w:rsidRPr="003A17D3">
        <w:t>Zaanstreek-Waterland</w:t>
      </w:r>
      <w:r w:rsidRPr="003A17D3">
        <w:t xml:space="preserve"> en Amsterdam</w:t>
      </w:r>
      <w:bookmarkEnd w:id="9"/>
      <w:bookmarkEnd w:id="10"/>
      <w:bookmarkEnd w:id="11"/>
      <w:bookmarkEnd w:id="12"/>
      <w:bookmarkEnd w:id="13"/>
    </w:p>
    <w:p w:rsidR="00BF4CA8" w:rsidRDefault="00BF4CA8" w:rsidP="00C76CA8">
      <w:pPr>
        <w:spacing w:line="276" w:lineRule="auto"/>
      </w:pPr>
      <w:r w:rsidRPr="00BF4CA8">
        <w:rPr>
          <w:noProof/>
          <w:lang w:eastAsia="nl-NL"/>
        </w:rPr>
        <w:drawing>
          <wp:inline distT="0" distB="0" distL="0" distR="0" wp14:anchorId="57900C18" wp14:editId="4C2CE4BC">
            <wp:extent cx="6120195" cy="3099600"/>
            <wp:effectExtent l="19050" t="19050" r="13970" b="24765"/>
            <wp:docPr id="326" name="Afbeelding 326" descr="F:\Projecten\2018\Q2 18.121\18.228 Gemeente Zaanstad Opzetten systematiek voor LDV-onderbouwing en –monitoring\Figuren\Illustraties Jorn\Verzorgingsgebied Zaanstreek-Waterland &amp; Amsterdam gestapeld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en\2018\Q2 18.121\18.228 Gemeente Zaanstad Opzetten systematiek voor LDV-onderbouwing en –monitoring\Figuren\Illustraties Jorn\Verzorgingsgebied Zaanstreek-Waterland &amp; Amsterdam gestapeld 3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588" t="141" r="-588" b="7638"/>
                    <a:stretch/>
                  </pic:blipFill>
                  <pic:spPr bwMode="auto">
                    <a:xfrm>
                      <a:off x="0" y="0"/>
                      <a:ext cx="6120765" cy="3099889"/>
                    </a:xfrm>
                    <a:prstGeom prst="rect">
                      <a:avLst/>
                    </a:prstGeom>
                    <a:noFill/>
                    <a:ln w="1270" cap="flat" cmpd="sng" algn="ctr">
                      <a:gradFill flip="none" rotWithShape="1">
                        <a:gsLst>
                          <a:gs pos="0">
                            <a:srgbClr val="00B0F0">
                              <a:lumMod val="99000"/>
                              <a:lumOff val="1000"/>
                            </a:srgbClr>
                          </a:gs>
                          <a:gs pos="41000">
                            <a:srgbClr val="0075A4">
                              <a:lumMod val="45000"/>
                              <a:lumOff val="55000"/>
                            </a:srgbClr>
                          </a:gs>
                          <a:gs pos="74000">
                            <a:srgbClr val="0075A4">
                              <a:lumMod val="20000"/>
                              <a:lumOff val="80000"/>
                            </a:srgbClr>
                          </a:gs>
                          <a:gs pos="100000">
                            <a:srgbClr val="0075A4">
                              <a:lumMod val="0"/>
                              <a:lumOff val="100000"/>
                            </a:srgbClr>
                          </a:gs>
                        </a:gsLst>
                        <a:lin ang="0" scaled="1"/>
                        <a:tileRect/>
                      </a:gra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54B50" w:rsidRDefault="00B54B50" w:rsidP="00C76CA8">
      <w:pPr>
        <w:spacing w:line="276" w:lineRule="auto"/>
      </w:pPr>
    </w:p>
    <w:p w:rsidR="00C76CA8" w:rsidRDefault="00C76CA8" w:rsidP="00C76CA8">
      <w:pPr>
        <w:spacing w:line="276" w:lineRule="auto"/>
      </w:pPr>
      <w:r>
        <w:t>De aard en omvang van een plan, maar zeker ook de ligging bepalen in hoeverre omliggende gemeenten/subregio’s tot het verzorgingsgebied horen. Bij grootstedelijke plannen met een omvangrijk</w:t>
      </w:r>
      <w:r w:rsidR="001A6A85">
        <w:t>,</w:t>
      </w:r>
      <w:r>
        <w:t xml:space="preserve"> complementair programma en gunstige ligging ten opzichte van Amsterdam (denk aan Hembrug en Achtersluispolder), zijn de grensoverschrijdende effecten bijvoorbeeld sterker dan bij kleinschalige inbreidingsplannetjes met een doorsnee programma. </w:t>
      </w:r>
    </w:p>
    <w:p w:rsidR="00C76CA8" w:rsidRDefault="00C76CA8" w:rsidP="001C2217">
      <w:pPr>
        <w:spacing w:line="276" w:lineRule="auto"/>
      </w:pPr>
    </w:p>
    <w:p w:rsidR="001C2217" w:rsidRPr="003A17D3" w:rsidRDefault="001A6A85" w:rsidP="001C2217">
      <w:pPr>
        <w:spacing w:line="276" w:lineRule="auto"/>
      </w:pPr>
      <w:r>
        <w:t xml:space="preserve">Allereerst zijn verhuisbewegingen </w:t>
      </w:r>
      <w:r w:rsidR="00EA7CA8">
        <w:t>een graadmeter</w:t>
      </w:r>
      <w:r>
        <w:t xml:space="preserve"> bij afbakening van het verzorgingsgebied. </w:t>
      </w:r>
      <w:r w:rsidR="001C2217" w:rsidRPr="003A17D3">
        <w:t>Het ruimtelijk verzorgingsgebied voor woningbouw bestaat in onze ogen</w:t>
      </w:r>
      <w:r w:rsidR="00C76CA8">
        <w:t xml:space="preserve"> primair uit de gemeente Zaanstad, en secundair</w:t>
      </w:r>
      <w:r w:rsidR="001C2217" w:rsidRPr="003A17D3">
        <w:t xml:space="preserve"> </w:t>
      </w:r>
      <w:r w:rsidR="00076B9B">
        <w:t xml:space="preserve">ook </w:t>
      </w:r>
      <w:r w:rsidR="001C2217" w:rsidRPr="003A17D3">
        <w:t xml:space="preserve">de </w:t>
      </w:r>
      <w:r w:rsidR="00076B9B">
        <w:t>sub</w:t>
      </w:r>
      <w:r w:rsidR="001C2217" w:rsidRPr="003A17D3">
        <w:t>regio</w:t>
      </w:r>
      <w:r w:rsidR="003A17D3" w:rsidRPr="003A17D3">
        <w:t>’</w:t>
      </w:r>
      <w:r w:rsidR="001C2217" w:rsidRPr="003A17D3">
        <w:t xml:space="preserve">s </w:t>
      </w:r>
      <w:r w:rsidR="003A17D3" w:rsidRPr="003A17D3">
        <w:t>Zaanstreek-</w:t>
      </w:r>
      <w:r w:rsidR="00076B9B">
        <w:t>Water</w:t>
      </w:r>
      <w:r w:rsidR="003A17D3" w:rsidRPr="003A17D3">
        <w:t>land</w:t>
      </w:r>
      <w:r w:rsidR="001C2217" w:rsidRPr="003A17D3">
        <w:t xml:space="preserve"> en Amsterdam</w:t>
      </w:r>
      <w:r w:rsidR="003A17D3" w:rsidRPr="003A17D3">
        <w:rPr>
          <w:rStyle w:val="Voetnootmarkering"/>
        </w:rPr>
        <w:footnoteReference w:id="4"/>
      </w:r>
      <w:r w:rsidR="001C2217" w:rsidRPr="003A17D3">
        <w:t>. Het volgende is daarbij van belang:</w:t>
      </w:r>
    </w:p>
    <w:p w:rsidR="001C2217" w:rsidRPr="001A3BFE" w:rsidRDefault="001C2217" w:rsidP="00534C9C">
      <w:pPr>
        <w:pStyle w:val="Lijstalinea"/>
        <w:numPr>
          <w:ilvl w:val="0"/>
          <w:numId w:val="8"/>
        </w:numPr>
        <w:spacing w:line="276" w:lineRule="auto"/>
      </w:pPr>
      <w:r w:rsidRPr="001A3BFE">
        <w:t>CBS-migratiegegevens van alle verhuisde personen van 2011 tot 201</w:t>
      </w:r>
      <w:r w:rsidR="00B54B50">
        <w:t>7</w:t>
      </w:r>
      <w:r w:rsidRPr="001A3BFE">
        <w:t xml:space="preserve"> tonen dat het grootste deel van de verhuisbewegingen (circa </w:t>
      </w:r>
      <w:r w:rsidR="001A3BFE" w:rsidRPr="001A3BFE">
        <w:t>62</w:t>
      </w:r>
      <w:r w:rsidRPr="001A3BFE">
        <w:t xml:space="preserve">%) binnengemeentelijk plaatsvindt. Kijken we naar de regio </w:t>
      </w:r>
      <w:r w:rsidR="001A3BFE" w:rsidRPr="001A3BFE">
        <w:t>Zaanstreek-Waterla</w:t>
      </w:r>
      <w:r w:rsidR="001A3BFE">
        <w:t>n</w:t>
      </w:r>
      <w:r w:rsidR="001A3BFE" w:rsidRPr="001A3BFE">
        <w:t>d</w:t>
      </w:r>
      <w:r w:rsidRPr="001A3BFE">
        <w:t xml:space="preserve">, dan komt circa </w:t>
      </w:r>
      <w:r w:rsidR="001A3BFE" w:rsidRPr="001A3BFE">
        <w:t>67</w:t>
      </w:r>
      <w:r w:rsidRPr="001A3BFE">
        <w:t>% van de inkomende verhuisbewegingen uit de regio. Als we de grotere regio (</w:t>
      </w:r>
      <w:r w:rsidR="001A3BFE" w:rsidRPr="001A3BFE">
        <w:t>Zaanstreek</w:t>
      </w:r>
      <w:r w:rsidR="001A3BFE">
        <w:t>-Waterland</w:t>
      </w:r>
      <w:r w:rsidR="001A3BFE" w:rsidRPr="001A3BFE">
        <w:t xml:space="preserve"> en</w:t>
      </w:r>
      <w:r w:rsidRPr="001A3BFE">
        <w:t xml:space="preserve"> Amsterdam) in beschouwing nemen, dan vond </w:t>
      </w:r>
      <w:r w:rsidR="001A3BFE" w:rsidRPr="001A3BFE">
        <w:t>82</w:t>
      </w:r>
      <w:r w:rsidRPr="001A3BFE">
        <w:t xml:space="preserve">% van de verhuisbewegingen binnen dat gebied plaats. Overige verhuisrelaties zijn relatief beperkt en verspreid over een groot aantal gemeenten binnen en buiten de provincie. </w:t>
      </w:r>
    </w:p>
    <w:p w:rsidR="001C2217" w:rsidRPr="001A3BFE" w:rsidRDefault="001C2217" w:rsidP="00534C9C">
      <w:pPr>
        <w:pStyle w:val="Lijstalinea"/>
        <w:numPr>
          <w:ilvl w:val="0"/>
          <w:numId w:val="6"/>
        </w:numPr>
      </w:pPr>
      <w:r w:rsidRPr="001A3BFE">
        <w:lastRenderedPageBreak/>
        <w:t xml:space="preserve">Van de kopers van nieuwbouwkoopwoningen komt het overgrote deel (circa </w:t>
      </w:r>
      <w:r w:rsidR="001A3BFE" w:rsidRPr="001A3BFE">
        <w:t>80</w:t>
      </w:r>
      <w:r w:rsidR="00B54B50">
        <w:t>%) in de periode 2005-2015</w:t>
      </w:r>
      <w:r w:rsidRPr="001A3BFE">
        <w:t xml:space="preserve"> uit de gemeente </w:t>
      </w:r>
      <w:r w:rsidR="001A3BFE" w:rsidRPr="001A3BFE">
        <w:t>Zaanstad</w:t>
      </w:r>
      <w:r w:rsidRPr="001A3BFE">
        <w:t xml:space="preserve"> zelf. Daarnaast zijn er met overige gemeenten binnen de regio beperkte verhuisrelaties op de nieuwbouwkoopmarkt. In de grotere regio </w:t>
      </w:r>
      <w:r w:rsidR="001A3BFE" w:rsidRPr="001A3BFE">
        <w:t>Zaanstreek-Waterland</w:t>
      </w:r>
      <w:r w:rsidRPr="001A3BFE">
        <w:t xml:space="preserve"> en Amsterdam vond </w:t>
      </w:r>
      <w:r w:rsidR="001A3BFE" w:rsidRPr="001A3BFE">
        <w:t>85</w:t>
      </w:r>
      <w:r w:rsidRPr="001A3BFE">
        <w:t xml:space="preserve">% van de inkomende verhuizingen binnen de regio plaats. De nieuwbouw koopmarkt is daarmee wat </w:t>
      </w:r>
      <w:r w:rsidR="00B54B50">
        <w:t>meer lokaal</w:t>
      </w:r>
      <w:r w:rsidRPr="001A3BFE">
        <w:t xml:space="preserve"> georiënteerd dan de algehele woningmarkt in de regio. </w:t>
      </w:r>
    </w:p>
    <w:p w:rsidR="001C2217" w:rsidRPr="0060088C" w:rsidRDefault="001C2217" w:rsidP="001C2217">
      <w:pPr>
        <w:rPr>
          <w:color w:val="0098D8"/>
          <w:sz w:val="18"/>
          <w:highlight w:val="yellow"/>
        </w:rPr>
      </w:pPr>
    </w:p>
    <w:p w:rsidR="001C2217" w:rsidRPr="00444FF7" w:rsidRDefault="0060088C" w:rsidP="007A44F3">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3</w:t>
      </w:r>
      <w:r w:rsidR="00A2599F">
        <w:rPr>
          <w:lang w:val="nl-NL"/>
        </w:rPr>
        <w:fldChar w:fldCharType="end"/>
      </w:r>
      <w:r w:rsidRPr="00444FF7">
        <w:rPr>
          <w:lang w:val="nl-NL"/>
        </w:rPr>
        <w:t xml:space="preserve">: </w:t>
      </w:r>
      <w:r w:rsidR="001C2217" w:rsidRPr="00444FF7">
        <w:rPr>
          <w:lang w:val="nl-NL"/>
        </w:rPr>
        <w:t xml:space="preserve">Inkomende verhuisbewegingen totaal (links) en nieuwbouw (rechts) in regio </w:t>
      </w:r>
    </w:p>
    <w:tbl>
      <w:tblPr>
        <w:tblStyle w:val="STEC-tabel-nieuw"/>
        <w:tblW w:w="0" w:type="auto"/>
        <w:tblLook w:val="04A0" w:firstRow="1" w:lastRow="0" w:firstColumn="1" w:lastColumn="0" w:noHBand="0" w:noVBand="1"/>
      </w:tblPr>
      <w:tblGrid>
        <w:gridCol w:w="2206"/>
        <w:gridCol w:w="1415"/>
        <w:gridCol w:w="1227"/>
        <w:gridCol w:w="2647"/>
        <w:gridCol w:w="1007"/>
        <w:gridCol w:w="1014"/>
      </w:tblGrid>
      <w:tr w:rsidR="001C2217" w:rsidRPr="00251C7C" w:rsidTr="003051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6" w:type="dxa"/>
            <w:gridSpan w:val="3"/>
          </w:tcPr>
          <w:p w:rsidR="001C2217" w:rsidRDefault="001C2217" w:rsidP="001619BB">
            <w:pPr>
              <w:pStyle w:val="Tabelofgrafiekinvoegen"/>
              <w:rPr>
                <w:lang w:val="nl-NL"/>
              </w:rPr>
            </w:pPr>
            <w:r w:rsidRPr="00251C7C">
              <w:rPr>
                <w:lang w:val="nl-NL"/>
              </w:rPr>
              <w:t>Totaal verhuisde personen (inkomende verhuizingen) (CBS)</w:t>
            </w:r>
          </w:p>
          <w:p w:rsidR="00B54B50" w:rsidRPr="00251C7C" w:rsidRDefault="00B54B50" w:rsidP="001619BB">
            <w:pPr>
              <w:pStyle w:val="Tabelofgrafiekinvoegen"/>
              <w:rPr>
                <w:lang w:val="nl-NL"/>
              </w:rPr>
            </w:pPr>
            <w:r>
              <w:rPr>
                <w:lang w:val="nl-NL"/>
              </w:rPr>
              <w:t>2011 - 2017</w:t>
            </w:r>
          </w:p>
        </w:tc>
        <w:tc>
          <w:tcPr>
            <w:tcW w:w="4776" w:type="dxa"/>
            <w:gridSpan w:val="3"/>
          </w:tcPr>
          <w:p w:rsidR="001C2217" w:rsidRDefault="001C2217" w:rsidP="001619BB">
            <w:pPr>
              <w:pStyle w:val="Tabelofgrafiekinvoegen"/>
              <w:cnfStyle w:val="100000000000" w:firstRow="1" w:lastRow="0" w:firstColumn="0" w:lastColumn="0" w:oddVBand="0" w:evenVBand="0" w:oddHBand="0" w:evenHBand="0" w:firstRowFirstColumn="0" w:firstRowLastColumn="0" w:lastRowFirstColumn="0" w:lastRowLastColumn="0"/>
            </w:pPr>
            <w:r w:rsidRPr="00251C7C">
              <w:t>Kopers nieuwbouwkoopwoning (NEPROM/BZK)</w:t>
            </w:r>
          </w:p>
          <w:p w:rsidR="00B54B50" w:rsidRPr="00251C7C" w:rsidRDefault="00B54B50" w:rsidP="001619BB">
            <w:pPr>
              <w:pStyle w:val="Tabelofgrafiekinvoegen"/>
              <w:cnfStyle w:val="100000000000" w:firstRow="1" w:lastRow="0" w:firstColumn="0" w:lastColumn="0" w:oddVBand="0" w:evenVBand="0" w:oddHBand="0" w:evenHBand="0" w:firstRowFirstColumn="0" w:firstRowLastColumn="0" w:lastRowFirstColumn="0" w:lastRowLastColumn="0"/>
              <w:rPr>
                <w:highlight w:val="yellow"/>
              </w:rPr>
            </w:pPr>
            <w:r>
              <w:t>2005 - 2015</w:t>
            </w:r>
          </w:p>
        </w:tc>
      </w:tr>
      <w:tr w:rsidR="00984FEF" w:rsidRPr="00251C7C" w:rsidTr="00305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1C2217" w:rsidRPr="00251C7C" w:rsidRDefault="001C2217" w:rsidP="001619BB">
            <w:pPr>
              <w:pStyle w:val="Tabeltekstlinks"/>
              <w:rPr>
                <w:color w:val="00B0F0"/>
                <w:szCs w:val="18"/>
              </w:rPr>
            </w:pPr>
            <w:r w:rsidRPr="00251C7C">
              <w:rPr>
                <w:color w:val="00B0F0"/>
                <w:szCs w:val="18"/>
              </w:rPr>
              <w:t xml:space="preserve">Gemeente </w:t>
            </w:r>
          </w:p>
        </w:tc>
        <w:tc>
          <w:tcPr>
            <w:tcW w:w="1454" w:type="dxa"/>
          </w:tcPr>
          <w:p w:rsidR="001C2217" w:rsidRPr="00251C7C" w:rsidRDefault="001C2217" w:rsidP="001619BB">
            <w:pPr>
              <w:pStyle w:val="Tabelofgrafiekinvoegen"/>
              <w:cnfStyle w:val="000000100000" w:firstRow="0" w:lastRow="0" w:firstColumn="0" w:lastColumn="0" w:oddVBand="0" w:evenVBand="0" w:oddHBand="1" w:evenHBand="0" w:firstRowFirstColumn="0" w:firstRowLastColumn="0" w:lastRowFirstColumn="0" w:lastRowLastColumn="0"/>
              <w:rPr>
                <w:i/>
              </w:rPr>
            </w:pPr>
            <w:r w:rsidRPr="00251C7C">
              <w:rPr>
                <w:i/>
              </w:rPr>
              <w:t>Aantal</w:t>
            </w:r>
          </w:p>
        </w:tc>
        <w:tc>
          <w:tcPr>
            <w:tcW w:w="1249" w:type="dxa"/>
          </w:tcPr>
          <w:p w:rsidR="001C2217" w:rsidRPr="00251C7C" w:rsidRDefault="001C2217" w:rsidP="001619BB">
            <w:pPr>
              <w:pStyle w:val="Tabelofgrafiekinvoegen"/>
              <w:cnfStyle w:val="000000100000" w:firstRow="0" w:lastRow="0" w:firstColumn="0" w:lastColumn="0" w:oddVBand="0" w:evenVBand="0" w:oddHBand="1" w:evenHBand="0" w:firstRowFirstColumn="0" w:firstRowLastColumn="0" w:lastRowFirstColumn="0" w:lastRowLastColumn="0"/>
              <w:rPr>
                <w:i/>
              </w:rPr>
            </w:pPr>
            <w:r w:rsidRPr="00251C7C">
              <w:rPr>
                <w:i/>
              </w:rPr>
              <w:t>Aandeel</w:t>
            </w:r>
          </w:p>
        </w:tc>
        <w:tc>
          <w:tcPr>
            <w:tcW w:w="2728" w:type="dxa"/>
          </w:tcPr>
          <w:p w:rsidR="001C2217" w:rsidRPr="00251C7C" w:rsidRDefault="001C2217" w:rsidP="001619BB">
            <w:pPr>
              <w:pStyle w:val="Tabeltekstlinks"/>
              <w:cnfStyle w:val="000000100000" w:firstRow="0" w:lastRow="0" w:firstColumn="0" w:lastColumn="0" w:oddVBand="0" w:evenVBand="0" w:oddHBand="1" w:evenHBand="0" w:firstRowFirstColumn="0" w:firstRowLastColumn="0" w:lastRowFirstColumn="0" w:lastRowLastColumn="0"/>
              <w:rPr>
                <w:color w:val="00B0F0"/>
                <w:szCs w:val="18"/>
              </w:rPr>
            </w:pPr>
            <w:r w:rsidRPr="00251C7C">
              <w:rPr>
                <w:color w:val="00B0F0"/>
                <w:szCs w:val="18"/>
              </w:rPr>
              <w:t>Gemeente van herkomst</w:t>
            </w:r>
          </w:p>
        </w:tc>
        <w:tc>
          <w:tcPr>
            <w:tcW w:w="1024" w:type="dxa"/>
          </w:tcPr>
          <w:p w:rsidR="001C2217" w:rsidRPr="00251C7C" w:rsidRDefault="001C2217" w:rsidP="001619BB">
            <w:pPr>
              <w:pStyle w:val="Tabelofgrafiekinvoegen"/>
              <w:cnfStyle w:val="000000100000" w:firstRow="0" w:lastRow="0" w:firstColumn="0" w:lastColumn="0" w:oddVBand="0" w:evenVBand="0" w:oddHBand="1" w:evenHBand="0" w:firstRowFirstColumn="0" w:firstRowLastColumn="0" w:lastRowFirstColumn="0" w:lastRowLastColumn="0"/>
              <w:rPr>
                <w:i/>
              </w:rPr>
            </w:pPr>
            <w:r w:rsidRPr="00251C7C">
              <w:rPr>
                <w:i/>
              </w:rPr>
              <w:t>Aantal</w:t>
            </w:r>
          </w:p>
        </w:tc>
        <w:tc>
          <w:tcPr>
            <w:tcW w:w="1024" w:type="dxa"/>
          </w:tcPr>
          <w:p w:rsidR="001C2217" w:rsidRPr="00251C7C" w:rsidRDefault="001C2217" w:rsidP="001619BB">
            <w:pPr>
              <w:pStyle w:val="Tabelofgrafiekinvoegen"/>
              <w:cnfStyle w:val="000000100000" w:firstRow="0" w:lastRow="0" w:firstColumn="0" w:lastColumn="0" w:oddVBand="0" w:evenVBand="0" w:oddHBand="1" w:evenHBand="0" w:firstRowFirstColumn="0" w:firstRowLastColumn="0" w:lastRowFirstColumn="0" w:lastRowLastColumn="0"/>
              <w:rPr>
                <w:i/>
              </w:rPr>
            </w:pPr>
            <w:r w:rsidRPr="00251C7C">
              <w:rPr>
                <w:i/>
              </w:rPr>
              <w:t>Aandeel</w:t>
            </w:r>
          </w:p>
        </w:tc>
      </w:tr>
      <w:tr w:rsidR="00984FEF" w:rsidRPr="00251C7C" w:rsidTr="003051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3A17D3" w:rsidRPr="00251C7C" w:rsidRDefault="003A17D3" w:rsidP="001619BB">
            <w:pPr>
              <w:pStyle w:val="Tabeltekstlinks"/>
              <w:rPr>
                <w:color w:val="00B0F0"/>
                <w:szCs w:val="18"/>
              </w:rPr>
            </w:pPr>
            <w:r w:rsidRPr="00251C7C">
              <w:rPr>
                <w:color w:val="00B0F0"/>
                <w:szCs w:val="18"/>
              </w:rPr>
              <w:t>Zaanstad</w:t>
            </w:r>
          </w:p>
          <w:p w:rsidR="003A17D3" w:rsidRPr="00251C7C" w:rsidRDefault="003A17D3" w:rsidP="001619BB">
            <w:pPr>
              <w:pStyle w:val="Tabeltekstlinks"/>
              <w:rPr>
                <w:color w:val="00B0F0"/>
                <w:szCs w:val="18"/>
              </w:rPr>
            </w:pPr>
          </w:p>
        </w:tc>
        <w:tc>
          <w:tcPr>
            <w:tcW w:w="1454" w:type="dxa"/>
            <w:vAlign w:val="center"/>
          </w:tcPr>
          <w:p w:rsidR="003A17D3" w:rsidRPr="00251C7C"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pPr>
            <w:r w:rsidRPr="00251C7C">
              <w:t>48.247</w:t>
            </w:r>
          </w:p>
        </w:tc>
        <w:tc>
          <w:tcPr>
            <w:tcW w:w="1249" w:type="dxa"/>
            <w:vAlign w:val="center"/>
          </w:tcPr>
          <w:p w:rsidR="003A17D3" w:rsidRPr="00251C7C" w:rsidRDefault="009B6CF8" w:rsidP="009B6CF8">
            <w:pPr>
              <w:pStyle w:val="Tabelofgrafiekinvoegen"/>
              <w:jc w:val="right"/>
              <w:cnfStyle w:val="000000010000" w:firstRow="0" w:lastRow="0" w:firstColumn="0" w:lastColumn="0" w:oddVBand="0" w:evenVBand="0" w:oddHBand="0" w:evenHBand="1" w:firstRowFirstColumn="0" w:firstRowLastColumn="0" w:lastRowFirstColumn="0" w:lastRowLastColumn="0"/>
            </w:pPr>
            <w:r w:rsidRPr="00251C7C">
              <w:t>62</w:t>
            </w:r>
            <w:r w:rsidR="003A17D3" w:rsidRPr="00251C7C">
              <w:t>%</w:t>
            </w:r>
          </w:p>
        </w:tc>
        <w:tc>
          <w:tcPr>
            <w:tcW w:w="2728" w:type="dxa"/>
            <w:vAlign w:val="center"/>
          </w:tcPr>
          <w:p w:rsidR="003A17D3" w:rsidRPr="00251C7C" w:rsidRDefault="003A17D3" w:rsidP="001619BB">
            <w:pPr>
              <w:pStyle w:val="Tabeltekstlinks"/>
              <w:cnfStyle w:val="000000010000" w:firstRow="0" w:lastRow="0" w:firstColumn="0" w:lastColumn="0" w:oddVBand="0" w:evenVBand="0" w:oddHBand="0" w:evenHBand="1" w:firstRowFirstColumn="0" w:firstRowLastColumn="0" w:lastRowFirstColumn="0" w:lastRowLastColumn="0"/>
              <w:rPr>
                <w:color w:val="00B0F0"/>
                <w:szCs w:val="18"/>
              </w:rPr>
            </w:pPr>
            <w:r w:rsidRPr="00251C7C">
              <w:rPr>
                <w:color w:val="00B0F0"/>
                <w:szCs w:val="18"/>
              </w:rPr>
              <w:t>Zaanstad</w:t>
            </w:r>
          </w:p>
          <w:p w:rsidR="003A17D3" w:rsidRPr="00251C7C" w:rsidRDefault="003A17D3" w:rsidP="001619BB">
            <w:pPr>
              <w:pStyle w:val="Tabeltekstlinks"/>
              <w:cnfStyle w:val="000000010000" w:firstRow="0" w:lastRow="0" w:firstColumn="0" w:lastColumn="0" w:oddVBand="0" w:evenVBand="0" w:oddHBand="0" w:evenHBand="1" w:firstRowFirstColumn="0" w:firstRowLastColumn="0" w:lastRowFirstColumn="0" w:lastRowLastColumn="0"/>
              <w:rPr>
                <w:color w:val="00B0F0"/>
                <w:szCs w:val="18"/>
              </w:rPr>
            </w:pPr>
          </w:p>
        </w:tc>
        <w:tc>
          <w:tcPr>
            <w:tcW w:w="1024" w:type="dxa"/>
            <w:vAlign w:val="center"/>
          </w:tcPr>
          <w:p w:rsidR="003A17D3" w:rsidRPr="0022437F"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szCs w:val="18"/>
              </w:rPr>
            </w:pPr>
            <w:r w:rsidRPr="0022437F">
              <w:rPr>
                <w:szCs w:val="18"/>
              </w:rPr>
              <w:t>2.994</w:t>
            </w:r>
          </w:p>
        </w:tc>
        <w:tc>
          <w:tcPr>
            <w:tcW w:w="1024" w:type="dxa"/>
            <w:vAlign w:val="center"/>
          </w:tcPr>
          <w:p w:rsidR="003A17D3" w:rsidRPr="0022437F" w:rsidRDefault="001A3BFE"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szCs w:val="18"/>
              </w:rPr>
            </w:pPr>
            <w:r w:rsidRPr="0022437F">
              <w:rPr>
                <w:szCs w:val="18"/>
              </w:rPr>
              <w:t>80</w:t>
            </w:r>
            <w:r w:rsidR="003A17D3" w:rsidRPr="0022437F">
              <w:rPr>
                <w:szCs w:val="18"/>
              </w:rPr>
              <w:t>%</w:t>
            </w:r>
          </w:p>
        </w:tc>
      </w:tr>
      <w:tr w:rsidR="00984FEF" w:rsidRPr="00251C7C" w:rsidTr="00305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3A17D3" w:rsidRPr="00251C7C" w:rsidRDefault="003A17D3" w:rsidP="003A17D3">
            <w:pPr>
              <w:pStyle w:val="Tabeltekstlinks"/>
              <w:rPr>
                <w:color w:val="00B0F0"/>
                <w:szCs w:val="18"/>
              </w:rPr>
            </w:pPr>
            <w:r w:rsidRPr="00251C7C">
              <w:rPr>
                <w:color w:val="00B0F0"/>
                <w:szCs w:val="18"/>
              </w:rPr>
              <w:t>Overig regio Zaanstreek-Waterland</w:t>
            </w:r>
          </w:p>
        </w:tc>
        <w:tc>
          <w:tcPr>
            <w:tcW w:w="1454" w:type="dxa"/>
            <w:vAlign w:val="center"/>
          </w:tcPr>
          <w:p w:rsidR="003A17D3" w:rsidRPr="00251C7C" w:rsidRDefault="009B6CF8" w:rsidP="001619BB">
            <w:pPr>
              <w:pStyle w:val="Tabelofgrafiekinvoegen"/>
              <w:jc w:val="right"/>
              <w:cnfStyle w:val="000000100000" w:firstRow="0" w:lastRow="0" w:firstColumn="0" w:lastColumn="0" w:oddVBand="0" w:evenVBand="0" w:oddHBand="1" w:evenHBand="0" w:firstRowFirstColumn="0" w:firstRowLastColumn="0" w:lastRowFirstColumn="0" w:lastRowLastColumn="0"/>
            </w:pPr>
            <w:r w:rsidRPr="00251C7C">
              <w:t>3.702</w:t>
            </w:r>
          </w:p>
        </w:tc>
        <w:tc>
          <w:tcPr>
            <w:tcW w:w="1249" w:type="dxa"/>
            <w:vAlign w:val="center"/>
          </w:tcPr>
          <w:p w:rsidR="003A17D3" w:rsidRPr="00251C7C" w:rsidRDefault="009B6CF8" w:rsidP="001619BB">
            <w:pPr>
              <w:pStyle w:val="Tabelofgrafiekinvoegen"/>
              <w:jc w:val="right"/>
              <w:cnfStyle w:val="000000100000" w:firstRow="0" w:lastRow="0" w:firstColumn="0" w:lastColumn="0" w:oddVBand="0" w:evenVBand="0" w:oddHBand="1" w:evenHBand="0" w:firstRowFirstColumn="0" w:firstRowLastColumn="0" w:lastRowFirstColumn="0" w:lastRowLastColumn="0"/>
            </w:pPr>
            <w:r w:rsidRPr="00251C7C">
              <w:t>5</w:t>
            </w:r>
            <w:r w:rsidR="003A17D3" w:rsidRPr="00251C7C">
              <w:t>%</w:t>
            </w:r>
          </w:p>
        </w:tc>
        <w:tc>
          <w:tcPr>
            <w:tcW w:w="2728" w:type="dxa"/>
            <w:vAlign w:val="center"/>
          </w:tcPr>
          <w:p w:rsidR="003A17D3" w:rsidRPr="00251C7C" w:rsidRDefault="003A17D3" w:rsidP="001619BB">
            <w:pPr>
              <w:pStyle w:val="Tabeltekstlinks"/>
              <w:cnfStyle w:val="000000100000" w:firstRow="0" w:lastRow="0" w:firstColumn="0" w:lastColumn="0" w:oddVBand="0" w:evenVBand="0" w:oddHBand="1" w:evenHBand="0" w:firstRowFirstColumn="0" w:firstRowLastColumn="0" w:lastRowFirstColumn="0" w:lastRowLastColumn="0"/>
              <w:rPr>
                <w:color w:val="00B0F0"/>
                <w:szCs w:val="18"/>
              </w:rPr>
            </w:pPr>
            <w:r w:rsidRPr="00251C7C">
              <w:rPr>
                <w:color w:val="00B0F0"/>
                <w:szCs w:val="18"/>
              </w:rPr>
              <w:t>Overig regio Zaanstreek-Waterland</w:t>
            </w:r>
          </w:p>
        </w:tc>
        <w:tc>
          <w:tcPr>
            <w:tcW w:w="1024" w:type="dxa"/>
            <w:vAlign w:val="center"/>
          </w:tcPr>
          <w:p w:rsidR="003A17D3" w:rsidRPr="0022437F" w:rsidRDefault="009B6CF8" w:rsidP="001619BB">
            <w:pPr>
              <w:pStyle w:val="Tabelofgrafiekinvoegen"/>
              <w:jc w:val="right"/>
              <w:cnfStyle w:val="000000100000" w:firstRow="0" w:lastRow="0" w:firstColumn="0" w:lastColumn="0" w:oddVBand="0" w:evenVBand="0" w:oddHBand="1" w:evenHBand="0" w:firstRowFirstColumn="0" w:firstRowLastColumn="0" w:lastRowFirstColumn="0" w:lastRowLastColumn="0"/>
              <w:rPr>
                <w:szCs w:val="18"/>
              </w:rPr>
            </w:pPr>
            <w:r w:rsidRPr="0022437F">
              <w:rPr>
                <w:szCs w:val="18"/>
              </w:rPr>
              <w:t>190</w:t>
            </w:r>
          </w:p>
        </w:tc>
        <w:tc>
          <w:tcPr>
            <w:tcW w:w="1024" w:type="dxa"/>
            <w:vAlign w:val="center"/>
          </w:tcPr>
          <w:p w:rsidR="003A17D3" w:rsidRPr="0022437F" w:rsidRDefault="001A3BFE" w:rsidP="001619BB">
            <w:pPr>
              <w:pStyle w:val="Tabelofgrafiekinvoegen"/>
              <w:jc w:val="right"/>
              <w:cnfStyle w:val="000000100000" w:firstRow="0" w:lastRow="0" w:firstColumn="0" w:lastColumn="0" w:oddVBand="0" w:evenVBand="0" w:oddHBand="1" w:evenHBand="0" w:firstRowFirstColumn="0" w:firstRowLastColumn="0" w:lastRowFirstColumn="0" w:lastRowLastColumn="0"/>
              <w:rPr>
                <w:szCs w:val="18"/>
              </w:rPr>
            </w:pPr>
            <w:r w:rsidRPr="0022437F">
              <w:rPr>
                <w:szCs w:val="18"/>
              </w:rPr>
              <w:t>5</w:t>
            </w:r>
            <w:r w:rsidR="003A17D3" w:rsidRPr="0022437F">
              <w:rPr>
                <w:szCs w:val="18"/>
              </w:rPr>
              <w:t>%</w:t>
            </w:r>
          </w:p>
        </w:tc>
      </w:tr>
      <w:tr w:rsidR="00984FEF" w:rsidRPr="00251C7C" w:rsidTr="003051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3A17D3" w:rsidRPr="00251C7C" w:rsidRDefault="003A17D3" w:rsidP="003A17D3">
            <w:pPr>
              <w:pStyle w:val="Tabeltekstlinks"/>
              <w:rPr>
                <w:b/>
                <w:color w:val="00B0F0"/>
                <w:szCs w:val="18"/>
              </w:rPr>
            </w:pPr>
            <w:r w:rsidRPr="00251C7C">
              <w:rPr>
                <w:b/>
                <w:color w:val="00B0F0"/>
                <w:szCs w:val="18"/>
              </w:rPr>
              <w:t>Totaal regio Zaanstreek-Waterland</w:t>
            </w:r>
          </w:p>
        </w:tc>
        <w:tc>
          <w:tcPr>
            <w:tcW w:w="1454" w:type="dxa"/>
            <w:vAlign w:val="center"/>
          </w:tcPr>
          <w:p w:rsidR="003A17D3" w:rsidRPr="00251C7C"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b/>
              </w:rPr>
            </w:pPr>
            <w:r w:rsidRPr="00251C7C">
              <w:rPr>
                <w:b/>
              </w:rPr>
              <w:t>51.949</w:t>
            </w:r>
          </w:p>
        </w:tc>
        <w:tc>
          <w:tcPr>
            <w:tcW w:w="1249" w:type="dxa"/>
            <w:vAlign w:val="center"/>
          </w:tcPr>
          <w:p w:rsidR="003A17D3" w:rsidRPr="00251C7C"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b/>
              </w:rPr>
            </w:pPr>
            <w:r w:rsidRPr="00251C7C">
              <w:rPr>
                <w:b/>
              </w:rPr>
              <w:t>67</w:t>
            </w:r>
            <w:r w:rsidR="003A17D3" w:rsidRPr="00251C7C">
              <w:rPr>
                <w:b/>
              </w:rPr>
              <w:t>%</w:t>
            </w:r>
          </w:p>
        </w:tc>
        <w:tc>
          <w:tcPr>
            <w:tcW w:w="2728" w:type="dxa"/>
            <w:vAlign w:val="center"/>
          </w:tcPr>
          <w:p w:rsidR="003A17D3" w:rsidRPr="00251C7C" w:rsidRDefault="003A17D3" w:rsidP="001619BB">
            <w:pPr>
              <w:pStyle w:val="Tabeltekstlinks"/>
              <w:cnfStyle w:val="000000010000" w:firstRow="0" w:lastRow="0" w:firstColumn="0" w:lastColumn="0" w:oddVBand="0" w:evenVBand="0" w:oddHBand="0" w:evenHBand="1" w:firstRowFirstColumn="0" w:firstRowLastColumn="0" w:lastRowFirstColumn="0" w:lastRowLastColumn="0"/>
              <w:rPr>
                <w:b/>
                <w:color w:val="00B0F0"/>
                <w:szCs w:val="18"/>
              </w:rPr>
            </w:pPr>
            <w:r w:rsidRPr="00251C7C">
              <w:rPr>
                <w:b/>
                <w:color w:val="00B0F0"/>
                <w:szCs w:val="18"/>
              </w:rPr>
              <w:t>Totaal regio Zaanstreek-Waterland</w:t>
            </w:r>
          </w:p>
        </w:tc>
        <w:tc>
          <w:tcPr>
            <w:tcW w:w="1024" w:type="dxa"/>
            <w:vAlign w:val="center"/>
          </w:tcPr>
          <w:p w:rsidR="003A17D3" w:rsidRPr="0022437F"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b/>
                <w:szCs w:val="18"/>
              </w:rPr>
            </w:pPr>
            <w:r w:rsidRPr="0022437F">
              <w:rPr>
                <w:b/>
                <w:szCs w:val="18"/>
              </w:rPr>
              <w:t>3.184</w:t>
            </w:r>
          </w:p>
        </w:tc>
        <w:tc>
          <w:tcPr>
            <w:tcW w:w="1024" w:type="dxa"/>
            <w:vAlign w:val="center"/>
          </w:tcPr>
          <w:p w:rsidR="003A17D3" w:rsidRPr="0022437F" w:rsidRDefault="001A3BFE"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b/>
                <w:szCs w:val="18"/>
              </w:rPr>
            </w:pPr>
            <w:r w:rsidRPr="0022437F">
              <w:rPr>
                <w:b/>
                <w:szCs w:val="18"/>
              </w:rPr>
              <w:t>85</w:t>
            </w:r>
            <w:r w:rsidR="003A17D3" w:rsidRPr="0022437F">
              <w:rPr>
                <w:b/>
                <w:szCs w:val="18"/>
              </w:rPr>
              <w:t>%</w:t>
            </w:r>
          </w:p>
        </w:tc>
      </w:tr>
      <w:tr w:rsidR="00984FEF" w:rsidRPr="00251C7C" w:rsidTr="00305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3A17D3" w:rsidRPr="00251C7C" w:rsidRDefault="003A17D3" w:rsidP="001619BB">
            <w:pPr>
              <w:pStyle w:val="Tabeltekstlinks"/>
              <w:rPr>
                <w:color w:val="00B0F0"/>
                <w:szCs w:val="18"/>
              </w:rPr>
            </w:pPr>
            <w:r w:rsidRPr="00251C7C">
              <w:rPr>
                <w:color w:val="00B0F0"/>
                <w:szCs w:val="18"/>
              </w:rPr>
              <w:t>Amsterdam</w:t>
            </w:r>
          </w:p>
          <w:p w:rsidR="003A17D3" w:rsidRPr="00251C7C" w:rsidRDefault="003A17D3" w:rsidP="001619BB">
            <w:pPr>
              <w:pStyle w:val="Tabeltekstlinks"/>
              <w:rPr>
                <w:color w:val="00B0F0"/>
                <w:szCs w:val="18"/>
              </w:rPr>
            </w:pPr>
          </w:p>
        </w:tc>
        <w:tc>
          <w:tcPr>
            <w:tcW w:w="1454" w:type="dxa"/>
            <w:vAlign w:val="center"/>
          </w:tcPr>
          <w:p w:rsidR="003A17D3" w:rsidRPr="00251C7C" w:rsidRDefault="009B6CF8" w:rsidP="001619BB">
            <w:pPr>
              <w:pStyle w:val="Tabelofgrafiekinvoegen"/>
              <w:jc w:val="right"/>
              <w:cnfStyle w:val="000000100000" w:firstRow="0" w:lastRow="0" w:firstColumn="0" w:lastColumn="0" w:oddVBand="0" w:evenVBand="0" w:oddHBand="1" w:evenHBand="0" w:firstRowFirstColumn="0" w:firstRowLastColumn="0" w:lastRowFirstColumn="0" w:lastRowLastColumn="0"/>
            </w:pPr>
            <w:r w:rsidRPr="00251C7C">
              <w:t>11.682</w:t>
            </w:r>
          </w:p>
        </w:tc>
        <w:tc>
          <w:tcPr>
            <w:tcW w:w="1249" w:type="dxa"/>
            <w:vAlign w:val="center"/>
          </w:tcPr>
          <w:p w:rsidR="003A17D3" w:rsidRPr="00251C7C" w:rsidRDefault="009B6CF8" w:rsidP="001619BB">
            <w:pPr>
              <w:pStyle w:val="Tabelofgrafiekinvoegen"/>
              <w:jc w:val="right"/>
              <w:cnfStyle w:val="000000100000" w:firstRow="0" w:lastRow="0" w:firstColumn="0" w:lastColumn="0" w:oddVBand="0" w:evenVBand="0" w:oddHBand="1" w:evenHBand="0" w:firstRowFirstColumn="0" w:firstRowLastColumn="0" w:lastRowFirstColumn="0" w:lastRowLastColumn="0"/>
            </w:pPr>
            <w:r w:rsidRPr="00251C7C">
              <w:t>15</w:t>
            </w:r>
            <w:r w:rsidR="003A17D3" w:rsidRPr="00251C7C">
              <w:t>%</w:t>
            </w:r>
          </w:p>
        </w:tc>
        <w:tc>
          <w:tcPr>
            <w:tcW w:w="2728" w:type="dxa"/>
            <w:vAlign w:val="center"/>
          </w:tcPr>
          <w:p w:rsidR="003A17D3" w:rsidRPr="00251C7C" w:rsidRDefault="003A17D3" w:rsidP="001619BB">
            <w:pPr>
              <w:pStyle w:val="Tabeltekstlinks"/>
              <w:cnfStyle w:val="000000100000" w:firstRow="0" w:lastRow="0" w:firstColumn="0" w:lastColumn="0" w:oddVBand="0" w:evenVBand="0" w:oddHBand="1" w:evenHBand="0" w:firstRowFirstColumn="0" w:firstRowLastColumn="0" w:lastRowFirstColumn="0" w:lastRowLastColumn="0"/>
              <w:rPr>
                <w:color w:val="00B0F0"/>
                <w:szCs w:val="18"/>
              </w:rPr>
            </w:pPr>
            <w:r w:rsidRPr="00251C7C">
              <w:rPr>
                <w:color w:val="00B0F0"/>
                <w:szCs w:val="18"/>
              </w:rPr>
              <w:t>Amsterdam</w:t>
            </w:r>
          </w:p>
          <w:p w:rsidR="003A17D3" w:rsidRPr="00251C7C" w:rsidRDefault="003A17D3" w:rsidP="001619BB">
            <w:pPr>
              <w:pStyle w:val="Tabeltekstlinks"/>
              <w:cnfStyle w:val="000000100000" w:firstRow="0" w:lastRow="0" w:firstColumn="0" w:lastColumn="0" w:oddVBand="0" w:evenVBand="0" w:oddHBand="1" w:evenHBand="0" w:firstRowFirstColumn="0" w:firstRowLastColumn="0" w:lastRowFirstColumn="0" w:lastRowLastColumn="0"/>
              <w:rPr>
                <w:color w:val="00B0F0"/>
                <w:szCs w:val="18"/>
              </w:rPr>
            </w:pPr>
          </w:p>
        </w:tc>
        <w:tc>
          <w:tcPr>
            <w:tcW w:w="1024" w:type="dxa"/>
            <w:vAlign w:val="center"/>
          </w:tcPr>
          <w:p w:rsidR="003A17D3" w:rsidRPr="0022437F" w:rsidRDefault="009B6CF8" w:rsidP="001619BB">
            <w:pPr>
              <w:pStyle w:val="Tabelofgrafiekinvoegen"/>
              <w:jc w:val="right"/>
              <w:cnfStyle w:val="000000100000" w:firstRow="0" w:lastRow="0" w:firstColumn="0" w:lastColumn="0" w:oddVBand="0" w:evenVBand="0" w:oddHBand="1" w:evenHBand="0" w:firstRowFirstColumn="0" w:firstRowLastColumn="0" w:lastRowFirstColumn="0" w:lastRowLastColumn="0"/>
              <w:rPr>
                <w:szCs w:val="18"/>
              </w:rPr>
            </w:pPr>
            <w:r w:rsidRPr="0022437F">
              <w:rPr>
                <w:szCs w:val="18"/>
              </w:rPr>
              <w:t>260</w:t>
            </w:r>
          </w:p>
        </w:tc>
        <w:tc>
          <w:tcPr>
            <w:tcW w:w="1024" w:type="dxa"/>
            <w:vAlign w:val="center"/>
          </w:tcPr>
          <w:p w:rsidR="003A17D3" w:rsidRPr="0022437F" w:rsidRDefault="001A3BFE" w:rsidP="001A3BFE">
            <w:pPr>
              <w:pStyle w:val="Tabelofgrafiekinvoegen"/>
              <w:jc w:val="right"/>
              <w:cnfStyle w:val="000000100000" w:firstRow="0" w:lastRow="0" w:firstColumn="0" w:lastColumn="0" w:oddVBand="0" w:evenVBand="0" w:oddHBand="1" w:evenHBand="0" w:firstRowFirstColumn="0" w:firstRowLastColumn="0" w:lastRowFirstColumn="0" w:lastRowLastColumn="0"/>
              <w:rPr>
                <w:szCs w:val="18"/>
              </w:rPr>
            </w:pPr>
            <w:r w:rsidRPr="0022437F">
              <w:rPr>
                <w:szCs w:val="18"/>
              </w:rPr>
              <w:t>7</w:t>
            </w:r>
            <w:r w:rsidR="003A17D3" w:rsidRPr="0022437F">
              <w:rPr>
                <w:szCs w:val="18"/>
              </w:rPr>
              <w:t>%</w:t>
            </w:r>
          </w:p>
        </w:tc>
      </w:tr>
      <w:tr w:rsidR="00984FEF" w:rsidRPr="00251C7C" w:rsidTr="003051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3A17D3" w:rsidRPr="00251C7C" w:rsidRDefault="003A17D3" w:rsidP="003A17D3">
            <w:pPr>
              <w:pStyle w:val="Tabeltekstlinks"/>
              <w:rPr>
                <w:b/>
                <w:color w:val="00B0F0"/>
                <w:szCs w:val="18"/>
              </w:rPr>
            </w:pPr>
            <w:r w:rsidRPr="00251C7C">
              <w:rPr>
                <w:b/>
                <w:color w:val="00B0F0"/>
                <w:szCs w:val="18"/>
              </w:rPr>
              <w:t xml:space="preserve">Totaal regio’s Amsterdam &amp; Zaanstreek-Waterland </w:t>
            </w:r>
          </w:p>
        </w:tc>
        <w:tc>
          <w:tcPr>
            <w:tcW w:w="1454" w:type="dxa"/>
            <w:vAlign w:val="center"/>
          </w:tcPr>
          <w:p w:rsidR="003A17D3" w:rsidRPr="00251C7C"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b/>
              </w:rPr>
            </w:pPr>
            <w:r w:rsidRPr="00251C7C">
              <w:rPr>
                <w:b/>
              </w:rPr>
              <w:t>63.631</w:t>
            </w:r>
          </w:p>
        </w:tc>
        <w:tc>
          <w:tcPr>
            <w:tcW w:w="1249" w:type="dxa"/>
            <w:vAlign w:val="center"/>
          </w:tcPr>
          <w:p w:rsidR="003A17D3" w:rsidRPr="00251C7C"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b/>
              </w:rPr>
            </w:pPr>
            <w:r w:rsidRPr="00251C7C">
              <w:rPr>
                <w:b/>
              </w:rPr>
              <w:t>82</w:t>
            </w:r>
            <w:r w:rsidR="003A17D3" w:rsidRPr="00251C7C">
              <w:rPr>
                <w:b/>
              </w:rPr>
              <w:t>%</w:t>
            </w:r>
          </w:p>
        </w:tc>
        <w:tc>
          <w:tcPr>
            <w:tcW w:w="2728" w:type="dxa"/>
            <w:vAlign w:val="center"/>
          </w:tcPr>
          <w:p w:rsidR="003A17D3" w:rsidRPr="00251C7C" w:rsidRDefault="003A17D3" w:rsidP="001619BB">
            <w:pPr>
              <w:pStyle w:val="Tabeltekstlinks"/>
              <w:cnfStyle w:val="000000010000" w:firstRow="0" w:lastRow="0" w:firstColumn="0" w:lastColumn="0" w:oddVBand="0" w:evenVBand="0" w:oddHBand="0" w:evenHBand="1" w:firstRowFirstColumn="0" w:firstRowLastColumn="0" w:lastRowFirstColumn="0" w:lastRowLastColumn="0"/>
              <w:rPr>
                <w:b/>
                <w:color w:val="00B0F0"/>
                <w:szCs w:val="18"/>
              </w:rPr>
            </w:pPr>
            <w:r w:rsidRPr="00251C7C">
              <w:rPr>
                <w:b/>
                <w:color w:val="00B0F0"/>
                <w:szCs w:val="18"/>
              </w:rPr>
              <w:t xml:space="preserve">Totaal regio’s Amsterdam &amp; Zaanstreek-Waterland </w:t>
            </w:r>
          </w:p>
        </w:tc>
        <w:tc>
          <w:tcPr>
            <w:tcW w:w="1024" w:type="dxa"/>
            <w:vAlign w:val="center"/>
          </w:tcPr>
          <w:p w:rsidR="003A17D3" w:rsidRPr="0022437F"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b/>
                <w:szCs w:val="18"/>
              </w:rPr>
            </w:pPr>
            <w:r w:rsidRPr="0022437F">
              <w:rPr>
                <w:b/>
                <w:szCs w:val="18"/>
              </w:rPr>
              <w:t>3.444</w:t>
            </w:r>
          </w:p>
        </w:tc>
        <w:tc>
          <w:tcPr>
            <w:tcW w:w="1024" w:type="dxa"/>
            <w:vAlign w:val="center"/>
          </w:tcPr>
          <w:p w:rsidR="003A17D3" w:rsidRPr="0022437F" w:rsidRDefault="001A3BFE"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b/>
                <w:szCs w:val="18"/>
              </w:rPr>
            </w:pPr>
            <w:r w:rsidRPr="0022437F">
              <w:rPr>
                <w:b/>
                <w:szCs w:val="18"/>
              </w:rPr>
              <w:t>92</w:t>
            </w:r>
            <w:r w:rsidR="003A17D3" w:rsidRPr="0022437F">
              <w:rPr>
                <w:b/>
                <w:szCs w:val="18"/>
              </w:rPr>
              <w:t>%</w:t>
            </w:r>
          </w:p>
        </w:tc>
      </w:tr>
      <w:tr w:rsidR="00984FEF" w:rsidRPr="00251C7C" w:rsidTr="00305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3A17D3" w:rsidRPr="00251C7C" w:rsidRDefault="003A17D3" w:rsidP="001619BB">
            <w:pPr>
              <w:pStyle w:val="Tabeltekstlinks"/>
              <w:rPr>
                <w:color w:val="00B0F0"/>
                <w:szCs w:val="18"/>
              </w:rPr>
            </w:pPr>
            <w:r w:rsidRPr="00251C7C">
              <w:rPr>
                <w:color w:val="00B0F0"/>
                <w:szCs w:val="18"/>
              </w:rPr>
              <w:t>Overig binnen provincie</w:t>
            </w:r>
          </w:p>
          <w:p w:rsidR="003A17D3" w:rsidRPr="00251C7C" w:rsidRDefault="003A17D3" w:rsidP="001619BB">
            <w:pPr>
              <w:pStyle w:val="Tabeltekstlinks"/>
              <w:rPr>
                <w:color w:val="00B0F0"/>
                <w:szCs w:val="18"/>
              </w:rPr>
            </w:pPr>
          </w:p>
        </w:tc>
        <w:tc>
          <w:tcPr>
            <w:tcW w:w="1454" w:type="dxa"/>
            <w:vAlign w:val="center"/>
          </w:tcPr>
          <w:p w:rsidR="003A17D3" w:rsidRPr="00251C7C" w:rsidRDefault="009B6CF8" w:rsidP="001619BB">
            <w:pPr>
              <w:pStyle w:val="Tabelofgrafiekinvoegen"/>
              <w:jc w:val="right"/>
              <w:cnfStyle w:val="000000100000" w:firstRow="0" w:lastRow="0" w:firstColumn="0" w:lastColumn="0" w:oddVBand="0" w:evenVBand="0" w:oddHBand="1" w:evenHBand="0" w:firstRowFirstColumn="0" w:firstRowLastColumn="0" w:lastRowFirstColumn="0" w:lastRowLastColumn="0"/>
            </w:pPr>
            <w:r w:rsidRPr="00251C7C">
              <w:t>6.978</w:t>
            </w:r>
          </w:p>
        </w:tc>
        <w:tc>
          <w:tcPr>
            <w:tcW w:w="1249" w:type="dxa"/>
            <w:vAlign w:val="center"/>
          </w:tcPr>
          <w:p w:rsidR="003A17D3" w:rsidRPr="00251C7C" w:rsidRDefault="009B6CF8" w:rsidP="001619BB">
            <w:pPr>
              <w:pStyle w:val="Tabelofgrafiekinvoegen"/>
              <w:jc w:val="right"/>
              <w:cnfStyle w:val="000000100000" w:firstRow="0" w:lastRow="0" w:firstColumn="0" w:lastColumn="0" w:oddVBand="0" w:evenVBand="0" w:oddHBand="1" w:evenHBand="0" w:firstRowFirstColumn="0" w:firstRowLastColumn="0" w:lastRowFirstColumn="0" w:lastRowLastColumn="0"/>
            </w:pPr>
            <w:r w:rsidRPr="00251C7C">
              <w:t>9</w:t>
            </w:r>
            <w:r w:rsidR="003A17D3" w:rsidRPr="00251C7C">
              <w:t>%</w:t>
            </w:r>
          </w:p>
        </w:tc>
        <w:tc>
          <w:tcPr>
            <w:tcW w:w="2728" w:type="dxa"/>
            <w:vAlign w:val="center"/>
          </w:tcPr>
          <w:p w:rsidR="003A17D3" w:rsidRPr="00251C7C" w:rsidRDefault="003A17D3" w:rsidP="001619BB">
            <w:pPr>
              <w:pStyle w:val="Tabeltekstlinks"/>
              <w:cnfStyle w:val="000000100000" w:firstRow="0" w:lastRow="0" w:firstColumn="0" w:lastColumn="0" w:oddVBand="0" w:evenVBand="0" w:oddHBand="1" w:evenHBand="0" w:firstRowFirstColumn="0" w:firstRowLastColumn="0" w:lastRowFirstColumn="0" w:lastRowLastColumn="0"/>
              <w:rPr>
                <w:color w:val="00B0F0"/>
                <w:szCs w:val="18"/>
              </w:rPr>
            </w:pPr>
            <w:r w:rsidRPr="00251C7C">
              <w:rPr>
                <w:color w:val="00B0F0"/>
                <w:szCs w:val="18"/>
              </w:rPr>
              <w:t>Overig binnen provincie</w:t>
            </w:r>
          </w:p>
          <w:p w:rsidR="003A17D3" w:rsidRPr="00251C7C" w:rsidRDefault="003A17D3" w:rsidP="001619BB">
            <w:pPr>
              <w:pStyle w:val="Tabeltekstlinks"/>
              <w:cnfStyle w:val="000000100000" w:firstRow="0" w:lastRow="0" w:firstColumn="0" w:lastColumn="0" w:oddVBand="0" w:evenVBand="0" w:oddHBand="1" w:evenHBand="0" w:firstRowFirstColumn="0" w:firstRowLastColumn="0" w:lastRowFirstColumn="0" w:lastRowLastColumn="0"/>
              <w:rPr>
                <w:color w:val="00B0F0"/>
                <w:szCs w:val="18"/>
              </w:rPr>
            </w:pPr>
          </w:p>
        </w:tc>
        <w:tc>
          <w:tcPr>
            <w:tcW w:w="1024" w:type="dxa"/>
            <w:vAlign w:val="center"/>
          </w:tcPr>
          <w:p w:rsidR="003A17D3" w:rsidRPr="0022437F" w:rsidRDefault="001A3BFE" w:rsidP="001619BB">
            <w:pPr>
              <w:pStyle w:val="Tabelofgrafiekinvoegen"/>
              <w:jc w:val="right"/>
              <w:cnfStyle w:val="000000100000" w:firstRow="0" w:lastRow="0" w:firstColumn="0" w:lastColumn="0" w:oddVBand="0" w:evenVBand="0" w:oddHBand="1" w:evenHBand="0" w:firstRowFirstColumn="0" w:firstRowLastColumn="0" w:lastRowFirstColumn="0" w:lastRowLastColumn="0"/>
              <w:rPr>
                <w:szCs w:val="18"/>
              </w:rPr>
            </w:pPr>
            <w:r w:rsidRPr="0022437F">
              <w:rPr>
                <w:szCs w:val="18"/>
              </w:rPr>
              <w:t>222</w:t>
            </w:r>
          </w:p>
        </w:tc>
        <w:tc>
          <w:tcPr>
            <w:tcW w:w="1024" w:type="dxa"/>
            <w:vAlign w:val="center"/>
          </w:tcPr>
          <w:p w:rsidR="003A17D3" w:rsidRPr="0022437F" w:rsidRDefault="001A3BFE" w:rsidP="001619BB">
            <w:pPr>
              <w:pStyle w:val="Tabelofgrafiekinvoegen"/>
              <w:jc w:val="right"/>
              <w:cnfStyle w:val="000000100000" w:firstRow="0" w:lastRow="0" w:firstColumn="0" w:lastColumn="0" w:oddVBand="0" w:evenVBand="0" w:oddHBand="1" w:evenHBand="0" w:firstRowFirstColumn="0" w:firstRowLastColumn="0" w:lastRowFirstColumn="0" w:lastRowLastColumn="0"/>
              <w:rPr>
                <w:szCs w:val="18"/>
              </w:rPr>
            </w:pPr>
            <w:r w:rsidRPr="0022437F">
              <w:rPr>
                <w:szCs w:val="18"/>
              </w:rPr>
              <w:t>6</w:t>
            </w:r>
            <w:r w:rsidR="003A17D3" w:rsidRPr="0022437F">
              <w:rPr>
                <w:szCs w:val="18"/>
              </w:rPr>
              <w:t>%</w:t>
            </w:r>
          </w:p>
        </w:tc>
      </w:tr>
      <w:tr w:rsidR="00984FEF" w:rsidRPr="00251C7C" w:rsidTr="003051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3A17D3" w:rsidRPr="00251C7C" w:rsidRDefault="003A17D3" w:rsidP="001619BB">
            <w:pPr>
              <w:pStyle w:val="Tabeltekstlinks"/>
              <w:rPr>
                <w:color w:val="00B0F0"/>
                <w:szCs w:val="18"/>
              </w:rPr>
            </w:pPr>
            <w:r w:rsidRPr="00251C7C">
              <w:rPr>
                <w:color w:val="00B0F0"/>
                <w:szCs w:val="18"/>
              </w:rPr>
              <w:t>Elders</w:t>
            </w:r>
          </w:p>
          <w:p w:rsidR="003A17D3" w:rsidRPr="00251C7C" w:rsidRDefault="003A17D3" w:rsidP="001619BB">
            <w:pPr>
              <w:pStyle w:val="Tabeltekstlinks"/>
              <w:rPr>
                <w:color w:val="00B0F0"/>
                <w:szCs w:val="18"/>
              </w:rPr>
            </w:pPr>
          </w:p>
        </w:tc>
        <w:tc>
          <w:tcPr>
            <w:tcW w:w="1454" w:type="dxa"/>
            <w:vAlign w:val="center"/>
          </w:tcPr>
          <w:p w:rsidR="003A17D3" w:rsidRPr="00251C7C"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pPr>
            <w:r w:rsidRPr="00251C7C">
              <w:t>7.026</w:t>
            </w:r>
          </w:p>
        </w:tc>
        <w:tc>
          <w:tcPr>
            <w:tcW w:w="1249" w:type="dxa"/>
            <w:vAlign w:val="center"/>
          </w:tcPr>
          <w:p w:rsidR="003A17D3" w:rsidRPr="00251C7C" w:rsidRDefault="009B6CF8" w:rsidP="001619BB">
            <w:pPr>
              <w:pStyle w:val="Tabelofgrafiekinvoegen"/>
              <w:jc w:val="right"/>
              <w:cnfStyle w:val="000000010000" w:firstRow="0" w:lastRow="0" w:firstColumn="0" w:lastColumn="0" w:oddVBand="0" w:evenVBand="0" w:oddHBand="0" w:evenHBand="1" w:firstRowFirstColumn="0" w:firstRowLastColumn="0" w:lastRowFirstColumn="0" w:lastRowLastColumn="0"/>
            </w:pPr>
            <w:r w:rsidRPr="00251C7C">
              <w:t>9</w:t>
            </w:r>
            <w:r w:rsidR="003A17D3" w:rsidRPr="00251C7C">
              <w:t>%</w:t>
            </w:r>
          </w:p>
        </w:tc>
        <w:tc>
          <w:tcPr>
            <w:tcW w:w="2728" w:type="dxa"/>
            <w:vAlign w:val="center"/>
          </w:tcPr>
          <w:p w:rsidR="003A17D3" w:rsidRPr="00251C7C" w:rsidRDefault="003A17D3" w:rsidP="001619BB">
            <w:pPr>
              <w:pStyle w:val="Tabeltekstlinks"/>
              <w:cnfStyle w:val="000000010000" w:firstRow="0" w:lastRow="0" w:firstColumn="0" w:lastColumn="0" w:oddVBand="0" w:evenVBand="0" w:oddHBand="0" w:evenHBand="1" w:firstRowFirstColumn="0" w:firstRowLastColumn="0" w:lastRowFirstColumn="0" w:lastRowLastColumn="0"/>
              <w:rPr>
                <w:color w:val="00B0F0"/>
                <w:szCs w:val="18"/>
              </w:rPr>
            </w:pPr>
            <w:r w:rsidRPr="00251C7C">
              <w:rPr>
                <w:color w:val="00B0F0"/>
                <w:szCs w:val="18"/>
              </w:rPr>
              <w:t>Elders</w:t>
            </w:r>
          </w:p>
          <w:p w:rsidR="003A17D3" w:rsidRPr="00251C7C" w:rsidRDefault="003A17D3" w:rsidP="001619BB">
            <w:pPr>
              <w:pStyle w:val="Tabeltekstlinks"/>
              <w:cnfStyle w:val="000000010000" w:firstRow="0" w:lastRow="0" w:firstColumn="0" w:lastColumn="0" w:oddVBand="0" w:evenVBand="0" w:oddHBand="0" w:evenHBand="1" w:firstRowFirstColumn="0" w:firstRowLastColumn="0" w:lastRowFirstColumn="0" w:lastRowLastColumn="0"/>
              <w:rPr>
                <w:color w:val="00B0F0"/>
                <w:szCs w:val="18"/>
              </w:rPr>
            </w:pPr>
          </w:p>
        </w:tc>
        <w:tc>
          <w:tcPr>
            <w:tcW w:w="1024" w:type="dxa"/>
            <w:vAlign w:val="center"/>
          </w:tcPr>
          <w:p w:rsidR="003A17D3" w:rsidRPr="0022437F" w:rsidRDefault="001A3BFE"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szCs w:val="18"/>
              </w:rPr>
            </w:pPr>
            <w:r w:rsidRPr="0022437F">
              <w:rPr>
                <w:szCs w:val="18"/>
              </w:rPr>
              <w:t>77</w:t>
            </w:r>
          </w:p>
        </w:tc>
        <w:tc>
          <w:tcPr>
            <w:tcW w:w="1024" w:type="dxa"/>
            <w:vAlign w:val="center"/>
          </w:tcPr>
          <w:p w:rsidR="003A17D3" w:rsidRPr="0022437F" w:rsidRDefault="001A3BFE" w:rsidP="001619BB">
            <w:pPr>
              <w:pStyle w:val="Tabelofgrafiekinvoegen"/>
              <w:jc w:val="right"/>
              <w:cnfStyle w:val="000000010000" w:firstRow="0" w:lastRow="0" w:firstColumn="0" w:lastColumn="0" w:oddVBand="0" w:evenVBand="0" w:oddHBand="0" w:evenHBand="1" w:firstRowFirstColumn="0" w:firstRowLastColumn="0" w:lastRowFirstColumn="0" w:lastRowLastColumn="0"/>
              <w:rPr>
                <w:szCs w:val="18"/>
              </w:rPr>
            </w:pPr>
            <w:r w:rsidRPr="0022437F">
              <w:rPr>
                <w:szCs w:val="18"/>
              </w:rPr>
              <w:t>2</w:t>
            </w:r>
            <w:r w:rsidR="003A17D3" w:rsidRPr="0022437F">
              <w:rPr>
                <w:szCs w:val="18"/>
              </w:rPr>
              <w:t>%</w:t>
            </w:r>
          </w:p>
        </w:tc>
      </w:tr>
      <w:tr w:rsidR="00984FEF" w:rsidRPr="00251C7C" w:rsidTr="003051F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63" w:type="dxa"/>
            <w:vAlign w:val="center"/>
          </w:tcPr>
          <w:p w:rsidR="003A17D3" w:rsidRPr="00251C7C" w:rsidRDefault="003A17D3" w:rsidP="001619BB">
            <w:pPr>
              <w:pStyle w:val="Tabeltekstlinks"/>
              <w:rPr>
                <w:b/>
                <w:color w:val="00B0F0"/>
                <w:szCs w:val="18"/>
              </w:rPr>
            </w:pPr>
            <w:r w:rsidRPr="00251C7C">
              <w:rPr>
                <w:b/>
                <w:color w:val="00B0F0"/>
                <w:szCs w:val="18"/>
              </w:rPr>
              <w:t>Totaal</w:t>
            </w:r>
          </w:p>
          <w:p w:rsidR="003A17D3" w:rsidRPr="00251C7C" w:rsidRDefault="003A17D3" w:rsidP="001619BB">
            <w:pPr>
              <w:pStyle w:val="Tabeltekstlinks"/>
              <w:rPr>
                <w:b/>
                <w:color w:val="00B0F0"/>
                <w:szCs w:val="18"/>
              </w:rPr>
            </w:pPr>
          </w:p>
        </w:tc>
        <w:tc>
          <w:tcPr>
            <w:tcW w:w="1454" w:type="dxa"/>
            <w:vAlign w:val="center"/>
          </w:tcPr>
          <w:p w:rsidR="003A17D3" w:rsidRPr="00251C7C" w:rsidRDefault="009B6CF8" w:rsidP="001619BB">
            <w:pPr>
              <w:pStyle w:val="Tabelofgrafiekinvoegen"/>
              <w:jc w:val="right"/>
              <w:cnfStyle w:val="000000100000" w:firstRow="0" w:lastRow="0" w:firstColumn="0" w:lastColumn="0" w:oddVBand="0" w:evenVBand="0" w:oddHBand="1" w:evenHBand="0" w:firstRowFirstColumn="0" w:firstRowLastColumn="0" w:lastRowFirstColumn="0" w:lastRowLastColumn="0"/>
              <w:rPr>
                <w:b/>
              </w:rPr>
            </w:pPr>
            <w:r w:rsidRPr="00251C7C">
              <w:rPr>
                <w:b/>
              </w:rPr>
              <w:t>77.635</w:t>
            </w:r>
          </w:p>
        </w:tc>
        <w:tc>
          <w:tcPr>
            <w:tcW w:w="1249" w:type="dxa"/>
            <w:vAlign w:val="center"/>
          </w:tcPr>
          <w:p w:rsidR="003A17D3" w:rsidRPr="00251C7C" w:rsidRDefault="003A17D3" w:rsidP="001619BB">
            <w:pPr>
              <w:pStyle w:val="Tabelofgrafiekinvoegen"/>
              <w:jc w:val="right"/>
              <w:cnfStyle w:val="000000100000" w:firstRow="0" w:lastRow="0" w:firstColumn="0" w:lastColumn="0" w:oddVBand="0" w:evenVBand="0" w:oddHBand="1" w:evenHBand="0" w:firstRowFirstColumn="0" w:firstRowLastColumn="0" w:lastRowFirstColumn="0" w:lastRowLastColumn="0"/>
              <w:rPr>
                <w:b/>
              </w:rPr>
            </w:pPr>
            <w:r w:rsidRPr="00251C7C">
              <w:rPr>
                <w:b/>
              </w:rPr>
              <w:t>100%</w:t>
            </w:r>
          </w:p>
        </w:tc>
        <w:tc>
          <w:tcPr>
            <w:tcW w:w="2728" w:type="dxa"/>
            <w:vAlign w:val="center"/>
          </w:tcPr>
          <w:p w:rsidR="003A17D3" w:rsidRPr="00251C7C" w:rsidRDefault="003A17D3" w:rsidP="001619BB">
            <w:pPr>
              <w:pStyle w:val="Tabeltekstlinks"/>
              <w:cnfStyle w:val="000000100000" w:firstRow="0" w:lastRow="0" w:firstColumn="0" w:lastColumn="0" w:oddVBand="0" w:evenVBand="0" w:oddHBand="1" w:evenHBand="0" w:firstRowFirstColumn="0" w:firstRowLastColumn="0" w:lastRowFirstColumn="0" w:lastRowLastColumn="0"/>
              <w:rPr>
                <w:b/>
                <w:color w:val="00B0F0"/>
                <w:szCs w:val="18"/>
              </w:rPr>
            </w:pPr>
            <w:r w:rsidRPr="00251C7C">
              <w:rPr>
                <w:b/>
                <w:color w:val="00B0F0"/>
                <w:szCs w:val="18"/>
              </w:rPr>
              <w:t>Totaal</w:t>
            </w:r>
          </w:p>
          <w:p w:rsidR="003A17D3" w:rsidRPr="00251C7C" w:rsidRDefault="003A17D3" w:rsidP="001619BB">
            <w:pPr>
              <w:pStyle w:val="Tabeltekstlinks"/>
              <w:cnfStyle w:val="000000100000" w:firstRow="0" w:lastRow="0" w:firstColumn="0" w:lastColumn="0" w:oddVBand="0" w:evenVBand="0" w:oddHBand="1" w:evenHBand="0" w:firstRowFirstColumn="0" w:firstRowLastColumn="0" w:lastRowFirstColumn="0" w:lastRowLastColumn="0"/>
              <w:rPr>
                <w:b/>
                <w:color w:val="00B0F0"/>
                <w:szCs w:val="18"/>
              </w:rPr>
            </w:pPr>
          </w:p>
        </w:tc>
        <w:tc>
          <w:tcPr>
            <w:tcW w:w="1024" w:type="dxa"/>
            <w:vAlign w:val="center"/>
          </w:tcPr>
          <w:p w:rsidR="003A17D3" w:rsidRPr="0022437F" w:rsidRDefault="001A3BFE" w:rsidP="001619BB">
            <w:pPr>
              <w:pStyle w:val="Tabelofgrafiekinvoegen"/>
              <w:jc w:val="right"/>
              <w:cnfStyle w:val="000000100000" w:firstRow="0" w:lastRow="0" w:firstColumn="0" w:lastColumn="0" w:oddVBand="0" w:evenVBand="0" w:oddHBand="1" w:evenHBand="0" w:firstRowFirstColumn="0" w:firstRowLastColumn="0" w:lastRowFirstColumn="0" w:lastRowLastColumn="0"/>
              <w:rPr>
                <w:b/>
                <w:szCs w:val="18"/>
              </w:rPr>
            </w:pPr>
            <w:r w:rsidRPr="0022437F">
              <w:rPr>
                <w:b/>
                <w:szCs w:val="18"/>
              </w:rPr>
              <w:t>3.743</w:t>
            </w:r>
          </w:p>
        </w:tc>
        <w:tc>
          <w:tcPr>
            <w:tcW w:w="1024" w:type="dxa"/>
            <w:vAlign w:val="center"/>
          </w:tcPr>
          <w:p w:rsidR="003A17D3" w:rsidRPr="0022437F" w:rsidRDefault="003A17D3" w:rsidP="001619BB">
            <w:pPr>
              <w:pStyle w:val="Tabelofgrafiekinvoegen"/>
              <w:jc w:val="right"/>
              <w:cnfStyle w:val="000000100000" w:firstRow="0" w:lastRow="0" w:firstColumn="0" w:lastColumn="0" w:oddVBand="0" w:evenVBand="0" w:oddHBand="1" w:evenHBand="0" w:firstRowFirstColumn="0" w:firstRowLastColumn="0" w:lastRowFirstColumn="0" w:lastRowLastColumn="0"/>
              <w:rPr>
                <w:b/>
                <w:color w:val="000000"/>
                <w:szCs w:val="18"/>
              </w:rPr>
            </w:pPr>
            <w:r w:rsidRPr="0022437F">
              <w:rPr>
                <w:b/>
                <w:color w:val="000000"/>
                <w:szCs w:val="18"/>
              </w:rPr>
              <w:t>100%</w:t>
            </w:r>
          </w:p>
        </w:tc>
      </w:tr>
    </w:tbl>
    <w:p w:rsidR="001C2217" w:rsidRPr="00F91E20" w:rsidRDefault="001C2217" w:rsidP="001C2217">
      <w:pPr>
        <w:pStyle w:val="Bronvermelding"/>
        <w:rPr>
          <w:lang w:val="nl-NL"/>
        </w:rPr>
      </w:pPr>
      <w:r w:rsidRPr="00F91E20">
        <w:rPr>
          <w:lang w:val="nl-NL"/>
        </w:rPr>
        <w:t>Bron: 2018, CBS</w:t>
      </w:r>
      <w:r w:rsidR="00CD58FE">
        <w:rPr>
          <w:lang w:val="nl-NL"/>
        </w:rPr>
        <w:t xml:space="preserve"> (CBS-Statline)</w:t>
      </w:r>
      <w:r w:rsidRPr="00F91E20">
        <w:rPr>
          <w:lang w:val="nl-NL"/>
        </w:rPr>
        <w:t xml:space="preserve"> migratiegegevens (</w:t>
      </w:r>
      <w:r w:rsidR="001A3BFE" w:rsidRPr="00F91E20">
        <w:rPr>
          <w:lang w:val="nl-NL"/>
        </w:rPr>
        <w:t xml:space="preserve">over periode </w:t>
      </w:r>
      <w:r w:rsidRPr="00F91E20">
        <w:rPr>
          <w:lang w:val="nl-NL"/>
        </w:rPr>
        <w:t xml:space="preserve">2011-2016): Nieuwbouw: 2016, BZK/WBI/Neprom </w:t>
      </w:r>
      <w:r w:rsidR="001A3BFE" w:rsidRPr="00F91E20">
        <w:rPr>
          <w:lang w:val="nl-NL"/>
        </w:rPr>
        <w:t>(</w:t>
      </w:r>
      <w:r w:rsidRPr="00F91E20">
        <w:rPr>
          <w:lang w:val="nl-NL"/>
        </w:rPr>
        <w:t>over de periode 2005-2014</w:t>
      </w:r>
      <w:r w:rsidR="001A3BFE" w:rsidRPr="00F91E20">
        <w:rPr>
          <w:lang w:val="nl-NL"/>
        </w:rPr>
        <w:t>)</w:t>
      </w:r>
      <w:r w:rsidRPr="00F91E20">
        <w:rPr>
          <w:lang w:val="nl-NL"/>
        </w:rPr>
        <w:t>: bewerking Stec Groep (2018)</w:t>
      </w:r>
      <w:r w:rsidR="001A3BFE" w:rsidRPr="00F91E20">
        <w:rPr>
          <w:lang w:val="nl-NL"/>
        </w:rPr>
        <w:t>.</w:t>
      </w:r>
      <w:r w:rsidRPr="00F91E20">
        <w:rPr>
          <w:lang w:val="nl-NL"/>
        </w:rPr>
        <w:t xml:space="preserve">  </w:t>
      </w:r>
    </w:p>
    <w:p w:rsidR="001C2217" w:rsidRDefault="001C2217" w:rsidP="001C2217">
      <w:pPr>
        <w:spacing w:line="276" w:lineRule="auto"/>
      </w:pPr>
      <w:r w:rsidRPr="003A17D3">
        <w:t>Daarnaast vindt op bestuurlijk vlak</w:t>
      </w:r>
      <w:r w:rsidR="00D85050">
        <w:t>,</w:t>
      </w:r>
      <w:r w:rsidRPr="003A17D3">
        <w:t xml:space="preserve"> regionale afstemming van woningbouwprogrammering en plannen plaats. Deze regionale afstemming in de vorm van het regionale actieprogramma wonen (RAP) en de regionale woningbouwprogrammering, zijn onder andere geënt op de Ladder voor duurzame verstedelijking. De regionale afspraken worden geborgd in de provinciale verordening (PRV). Vanuit het (RAP) en de regionale woningbouwprogrammering in de </w:t>
      </w:r>
      <w:r w:rsidR="002A1F8F">
        <w:t xml:space="preserve">voormalige </w:t>
      </w:r>
      <w:r w:rsidRPr="003A17D3">
        <w:t>Stadsregio Amsterdam (waaronder de regio’s Amsterdam, Amstelland-Meerlanden, en Zaanstad-Waterland vallen) is door de regiogemeenten afgesproken dat de volgende ‘marktregio’s’ ten aanzien van regionale afstemming worden gehanteerd</w:t>
      </w:r>
      <w:r w:rsidR="002A1F8F">
        <w:t>:</w:t>
      </w:r>
      <w:r w:rsidRPr="003A17D3">
        <w:t xml:space="preserve"> </w:t>
      </w:r>
    </w:p>
    <w:p w:rsidR="006D386D" w:rsidRPr="003A17D3" w:rsidRDefault="006D386D" w:rsidP="001C2217">
      <w:pPr>
        <w:spacing w:line="276" w:lineRule="auto"/>
      </w:pPr>
    </w:p>
    <w:p w:rsidR="00CA70CD" w:rsidRDefault="001C2217" w:rsidP="00CA70CD">
      <w:pPr>
        <w:pStyle w:val="Kadertekst"/>
      </w:pPr>
      <w:r w:rsidRPr="00CA70CD">
        <w:t>“In overeenstemming met de samenhang op de woningmarkt in deze regio is de volgende indeling in marktregio’s gemaakt:</w:t>
      </w:r>
    </w:p>
    <w:p w:rsidR="00CA70CD" w:rsidRDefault="001C2217" w:rsidP="00CA70CD">
      <w:pPr>
        <w:pStyle w:val="Kaderopsomteken"/>
      </w:pPr>
      <w:r w:rsidRPr="00CA70CD">
        <w:t>Plannen voor de deelregio Zaanstreek-Waterland worden getoetst aan de behoefte in de marktregio Zaanstreek-Waterland inclusief Amsterdam.</w:t>
      </w:r>
    </w:p>
    <w:p w:rsidR="00CA70CD" w:rsidRDefault="001C2217" w:rsidP="00CA70CD">
      <w:pPr>
        <w:pStyle w:val="Kaderopsomteken"/>
      </w:pPr>
      <w:r w:rsidRPr="00CA70CD">
        <w:t>Voor plannen in Amstelland-Meerlanden is de marktregio het gebied Amstelland-Meerlanden inclusief Amsterdam.</w:t>
      </w:r>
    </w:p>
    <w:p w:rsidR="001C2217" w:rsidRDefault="001C2217" w:rsidP="00CA70CD">
      <w:pPr>
        <w:pStyle w:val="Kaderopsomteken"/>
      </w:pPr>
      <w:r w:rsidRPr="00CA70CD">
        <w:t xml:space="preserve">Voor plannen in Amsterdam is de gehele </w:t>
      </w:r>
      <w:r w:rsidR="002A1F8F">
        <w:t xml:space="preserve">[voormalige] </w:t>
      </w:r>
      <w:r w:rsidRPr="00CA70CD">
        <w:t>stadsregio te beschouwen als marktregio.”</w:t>
      </w:r>
    </w:p>
    <w:p w:rsidR="002A1F8F" w:rsidRDefault="002A1F8F" w:rsidP="007620C3">
      <w:pPr>
        <w:pStyle w:val="Kadertekst"/>
      </w:pPr>
    </w:p>
    <w:p w:rsidR="002A1F8F" w:rsidRPr="002A1F8F" w:rsidRDefault="002A1F8F" w:rsidP="007620C3">
      <w:pPr>
        <w:pStyle w:val="Kadertekst"/>
      </w:pPr>
      <w:r>
        <w:t>Bron: Oplegger Regionaal Actieprogramma Wonen 2016 t/m 2020</w:t>
      </w:r>
    </w:p>
    <w:p w:rsidR="001C2217" w:rsidRDefault="001C2217" w:rsidP="00D83AA8">
      <w:pPr>
        <w:rPr>
          <w:highlight w:val="yellow"/>
        </w:rPr>
      </w:pPr>
    </w:p>
    <w:p w:rsidR="0005150A" w:rsidRDefault="0005150A" w:rsidP="00CC6324">
      <w:pPr>
        <w:pStyle w:val="Kop3"/>
      </w:pPr>
      <w:bookmarkStart w:id="14" w:name="_Verzorgingsgebied_bedrijfsruimte:_s"/>
      <w:bookmarkStart w:id="15" w:name="_Toc529277261"/>
      <w:bookmarkStart w:id="16" w:name="_Toc535490891"/>
      <w:bookmarkStart w:id="17" w:name="_Toc535841551"/>
      <w:bookmarkStart w:id="18" w:name="_Toc535841641"/>
      <w:bookmarkStart w:id="19" w:name="_Toc951993"/>
      <w:bookmarkEnd w:id="14"/>
      <w:r w:rsidRPr="001619BB">
        <w:lastRenderedPageBreak/>
        <w:t xml:space="preserve">Verzorgingsgebied </w:t>
      </w:r>
      <w:r>
        <w:t>bedrijfsruimte</w:t>
      </w:r>
      <w:r w:rsidR="00D02E49">
        <w:t>:</w:t>
      </w:r>
      <w:r w:rsidRPr="001619BB">
        <w:t xml:space="preserve"> </w:t>
      </w:r>
      <w:r>
        <w:t xml:space="preserve">sterk afhankelijk van </w:t>
      </w:r>
      <w:r w:rsidR="00B42CF9">
        <w:t xml:space="preserve">beoogd </w:t>
      </w:r>
      <w:r>
        <w:t>type bedrijvigheid</w:t>
      </w:r>
      <w:bookmarkEnd w:id="15"/>
      <w:bookmarkEnd w:id="16"/>
      <w:bookmarkEnd w:id="17"/>
      <w:bookmarkEnd w:id="18"/>
      <w:bookmarkEnd w:id="19"/>
      <w:r>
        <w:t xml:space="preserve"> </w:t>
      </w:r>
    </w:p>
    <w:p w:rsidR="006C6076" w:rsidRPr="006C6076" w:rsidRDefault="006C6076" w:rsidP="006C6076">
      <w:pPr>
        <w:pStyle w:val="Geenafstand"/>
      </w:pPr>
      <w:r w:rsidRPr="006C6076">
        <w:rPr>
          <w:noProof/>
          <w:lang w:eastAsia="nl-NL"/>
        </w:rPr>
        <w:drawing>
          <wp:inline distT="0" distB="0" distL="0" distR="0" wp14:anchorId="714FEF57" wp14:editId="229DBDCA">
            <wp:extent cx="6066790" cy="2881424"/>
            <wp:effectExtent l="19050" t="19050" r="10160" b="14605"/>
            <wp:docPr id="316" name="Afbeelding 316" descr="F:\Projecten\2018\Q2 18.121\18.228 Gemeente Zaanstad Opzetten systematiek voor LDV-onderbouwing en –monitoring\Figuren\Illustraties Jorn\Verzorgingsgebied Zaanstad, ZW&amp;A, MRA gestapeld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en\2018\Q2 18.121\18.228 Gemeente Zaanstad Opzetten systematiek voor LDV-onderbouwing en –monitoring\Figuren\Illustraties Jorn\Verzorgingsgebied Zaanstad, ZW&amp;A, MRA gestapeld 3D.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88" t="141" r="-588" b="7638"/>
                    <a:stretch/>
                  </pic:blipFill>
                  <pic:spPr bwMode="auto">
                    <a:xfrm>
                      <a:off x="0" y="0"/>
                      <a:ext cx="6094052" cy="2894372"/>
                    </a:xfrm>
                    <a:prstGeom prst="rect">
                      <a:avLst/>
                    </a:prstGeom>
                    <a:noFill/>
                    <a:ln w="1270" cap="flat" cmpd="sng" algn="ctr">
                      <a:gradFill flip="none" rotWithShape="1">
                        <a:gsLst>
                          <a:gs pos="0">
                            <a:srgbClr val="00B0F0">
                              <a:lumMod val="99000"/>
                              <a:lumOff val="1000"/>
                            </a:srgbClr>
                          </a:gs>
                          <a:gs pos="41000">
                            <a:srgbClr val="0075A4">
                              <a:lumMod val="45000"/>
                              <a:lumOff val="55000"/>
                            </a:srgbClr>
                          </a:gs>
                          <a:gs pos="74000">
                            <a:srgbClr val="0075A4">
                              <a:lumMod val="20000"/>
                              <a:lumOff val="80000"/>
                            </a:srgbClr>
                          </a:gs>
                          <a:gs pos="100000">
                            <a:srgbClr val="0075A4">
                              <a:lumMod val="0"/>
                              <a:lumOff val="100000"/>
                            </a:srgbClr>
                          </a:gs>
                        </a:gsLst>
                        <a:lin ang="0" scaled="1"/>
                        <a:tileRect/>
                      </a:gra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6076" w:rsidRDefault="006C6076" w:rsidP="00DD6AD3"/>
    <w:p w:rsidR="00DD6AD3" w:rsidRPr="001619BB" w:rsidRDefault="00DD6AD3" w:rsidP="00DD6AD3">
      <w:r>
        <w:t>C</w:t>
      </w:r>
      <w:r w:rsidRPr="001619BB">
        <w:t xml:space="preserve">irca 90 tot 95% van de bedrijfsverplaatsingen </w:t>
      </w:r>
      <w:r>
        <w:t>op werklocaties</w:t>
      </w:r>
      <w:r w:rsidRPr="001619BB">
        <w:t xml:space="preserve"> </w:t>
      </w:r>
      <w:r>
        <w:t xml:space="preserve">vindt binnen de COROP-regio plaats, blijkt uit onderzoek </w:t>
      </w:r>
      <w:r w:rsidRPr="001619BB">
        <w:t>(PBL, 2007 &amp; CBS, 2013). Een groot deel (ruim 2/3</w:t>
      </w:r>
      <w:r w:rsidRPr="001619BB">
        <w:rPr>
          <w:vertAlign w:val="superscript"/>
        </w:rPr>
        <w:t>e</w:t>
      </w:r>
      <w:r w:rsidRPr="001619BB">
        <w:t xml:space="preserve">) blijft </w:t>
      </w:r>
      <w:r>
        <w:t>bovendien</w:t>
      </w:r>
      <w:r w:rsidRPr="001619BB">
        <w:t xml:space="preserve"> binnen de gemeentegrenzen, blijkt uit hetzelfde onderzoek. Onderzoek naar verhuisdynamiek binnen de gemeentegrenzen is beperkt. Uit diverse onderzoeken</w:t>
      </w:r>
      <w:r w:rsidRPr="001619BB">
        <w:rPr>
          <w:rStyle w:val="Voetnootmarkering"/>
          <w:rFonts w:eastAsiaTheme="majorEastAsia"/>
        </w:rPr>
        <w:footnoteReference w:id="5"/>
      </w:r>
      <w:r w:rsidRPr="001619BB">
        <w:t xml:space="preserve"> komt naar voren dat</w:t>
      </w:r>
      <w:r w:rsidR="00CB2AF2" w:rsidRPr="00CB2AF2">
        <w:t xml:space="preserve"> </w:t>
      </w:r>
      <w:r w:rsidR="00CB2AF2">
        <w:t>het verzorgingsgebied in de regel vooral lokaal is</w:t>
      </w:r>
      <w:r w:rsidRPr="001619BB">
        <w:t>:</w:t>
      </w:r>
    </w:p>
    <w:p w:rsidR="00DD6AD3" w:rsidRPr="001619BB" w:rsidRDefault="00DD6AD3" w:rsidP="00534C9C">
      <w:pPr>
        <w:pStyle w:val="Lijstalinea"/>
        <w:numPr>
          <w:ilvl w:val="0"/>
          <w:numId w:val="7"/>
        </w:numPr>
      </w:pPr>
      <w:r w:rsidRPr="001619BB">
        <w:t>slechts 5% van alle bedrijven over de gemeentegrenzen wil verhuizen (en dus een sterke voorkeur heeft voor de eigen gemeente);</w:t>
      </w:r>
    </w:p>
    <w:p w:rsidR="00DD6AD3" w:rsidRPr="001619BB" w:rsidRDefault="00DD6AD3" w:rsidP="00534C9C">
      <w:pPr>
        <w:pStyle w:val="Lijstalinea"/>
        <w:numPr>
          <w:ilvl w:val="0"/>
          <w:numId w:val="7"/>
        </w:numPr>
      </w:pPr>
      <w:r w:rsidRPr="001619BB">
        <w:t>circa 75% van de bedrijven verhuist binnen een straal van 5 kilometer rondom de bestaande vestiging;</w:t>
      </w:r>
    </w:p>
    <w:p w:rsidR="00DD6AD3" w:rsidRPr="001619BB" w:rsidRDefault="00DD6AD3" w:rsidP="00534C9C">
      <w:pPr>
        <w:pStyle w:val="Lijstalinea"/>
        <w:numPr>
          <w:ilvl w:val="0"/>
          <w:numId w:val="7"/>
        </w:numPr>
      </w:pPr>
      <w:r w:rsidRPr="001619BB">
        <w:t>circa 40% van alle bedrijven verhuist binnen een straal van 1 kilometer rondom de bestaande vestiging.</w:t>
      </w:r>
    </w:p>
    <w:p w:rsidR="0086518E" w:rsidRDefault="0086518E" w:rsidP="0086518E">
      <w:pPr>
        <w:pStyle w:val="Lijstalinea"/>
        <w:tabs>
          <w:tab w:val="left" w:pos="2340"/>
        </w:tabs>
        <w:ind w:left="360"/>
      </w:pPr>
    </w:p>
    <w:p w:rsidR="005C7BE3" w:rsidRPr="0097022D" w:rsidRDefault="005C7BE3" w:rsidP="005C7BE3">
      <w:r w:rsidRPr="001619BB">
        <w:t>In de meest recente Plabeka monitor (juni 2018) is een overzicht gemaakt van verhuisbewegingen</w:t>
      </w:r>
      <w:r>
        <w:t xml:space="preserve"> </w:t>
      </w:r>
      <w:r w:rsidRPr="001619BB">
        <w:t>van bedrijven</w:t>
      </w:r>
      <w:r>
        <w:t xml:space="preserve"> tussen de </w:t>
      </w:r>
      <w:r w:rsidRPr="001619BB">
        <w:t>su</w:t>
      </w:r>
      <w:r>
        <w:t>b</w:t>
      </w:r>
      <w:r w:rsidRPr="001619BB">
        <w:t>regio’s binnen de Metropoolregio Amsterdam</w:t>
      </w:r>
      <w:r w:rsidRPr="0097022D">
        <w:t xml:space="preserve">. Naast de verhuisbewegingen binnen de regio Zaanstreek-Waterland (waartoe ook </w:t>
      </w:r>
      <w:r>
        <w:t>Zaanstad</w:t>
      </w:r>
      <w:r w:rsidRPr="0097022D">
        <w:t xml:space="preserve">) behoort, wordt in de monitor geconcludeerd dat het overgrote deel van de vestigingen dat vanuit de MRA naar Zaanstreek-Waterland </w:t>
      </w:r>
      <w:r w:rsidRPr="008A67D1">
        <w:t xml:space="preserve">verhuist (circa 83%), vanuit Amsterdam komt. </w:t>
      </w:r>
      <w:r>
        <w:t xml:space="preserve">Ook bij </w:t>
      </w:r>
      <w:r w:rsidRPr="008A67D1">
        <w:t>de uitgaande verhuisbewegingen</w:t>
      </w:r>
      <w:r>
        <w:t xml:space="preserve"> is de relatie met Amsterdam sterk:</w:t>
      </w:r>
      <w:r w:rsidRPr="008A67D1">
        <w:t xml:space="preserve"> verreweg het merendeel (circa 70%</w:t>
      </w:r>
      <w:r>
        <w:t xml:space="preserve"> in de periode 2013-2017</w:t>
      </w:r>
      <w:r w:rsidRPr="008A67D1">
        <w:t xml:space="preserve">) </w:t>
      </w:r>
      <w:r>
        <w:t xml:space="preserve">verhuist </w:t>
      </w:r>
      <w:r w:rsidRPr="008A67D1">
        <w:t>naar Amsterdam</w:t>
      </w:r>
      <w:r w:rsidRPr="0097022D">
        <w:t xml:space="preserve">. </w:t>
      </w:r>
      <w:r>
        <w:t xml:space="preserve">De dynamiek met omliggende subregio’s als IJmond en Haarlem is slechts beperkt. </w:t>
      </w:r>
    </w:p>
    <w:p w:rsidR="005C7BE3" w:rsidRPr="00CC4036" w:rsidRDefault="005C7BE3" w:rsidP="005C7BE3">
      <w:pPr>
        <w:rPr>
          <w:color w:val="0098D8"/>
          <w:sz w:val="18"/>
        </w:rPr>
      </w:pPr>
    </w:p>
    <w:p w:rsidR="005C7BE3" w:rsidRPr="00444FF7" w:rsidRDefault="005C7BE3" w:rsidP="00D85050">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4</w:t>
      </w:r>
      <w:r w:rsidR="00A2599F">
        <w:rPr>
          <w:lang w:val="nl-NL"/>
        </w:rPr>
        <w:fldChar w:fldCharType="end"/>
      </w:r>
      <w:r w:rsidRPr="00444FF7">
        <w:rPr>
          <w:lang w:val="nl-NL"/>
        </w:rPr>
        <w:t>: verhuisbewegingen in aantal verhuizende bedrijven</w:t>
      </w:r>
      <w:r>
        <w:rPr>
          <w:rStyle w:val="Voetnootmarkering"/>
          <w:i/>
        </w:rPr>
        <w:footnoteReference w:id="6"/>
      </w:r>
      <w:r w:rsidRPr="00444FF7">
        <w:rPr>
          <w:lang w:val="nl-NL"/>
        </w:rPr>
        <w:t xml:space="preserve"> (en banen), 2013-2017 </w:t>
      </w:r>
    </w:p>
    <w:tbl>
      <w:tblPr>
        <w:tblStyle w:val="STEC-tabel-nieuw"/>
        <w:tblW w:w="9776" w:type="dxa"/>
        <w:tblLook w:val="04A0" w:firstRow="1" w:lastRow="0" w:firstColumn="1" w:lastColumn="0" w:noHBand="0" w:noVBand="1"/>
      </w:tblPr>
      <w:tblGrid>
        <w:gridCol w:w="1843"/>
        <w:gridCol w:w="2644"/>
        <w:gridCol w:w="2644"/>
        <w:gridCol w:w="2645"/>
      </w:tblGrid>
      <w:tr w:rsidR="005C7BE3" w:rsidRPr="00251C7C" w:rsidTr="00125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C7BE3" w:rsidRPr="00251C7C" w:rsidRDefault="005C7BE3" w:rsidP="00DD6AD3">
            <w:pPr>
              <w:rPr>
                <w:rFonts w:ascii="Univers LT Pro 57 Condensed" w:hAnsi="Univers LT Pro 57 Condensed"/>
              </w:rPr>
            </w:pPr>
          </w:p>
        </w:tc>
        <w:tc>
          <w:tcPr>
            <w:tcW w:w="2644" w:type="dxa"/>
          </w:tcPr>
          <w:p w:rsidR="005C7BE3" w:rsidRPr="00251C7C" w:rsidRDefault="005C7BE3" w:rsidP="00DD6AD3">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 xml:space="preserve">Amsterdam </w:t>
            </w:r>
            <w:r w:rsidRPr="00251C7C">
              <w:rPr>
                <w:rFonts w:ascii="Univers LT Pro 57 Condensed" w:hAnsi="Univers LT Pro 57 Condensed"/>
                <w:b w:val="0"/>
              </w:rPr>
              <w:sym w:font="Wingdings" w:char="F0E0"/>
            </w:r>
            <w:r w:rsidRPr="00251C7C">
              <w:rPr>
                <w:rFonts w:ascii="Univers LT Pro 57 Condensed" w:hAnsi="Univers LT Pro 57 Condensed"/>
              </w:rPr>
              <w:t xml:space="preserve"> Zaanstreek-Waterland</w:t>
            </w:r>
          </w:p>
        </w:tc>
        <w:tc>
          <w:tcPr>
            <w:tcW w:w="2644" w:type="dxa"/>
          </w:tcPr>
          <w:p w:rsidR="005C7BE3" w:rsidRPr="00251C7C" w:rsidRDefault="005C7BE3" w:rsidP="00DD6AD3">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 xml:space="preserve">Zaanstreek-Waterland </w:t>
            </w:r>
            <w:r w:rsidRPr="00251C7C">
              <w:rPr>
                <w:rFonts w:ascii="Univers LT Pro 57 Condensed" w:hAnsi="Univers LT Pro 57 Condensed"/>
                <w:b w:val="0"/>
              </w:rPr>
              <w:sym w:font="Wingdings" w:char="F0E0"/>
            </w:r>
            <w:r w:rsidRPr="00251C7C">
              <w:rPr>
                <w:rFonts w:ascii="Univers LT Pro 57 Condensed" w:hAnsi="Univers LT Pro 57 Condensed"/>
                <w:b w:val="0"/>
              </w:rPr>
              <w:t xml:space="preserve"> Amsterdam</w:t>
            </w:r>
          </w:p>
        </w:tc>
        <w:tc>
          <w:tcPr>
            <w:tcW w:w="2645" w:type="dxa"/>
          </w:tcPr>
          <w:p w:rsidR="005C7BE3" w:rsidRPr="00251C7C" w:rsidRDefault="005C7BE3" w:rsidP="00DD6AD3">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Saldo</w:t>
            </w:r>
          </w:p>
        </w:tc>
      </w:tr>
      <w:tr w:rsidR="005C7BE3" w:rsidRPr="00251C7C" w:rsidTr="00125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C7BE3" w:rsidRPr="00251C7C" w:rsidRDefault="005C7BE3" w:rsidP="00DD6AD3">
            <w:pPr>
              <w:rPr>
                <w:rFonts w:ascii="Univers LT Pro 57 Condensed" w:hAnsi="Univers LT Pro 57 Condensed"/>
              </w:rPr>
            </w:pPr>
            <w:r w:rsidRPr="00251C7C">
              <w:rPr>
                <w:rFonts w:ascii="Univers LT Pro 57 Condensed" w:hAnsi="Univers LT Pro 57 Condensed"/>
              </w:rPr>
              <w:t>Vestigingen</w:t>
            </w:r>
          </w:p>
        </w:tc>
        <w:tc>
          <w:tcPr>
            <w:tcW w:w="2644" w:type="dxa"/>
          </w:tcPr>
          <w:p w:rsidR="005C7BE3" w:rsidRPr="00251C7C" w:rsidRDefault="005C7BE3" w:rsidP="00D85050">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118</w:t>
            </w:r>
          </w:p>
        </w:tc>
        <w:tc>
          <w:tcPr>
            <w:tcW w:w="2644" w:type="dxa"/>
          </w:tcPr>
          <w:p w:rsidR="005C7BE3" w:rsidRPr="00251C7C" w:rsidRDefault="005C7BE3" w:rsidP="00D85050">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87</w:t>
            </w:r>
          </w:p>
        </w:tc>
        <w:tc>
          <w:tcPr>
            <w:tcW w:w="2645" w:type="dxa"/>
          </w:tcPr>
          <w:p w:rsidR="005C7BE3" w:rsidRPr="00251C7C" w:rsidRDefault="005C7BE3" w:rsidP="00D85050">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+31</w:t>
            </w:r>
          </w:p>
        </w:tc>
      </w:tr>
      <w:tr w:rsidR="005C7BE3" w:rsidRPr="00251C7C" w:rsidTr="001259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C7BE3" w:rsidRPr="00251C7C" w:rsidRDefault="005C7BE3" w:rsidP="00DD6AD3">
            <w:pPr>
              <w:rPr>
                <w:rFonts w:ascii="Univers LT Pro 57 Condensed" w:hAnsi="Univers LT Pro 57 Condensed"/>
              </w:rPr>
            </w:pPr>
            <w:r w:rsidRPr="00251C7C">
              <w:rPr>
                <w:rFonts w:ascii="Univers LT Pro 57 Condensed" w:hAnsi="Univers LT Pro 57 Condensed"/>
              </w:rPr>
              <w:t>Arbeidsplaatsen</w:t>
            </w:r>
          </w:p>
        </w:tc>
        <w:tc>
          <w:tcPr>
            <w:tcW w:w="2644" w:type="dxa"/>
          </w:tcPr>
          <w:p w:rsidR="005C7BE3" w:rsidRPr="00251C7C" w:rsidRDefault="005C7BE3" w:rsidP="00D85050">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1.343</w:t>
            </w:r>
          </w:p>
        </w:tc>
        <w:tc>
          <w:tcPr>
            <w:tcW w:w="2644" w:type="dxa"/>
          </w:tcPr>
          <w:p w:rsidR="005C7BE3" w:rsidRPr="00251C7C" w:rsidRDefault="005C7BE3" w:rsidP="00D85050">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667</w:t>
            </w:r>
          </w:p>
        </w:tc>
        <w:tc>
          <w:tcPr>
            <w:tcW w:w="2645" w:type="dxa"/>
          </w:tcPr>
          <w:p w:rsidR="005C7BE3" w:rsidRPr="00251C7C" w:rsidRDefault="005C7BE3" w:rsidP="00D85050">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rPr>
            </w:pPr>
            <w:r w:rsidRPr="00251C7C">
              <w:rPr>
                <w:rFonts w:ascii="Univers LT Pro 57 Condensed" w:hAnsi="Univers LT Pro 57 Condensed"/>
              </w:rPr>
              <w:t>+ 676</w:t>
            </w:r>
          </w:p>
        </w:tc>
      </w:tr>
    </w:tbl>
    <w:p w:rsidR="005C7BE3" w:rsidRDefault="005C7BE3" w:rsidP="005C7BE3">
      <w:pPr>
        <w:pStyle w:val="Bronvermelding"/>
        <w:rPr>
          <w:lang w:val="nl-NL"/>
        </w:rPr>
      </w:pPr>
      <w:r w:rsidRPr="005146FE">
        <w:rPr>
          <w:lang w:val="nl-NL"/>
        </w:rPr>
        <w:t>Bron: Monitor Plabeka 2017-2018</w:t>
      </w:r>
      <w:r w:rsidR="00E63CA9">
        <w:rPr>
          <w:lang w:val="nl-NL"/>
        </w:rPr>
        <w:t xml:space="preserve"> (</w:t>
      </w:r>
      <w:r w:rsidR="001165C6">
        <w:rPr>
          <w:lang w:val="nl-NL"/>
        </w:rPr>
        <w:t>p.</w:t>
      </w:r>
      <w:r w:rsidR="00E63CA9">
        <w:rPr>
          <w:lang w:val="nl-NL"/>
        </w:rPr>
        <w:t xml:space="preserve"> 16, figuur 2.8)</w:t>
      </w:r>
      <w:r w:rsidRPr="005146FE">
        <w:rPr>
          <w:lang w:val="nl-NL"/>
        </w:rPr>
        <w:t xml:space="preserve">. </w:t>
      </w:r>
      <w:r w:rsidR="00E63CA9">
        <w:rPr>
          <w:lang w:val="nl-NL"/>
        </w:rPr>
        <w:t>Bewerk</w:t>
      </w:r>
      <w:r>
        <w:rPr>
          <w:lang w:val="nl-NL"/>
        </w:rPr>
        <w:t>ing Stec Groe</w:t>
      </w:r>
      <w:r w:rsidR="00CB2AF2">
        <w:rPr>
          <w:lang w:val="nl-NL"/>
        </w:rPr>
        <w:t>p</w:t>
      </w:r>
      <w:r w:rsidR="00E63CA9">
        <w:rPr>
          <w:lang w:val="nl-NL"/>
        </w:rPr>
        <w:t xml:space="preserve"> (2018)</w:t>
      </w:r>
      <w:r>
        <w:rPr>
          <w:lang w:val="nl-NL"/>
        </w:rPr>
        <w:t>, exclusief eenmanszaken.</w:t>
      </w:r>
    </w:p>
    <w:p w:rsidR="00DD6AD3" w:rsidRDefault="00DD6AD3" w:rsidP="00DD6AD3">
      <w:r w:rsidRPr="009B74C0">
        <w:t xml:space="preserve">Afhankelijk van </w:t>
      </w:r>
      <w:r w:rsidR="0022437F">
        <w:t xml:space="preserve">het </w:t>
      </w:r>
      <w:r w:rsidRPr="009B74C0">
        <w:t xml:space="preserve">type </w:t>
      </w:r>
      <w:r w:rsidR="0022437F">
        <w:t>b</w:t>
      </w:r>
      <w:r w:rsidRPr="009B74C0">
        <w:t xml:space="preserve">edrijvigheid </w:t>
      </w:r>
      <w:r w:rsidR="009B74C0" w:rsidRPr="009B74C0">
        <w:t xml:space="preserve">dat </w:t>
      </w:r>
      <w:r w:rsidR="00BC7D2E" w:rsidRPr="009B74C0">
        <w:t xml:space="preserve">een bestemmingsplan mogelijk </w:t>
      </w:r>
      <w:r w:rsidR="009B74C0" w:rsidRPr="009B74C0">
        <w:t>maakt</w:t>
      </w:r>
      <w:r w:rsidRPr="009B74C0">
        <w:t>,</w:t>
      </w:r>
      <w:r>
        <w:t xml:space="preserve"> is het ruimtelijke verzorgingsgebied vast te stellen:</w:t>
      </w:r>
    </w:p>
    <w:p w:rsidR="00DD6AD3" w:rsidRDefault="00DD6AD3" w:rsidP="00534C9C">
      <w:pPr>
        <w:pStyle w:val="Lijstalinea"/>
        <w:numPr>
          <w:ilvl w:val="0"/>
          <w:numId w:val="9"/>
        </w:numPr>
        <w:tabs>
          <w:tab w:val="left" w:pos="2340"/>
        </w:tabs>
      </w:pPr>
      <w:r>
        <w:lastRenderedPageBreak/>
        <w:t>Lokale bedrijvigheid: afweging op gemeenteniveau (mits voldoende geborgd in bestemmingsplan: kavelgroottes, milieucategorieën, bouwhoogtes, etc.)</w:t>
      </w:r>
      <w:r w:rsidR="00D85050">
        <w:t>.</w:t>
      </w:r>
      <w:r>
        <w:tab/>
      </w:r>
    </w:p>
    <w:p w:rsidR="00DD6AD3" w:rsidRDefault="00DD6AD3" w:rsidP="00534C9C">
      <w:pPr>
        <w:pStyle w:val="Lijstalinea"/>
        <w:numPr>
          <w:ilvl w:val="0"/>
          <w:numId w:val="9"/>
        </w:numPr>
        <w:tabs>
          <w:tab w:val="left" w:pos="2340"/>
        </w:tabs>
      </w:pPr>
      <w:r>
        <w:t>(Sub)regionale bedrijvigheid: Afweging binnen subregio Zaanstreek-Waterland</w:t>
      </w:r>
      <w:r w:rsidR="00BC7D2E">
        <w:t xml:space="preserve"> en Amsterdam</w:t>
      </w:r>
      <w:r>
        <w:t xml:space="preserve"> (mits voldoende geborgd in bestemmingsplan: kavelgroottes, milieu categorieën, bouwhoogtes, etc.)</w:t>
      </w:r>
      <w:r w:rsidR="00D85050">
        <w:t>.</w:t>
      </w:r>
    </w:p>
    <w:p w:rsidR="00DD6AD3" w:rsidRDefault="00DD6AD3" w:rsidP="00534C9C">
      <w:pPr>
        <w:pStyle w:val="Lijstalinea"/>
        <w:numPr>
          <w:ilvl w:val="0"/>
          <w:numId w:val="9"/>
        </w:numPr>
        <w:tabs>
          <w:tab w:val="left" w:pos="2340"/>
        </w:tabs>
      </w:pPr>
      <w:r>
        <w:t>Bovenregionale bedrijvigheid: Afweging binnen MRA regio (denk aan grootschalige watergebonden bedrijvigheid, logistiek, etc.</w:t>
      </w:r>
      <w:r>
        <w:softHyphen/>
        <w:t>)</w:t>
      </w:r>
      <w:r w:rsidR="00D85050">
        <w:t>.</w:t>
      </w:r>
      <w:r>
        <w:tab/>
      </w:r>
    </w:p>
    <w:p w:rsidR="00DD6AD3" w:rsidRDefault="00DD6AD3" w:rsidP="00DD6AD3">
      <w:pPr>
        <w:tabs>
          <w:tab w:val="left" w:pos="2340"/>
        </w:tabs>
      </w:pPr>
    </w:p>
    <w:p w:rsidR="00CB2AF2" w:rsidRPr="0097022D" w:rsidRDefault="00CB2AF2" w:rsidP="00CB2AF2">
      <w:r>
        <w:t>Daarbij komt nog dat de ruimtedruk in Amsterdam zelf groot is: het aanbod is naar verwachting kleiner dan de uitbreidingsvraag en verwachte vervangingsvraag door transformatie van bedrijventerreinen. Het is logisch dat een deel van de ‘overloop’ van bedrijven dat niet in Amsterdam kan landen, elders op zoek gaat naar huisvesting. Een nadere inschatting van hoeveel van deze vraag zal landen in Zaanstad of de regio Zaanstreek-Waterland is niet voorhanden.</w:t>
      </w:r>
    </w:p>
    <w:p w:rsidR="005C7BE3" w:rsidRDefault="005C7BE3" w:rsidP="0086518E">
      <w:pPr>
        <w:pStyle w:val="Lijstalinea"/>
        <w:tabs>
          <w:tab w:val="left" w:pos="2340"/>
        </w:tabs>
        <w:ind w:left="360"/>
      </w:pPr>
    </w:p>
    <w:p w:rsidR="009C14A5" w:rsidRDefault="009C14A5" w:rsidP="009C14A5">
      <w:pPr>
        <w:pStyle w:val="Kadertitel"/>
      </w:pPr>
      <w:r>
        <w:t xml:space="preserve">Borging planologische mogelijkheden </w:t>
      </w:r>
      <w:r w:rsidR="00066A9D">
        <w:t>van belang bij</w:t>
      </w:r>
      <w:r>
        <w:t xml:space="preserve"> afbakening verzorgingsgebied</w:t>
      </w:r>
    </w:p>
    <w:p w:rsidR="004B289F" w:rsidRDefault="009C14A5" w:rsidP="004B289F">
      <w:pPr>
        <w:pStyle w:val="Kadertekst"/>
      </w:pPr>
      <w:r>
        <w:t>V</w:t>
      </w:r>
      <w:r w:rsidR="0005150A">
        <w:t>ooral belangrijk is in hoeverre</w:t>
      </w:r>
      <w:r w:rsidR="001F5A03">
        <w:t xml:space="preserve"> planologische mogelijkheden</w:t>
      </w:r>
      <w:r w:rsidR="0005150A">
        <w:t xml:space="preserve"> in het bestemmingsplan wordt geborgd</w:t>
      </w:r>
      <w:r w:rsidR="001F5A03">
        <w:t>: bijv</w:t>
      </w:r>
      <w:r w:rsidR="001F5A03" w:rsidRPr="001F5A03">
        <w:t xml:space="preserve">oorbeeld </w:t>
      </w:r>
      <w:r w:rsidR="0005150A" w:rsidRPr="001F5A03">
        <w:t>dat het gaat</w:t>
      </w:r>
      <w:r w:rsidR="0005150A">
        <w:t xml:space="preserve"> om kleinere of juist grotere kavelgroottes, welke milieucategorieën, type activiteiten, bouwhoogtes et cetera. Dit bepaalt immers wat de planologische mogelijkheden binnen het bestemmingsplan zullen zijn, en in hoeverre rekening mag worden gehouden met een bepaald type bedrijvigheid met een lokale, subregionale of regionale functie. </w:t>
      </w:r>
      <w:bookmarkStart w:id="20" w:name="_Verzorgingsgebied_kantoorruimte:_in"/>
      <w:bookmarkStart w:id="21" w:name="_Toc529277262"/>
      <w:bookmarkStart w:id="22" w:name="_Toc535490892"/>
      <w:bookmarkStart w:id="23" w:name="_Toc535841552"/>
      <w:bookmarkStart w:id="24" w:name="_Toc535841642"/>
      <w:bookmarkEnd w:id="20"/>
    </w:p>
    <w:p w:rsidR="004B289F" w:rsidRDefault="004B289F" w:rsidP="002B505B"/>
    <w:p w:rsidR="001C2217" w:rsidRDefault="001619BB" w:rsidP="00CC6324">
      <w:pPr>
        <w:pStyle w:val="Kop3"/>
      </w:pPr>
      <w:bookmarkStart w:id="25" w:name="_Toc951994"/>
      <w:r w:rsidRPr="001619BB">
        <w:t>V</w:t>
      </w:r>
      <w:r w:rsidR="001C2217" w:rsidRPr="001619BB">
        <w:t>erzorgingsgebied kantoorruimte</w:t>
      </w:r>
      <w:r w:rsidR="00D02E49">
        <w:t>:</w:t>
      </w:r>
      <w:r w:rsidR="001C2217" w:rsidRPr="001619BB">
        <w:t xml:space="preserve"> </w:t>
      </w:r>
      <w:r w:rsidRPr="001619BB">
        <w:t>in beginsel sub</w:t>
      </w:r>
      <w:r w:rsidR="001C2217" w:rsidRPr="001619BB">
        <w:t>regio</w:t>
      </w:r>
      <w:r w:rsidR="00CC4036">
        <w:t>’s</w:t>
      </w:r>
      <w:r w:rsidR="001C2217" w:rsidRPr="001619BB">
        <w:t xml:space="preserve"> </w:t>
      </w:r>
      <w:r w:rsidR="00457840">
        <w:t>Zaanstreek-Waterland</w:t>
      </w:r>
      <w:r w:rsidR="001C2217" w:rsidRPr="001619BB">
        <w:t xml:space="preserve"> en Amsterdam</w:t>
      </w:r>
      <w:bookmarkEnd w:id="21"/>
      <w:bookmarkEnd w:id="22"/>
      <w:bookmarkEnd w:id="23"/>
      <w:bookmarkEnd w:id="24"/>
      <w:bookmarkEnd w:id="25"/>
    </w:p>
    <w:p w:rsidR="006C6076" w:rsidRDefault="00BF4CA8" w:rsidP="00BF4CA8">
      <w:pPr>
        <w:pStyle w:val="Geenafstand"/>
      </w:pPr>
      <w:r w:rsidRPr="00BF4CA8">
        <w:rPr>
          <w:noProof/>
          <w:lang w:eastAsia="nl-NL"/>
        </w:rPr>
        <w:drawing>
          <wp:inline distT="0" distB="0" distL="0" distR="0" wp14:anchorId="1886B87D" wp14:editId="03605F8B">
            <wp:extent cx="6119312" cy="2349795"/>
            <wp:effectExtent l="19050" t="19050" r="15240" b="12700"/>
            <wp:docPr id="327" name="Afbeelding 327" descr="F:\Projecten\2018\Q2 18.121\18.228 Gemeente Zaanstad Opzetten systematiek voor LDV-onderbouwing en –monitoring\Figuren\Illustraties Jorn\Verzorgingsgebied Zaanstreek-Waterland &amp; Amsterdam gestapeld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en\2018\Q2 18.121\18.228 Gemeente Zaanstad Opzetten systematiek voor LDV-onderbouwing en –monitoring\Figuren\Illustraties Jorn\Verzorgingsgebied Zaanstreek-Waterland &amp; Amsterdam gestapeld 3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588" t="141" r="-588" b="7638"/>
                    <a:stretch/>
                  </pic:blipFill>
                  <pic:spPr bwMode="auto">
                    <a:xfrm>
                      <a:off x="0" y="0"/>
                      <a:ext cx="6149506" cy="2361389"/>
                    </a:xfrm>
                    <a:prstGeom prst="rect">
                      <a:avLst/>
                    </a:prstGeom>
                    <a:noFill/>
                    <a:ln w="1270" cap="flat" cmpd="sng" algn="ctr">
                      <a:gradFill flip="none" rotWithShape="1">
                        <a:gsLst>
                          <a:gs pos="0">
                            <a:srgbClr val="00B0F0">
                              <a:lumMod val="99000"/>
                              <a:lumOff val="1000"/>
                            </a:srgbClr>
                          </a:gs>
                          <a:gs pos="41000">
                            <a:srgbClr val="0075A4">
                              <a:lumMod val="45000"/>
                              <a:lumOff val="55000"/>
                            </a:srgbClr>
                          </a:gs>
                          <a:gs pos="74000">
                            <a:srgbClr val="0075A4">
                              <a:lumMod val="20000"/>
                              <a:lumOff val="80000"/>
                            </a:srgbClr>
                          </a:gs>
                          <a:gs pos="100000">
                            <a:srgbClr val="0075A4">
                              <a:lumMod val="0"/>
                              <a:lumOff val="100000"/>
                            </a:srgbClr>
                          </a:gs>
                        </a:gsLst>
                        <a:lin ang="0" scaled="1"/>
                        <a:tileRect/>
                      </a:gra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41CF" w:rsidRDefault="005741CF" w:rsidP="007062A1"/>
    <w:p w:rsidR="007062A1" w:rsidRPr="007062A1" w:rsidRDefault="007062A1" w:rsidP="007062A1">
      <w:r w:rsidRPr="001619BB">
        <w:t xml:space="preserve">De </w:t>
      </w:r>
      <w:r w:rsidRPr="007062A1">
        <w:t xml:space="preserve">kantorenmarkt is grotendeels een (boven)lokale / (sub)regionale markt. Het ruimtelijk verzorgingsgebied voor kantoren is slechts beperkt afhankelijk van het type ontwikkeling. Alleen bij kleine, lokale kantoren (zoals kantoorvilla’s) is de reikwijdte lokaal. Bij ontwikkeling van nieuwe kantoormeters gaat het vaak om grotere metrages (single tenant), multi-tenant gebouwen en/of mix-use gebouwen met combinaties van kantoorruimte met bijvoorbeeld wonen, detailhandel en horeca. Het ruimtelijk verzorgingsgebied voor kantoorontwikkelingen in Zaanstad bestaat daarom in beginsel uit de regio’s Zaanstreek-Waterland en Amsterdam. Uit analyse van verhuisbewegingen van bedrijven (zie </w:t>
      </w:r>
      <w:r w:rsidRPr="00444FF7">
        <w:t>tabel 4 hierboven</w:t>
      </w:r>
      <w:r w:rsidRPr="007062A1">
        <w:t xml:space="preserve">) blijkt de sterke relatie tussen beide (sub)regio’s binnen de MRA. </w:t>
      </w:r>
    </w:p>
    <w:p w:rsidR="007062A1" w:rsidRPr="007062A1" w:rsidRDefault="007062A1" w:rsidP="007062A1"/>
    <w:p w:rsidR="007062A1" w:rsidRPr="00444FF7" w:rsidRDefault="007062A1" w:rsidP="00D85050">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5</w:t>
      </w:r>
      <w:r w:rsidR="00A2599F">
        <w:rPr>
          <w:lang w:val="nl-NL"/>
        </w:rPr>
        <w:fldChar w:fldCharType="end"/>
      </w:r>
      <w:r w:rsidRPr="00444FF7">
        <w:rPr>
          <w:lang w:val="nl-NL"/>
        </w:rPr>
        <w:t>: indicatie reikwijdte per type kantoor</w:t>
      </w:r>
    </w:p>
    <w:tbl>
      <w:tblPr>
        <w:tblStyle w:val="STEC-tabel-nieuw"/>
        <w:tblW w:w="9776" w:type="dxa"/>
        <w:tblLook w:val="04A0" w:firstRow="1" w:lastRow="0" w:firstColumn="1" w:lastColumn="0" w:noHBand="0" w:noVBand="1"/>
      </w:tblPr>
      <w:tblGrid>
        <w:gridCol w:w="4888"/>
        <w:gridCol w:w="4888"/>
      </w:tblGrid>
      <w:tr w:rsidR="007062A1" w:rsidRPr="00251C7C" w:rsidTr="00CB6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8" w:type="dxa"/>
          </w:tcPr>
          <w:p w:rsidR="007062A1" w:rsidRPr="00251C7C" w:rsidRDefault="007062A1" w:rsidP="00CB68AF">
            <w:pPr>
              <w:rPr>
                <w:rFonts w:ascii="Univers LT Pro 57 Condensed" w:hAnsi="Univers LT Pro 57 Condensed"/>
                <w:sz w:val="18"/>
                <w:szCs w:val="18"/>
              </w:rPr>
            </w:pPr>
            <w:r w:rsidRPr="00251C7C">
              <w:rPr>
                <w:rFonts w:ascii="Univers LT Pro 57 Condensed" w:hAnsi="Univers LT Pro 57 Condensed"/>
                <w:sz w:val="18"/>
                <w:szCs w:val="18"/>
              </w:rPr>
              <w:t>Type kantoor</w:t>
            </w:r>
          </w:p>
        </w:tc>
        <w:tc>
          <w:tcPr>
            <w:tcW w:w="4888" w:type="dxa"/>
          </w:tcPr>
          <w:p w:rsidR="007062A1" w:rsidRPr="00251C7C" w:rsidRDefault="007062A1" w:rsidP="00CB68AF">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8"/>
                <w:szCs w:val="18"/>
              </w:rPr>
            </w:pPr>
            <w:r w:rsidRPr="00251C7C">
              <w:rPr>
                <w:rFonts w:ascii="Univers LT Pro 57 Condensed" w:hAnsi="Univers LT Pro 57 Condensed"/>
                <w:sz w:val="18"/>
                <w:szCs w:val="18"/>
              </w:rPr>
              <w:t>Indicatieve reikwijdte</w:t>
            </w:r>
          </w:p>
        </w:tc>
      </w:tr>
      <w:tr w:rsidR="007062A1" w:rsidRPr="00251C7C" w:rsidTr="00CB6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8" w:type="dxa"/>
          </w:tcPr>
          <w:p w:rsidR="007062A1" w:rsidRPr="00251C7C" w:rsidRDefault="007062A1" w:rsidP="00CB68AF">
            <w:pPr>
              <w:rPr>
                <w:rFonts w:ascii="Univers LT Pro 57 Condensed" w:hAnsi="Univers LT Pro 57 Condensed"/>
                <w:sz w:val="18"/>
                <w:szCs w:val="18"/>
              </w:rPr>
            </w:pPr>
            <w:r w:rsidRPr="00251C7C">
              <w:rPr>
                <w:rFonts w:ascii="Univers LT Pro 57 Condensed" w:hAnsi="Univers LT Pro 57 Condensed"/>
                <w:sz w:val="18"/>
                <w:szCs w:val="18"/>
              </w:rPr>
              <w:t>Kleine kantoorruimtes (kantoor</w:t>
            </w:r>
            <w:r w:rsidR="00251C7C">
              <w:rPr>
                <w:rFonts w:ascii="Univers LT Pro 57 Condensed" w:hAnsi="Univers LT Pro 57 Condensed"/>
                <w:sz w:val="18"/>
                <w:szCs w:val="18"/>
              </w:rPr>
              <w:t>villa’s etc.) tot circa 1.000 m²</w:t>
            </w:r>
            <w:r w:rsidRPr="00251C7C">
              <w:rPr>
                <w:rFonts w:ascii="Univers LT Pro 57 Condensed" w:hAnsi="Univers LT Pro 57 Condensed"/>
                <w:sz w:val="18"/>
                <w:szCs w:val="18"/>
              </w:rPr>
              <w:t xml:space="preserve"> vvo</w:t>
            </w:r>
          </w:p>
        </w:tc>
        <w:tc>
          <w:tcPr>
            <w:tcW w:w="4888" w:type="dxa"/>
          </w:tcPr>
          <w:p w:rsidR="007062A1" w:rsidRPr="00251C7C" w:rsidRDefault="007062A1" w:rsidP="00CB68AF">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8"/>
                <w:szCs w:val="18"/>
              </w:rPr>
            </w:pPr>
            <w:r w:rsidRPr="00251C7C">
              <w:rPr>
                <w:rFonts w:ascii="Univers LT Pro 57 Condensed" w:hAnsi="Univers LT Pro 57 Condensed"/>
                <w:sz w:val="18"/>
                <w:szCs w:val="18"/>
              </w:rPr>
              <w:t>Lokaal</w:t>
            </w:r>
          </w:p>
        </w:tc>
      </w:tr>
      <w:tr w:rsidR="007062A1" w:rsidRPr="00251C7C" w:rsidTr="00CB68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8" w:type="dxa"/>
          </w:tcPr>
          <w:p w:rsidR="007062A1" w:rsidRPr="00251C7C" w:rsidRDefault="007062A1" w:rsidP="00CB68AF">
            <w:pPr>
              <w:rPr>
                <w:rFonts w:ascii="Univers LT Pro 57 Condensed" w:hAnsi="Univers LT Pro 57 Condensed"/>
                <w:sz w:val="18"/>
                <w:szCs w:val="18"/>
              </w:rPr>
            </w:pPr>
            <w:r w:rsidRPr="00251C7C">
              <w:rPr>
                <w:rFonts w:ascii="Univers LT Pro 57 Condensed" w:hAnsi="Univers LT Pro 57 Condensed"/>
                <w:sz w:val="18"/>
                <w:szCs w:val="18"/>
              </w:rPr>
              <w:t>Overige kantoorgebouwen, waaronder multi-tenant gebouwen</w:t>
            </w:r>
          </w:p>
        </w:tc>
        <w:tc>
          <w:tcPr>
            <w:tcW w:w="4888" w:type="dxa"/>
          </w:tcPr>
          <w:p w:rsidR="007062A1" w:rsidRPr="00251C7C" w:rsidRDefault="007062A1" w:rsidP="00CB68AF">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8"/>
                <w:szCs w:val="18"/>
              </w:rPr>
            </w:pPr>
            <w:r w:rsidRPr="00251C7C">
              <w:rPr>
                <w:rFonts w:ascii="Univers LT Pro 57 Condensed" w:hAnsi="Univers LT Pro 57 Condensed"/>
                <w:sz w:val="18"/>
                <w:szCs w:val="18"/>
              </w:rPr>
              <w:t>Subregionaal / regionaal</w:t>
            </w:r>
          </w:p>
        </w:tc>
      </w:tr>
    </w:tbl>
    <w:p w:rsidR="00C817DB" w:rsidRDefault="00C817DB" w:rsidP="00C817DB">
      <w:pPr>
        <w:pStyle w:val="Bronvermelding"/>
        <w:rPr>
          <w:lang w:val="nl-NL"/>
        </w:rPr>
      </w:pPr>
      <w:r w:rsidRPr="005146FE">
        <w:rPr>
          <w:lang w:val="nl-NL"/>
        </w:rPr>
        <w:t xml:space="preserve">Bron: Monitor Plabeka 2017-2018. </w:t>
      </w:r>
      <w:r>
        <w:rPr>
          <w:lang w:val="nl-NL"/>
        </w:rPr>
        <w:t>Bewerking Stec Groep (2018), exclusief eenmanszaken.</w:t>
      </w:r>
    </w:p>
    <w:p w:rsidR="007062A1" w:rsidRPr="007062A1" w:rsidRDefault="007062A1" w:rsidP="007062A1">
      <w:pPr>
        <w:pStyle w:val="Kadertitel"/>
      </w:pPr>
      <w:r w:rsidRPr="007062A1">
        <w:lastRenderedPageBreak/>
        <w:t xml:space="preserve">Borging planologische mogelijkheden ook voor kantoorruimte </w:t>
      </w:r>
    </w:p>
    <w:p w:rsidR="007062A1" w:rsidRDefault="007062A1" w:rsidP="007062A1">
      <w:pPr>
        <w:pStyle w:val="Kadertekst"/>
      </w:pPr>
      <w:r w:rsidRPr="007062A1">
        <w:t>Ook voor kantoorruimte geldt dat van belang is in hoeverre in het bestemmingsplan wordt geborgd dat het bijvoorbeeld gaat om kleine of (middel)grote kantoorruimte. Ook in een multi-tenant gebouw kunnen op deze manier kleinschalige kantoorruimte worden gerealiseerd (bijvoorbeeld door een maximaal oppervlak per eenheid te hanteren). Dit bepaalt wat de planologische mogelijkheden binnen het bestemmingsplan zullen zijn, en in hoeverre rekening mag worden gehouden met een lokaal of (sub)regionaal verzorgingsgebied.</w:t>
      </w:r>
      <w:r>
        <w:t xml:space="preserve"> </w:t>
      </w:r>
    </w:p>
    <w:p w:rsidR="0005150A" w:rsidRDefault="0005150A" w:rsidP="001C2217">
      <w:pPr>
        <w:rPr>
          <w:highlight w:val="yellow"/>
        </w:rPr>
      </w:pPr>
    </w:p>
    <w:p w:rsidR="0005150A" w:rsidRDefault="0005150A" w:rsidP="00CC6324">
      <w:pPr>
        <w:pStyle w:val="Kop3"/>
      </w:pPr>
      <w:bookmarkStart w:id="26" w:name="_Verzorgingsgebied_detailhandel:_ste"/>
      <w:bookmarkStart w:id="27" w:name="_Toc535490893"/>
      <w:bookmarkStart w:id="28" w:name="_Toc535841553"/>
      <w:bookmarkStart w:id="29" w:name="_Toc535841643"/>
      <w:bookmarkStart w:id="30" w:name="_Toc951995"/>
      <w:bookmarkEnd w:id="26"/>
      <w:r w:rsidRPr="001619BB">
        <w:t xml:space="preserve">Verzorgingsgebied </w:t>
      </w:r>
      <w:r>
        <w:t>detailhandel</w:t>
      </w:r>
      <w:r w:rsidR="00D02E49">
        <w:t>:</w:t>
      </w:r>
      <w:r w:rsidRPr="001619BB">
        <w:t xml:space="preserve"> </w:t>
      </w:r>
      <w:r>
        <w:t>sterk afhankelijk van</w:t>
      </w:r>
      <w:r w:rsidR="00084C70">
        <w:t xml:space="preserve"> beoogd</w:t>
      </w:r>
      <w:r>
        <w:t xml:space="preserve"> type detailhandel</w:t>
      </w:r>
      <w:bookmarkEnd w:id="27"/>
      <w:bookmarkEnd w:id="28"/>
      <w:bookmarkEnd w:id="29"/>
      <w:bookmarkEnd w:id="30"/>
      <w:r>
        <w:t xml:space="preserve"> </w:t>
      </w:r>
    </w:p>
    <w:p w:rsidR="001031C5" w:rsidRDefault="001031C5" w:rsidP="001031C5">
      <w:pPr>
        <w:pStyle w:val="Geenafstand"/>
        <w:rPr>
          <w:rFonts w:asciiTheme="minorHAnsi" w:eastAsia="Times New Roman" w:hAnsiTheme="minorHAnsi" w:cs="Times New Roman"/>
        </w:rPr>
      </w:pPr>
      <w:r w:rsidRPr="00BA6CC9">
        <w:rPr>
          <w:noProof/>
          <w:lang w:eastAsia="nl-NL"/>
        </w:rPr>
        <w:drawing>
          <wp:inline distT="0" distB="0" distL="0" distR="0" wp14:anchorId="233DF997" wp14:editId="1B9CE223">
            <wp:extent cx="6120599" cy="3099600"/>
            <wp:effectExtent l="19050" t="19050" r="13970" b="24765"/>
            <wp:docPr id="23" name="Afbeelding 23" descr="F:\Projecten\2018\Q2 18.121\18.228 Gemeente Zaanstad Opzetten systematiek voor LDV-onderbouwing en –monitoring\Figuren\Illustraties Jorn\Verzorgingsgebieden gestapeld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en\2018\Q2 18.121\18.228 Gemeente Zaanstad Opzetten systematiek voor LDV-onderbouwing en –monitoring\Figuren\Illustraties Jorn\Verzorgingsgebieden gestapeld 3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588" t="141" r="-588" b="7638"/>
                    <a:stretch/>
                  </pic:blipFill>
                  <pic:spPr bwMode="auto">
                    <a:xfrm>
                      <a:off x="0" y="0"/>
                      <a:ext cx="6120765" cy="3099684"/>
                    </a:xfrm>
                    <a:prstGeom prst="rect">
                      <a:avLst/>
                    </a:prstGeom>
                    <a:noFill/>
                    <a:ln w="1270" cap="flat" cmpd="sng" algn="ctr">
                      <a:gradFill flip="none" rotWithShape="1">
                        <a:gsLst>
                          <a:gs pos="0">
                            <a:srgbClr val="00B0F0">
                              <a:lumMod val="99000"/>
                              <a:lumOff val="1000"/>
                            </a:srgbClr>
                          </a:gs>
                          <a:gs pos="41000">
                            <a:srgbClr val="0075A4">
                              <a:lumMod val="45000"/>
                              <a:lumOff val="55000"/>
                            </a:srgbClr>
                          </a:gs>
                          <a:gs pos="74000">
                            <a:srgbClr val="0075A4">
                              <a:lumMod val="20000"/>
                              <a:lumOff val="80000"/>
                            </a:srgbClr>
                          </a:gs>
                          <a:gs pos="100000">
                            <a:srgbClr val="0075A4">
                              <a:lumMod val="0"/>
                              <a:lumOff val="100000"/>
                            </a:srgbClr>
                          </a:gs>
                        </a:gsLst>
                        <a:lin ang="0" scaled="1"/>
                        <a:tileRect/>
                      </a:gra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31C5" w:rsidRDefault="001031C5" w:rsidP="001031C5">
      <w:pPr>
        <w:pStyle w:val="Geenafstand"/>
        <w:rPr>
          <w:rFonts w:asciiTheme="minorHAnsi" w:eastAsia="Times New Roman" w:hAnsiTheme="minorHAnsi" w:cs="Times New Roman"/>
        </w:rPr>
      </w:pPr>
    </w:p>
    <w:p w:rsidR="00066A9D" w:rsidRPr="0022437F" w:rsidRDefault="001D6CBC" w:rsidP="0022437F">
      <w:r w:rsidRPr="001031C5">
        <w:t xml:space="preserve">De winkelmarkt is zeer divers. Het verzorgingsgebied van detailhandel verschilt daarom sterk per type detailhandel. Voor het bepalen van de reikwijdte bij </w:t>
      </w:r>
      <w:r w:rsidR="0005150A" w:rsidRPr="001031C5">
        <w:t xml:space="preserve">winkels wordt veelal koopstromenonderzoek </w:t>
      </w:r>
      <w:r w:rsidRPr="001031C5">
        <w:t xml:space="preserve">(KSO) </w:t>
      </w:r>
      <w:r w:rsidR="0005150A" w:rsidRPr="001031C5">
        <w:t xml:space="preserve">gebruikt. </w:t>
      </w:r>
      <w:r w:rsidR="00662915" w:rsidRPr="001031C5">
        <w:t>O</w:t>
      </w:r>
      <w:r w:rsidR="0005150A" w:rsidRPr="001031C5">
        <w:t>nderstaand</w:t>
      </w:r>
      <w:r w:rsidR="00662915" w:rsidRPr="001031C5">
        <w:t>e tabel</w:t>
      </w:r>
      <w:r w:rsidR="0005150A" w:rsidRPr="001031C5">
        <w:t xml:space="preserve"> </w:t>
      </w:r>
      <w:r w:rsidR="00662915" w:rsidRPr="001031C5">
        <w:t>geeft</w:t>
      </w:r>
      <w:r w:rsidR="0005150A" w:rsidRPr="001031C5">
        <w:t xml:space="preserve"> een indicatie van de reikwijdte </w:t>
      </w:r>
      <w:r w:rsidR="00662915" w:rsidRPr="001031C5">
        <w:t>per</w:t>
      </w:r>
      <w:r w:rsidR="0005150A" w:rsidRPr="001031C5">
        <w:t xml:space="preserve"> type winkel</w:t>
      </w:r>
      <w:r w:rsidR="00612203" w:rsidRPr="001031C5">
        <w:t>.</w:t>
      </w:r>
    </w:p>
    <w:p w:rsidR="003F4FFA" w:rsidRDefault="003F4FFA" w:rsidP="00912C53">
      <w:pPr>
        <w:pStyle w:val="Tabelofgrafiektitel"/>
        <w:rPr>
          <w:lang w:val="nl-NL"/>
        </w:rPr>
      </w:pPr>
    </w:p>
    <w:p w:rsidR="00662915" w:rsidRPr="00444FF7" w:rsidRDefault="00662915" w:rsidP="00912C53">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6</w:t>
      </w:r>
      <w:r w:rsidR="00A2599F">
        <w:rPr>
          <w:lang w:val="nl-NL"/>
        </w:rPr>
        <w:fldChar w:fldCharType="end"/>
      </w:r>
      <w:r w:rsidRPr="00444FF7">
        <w:rPr>
          <w:lang w:val="nl-NL"/>
        </w:rPr>
        <w:t>: indicatie reikwijdte per type winkel</w:t>
      </w:r>
    </w:p>
    <w:tbl>
      <w:tblPr>
        <w:tblStyle w:val="STEC-tabel-nieuw"/>
        <w:tblW w:w="9776" w:type="dxa"/>
        <w:tblLook w:val="04A0" w:firstRow="1" w:lastRow="0" w:firstColumn="1" w:lastColumn="0" w:noHBand="0" w:noVBand="1"/>
      </w:tblPr>
      <w:tblGrid>
        <w:gridCol w:w="3823"/>
        <w:gridCol w:w="5953"/>
      </w:tblGrid>
      <w:tr w:rsidR="0005150A" w:rsidRPr="00B83994" w:rsidTr="003051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05150A" w:rsidRPr="00B83994" w:rsidRDefault="0005150A" w:rsidP="00C8101E">
            <w:pPr>
              <w:rPr>
                <w:rFonts w:ascii="Univers LT Pro 57 Condensed" w:hAnsi="Univers LT Pro 57 Condensed"/>
                <w:sz w:val="18"/>
                <w:szCs w:val="18"/>
              </w:rPr>
            </w:pPr>
            <w:r w:rsidRPr="00B83994">
              <w:rPr>
                <w:rFonts w:ascii="Univers LT Pro 57 Condensed" w:hAnsi="Univers LT Pro 57 Condensed"/>
                <w:sz w:val="18"/>
                <w:szCs w:val="18"/>
              </w:rPr>
              <w:t>Type winkel</w:t>
            </w:r>
          </w:p>
        </w:tc>
        <w:tc>
          <w:tcPr>
            <w:tcW w:w="5953" w:type="dxa"/>
          </w:tcPr>
          <w:p w:rsidR="0005150A" w:rsidRPr="00B83994" w:rsidRDefault="00662915" w:rsidP="00C8101E">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8"/>
                <w:szCs w:val="18"/>
              </w:rPr>
            </w:pPr>
            <w:r>
              <w:rPr>
                <w:rFonts w:ascii="Univers LT Pro 57 Condensed" w:hAnsi="Univers LT Pro 57 Condensed"/>
                <w:sz w:val="18"/>
                <w:szCs w:val="18"/>
              </w:rPr>
              <w:t>I</w:t>
            </w:r>
            <w:r w:rsidR="0005150A" w:rsidRPr="00B83994">
              <w:rPr>
                <w:rFonts w:ascii="Univers LT Pro 57 Condensed" w:hAnsi="Univers LT Pro 57 Condensed"/>
                <w:sz w:val="18"/>
                <w:szCs w:val="18"/>
              </w:rPr>
              <w:t>ndicatieve reikwijdte</w:t>
            </w:r>
          </w:p>
        </w:tc>
      </w:tr>
      <w:tr w:rsidR="0005150A" w:rsidRPr="00B83994" w:rsidTr="00305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05150A" w:rsidRPr="00B83994" w:rsidRDefault="0005150A" w:rsidP="00C8101E">
            <w:pPr>
              <w:rPr>
                <w:rFonts w:ascii="Univers LT Pro 57 Condensed" w:hAnsi="Univers LT Pro 57 Condensed"/>
                <w:sz w:val="18"/>
                <w:szCs w:val="18"/>
              </w:rPr>
            </w:pPr>
            <w:r w:rsidRPr="00B83994">
              <w:rPr>
                <w:rFonts w:ascii="Univers LT Pro 57 Condensed" w:hAnsi="Univers LT Pro 57 Condensed"/>
                <w:sz w:val="18"/>
                <w:szCs w:val="18"/>
              </w:rPr>
              <w:t>Supermarkt</w:t>
            </w:r>
          </w:p>
        </w:tc>
        <w:tc>
          <w:tcPr>
            <w:tcW w:w="5953" w:type="dxa"/>
          </w:tcPr>
          <w:p w:rsidR="0005150A" w:rsidRPr="00B83994" w:rsidRDefault="0005150A" w:rsidP="00BE2179">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8"/>
                <w:szCs w:val="18"/>
              </w:rPr>
            </w:pPr>
            <w:r w:rsidRPr="00B83994">
              <w:rPr>
                <w:rFonts w:ascii="Univers LT Pro 57 Condensed" w:hAnsi="Univers LT Pro 57 Condensed"/>
                <w:sz w:val="18"/>
                <w:szCs w:val="18"/>
              </w:rPr>
              <w:t>Lokaal / intergemeentelijk</w:t>
            </w:r>
            <w:r w:rsidR="00BE2179">
              <w:rPr>
                <w:rFonts w:ascii="Univers LT Pro 57 Condensed" w:hAnsi="Univers LT Pro 57 Condensed"/>
                <w:sz w:val="18"/>
                <w:szCs w:val="18"/>
              </w:rPr>
              <w:t xml:space="preserve"> (gemeente Zaanstad)</w:t>
            </w:r>
          </w:p>
        </w:tc>
      </w:tr>
      <w:tr w:rsidR="0005150A" w:rsidRPr="00B83994" w:rsidTr="003051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05150A" w:rsidRPr="00B83994" w:rsidRDefault="0005150A" w:rsidP="00C8101E">
            <w:pPr>
              <w:rPr>
                <w:rFonts w:ascii="Univers LT Pro 57 Condensed" w:hAnsi="Univers LT Pro 57 Condensed"/>
                <w:sz w:val="18"/>
                <w:szCs w:val="18"/>
              </w:rPr>
            </w:pPr>
            <w:r w:rsidRPr="00B83994">
              <w:rPr>
                <w:rFonts w:ascii="Univers LT Pro 57 Condensed" w:hAnsi="Univers LT Pro 57 Condensed"/>
                <w:sz w:val="18"/>
                <w:szCs w:val="18"/>
              </w:rPr>
              <w:t>(uitbreiding) wijkwinkelcentrum</w:t>
            </w:r>
          </w:p>
        </w:tc>
        <w:tc>
          <w:tcPr>
            <w:tcW w:w="5953" w:type="dxa"/>
          </w:tcPr>
          <w:p w:rsidR="0005150A" w:rsidRPr="00B83994" w:rsidRDefault="0005150A" w:rsidP="00C8101E">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8"/>
                <w:szCs w:val="18"/>
              </w:rPr>
            </w:pPr>
            <w:r w:rsidRPr="00B83994">
              <w:rPr>
                <w:rFonts w:ascii="Univers LT Pro 57 Condensed" w:hAnsi="Univers LT Pro 57 Condensed"/>
                <w:sz w:val="18"/>
                <w:szCs w:val="18"/>
              </w:rPr>
              <w:t>Subregionaal</w:t>
            </w:r>
            <w:r w:rsidR="00BE2179">
              <w:rPr>
                <w:rFonts w:ascii="Univers LT Pro 57 Condensed" w:hAnsi="Univers LT Pro 57 Condensed"/>
                <w:sz w:val="18"/>
                <w:szCs w:val="18"/>
              </w:rPr>
              <w:t xml:space="preserve"> (Zaanstreek-Waterland)</w:t>
            </w:r>
          </w:p>
        </w:tc>
      </w:tr>
      <w:tr w:rsidR="0005150A" w:rsidRPr="00B83994" w:rsidTr="00305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05150A" w:rsidRPr="00B83994" w:rsidRDefault="0005150A" w:rsidP="00C8101E">
            <w:pPr>
              <w:rPr>
                <w:rFonts w:ascii="Univers LT Pro 57 Condensed" w:hAnsi="Univers LT Pro 57 Condensed"/>
                <w:sz w:val="18"/>
                <w:szCs w:val="18"/>
              </w:rPr>
            </w:pPr>
            <w:r w:rsidRPr="00B83994">
              <w:rPr>
                <w:rFonts w:ascii="Univers LT Pro 57 Condensed" w:hAnsi="Univers LT Pro 57 Condensed"/>
                <w:sz w:val="18"/>
                <w:szCs w:val="18"/>
              </w:rPr>
              <w:t>(vernieuwing) binnenstad</w:t>
            </w:r>
          </w:p>
        </w:tc>
        <w:tc>
          <w:tcPr>
            <w:tcW w:w="5953" w:type="dxa"/>
          </w:tcPr>
          <w:p w:rsidR="0005150A" w:rsidRPr="00B83994" w:rsidRDefault="0005150A" w:rsidP="00C8101E">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8"/>
                <w:szCs w:val="18"/>
              </w:rPr>
            </w:pPr>
            <w:r w:rsidRPr="00B83994">
              <w:rPr>
                <w:rFonts w:ascii="Univers LT Pro 57 Condensed" w:hAnsi="Univers LT Pro 57 Condensed"/>
                <w:sz w:val="18"/>
                <w:szCs w:val="18"/>
              </w:rPr>
              <w:t>Regionaal / subregionaal / lokaal</w:t>
            </w:r>
            <w:r w:rsidR="00BE2179">
              <w:rPr>
                <w:rFonts w:ascii="Univers LT Pro 57 Condensed" w:hAnsi="Univers LT Pro 57 Condensed"/>
                <w:sz w:val="18"/>
                <w:szCs w:val="18"/>
              </w:rPr>
              <w:t xml:space="preserve">  (Zaanstreek-Waterland &amp; Amsterdam)</w:t>
            </w:r>
          </w:p>
        </w:tc>
      </w:tr>
      <w:tr w:rsidR="0005150A" w:rsidRPr="00B83994" w:rsidTr="003051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05150A" w:rsidRPr="00B83994" w:rsidRDefault="0005150A" w:rsidP="00C8101E">
            <w:pPr>
              <w:rPr>
                <w:rFonts w:ascii="Univers LT Pro 57 Condensed" w:hAnsi="Univers LT Pro 57 Condensed"/>
                <w:sz w:val="18"/>
                <w:szCs w:val="18"/>
              </w:rPr>
            </w:pPr>
            <w:r w:rsidRPr="00B83994">
              <w:rPr>
                <w:rFonts w:ascii="Univers LT Pro 57 Condensed" w:hAnsi="Univers LT Pro 57 Condensed"/>
                <w:sz w:val="18"/>
                <w:szCs w:val="18"/>
              </w:rPr>
              <w:t>Solitaire GDV/PDV vestiging</w:t>
            </w:r>
          </w:p>
        </w:tc>
        <w:tc>
          <w:tcPr>
            <w:tcW w:w="5953" w:type="dxa"/>
          </w:tcPr>
          <w:p w:rsidR="0005150A" w:rsidRPr="00B83994" w:rsidRDefault="0005150A" w:rsidP="00BE2179">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8"/>
                <w:szCs w:val="18"/>
              </w:rPr>
            </w:pPr>
            <w:r w:rsidRPr="00B83994">
              <w:rPr>
                <w:rFonts w:ascii="Univers LT Pro 57 Condensed" w:hAnsi="Univers LT Pro 57 Condensed"/>
                <w:sz w:val="18"/>
                <w:szCs w:val="18"/>
              </w:rPr>
              <w:t>Regionaal</w:t>
            </w:r>
            <w:r w:rsidR="00BE2179">
              <w:rPr>
                <w:rFonts w:ascii="Univers LT Pro 57 Condensed" w:hAnsi="Univers LT Pro 57 Condensed"/>
                <w:sz w:val="18"/>
                <w:szCs w:val="18"/>
              </w:rPr>
              <w:t xml:space="preserve"> (Zaanstreek-Waterland / MRA)</w:t>
            </w:r>
          </w:p>
        </w:tc>
      </w:tr>
      <w:tr w:rsidR="0005150A" w:rsidRPr="00B83994" w:rsidTr="00305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05150A" w:rsidRPr="00B83994" w:rsidRDefault="0005150A" w:rsidP="00C8101E">
            <w:pPr>
              <w:rPr>
                <w:rFonts w:ascii="Univers LT Pro 57 Condensed" w:hAnsi="Univers LT Pro 57 Condensed"/>
                <w:sz w:val="18"/>
                <w:szCs w:val="18"/>
              </w:rPr>
            </w:pPr>
            <w:r w:rsidRPr="00B83994">
              <w:rPr>
                <w:rFonts w:ascii="Univers LT Pro 57 Condensed" w:hAnsi="Univers LT Pro 57 Condensed"/>
                <w:sz w:val="18"/>
                <w:szCs w:val="18"/>
              </w:rPr>
              <w:t>(uitbreiding) PDV locatie</w:t>
            </w:r>
          </w:p>
        </w:tc>
        <w:tc>
          <w:tcPr>
            <w:tcW w:w="5953" w:type="dxa"/>
          </w:tcPr>
          <w:p w:rsidR="0005150A" w:rsidRPr="00B83994" w:rsidRDefault="0005150A" w:rsidP="00C8101E">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8"/>
                <w:szCs w:val="18"/>
              </w:rPr>
            </w:pPr>
            <w:r w:rsidRPr="00B83994">
              <w:rPr>
                <w:rFonts w:ascii="Univers LT Pro 57 Condensed" w:hAnsi="Univers LT Pro 57 Condensed"/>
                <w:sz w:val="18"/>
                <w:szCs w:val="18"/>
              </w:rPr>
              <w:t>(Boven)regionaal / subregionaal</w:t>
            </w:r>
            <w:r w:rsidR="00BE2179">
              <w:rPr>
                <w:rFonts w:ascii="Univers LT Pro 57 Condensed" w:hAnsi="Univers LT Pro 57 Condensed"/>
                <w:sz w:val="18"/>
                <w:szCs w:val="18"/>
              </w:rPr>
              <w:t xml:space="preserve"> (MRA)</w:t>
            </w:r>
          </w:p>
        </w:tc>
      </w:tr>
      <w:tr w:rsidR="0005150A" w:rsidRPr="00B83994" w:rsidTr="003051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05150A" w:rsidRPr="00B83994" w:rsidRDefault="0005150A" w:rsidP="00C8101E">
            <w:pPr>
              <w:rPr>
                <w:rFonts w:ascii="Univers LT Pro 57 Condensed" w:hAnsi="Univers LT Pro 57 Condensed"/>
                <w:sz w:val="18"/>
                <w:szCs w:val="18"/>
              </w:rPr>
            </w:pPr>
            <w:r w:rsidRPr="00B83994">
              <w:rPr>
                <w:rFonts w:ascii="Univers LT Pro 57 Condensed" w:hAnsi="Univers LT Pro 57 Condensed"/>
                <w:sz w:val="18"/>
                <w:szCs w:val="18"/>
              </w:rPr>
              <w:t>Factory Outlet Center</w:t>
            </w:r>
          </w:p>
        </w:tc>
        <w:tc>
          <w:tcPr>
            <w:tcW w:w="5953" w:type="dxa"/>
          </w:tcPr>
          <w:p w:rsidR="0005150A" w:rsidRPr="00B83994" w:rsidRDefault="0005150A" w:rsidP="00C8101E">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8"/>
                <w:szCs w:val="18"/>
              </w:rPr>
            </w:pPr>
            <w:r w:rsidRPr="00B83994">
              <w:rPr>
                <w:rFonts w:ascii="Univers LT Pro 57 Condensed" w:hAnsi="Univers LT Pro 57 Condensed"/>
                <w:sz w:val="18"/>
                <w:szCs w:val="18"/>
              </w:rPr>
              <w:t>Bovenregionaal</w:t>
            </w:r>
            <w:r w:rsidR="00BE2179">
              <w:rPr>
                <w:rFonts w:ascii="Univers LT Pro 57 Condensed" w:hAnsi="Univers LT Pro 57 Condensed"/>
                <w:sz w:val="18"/>
                <w:szCs w:val="18"/>
              </w:rPr>
              <w:t xml:space="preserve"> (MRA)</w:t>
            </w:r>
          </w:p>
        </w:tc>
      </w:tr>
    </w:tbl>
    <w:p w:rsidR="0005150A" w:rsidRDefault="0005150A" w:rsidP="0005150A"/>
    <w:p w:rsidR="00D71307" w:rsidRDefault="00D71307" w:rsidP="00D71307">
      <w:pPr>
        <w:pStyle w:val="Kadertitel"/>
      </w:pPr>
      <w:r>
        <w:t>gebruik Regionaal koopstromenonderzoek ter onderbouwing van verzorgingsgebied</w:t>
      </w:r>
    </w:p>
    <w:p w:rsidR="00D71307" w:rsidRPr="0069514F" w:rsidRDefault="00D71307" w:rsidP="00D71307">
      <w:pPr>
        <w:pStyle w:val="Kadertekst"/>
        <w:rPr>
          <w:b/>
        </w:rPr>
      </w:pPr>
      <w:r>
        <w:t>Gebruik het regionale Koopstromenonderzoek voor het beoordelen van het beoogde concept en de mogelijke trekkracht van de functie. Kijk hiervoor naar herkomst van bestedingen en eventueel ook de koopkrachtbinding en toe- en afvloeiing per branche:</w:t>
      </w:r>
    </w:p>
    <w:p w:rsidR="0005150A" w:rsidRDefault="0005150A" w:rsidP="00534C9C">
      <w:pPr>
        <w:pStyle w:val="Kadertekst"/>
        <w:numPr>
          <w:ilvl w:val="0"/>
          <w:numId w:val="14"/>
        </w:numPr>
      </w:pPr>
      <w:r>
        <w:t>Lokaal (gemeente</w:t>
      </w:r>
      <w:r w:rsidR="00610AD4">
        <w:t xml:space="preserve"> Zaa</w:t>
      </w:r>
      <w:r w:rsidR="001D6CBC">
        <w:t>n</w:t>
      </w:r>
      <w:r w:rsidR="00610AD4">
        <w:t>s</w:t>
      </w:r>
      <w:r w:rsidR="001D6CBC">
        <w:t>tad</w:t>
      </w:r>
      <w:r>
        <w:t xml:space="preserve">): </w:t>
      </w:r>
      <w:r w:rsidR="00D71307">
        <w:t>vooral</w:t>
      </w:r>
      <w:r>
        <w:t xml:space="preserve"> dagelijkse detailhandel</w:t>
      </w:r>
      <w:r w:rsidR="001D6CBC">
        <w:t>, zoals supermarkten.</w:t>
      </w:r>
      <w:r>
        <w:t xml:space="preserve"> </w:t>
      </w:r>
      <w:r w:rsidR="001D6CBC">
        <w:t>Z</w:t>
      </w:r>
      <w:r>
        <w:t>ie ook KSO: bijna 95% binnengemeentelijk.</w:t>
      </w:r>
    </w:p>
    <w:p w:rsidR="0005150A" w:rsidRDefault="0005150A" w:rsidP="00534C9C">
      <w:pPr>
        <w:pStyle w:val="Kadertekst"/>
        <w:numPr>
          <w:ilvl w:val="0"/>
          <w:numId w:val="14"/>
        </w:numPr>
      </w:pPr>
      <w:r>
        <w:lastRenderedPageBreak/>
        <w:t>Regionaal (</w:t>
      </w:r>
      <w:r w:rsidR="00BE2179">
        <w:t>sub</w:t>
      </w:r>
      <w:r>
        <w:t>regio Z</w:t>
      </w:r>
      <w:r w:rsidR="00D71307">
        <w:t>aanstreek</w:t>
      </w:r>
      <w:r>
        <w:t>-W</w:t>
      </w:r>
      <w:r w:rsidR="00D71307">
        <w:t>aterland</w:t>
      </w:r>
      <w:r w:rsidR="004720B6">
        <w:t xml:space="preserve"> (en Amsterdam</w:t>
      </w:r>
      <w:r>
        <w:t>): niet-dagelijks</w:t>
      </w:r>
      <w:r w:rsidR="001D6CBC">
        <w:t>e detailhandel</w:t>
      </w:r>
      <w:r>
        <w:t xml:space="preserve"> heeft al snel een regionale functie</w:t>
      </w:r>
      <w:r w:rsidR="00D71307">
        <w:t>.</w:t>
      </w:r>
      <w:r>
        <w:t xml:space="preserve"> </w:t>
      </w:r>
      <w:r w:rsidR="00D71307">
        <w:t>Z</w:t>
      </w:r>
      <w:r>
        <w:t xml:space="preserve">ie ook KSO: 58% binnengemeentelijk, daarnaast ook 6% Amsterdam, 5% Wormerland, 3% Oostzaan, 2% Purmerend. </w:t>
      </w:r>
    </w:p>
    <w:p w:rsidR="0005150A" w:rsidRDefault="0005150A" w:rsidP="00534C9C">
      <w:pPr>
        <w:pStyle w:val="Kadertekst"/>
        <w:numPr>
          <w:ilvl w:val="0"/>
          <w:numId w:val="14"/>
        </w:numPr>
      </w:pPr>
      <w:r>
        <w:t xml:space="preserve">Bovenregionaal (MRA): denk bijvoorbeeld aan perifere detailhandel (PDV) of Grootschalige detailhandel (GDV), een ontwikkeling van bijvoorbeeld een grote bouwmarkt, IKEA, et cetera zal al snel een bovenregionale trekkracht hebben. </w:t>
      </w:r>
    </w:p>
    <w:p w:rsidR="0005150A" w:rsidRDefault="0005150A" w:rsidP="0005150A"/>
    <w:p w:rsidR="00D02E49" w:rsidRDefault="001C2217" w:rsidP="00CC6324">
      <w:pPr>
        <w:pStyle w:val="Kop3"/>
      </w:pPr>
      <w:bookmarkStart w:id="31" w:name="_Verzorgingsgebied_hotels:_niet"/>
      <w:bookmarkStart w:id="32" w:name="_Toc535490894"/>
      <w:bookmarkStart w:id="33" w:name="_Toc535841554"/>
      <w:bookmarkStart w:id="34" w:name="_Toc535841644"/>
      <w:bookmarkStart w:id="35" w:name="_Toc951996"/>
      <w:bookmarkStart w:id="36" w:name="_Toc529277264"/>
      <w:bookmarkEnd w:id="31"/>
      <w:r w:rsidRPr="001619BB">
        <w:t>Verzorgingsgebied hotel</w:t>
      </w:r>
      <w:r w:rsidR="006624E9">
        <w:t>s</w:t>
      </w:r>
      <w:r w:rsidR="00D02E49">
        <w:t xml:space="preserve">: </w:t>
      </w:r>
      <w:r w:rsidRPr="001619BB">
        <w:t xml:space="preserve">niet </w:t>
      </w:r>
      <w:r w:rsidR="00D02E49">
        <w:t xml:space="preserve">op voorhand </w:t>
      </w:r>
      <w:r w:rsidRPr="001619BB">
        <w:t xml:space="preserve">definieerbaar, </w:t>
      </w:r>
      <w:r w:rsidR="00D02E49">
        <w:t>maar naar verwachting Zaanstreek-Waterland</w:t>
      </w:r>
      <w:r w:rsidR="003051F9">
        <w:t xml:space="preserve"> en Amsterdam</w:t>
      </w:r>
      <w:bookmarkEnd w:id="32"/>
      <w:bookmarkEnd w:id="33"/>
      <w:bookmarkEnd w:id="34"/>
      <w:bookmarkEnd w:id="35"/>
    </w:p>
    <w:p w:rsidR="001031C5" w:rsidRPr="001031C5" w:rsidRDefault="00BF4CA8" w:rsidP="001031C5">
      <w:pPr>
        <w:pStyle w:val="Geenafstand"/>
      </w:pPr>
      <w:r w:rsidRPr="00BF4CA8">
        <w:rPr>
          <w:noProof/>
          <w:lang w:eastAsia="nl-NL"/>
        </w:rPr>
        <w:drawing>
          <wp:inline distT="0" distB="0" distL="0" distR="0" wp14:anchorId="6C9C08BE" wp14:editId="39084B6C">
            <wp:extent cx="6120195" cy="3099600"/>
            <wp:effectExtent l="19050" t="19050" r="13970" b="24765"/>
            <wp:docPr id="328" name="Afbeelding 328" descr="F:\Projecten\2018\Q2 18.121\18.228 Gemeente Zaanstad Opzetten systematiek voor LDV-onderbouwing en –monitoring\Figuren\Illustraties Jorn\Verzorgingsgebied Zaanstreek-Waterland &amp; Amsterdam gestapeld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en\2018\Q2 18.121\18.228 Gemeente Zaanstad Opzetten systematiek voor LDV-onderbouwing en –monitoring\Figuren\Illustraties Jorn\Verzorgingsgebied Zaanstreek-Waterland &amp; Amsterdam gestapeld 3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588" t="141" r="-588" b="7638"/>
                    <a:stretch/>
                  </pic:blipFill>
                  <pic:spPr bwMode="auto">
                    <a:xfrm>
                      <a:off x="0" y="0"/>
                      <a:ext cx="6120765" cy="3099889"/>
                    </a:xfrm>
                    <a:prstGeom prst="rect">
                      <a:avLst/>
                    </a:prstGeom>
                    <a:noFill/>
                    <a:ln w="1270" cap="flat" cmpd="sng" algn="ctr">
                      <a:gradFill flip="none" rotWithShape="1">
                        <a:gsLst>
                          <a:gs pos="0">
                            <a:srgbClr val="00B0F0">
                              <a:lumMod val="99000"/>
                              <a:lumOff val="1000"/>
                            </a:srgbClr>
                          </a:gs>
                          <a:gs pos="41000">
                            <a:srgbClr val="0075A4">
                              <a:lumMod val="45000"/>
                              <a:lumOff val="55000"/>
                            </a:srgbClr>
                          </a:gs>
                          <a:gs pos="74000">
                            <a:srgbClr val="0075A4">
                              <a:lumMod val="20000"/>
                              <a:lumOff val="80000"/>
                            </a:srgbClr>
                          </a:gs>
                          <a:gs pos="100000">
                            <a:srgbClr val="0075A4">
                              <a:lumMod val="0"/>
                              <a:lumOff val="100000"/>
                            </a:srgbClr>
                          </a:gs>
                        </a:gsLst>
                        <a:lin ang="0" scaled="1"/>
                        <a:tileRect/>
                      </a:gra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bookmarkEnd w:id="36"/>
    <w:p w:rsidR="003B00BA" w:rsidRDefault="003B00BA" w:rsidP="001C2217"/>
    <w:p w:rsidR="00E37211" w:rsidRDefault="001C2217" w:rsidP="001C2217">
      <w:r w:rsidRPr="001619BB">
        <w:t xml:space="preserve">Er </w:t>
      </w:r>
      <w:r w:rsidR="00E37211">
        <w:t>is</w:t>
      </w:r>
      <w:r w:rsidRPr="001619BB">
        <w:t xml:space="preserve"> geen standaardmethode om het verzorgingsgebied van </w:t>
      </w:r>
      <w:r w:rsidR="00284F82">
        <w:t>hotels</w:t>
      </w:r>
      <w:r w:rsidRPr="001619BB">
        <w:t xml:space="preserve"> (verblijfsrecreatie) met ondergeschikte functies (zoals overige horeca of congresruimte) te bepalen</w:t>
      </w:r>
      <w:r w:rsidR="00D02E49">
        <w:t>.</w:t>
      </w:r>
      <w:r w:rsidR="00E37211">
        <w:t xml:space="preserve"> </w:t>
      </w:r>
      <w:r w:rsidR="00E37211" w:rsidRPr="001619BB">
        <w:t>Naar verwachting voorzien</w:t>
      </w:r>
      <w:r w:rsidR="00E37211">
        <w:t xml:space="preserve"> hotels in Zaanstad</w:t>
      </w:r>
      <w:r w:rsidR="00E37211" w:rsidRPr="001619BB">
        <w:t xml:space="preserve"> in een behoefte van gasten </w:t>
      </w:r>
      <w:r w:rsidR="00E37211">
        <w:t>uit</w:t>
      </w:r>
      <w:r w:rsidR="00E37211" w:rsidRPr="001619BB">
        <w:t xml:space="preserve"> heel Nederland</w:t>
      </w:r>
      <w:r w:rsidR="00E37211">
        <w:t>, buurlanden</w:t>
      </w:r>
      <w:r w:rsidR="00E37211" w:rsidRPr="001619BB">
        <w:t xml:space="preserve"> en zelfs </w:t>
      </w:r>
      <w:r w:rsidR="00B73C92">
        <w:t xml:space="preserve">vanuit </w:t>
      </w:r>
      <w:r w:rsidR="00E37211" w:rsidRPr="001619BB">
        <w:t>de gehele wereld</w:t>
      </w:r>
      <w:r w:rsidR="00E37211">
        <w:t>.</w:t>
      </w:r>
      <w:r w:rsidR="00E37211" w:rsidRPr="001619BB">
        <w:t xml:space="preserve"> </w:t>
      </w:r>
      <w:r w:rsidR="00E37211">
        <w:t>E</w:t>
      </w:r>
      <w:r w:rsidR="00E37211" w:rsidRPr="001619BB">
        <w:t>en verzorgingsgebied is daarom niet te definiëren.</w:t>
      </w:r>
      <w:r w:rsidR="00E37211">
        <w:t xml:space="preserve"> </w:t>
      </w:r>
      <w:r w:rsidR="00D02E49">
        <w:t xml:space="preserve">Anders dan bij veel andere functies (zoals wonen en bedrijven) is het herkomstgebied </w:t>
      </w:r>
      <w:r w:rsidRPr="001619BB">
        <w:t>van hotel</w:t>
      </w:r>
      <w:r w:rsidR="00D02E49">
        <w:t xml:space="preserve">gebruikers zeer omvangrijk en diffuus en </w:t>
      </w:r>
      <w:r w:rsidR="00E37211">
        <w:t>doorgaans</w:t>
      </w:r>
      <w:r w:rsidR="00D02E49">
        <w:t xml:space="preserve"> weinigzeggend voor afbakening van het ruimtelijk verzorgingsgebied. </w:t>
      </w:r>
      <w:r w:rsidRPr="00ED414B">
        <w:t xml:space="preserve">De regio waarbinnen </w:t>
      </w:r>
      <w:r w:rsidR="001F4B1E">
        <w:t xml:space="preserve">ruimtelijke </w:t>
      </w:r>
      <w:r w:rsidR="00284F82">
        <w:t>effecten</w:t>
      </w:r>
      <w:r w:rsidR="00E37211">
        <w:t xml:space="preserve"> van een </w:t>
      </w:r>
      <w:r w:rsidR="001F4B1E">
        <w:t>initiatief</w:t>
      </w:r>
      <w:r w:rsidR="00E37211">
        <w:t xml:space="preserve"> op de bestaande hotelvoorraad</w:t>
      </w:r>
      <w:r w:rsidR="00284F82">
        <w:t xml:space="preserve"> </w:t>
      </w:r>
      <w:r w:rsidR="001F4B1E">
        <w:t>waarneembaar</w:t>
      </w:r>
      <w:r w:rsidR="00284F82">
        <w:t xml:space="preserve"> zijn</w:t>
      </w:r>
      <w:r w:rsidR="00E37211">
        <w:t xml:space="preserve"> is duidelijker in te kaderen en bovendien relevanter. </w:t>
      </w:r>
    </w:p>
    <w:p w:rsidR="00E37211" w:rsidRDefault="00E37211" w:rsidP="001C2217"/>
    <w:p w:rsidR="00E50A9A" w:rsidRDefault="001C2217" w:rsidP="001C2217">
      <w:r w:rsidRPr="00ED414B">
        <w:t xml:space="preserve">Een </w:t>
      </w:r>
      <w:r w:rsidR="00E37211">
        <w:t>hotel</w:t>
      </w:r>
      <w:r w:rsidRPr="00ED414B">
        <w:t xml:space="preserve">bezoeker </w:t>
      </w:r>
      <w:r w:rsidR="001619BB" w:rsidRPr="00ED414B">
        <w:t>in gemeente Zaanstad</w:t>
      </w:r>
      <w:r w:rsidRPr="00ED414B">
        <w:t xml:space="preserve"> </w:t>
      </w:r>
      <w:r w:rsidR="00E37211">
        <w:t>overweegt</w:t>
      </w:r>
      <w:r w:rsidR="001619BB" w:rsidRPr="00ED414B">
        <w:t xml:space="preserve"> waarschijnlijk</w:t>
      </w:r>
      <w:r w:rsidRPr="00ED414B">
        <w:t xml:space="preserve"> ook andere hotels in (voornamelijk) de omgeving van </w:t>
      </w:r>
      <w:r w:rsidR="00E37211">
        <w:t>Zaanstad</w:t>
      </w:r>
      <w:r w:rsidR="001619BB" w:rsidRPr="00ED414B">
        <w:t xml:space="preserve"> en</w:t>
      </w:r>
      <w:r w:rsidRPr="00ED414B">
        <w:t xml:space="preserve"> Amsterdam. </w:t>
      </w:r>
      <w:r w:rsidR="001619BB" w:rsidRPr="00ED414B">
        <w:t>Te verwachten is</w:t>
      </w:r>
      <w:r w:rsidRPr="00ED414B">
        <w:t xml:space="preserve"> dat een </w:t>
      </w:r>
      <w:r w:rsidR="00E3398E">
        <w:t>(recreatieve)</w:t>
      </w:r>
      <w:r w:rsidRPr="00ED414B">
        <w:t xml:space="preserve"> hotelgast bereid is maximaal circa 20 minuten te reizen tussen een hotel en </w:t>
      </w:r>
      <w:r w:rsidR="00E37211">
        <w:t xml:space="preserve">reisdoel. In het geval van </w:t>
      </w:r>
      <w:r w:rsidR="001619BB" w:rsidRPr="00ED414B">
        <w:t>Zaan</w:t>
      </w:r>
      <w:r w:rsidR="00284F82">
        <w:t>stad</w:t>
      </w:r>
      <w:r w:rsidR="00D02E49">
        <w:t xml:space="preserve"> </w:t>
      </w:r>
      <w:r w:rsidR="00E37211">
        <w:t xml:space="preserve">is dat meestal </w:t>
      </w:r>
      <w:r w:rsidRPr="00ED414B">
        <w:t>Amsterdam-centrum</w:t>
      </w:r>
      <w:r w:rsidR="00E37211">
        <w:t>, taxeren wij</w:t>
      </w:r>
      <w:r w:rsidR="001619BB" w:rsidRPr="00ED414B">
        <w:t>. D</w:t>
      </w:r>
      <w:r w:rsidRPr="00ED414B">
        <w:t>e</w:t>
      </w:r>
      <w:r w:rsidR="00E37211">
        <w:t>ze reisbereidheid is de onderlegger voor het ruimtelijk verzorgingsgebied. Anders gezegd: binnen een reistijd van circa 20 minuten rondom een locatie in Zaanstad (vuistregel: een straal van 10 kilometer) zijn de ruimtelijke effecten op andere hotels het grootst.</w:t>
      </w:r>
      <w:r w:rsidR="00E50A9A">
        <w:t xml:space="preserve"> </w:t>
      </w:r>
      <w:r w:rsidRPr="00ED414B">
        <w:t xml:space="preserve">Dit betreft grofweg de regio </w:t>
      </w:r>
      <w:r w:rsidR="00D71307">
        <w:t>Zaanstreek</w:t>
      </w:r>
      <w:r w:rsidR="00ED414B" w:rsidRPr="00ED414B">
        <w:t xml:space="preserve">-Waterland en </w:t>
      </w:r>
      <w:r w:rsidRPr="00ED414B">
        <w:t xml:space="preserve">Amsterdam. </w:t>
      </w:r>
    </w:p>
    <w:p w:rsidR="00E50A9A" w:rsidRDefault="00E50A9A" w:rsidP="001C2217"/>
    <w:p w:rsidR="001C2217" w:rsidRDefault="00E3398E" w:rsidP="001C2217">
      <w:r>
        <w:t>Voor de zakelijk</w:t>
      </w:r>
      <w:r w:rsidR="00284F82">
        <w:t>e</w:t>
      </w:r>
      <w:r>
        <w:t xml:space="preserve"> markt </w:t>
      </w:r>
      <w:r w:rsidR="00E50A9A">
        <w:t>is</w:t>
      </w:r>
      <w:r>
        <w:t xml:space="preserve"> bereikbaarheid over het algemeen de belangrijkste overweging. Gasten oriënteren zich vooral op een locatie met een zeer goede bereikbaarheid (veelal nabij een snelweg</w:t>
      </w:r>
      <w:r w:rsidR="00B73C92">
        <w:t>, en met een goede bereikbaarheid van Schiphol</w:t>
      </w:r>
      <w:r>
        <w:t xml:space="preserve">) op een locatie dichtbij de locatie voor een vervolgafspraak </w:t>
      </w:r>
      <w:r w:rsidR="00E37211">
        <w:t xml:space="preserve">ligt </w:t>
      </w:r>
      <w:r>
        <w:t xml:space="preserve">(bijvoorbeeld de volgende ochtend). </w:t>
      </w:r>
    </w:p>
    <w:p w:rsidR="004B38D0" w:rsidRDefault="004B38D0">
      <w:pPr>
        <w:spacing w:before="240"/>
        <w:ind w:left="113" w:right="113"/>
        <w:rPr>
          <w:rFonts w:ascii="Univers LT Pro 55" w:eastAsiaTheme="majorEastAsia" w:hAnsi="Univers LT Pro 55" w:cstheme="majorBidi"/>
          <w:b/>
          <w:bCs/>
          <w:color w:val="0098D8"/>
          <w:sz w:val="22"/>
          <w:szCs w:val="26"/>
        </w:rPr>
      </w:pPr>
    </w:p>
    <w:p w:rsidR="009916E7" w:rsidRDefault="009916E7" w:rsidP="009916E7">
      <w:pPr>
        <w:pStyle w:val="Kop2"/>
      </w:pPr>
      <w:bookmarkStart w:id="37" w:name="_Behoeftes"/>
      <w:bookmarkStart w:id="38" w:name="_Toc535841555"/>
      <w:bookmarkStart w:id="39" w:name="_Toc951997"/>
      <w:bookmarkEnd w:id="37"/>
      <w:r>
        <w:lastRenderedPageBreak/>
        <w:t>Behoefte</w:t>
      </w:r>
      <w:r w:rsidR="00930C79">
        <w:t>s</w:t>
      </w:r>
      <w:bookmarkEnd w:id="38"/>
      <w:bookmarkEnd w:id="39"/>
    </w:p>
    <w:p w:rsidR="00610A87" w:rsidRDefault="00610A87" w:rsidP="00610A87">
      <w:pPr>
        <w:pStyle w:val="Kadertitel"/>
      </w:pPr>
      <w:r>
        <w:t>toelichting behoefte in de zin van de ladder</w:t>
      </w:r>
    </w:p>
    <w:p w:rsidR="00610A87" w:rsidRDefault="00CB46E2" w:rsidP="00610A87">
      <w:pPr>
        <w:pStyle w:val="Kadertekst"/>
      </w:pPr>
      <w:r>
        <w:rPr>
          <w:noProof/>
          <w:lang w:eastAsia="nl-NL"/>
        </w:rPr>
        <w:drawing>
          <wp:anchor distT="0" distB="0" distL="114300" distR="114300" simplePos="0" relativeHeight="251661824" behindDoc="0" locked="0" layoutInCell="1" allowOverlap="1" wp14:anchorId="0E424561" wp14:editId="1F6C573B">
            <wp:simplePos x="0" y="0"/>
            <wp:positionH relativeFrom="margin">
              <wp:align>left</wp:align>
            </wp:positionH>
            <wp:positionV relativeFrom="paragraph">
              <wp:posOffset>10592</wp:posOffset>
            </wp:positionV>
            <wp:extent cx="6188075" cy="1097280"/>
            <wp:effectExtent l="0" t="0" r="0" b="26670"/>
            <wp:wrapNone/>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p>
    <w:p w:rsidR="00610A87" w:rsidRDefault="00610A87" w:rsidP="00610A87">
      <w:pPr>
        <w:pStyle w:val="Kadertekst"/>
      </w:pPr>
    </w:p>
    <w:p w:rsidR="00610A87" w:rsidRDefault="00610A87" w:rsidP="00610A87">
      <w:pPr>
        <w:pStyle w:val="Kadertekst"/>
      </w:pPr>
    </w:p>
    <w:p w:rsidR="00CB46E2" w:rsidRDefault="00CB46E2" w:rsidP="00610A87">
      <w:pPr>
        <w:pStyle w:val="Kadertekst"/>
      </w:pPr>
    </w:p>
    <w:p w:rsidR="00CB46E2" w:rsidRDefault="00CB46E2" w:rsidP="00610A87">
      <w:pPr>
        <w:pStyle w:val="Kadertekst"/>
      </w:pPr>
    </w:p>
    <w:p w:rsidR="00CB46E2" w:rsidRDefault="00CB46E2" w:rsidP="00610A87">
      <w:pPr>
        <w:pStyle w:val="Kadertekst"/>
      </w:pPr>
    </w:p>
    <w:p w:rsidR="00CB46E2" w:rsidRDefault="00CB46E2" w:rsidP="00610A87">
      <w:pPr>
        <w:pStyle w:val="Kadertekst"/>
      </w:pPr>
    </w:p>
    <w:p w:rsidR="00610A87" w:rsidRDefault="00610A87" w:rsidP="00610A87">
      <w:pPr>
        <w:pStyle w:val="Kadertekst"/>
      </w:pPr>
      <w:r>
        <w:t xml:space="preserve">Het begrip behoefte is een van de kernbegrippen vanuit de Ladder, deze lichten we hier kort toe. In de basis gelden voor alle functies vanuit de Ladder deze uitgangspunten voor het bepalen van de behoefte aan een ontwikkeling of functie. Zoals in bovenstaande figuur is weergeven is (resterende) behoefte </w:t>
      </w:r>
      <w:r w:rsidR="00ED079F">
        <w:t xml:space="preserve">te berekenen, door het bestaande aanbod (voorraad/harde plannen) in mindering te brengen op de totale </w:t>
      </w:r>
      <w:r w:rsidR="0067096C">
        <w:t>(</w:t>
      </w:r>
      <w:r w:rsidR="00ED079F">
        <w:t>uitbreidings</w:t>
      </w:r>
      <w:r w:rsidR="0067096C">
        <w:t>)</w:t>
      </w:r>
      <w:r w:rsidR="00ED079F">
        <w:t xml:space="preserve">vraag voor de komende tien jaar. </w:t>
      </w:r>
    </w:p>
    <w:p w:rsidR="00ED079F" w:rsidRDefault="00ED079F" w:rsidP="00610A87">
      <w:pPr>
        <w:pStyle w:val="Kadertekst"/>
      </w:pPr>
    </w:p>
    <w:p w:rsidR="00ED079F" w:rsidRDefault="00ED079F" w:rsidP="00610A87">
      <w:pPr>
        <w:pStyle w:val="Kadertekst"/>
      </w:pPr>
      <w:r w:rsidRPr="00ED079F">
        <w:rPr>
          <w:b/>
        </w:rPr>
        <w:t>Vraag:</w:t>
      </w:r>
      <w:r>
        <w:t xml:space="preserve"> voor het bepalen van de (uitbreidings)vraag de komende tien jaar, baseren we ons over het algemeen op beschikbare prognoses: voor wonen kunnen dit bijvoorbeeld huishoudens- of ‘woningbehoefte’prognoses zijn. Ook voor functies als bedrijventerreinen of kantoren zijn over het algemeen prognoses beschikbaar. Ook voor overige functies, zoals detailhandel is de</w:t>
      </w:r>
      <w:r w:rsidR="001E221D">
        <w:t xml:space="preserve"> </w:t>
      </w:r>
      <w:r>
        <w:t xml:space="preserve">vraag bijvoorbeeld te bepalen aan de hand van </w:t>
      </w:r>
      <w:r w:rsidR="001E221D">
        <w:t>d</w:t>
      </w:r>
      <w:r>
        <w:t xml:space="preserve">istributieplanologisch onderzoek (DPO). In het hoofdstuk hierna leest u </w:t>
      </w:r>
      <w:r w:rsidR="001E221D">
        <w:t xml:space="preserve">per functie </w:t>
      </w:r>
      <w:r>
        <w:t xml:space="preserve">meer </w:t>
      </w:r>
      <w:r w:rsidR="001E221D">
        <w:t>over het bepalen van vraag, aanbod en behoefte</w:t>
      </w:r>
      <w:r>
        <w:t xml:space="preserve">. </w:t>
      </w:r>
    </w:p>
    <w:p w:rsidR="00ED079F" w:rsidRDefault="00ED079F" w:rsidP="00610A87">
      <w:pPr>
        <w:pStyle w:val="Kadertekst"/>
      </w:pPr>
    </w:p>
    <w:p w:rsidR="00ED079F" w:rsidRDefault="00ED079F" w:rsidP="00ED079F">
      <w:pPr>
        <w:pStyle w:val="Kadertekst"/>
      </w:pPr>
      <w:r>
        <w:rPr>
          <w:b/>
        </w:rPr>
        <w:t xml:space="preserve">Harde plancapaciteit: </w:t>
      </w:r>
      <w:r>
        <w:t>vanuit de Ladder word</w:t>
      </w:r>
      <w:r w:rsidR="001E221D">
        <w:t>en</w:t>
      </w:r>
      <w:r>
        <w:t xml:space="preserve"> onder harde</w:t>
      </w:r>
      <w:r w:rsidRPr="00ED079F">
        <w:t xml:space="preserve"> plannen </w:t>
      </w:r>
      <w:r>
        <w:t>verstaan:</w:t>
      </w:r>
      <w:r w:rsidRPr="00ED079F">
        <w:t xml:space="preserve"> vastgestelde en onherroepelijke bestemmingsplannen, waaronder ook uitwerkingsplichten. Uit recente jurisprudentie van de ABRvS blijkt dat wijzigingsbevoegdheden in vastgestelde of onherroepelijke bestemmingsplannen in principe niet tot harde plancapaciteit worden gerekend</w:t>
      </w:r>
      <w:r>
        <w:rPr>
          <w:rStyle w:val="Voetnootmarkering"/>
        </w:rPr>
        <w:footnoteReference w:id="7"/>
      </w:r>
      <w:r w:rsidRPr="00ED079F">
        <w:t xml:space="preserve">. </w:t>
      </w:r>
      <w:r>
        <w:t xml:space="preserve">Plannen die nog geen vastgestelde of onherroepelijke status hebben (en wijzigingsbevoegdheden) worden in principe tot ‘zachte’ plancapaciteit gerekend (denk aan potentiële plannen, plannen in voorontwerpfase, of plannen in voorbereiding).  </w:t>
      </w:r>
    </w:p>
    <w:p w:rsidR="00610A87" w:rsidRDefault="00610A87" w:rsidP="00610A87"/>
    <w:p w:rsidR="001F5A03" w:rsidRDefault="001F5A03" w:rsidP="00610A87"/>
    <w:p w:rsidR="00D83AA8" w:rsidRDefault="00D83AA8" w:rsidP="002034A1">
      <w:pPr>
        <w:pStyle w:val="Kop3"/>
      </w:pPr>
      <w:bookmarkStart w:id="40" w:name="_Behoefte_wonen"/>
      <w:bookmarkStart w:id="41" w:name="_Toc529277266"/>
      <w:bookmarkStart w:id="42" w:name="_Toc535490896"/>
      <w:bookmarkStart w:id="43" w:name="_Toc535841556"/>
      <w:bookmarkStart w:id="44" w:name="_Toc535841646"/>
      <w:bookmarkStart w:id="45" w:name="_Toc951998"/>
      <w:bookmarkEnd w:id="40"/>
      <w:r>
        <w:t>Behoefte wonen</w:t>
      </w:r>
      <w:bookmarkEnd w:id="41"/>
      <w:bookmarkEnd w:id="42"/>
      <w:bookmarkEnd w:id="43"/>
      <w:bookmarkEnd w:id="44"/>
      <w:bookmarkEnd w:id="45"/>
    </w:p>
    <w:p w:rsidR="00D83AA8" w:rsidRPr="006069A1" w:rsidRDefault="00D83AA8" w:rsidP="00D83AA8">
      <w:r w:rsidRPr="006069A1">
        <w:t xml:space="preserve">Voor de behoeftebepaling bij </w:t>
      </w:r>
      <w:r w:rsidR="00EA7CA8">
        <w:t xml:space="preserve">de </w:t>
      </w:r>
      <w:r w:rsidR="00FF746F">
        <w:t xml:space="preserve">functie </w:t>
      </w:r>
      <w:r w:rsidRPr="006069A1">
        <w:t>won</w:t>
      </w:r>
      <w:r w:rsidR="00FF746F">
        <w:t xml:space="preserve">en </w:t>
      </w:r>
      <w:r w:rsidRPr="006069A1">
        <w:t xml:space="preserve">brengen we hierna achtereenvolgens het woningbouwaanbod in (harde) bestemmingsplannen en de kwantitatieve en kwalitatieve aspecten van de woningvraag in </w:t>
      </w:r>
      <w:r w:rsidR="00FF746F">
        <w:t>uw</w:t>
      </w:r>
      <w:r w:rsidR="00EA7CA8">
        <w:t xml:space="preserve"> verzorgingsgebied in beeld. Dit zijn </w:t>
      </w:r>
      <w:r w:rsidRPr="006069A1">
        <w:t>de subregio’s Za</w:t>
      </w:r>
      <w:r w:rsidR="00EA7CA8">
        <w:t>anstreek-Waterland en Amsterdam</w:t>
      </w:r>
      <w:r w:rsidRPr="006069A1">
        <w:t xml:space="preserve">. </w:t>
      </w:r>
    </w:p>
    <w:p w:rsidR="00D83AA8" w:rsidRPr="008F6963" w:rsidRDefault="00D83AA8" w:rsidP="005A4421"/>
    <w:p w:rsidR="008F6963" w:rsidRDefault="008F6963" w:rsidP="008F6963">
      <w:pPr>
        <w:pStyle w:val="Kop4"/>
      </w:pPr>
      <w:r w:rsidRPr="008F6963">
        <w:t>Kwantitatieve behoefte</w:t>
      </w:r>
      <w:r w:rsidR="00A13B5F">
        <w:t xml:space="preserve"> wonen</w:t>
      </w:r>
    </w:p>
    <w:p w:rsidR="00E23CF2" w:rsidRDefault="00E23CF2" w:rsidP="00E23CF2">
      <w:pPr>
        <w:pStyle w:val="Geenafstan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23CF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E23CF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83AA8" w:rsidRPr="00FF746F" w:rsidRDefault="002034A1" w:rsidP="002034A1">
      <w:pPr>
        <w:pStyle w:val="Kop5"/>
      </w:pPr>
      <w:r>
        <w:t>Kwantitatief aanbod:</w:t>
      </w:r>
      <w:r w:rsidR="00197C29">
        <w:t xml:space="preserve"> harde plancapaci</w:t>
      </w:r>
      <w:r w:rsidR="00EA7CA8">
        <w:t>teit van circa 50.230 woningen</w:t>
      </w:r>
    </w:p>
    <w:p w:rsidR="00D83AA8" w:rsidRPr="00FF746F" w:rsidRDefault="00EA7CA8" w:rsidP="00D83AA8">
      <w:r>
        <w:t>De Metropoolregio Amsterdam</w:t>
      </w:r>
      <w:r w:rsidR="00D83AA8" w:rsidRPr="00FF746F">
        <w:t xml:space="preserve"> </w:t>
      </w:r>
      <w:r>
        <w:t>heeft sinds</w:t>
      </w:r>
      <w:r w:rsidR="00D83AA8" w:rsidRPr="00FF746F">
        <w:t xml:space="preserve"> 2017 een monitoringssysteem voor de plancapaciteit voor woningbouw</w:t>
      </w:r>
      <w:r>
        <w:t xml:space="preserve"> (hierna: Monitor </w:t>
      </w:r>
      <w:r w:rsidR="0040477B">
        <w:t xml:space="preserve">plancapaciteit </w:t>
      </w:r>
      <w:r>
        <w:t>MRA)</w:t>
      </w:r>
      <w:r w:rsidR="00D83AA8" w:rsidRPr="00FF746F">
        <w:t xml:space="preserve">. </w:t>
      </w:r>
      <w:r w:rsidR="0040477B">
        <w:t xml:space="preserve">Deze monitor </w:t>
      </w:r>
      <w:r w:rsidR="00FF746F" w:rsidRPr="00FF746F">
        <w:t>is onderlegger voor</w:t>
      </w:r>
      <w:r w:rsidR="00D83AA8" w:rsidRPr="00FF746F">
        <w:t xml:space="preserve"> </w:t>
      </w:r>
      <w:r>
        <w:t>woningbouw</w:t>
      </w:r>
      <w:r w:rsidR="00D83AA8" w:rsidRPr="00FF746F">
        <w:t xml:space="preserve">afspraken </w:t>
      </w:r>
      <w:r>
        <w:t>in de MRA</w:t>
      </w:r>
      <w:r w:rsidR="0040477B">
        <w:t xml:space="preserve"> en afstemming binnen en tussen subregio’s</w:t>
      </w:r>
      <w:r>
        <w:t>.</w:t>
      </w:r>
      <w:r w:rsidR="00D83AA8" w:rsidRPr="00FF746F">
        <w:t xml:space="preserve"> In de subregio’s Amstelland-Meerlanden, Amsterdam en Zaanstreek-Waterland, is mede op basis van deze monitor plancapaciteit het Regionaal ActieProgramma Wonen 2016 t/m 2020 </w:t>
      </w:r>
      <w:r w:rsidR="0040418A" w:rsidRPr="00FF746F">
        <w:t>(RAP)</w:t>
      </w:r>
      <w:r w:rsidR="00D71307">
        <w:t xml:space="preserve"> </w:t>
      </w:r>
      <w:r w:rsidR="00D83AA8" w:rsidRPr="00FF746F">
        <w:t>opgesteld (2017)</w:t>
      </w:r>
      <w:r w:rsidR="0033144F">
        <w:rPr>
          <w:rStyle w:val="Voetnootmarkering"/>
        </w:rPr>
        <w:footnoteReference w:id="8"/>
      </w:r>
      <w:r w:rsidR="00D83AA8" w:rsidRPr="00FF746F">
        <w:t xml:space="preserve">. </w:t>
      </w:r>
    </w:p>
    <w:p w:rsidR="00D83AA8" w:rsidRPr="00D83AA8" w:rsidRDefault="00D83AA8" w:rsidP="00D83AA8">
      <w:pPr>
        <w:rPr>
          <w:highlight w:val="yellow"/>
        </w:rPr>
      </w:pPr>
    </w:p>
    <w:p w:rsidR="00D83AA8" w:rsidRPr="00B910EC" w:rsidRDefault="00B874A9" w:rsidP="00D83AA8">
      <w:r>
        <w:t xml:space="preserve">Uit </w:t>
      </w:r>
      <w:r w:rsidR="004C6038">
        <w:t xml:space="preserve">de </w:t>
      </w:r>
      <w:r>
        <w:t xml:space="preserve">Monitor </w:t>
      </w:r>
      <w:r w:rsidR="004C6038">
        <w:t xml:space="preserve">plancapaciteit </w:t>
      </w:r>
      <w:r>
        <w:t>MRA (2017) blijkt</w:t>
      </w:r>
      <w:r w:rsidR="00D83AA8" w:rsidRPr="00B910EC">
        <w:t xml:space="preserve"> in </w:t>
      </w:r>
      <w:r w:rsidR="0040477B">
        <w:t>het gehele verzorgingsgebied</w:t>
      </w:r>
      <w:r w:rsidR="00D83AA8" w:rsidRPr="00B910EC">
        <w:t xml:space="preserve"> </w:t>
      </w:r>
      <w:r w:rsidR="0040418A" w:rsidRPr="00B910EC">
        <w:t>Zaanstreek-Waterland en</w:t>
      </w:r>
      <w:r w:rsidR="00D83AA8" w:rsidRPr="00B910EC">
        <w:t xml:space="preserve"> Amsterdam harde </w:t>
      </w:r>
      <w:r w:rsidR="0040477B">
        <w:t>plancapaciteit</w:t>
      </w:r>
      <w:r w:rsidR="00D83AA8" w:rsidRPr="00B910EC">
        <w:t xml:space="preserve"> voor </w:t>
      </w:r>
      <w:r w:rsidR="00A67D63">
        <w:t>netto</w:t>
      </w:r>
      <w:r w:rsidR="007D285E">
        <w:t xml:space="preserve"> </w:t>
      </w:r>
      <w:r w:rsidR="00D83AA8" w:rsidRPr="00B910EC">
        <w:t xml:space="preserve">ongeveer </w:t>
      </w:r>
      <w:r w:rsidR="00B910EC" w:rsidRPr="00B910EC">
        <w:t>50</w:t>
      </w:r>
      <w:r w:rsidR="00D83AA8" w:rsidRPr="00B910EC">
        <w:t>.</w:t>
      </w:r>
      <w:r w:rsidR="00B910EC" w:rsidRPr="00B910EC">
        <w:t>200</w:t>
      </w:r>
      <w:r w:rsidR="00D83AA8" w:rsidRPr="00B910EC">
        <w:t xml:space="preserve"> woningen (peildatum</w:t>
      </w:r>
      <w:r w:rsidR="00B910EC" w:rsidRPr="00B910EC">
        <w:t>:</w:t>
      </w:r>
      <w:r w:rsidR="00D83AA8" w:rsidRPr="00B910EC">
        <w:t xml:space="preserve"> juli 2017). Het </w:t>
      </w:r>
      <w:r w:rsidR="00D83AA8" w:rsidRPr="00B910EC">
        <w:lastRenderedPageBreak/>
        <w:t xml:space="preserve">overgrote deel </w:t>
      </w:r>
      <w:r w:rsidR="00EA7CA8">
        <w:t>ligt</w:t>
      </w:r>
      <w:r w:rsidR="00D83AA8" w:rsidRPr="00B910EC">
        <w:t xml:space="preserve"> in Amsterdam</w:t>
      </w:r>
      <w:r w:rsidR="0040477B">
        <w:t>:</w:t>
      </w:r>
      <w:r w:rsidR="00D83AA8" w:rsidRPr="00B910EC">
        <w:t xml:space="preserve"> </w:t>
      </w:r>
      <w:r w:rsidR="00B910EC" w:rsidRPr="00B910EC">
        <w:t>circa 44.20</w:t>
      </w:r>
      <w:r w:rsidR="00D83AA8" w:rsidRPr="00B910EC">
        <w:t>0 woningen</w:t>
      </w:r>
      <w:r w:rsidR="00EA7CA8">
        <w:t>.</w:t>
      </w:r>
      <w:r w:rsidR="00D83AA8" w:rsidRPr="00B910EC">
        <w:t xml:space="preserve"> </w:t>
      </w:r>
      <w:r w:rsidR="0040477B">
        <w:t>In subregio</w:t>
      </w:r>
      <w:r w:rsidR="00D83AA8" w:rsidRPr="00B910EC">
        <w:t xml:space="preserve"> </w:t>
      </w:r>
      <w:r w:rsidR="006069A1" w:rsidRPr="00B910EC">
        <w:t>Zaanstreek-Waterland</w:t>
      </w:r>
      <w:r w:rsidR="00D83AA8" w:rsidRPr="00B910EC">
        <w:t xml:space="preserve"> </w:t>
      </w:r>
      <w:r w:rsidR="0040477B">
        <w:t xml:space="preserve">gaat het om </w:t>
      </w:r>
      <w:r w:rsidR="00D83AA8" w:rsidRPr="00B910EC">
        <w:t xml:space="preserve">circa </w:t>
      </w:r>
      <w:r w:rsidR="00B910EC" w:rsidRPr="00B910EC">
        <w:t>6.000</w:t>
      </w:r>
      <w:r w:rsidR="0040477B">
        <w:t xml:space="preserve"> woningen</w:t>
      </w:r>
      <w:r w:rsidR="00D83AA8" w:rsidRPr="00B910EC">
        <w:t>. Daarnaast zien we zachte</w:t>
      </w:r>
      <w:r w:rsidR="009207C3">
        <w:rPr>
          <w:rStyle w:val="Voetnootmarkering"/>
        </w:rPr>
        <w:footnoteReference w:id="9"/>
      </w:r>
      <w:r w:rsidR="00D83AA8" w:rsidRPr="00B910EC">
        <w:t xml:space="preserve"> plannen voor in totaal </w:t>
      </w:r>
      <w:r w:rsidR="00B910EC" w:rsidRPr="00B910EC">
        <w:t>ruim</w:t>
      </w:r>
      <w:r w:rsidR="00D83AA8" w:rsidRPr="00B910EC">
        <w:t xml:space="preserve"> 92.</w:t>
      </w:r>
      <w:r w:rsidR="00B910EC" w:rsidRPr="00B910EC">
        <w:t>4</w:t>
      </w:r>
      <w:r w:rsidR="00D83AA8" w:rsidRPr="00B910EC">
        <w:t xml:space="preserve">00 woningen in de gehele marktregio, waarvan ongeveer </w:t>
      </w:r>
      <w:r w:rsidR="00B910EC" w:rsidRPr="00B910EC">
        <w:t>86.000</w:t>
      </w:r>
      <w:r w:rsidR="00D83AA8" w:rsidRPr="00B910EC">
        <w:t xml:space="preserve"> woningen op inbreidingslocaties binnen bestaand stedelijk gebied</w:t>
      </w:r>
      <w:r w:rsidR="00B910EC" w:rsidRPr="00B910EC">
        <w:t xml:space="preserve"> </w:t>
      </w:r>
      <w:r w:rsidR="00D83AA8" w:rsidRPr="00B910EC">
        <w:t xml:space="preserve">(BSG). Een groot deel </w:t>
      </w:r>
      <w:r w:rsidR="0040477B">
        <w:t>hiervan ligt opnieuw in</w:t>
      </w:r>
      <w:r w:rsidR="00D83AA8" w:rsidRPr="00B910EC">
        <w:t xml:space="preserve"> Amsterdam. </w:t>
      </w:r>
    </w:p>
    <w:p w:rsidR="00D83AA8" w:rsidRPr="003270A4" w:rsidRDefault="00D83AA8" w:rsidP="00D83AA8">
      <w:pPr>
        <w:rPr>
          <w:color w:val="0098D8"/>
          <w:sz w:val="18"/>
          <w:highlight w:val="yellow"/>
        </w:rPr>
      </w:pPr>
    </w:p>
    <w:p w:rsidR="00D83AA8" w:rsidRPr="00444FF7" w:rsidRDefault="003270A4" w:rsidP="00912C53">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7</w:t>
      </w:r>
      <w:r w:rsidR="00A2599F">
        <w:rPr>
          <w:lang w:val="nl-NL"/>
        </w:rPr>
        <w:fldChar w:fldCharType="end"/>
      </w:r>
      <w:r w:rsidRPr="00444FF7">
        <w:rPr>
          <w:lang w:val="nl-NL"/>
        </w:rPr>
        <w:t>:</w:t>
      </w:r>
      <w:r w:rsidR="00D83AA8" w:rsidRPr="00444FF7">
        <w:rPr>
          <w:lang w:val="nl-NL"/>
        </w:rPr>
        <w:t xml:space="preserve"> woningbouwplannen regio Zaa</w:t>
      </w:r>
      <w:r w:rsidR="0040418A" w:rsidRPr="00444FF7">
        <w:rPr>
          <w:lang w:val="nl-NL"/>
        </w:rPr>
        <w:t>n</w:t>
      </w:r>
      <w:r w:rsidR="00D83AA8" w:rsidRPr="00444FF7">
        <w:rPr>
          <w:lang w:val="nl-NL"/>
        </w:rPr>
        <w:t>streek-Waterland en Amsterdam (2017)</w:t>
      </w:r>
    </w:p>
    <w:tbl>
      <w:tblPr>
        <w:tblStyle w:val="STEC-tabel-nieuw"/>
        <w:tblW w:w="9742" w:type="dxa"/>
        <w:tblLook w:val="04A0" w:firstRow="1" w:lastRow="0" w:firstColumn="1" w:lastColumn="0" w:noHBand="0" w:noVBand="1"/>
      </w:tblPr>
      <w:tblGrid>
        <w:gridCol w:w="2277"/>
        <w:gridCol w:w="1375"/>
        <w:gridCol w:w="1525"/>
        <w:gridCol w:w="1525"/>
        <w:gridCol w:w="1545"/>
        <w:gridCol w:w="1495"/>
      </w:tblGrid>
      <w:tr w:rsidR="00A67D63" w:rsidRPr="00D83AA8" w:rsidTr="003051F9">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277" w:type="dxa"/>
          </w:tcPr>
          <w:p w:rsidR="00A67D63" w:rsidRPr="006069A1" w:rsidRDefault="00A67D63" w:rsidP="00A67D63">
            <w:pPr>
              <w:pStyle w:val="Tabeltekstlinks"/>
            </w:pPr>
            <w:r w:rsidRPr="006069A1">
              <w:t>Plancapaciteit</w:t>
            </w:r>
          </w:p>
        </w:tc>
        <w:tc>
          <w:tcPr>
            <w:tcW w:w="1375" w:type="dxa"/>
          </w:tcPr>
          <w:p w:rsidR="00A67D63" w:rsidRPr="006069A1" w:rsidRDefault="00AD1896" w:rsidP="00AD1896">
            <w:pPr>
              <w:pStyle w:val="Tabeltekstlinks"/>
              <w:cnfStyle w:val="100000000000" w:firstRow="1" w:lastRow="0" w:firstColumn="0" w:lastColumn="0" w:oddVBand="0" w:evenVBand="0" w:oddHBand="0" w:evenHBand="0" w:firstRowFirstColumn="0" w:firstRowLastColumn="0" w:lastRowFirstColumn="0" w:lastRowLastColumn="0"/>
            </w:pPr>
            <w:r>
              <w:t>Bruto harde plancapaciteit</w:t>
            </w:r>
          </w:p>
        </w:tc>
        <w:tc>
          <w:tcPr>
            <w:tcW w:w="1525" w:type="dxa"/>
          </w:tcPr>
          <w:p w:rsidR="00A67D63" w:rsidRPr="006069A1" w:rsidRDefault="00AD1896" w:rsidP="00AD1896">
            <w:pPr>
              <w:pStyle w:val="Tabeltekstlinks"/>
              <w:cnfStyle w:val="100000000000" w:firstRow="1" w:lastRow="0" w:firstColumn="0" w:lastColumn="0" w:oddVBand="0" w:evenVBand="0" w:oddHBand="0" w:evenHBand="0" w:firstRowFirstColumn="0" w:firstRowLastColumn="0" w:lastRowFirstColumn="0" w:lastRowLastColumn="0"/>
            </w:pPr>
            <w:r>
              <w:t>Netto harde plancapaciteit</w:t>
            </w:r>
          </w:p>
        </w:tc>
        <w:tc>
          <w:tcPr>
            <w:tcW w:w="1525" w:type="dxa"/>
          </w:tcPr>
          <w:p w:rsidR="00A67D63" w:rsidRPr="006069A1" w:rsidRDefault="00AD1896" w:rsidP="00AD1896">
            <w:pPr>
              <w:pStyle w:val="Tabeltekstlinks"/>
              <w:cnfStyle w:val="100000000000" w:firstRow="1" w:lastRow="0" w:firstColumn="0" w:lastColumn="0" w:oddVBand="0" w:evenVBand="0" w:oddHBand="0" w:evenHBand="0" w:firstRowFirstColumn="0" w:firstRowLastColumn="0" w:lastRowFirstColumn="0" w:lastRowLastColumn="0"/>
            </w:pPr>
            <w:r>
              <w:t>Netto zachte plancapaciteit</w:t>
            </w:r>
          </w:p>
        </w:tc>
        <w:tc>
          <w:tcPr>
            <w:tcW w:w="1545" w:type="dxa"/>
          </w:tcPr>
          <w:p w:rsidR="00A67D63" w:rsidRPr="006069A1" w:rsidRDefault="00A67D63" w:rsidP="00A67D63">
            <w:pPr>
              <w:pStyle w:val="Tabeltekstlinks"/>
              <w:cnfStyle w:val="100000000000" w:firstRow="1" w:lastRow="0" w:firstColumn="0" w:lastColumn="0" w:oddVBand="0" w:evenVBand="0" w:oddHBand="0" w:evenHBand="0" w:firstRowFirstColumn="0" w:firstRowLastColumn="0" w:lastRowFirstColumn="0" w:lastRowLastColumn="0"/>
            </w:pPr>
            <w:r w:rsidRPr="006069A1">
              <w:t>Waarvan zacht binnen BSG</w:t>
            </w:r>
          </w:p>
        </w:tc>
        <w:tc>
          <w:tcPr>
            <w:tcW w:w="1495" w:type="dxa"/>
          </w:tcPr>
          <w:p w:rsidR="00A67D63" w:rsidRPr="006069A1" w:rsidRDefault="00A67D63" w:rsidP="00A67D63">
            <w:pPr>
              <w:pStyle w:val="Tabeltekstlinks"/>
              <w:cnfStyle w:val="100000000000" w:firstRow="1" w:lastRow="0" w:firstColumn="0" w:lastColumn="0" w:oddVBand="0" w:evenVBand="0" w:oddHBand="0" w:evenHBand="0" w:firstRowFirstColumn="0" w:firstRowLastColumn="0" w:lastRowFirstColumn="0" w:lastRowLastColumn="0"/>
            </w:pPr>
            <w:r w:rsidRPr="006069A1">
              <w:t xml:space="preserve">Totaal </w:t>
            </w:r>
            <w:r w:rsidR="00AD1896">
              <w:t xml:space="preserve">netto </w:t>
            </w:r>
            <w:r w:rsidRPr="006069A1">
              <w:t>hard + zacht</w:t>
            </w:r>
          </w:p>
        </w:tc>
      </w:tr>
      <w:tr w:rsidR="00A67D63" w:rsidRPr="00D83AA8" w:rsidTr="00305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Pr>
          <w:p w:rsidR="00A67D63" w:rsidRDefault="00A67D63" w:rsidP="00A67D63">
            <w:pPr>
              <w:pStyle w:val="Tabeltekstlinks"/>
              <w:rPr>
                <w:rFonts w:cs="Arial"/>
                <w:color w:val="00B0F0"/>
                <w:sz w:val="16"/>
              </w:rPr>
            </w:pPr>
            <w:r>
              <w:rPr>
                <w:rFonts w:cs="Arial"/>
                <w:color w:val="00B0F0"/>
                <w:sz w:val="16"/>
              </w:rPr>
              <w:t>Zaanstreek-Waterland</w:t>
            </w:r>
          </w:p>
        </w:tc>
        <w:tc>
          <w:tcPr>
            <w:tcW w:w="1375" w:type="dxa"/>
          </w:tcPr>
          <w:p w:rsidR="00A67D63" w:rsidRPr="00B910EC" w:rsidRDefault="000E6D7C" w:rsidP="00A67D63">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olor w:val="000000"/>
                <w:sz w:val="16"/>
              </w:rPr>
            </w:pPr>
            <w:r>
              <w:rPr>
                <w:rFonts w:ascii="Univers LT Pro 57 Condensed" w:hAnsi="Univers LT Pro 57 Condensed"/>
                <w:color w:val="000000"/>
                <w:sz w:val="16"/>
              </w:rPr>
              <w:t xml:space="preserve"> 6.370</w:t>
            </w:r>
            <w:r w:rsidR="00A67D63" w:rsidRPr="00A67D63">
              <w:rPr>
                <w:rFonts w:ascii="Univers LT Pro 57 Condensed" w:hAnsi="Univers LT Pro 57 Condensed"/>
                <w:color w:val="000000"/>
                <w:sz w:val="16"/>
              </w:rPr>
              <w:t xml:space="preserve"> </w:t>
            </w:r>
          </w:p>
        </w:tc>
        <w:tc>
          <w:tcPr>
            <w:tcW w:w="1525" w:type="dxa"/>
            <w:vAlign w:val="center"/>
          </w:tcPr>
          <w:p w:rsidR="00A67D63" w:rsidRPr="00B910EC" w:rsidRDefault="00A67D63" w:rsidP="00A67D63">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olor w:val="000000"/>
                <w:sz w:val="16"/>
                <w:szCs w:val="16"/>
              </w:rPr>
            </w:pPr>
            <w:r w:rsidRPr="00B910EC">
              <w:rPr>
                <w:rFonts w:ascii="Univers LT Pro 57 Condensed" w:hAnsi="Univers LT Pro 57 Condensed"/>
                <w:color w:val="000000"/>
                <w:sz w:val="16"/>
              </w:rPr>
              <w:t xml:space="preserve">             </w:t>
            </w:r>
            <w:r w:rsidR="000E6D7C">
              <w:rPr>
                <w:rFonts w:ascii="Univers LT Pro 57 Condensed" w:hAnsi="Univers LT Pro 57 Condensed"/>
                <w:color w:val="000000"/>
                <w:sz w:val="16"/>
              </w:rPr>
              <w:t xml:space="preserve">    6.020</w:t>
            </w:r>
            <w:r w:rsidRPr="00B910EC">
              <w:rPr>
                <w:rFonts w:ascii="Univers LT Pro 57 Condensed" w:hAnsi="Univers LT Pro 57 Condensed"/>
                <w:color w:val="000000"/>
                <w:sz w:val="16"/>
              </w:rPr>
              <w:t xml:space="preserve"> </w:t>
            </w:r>
          </w:p>
        </w:tc>
        <w:tc>
          <w:tcPr>
            <w:tcW w:w="1525" w:type="dxa"/>
            <w:vAlign w:val="center"/>
          </w:tcPr>
          <w:p w:rsidR="00A67D63" w:rsidRPr="00B910EC" w:rsidRDefault="00A67D63" w:rsidP="00A67D63">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olor w:val="000000"/>
                <w:sz w:val="16"/>
                <w:szCs w:val="16"/>
              </w:rPr>
            </w:pPr>
            <w:r w:rsidRPr="00B910EC">
              <w:rPr>
                <w:rFonts w:ascii="Univers LT Pro 57 Condensed" w:hAnsi="Univers LT Pro 57 Condensed"/>
                <w:color w:val="000000"/>
                <w:sz w:val="16"/>
              </w:rPr>
              <w:t xml:space="preserve">               27.760 </w:t>
            </w:r>
          </w:p>
        </w:tc>
        <w:tc>
          <w:tcPr>
            <w:tcW w:w="1545" w:type="dxa"/>
            <w:vAlign w:val="center"/>
          </w:tcPr>
          <w:p w:rsidR="00A67D63" w:rsidRPr="00B910EC" w:rsidRDefault="000E6D7C" w:rsidP="00A67D63">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olor w:val="000000"/>
                <w:sz w:val="16"/>
                <w:szCs w:val="16"/>
              </w:rPr>
            </w:pPr>
            <w:r>
              <w:rPr>
                <w:rFonts w:ascii="Univers LT Pro 57 Condensed" w:hAnsi="Univers LT Pro 57 Condensed"/>
                <w:color w:val="000000"/>
                <w:sz w:val="16"/>
              </w:rPr>
              <w:t xml:space="preserve">               24.670</w:t>
            </w:r>
            <w:r w:rsidR="00A67D63" w:rsidRPr="00B910EC">
              <w:rPr>
                <w:rFonts w:ascii="Univers LT Pro 57 Condensed" w:hAnsi="Univers LT Pro 57 Condensed"/>
                <w:color w:val="000000"/>
                <w:sz w:val="16"/>
              </w:rPr>
              <w:t xml:space="preserve"> </w:t>
            </w:r>
          </w:p>
        </w:tc>
        <w:tc>
          <w:tcPr>
            <w:tcW w:w="1495" w:type="dxa"/>
            <w:vAlign w:val="center"/>
          </w:tcPr>
          <w:p w:rsidR="00A67D63" w:rsidRPr="00B910EC" w:rsidRDefault="000E6D7C" w:rsidP="00A67D63">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olor w:val="000000"/>
                <w:sz w:val="16"/>
                <w:szCs w:val="16"/>
              </w:rPr>
            </w:pPr>
            <w:r>
              <w:rPr>
                <w:rFonts w:ascii="Univers LT Pro 57 Condensed" w:hAnsi="Univers LT Pro 57 Condensed"/>
                <w:color w:val="000000"/>
                <w:sz w:val="16"/>
              </w:rPr>
              <w:t xml:space="preserve">               33.780</w:t>
            </w:r>
            <w:r w:rsidR="00A67D63" w:rsidRPr="00B910EC">
              <w:rPr>
                <w:rFonts w:ascii="Univers LT Pro 57 Condensed" w:hAnsi="Univers LT Pro 57 Condensed"/>
                <w:color w:val="000000"/>
                <w:sz w:val="16"/>
              </w:rPr>
              <w:t xml:space="preserve"> </w:t>
            </w:r>
          </w:p>
        </w:tc>
      </w:tr>
      <w:tr w:rsidR="00A67D63" w:rsidRPr="00D83AA8" w:rsidTr="003051F9">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77" w:type="dxa"/>
          </w:tcPr>
          <w:p w:rsidR="00A67D63" w:rsidRPr="006069A1" w:rsidRDefault="00A67D63" w:rsidP="00A67D63">
            <w:pPr>
              <w:pStyle w:val="Tabeltekstlinks"/>
              <w:rPr>
                <w:rFonts w:cs="Arial"/>
                <w:color w:val="00B0F0"/>
                <w:sz w:val="16"/>
              </w:rPr>
            </w:pPr>
            <w:r w:rsidRPr="006069A1">
              <w:rPr>
                <w:rFonts w:cs="Arial"/>
                <w:color w:val="00B0F0"/>
                <w:sz w:val="16"/>
              </w:rPr>
              <w:t>Amsterdam</w:t>
            </w:r>
          </w:p>
        </w:tc>
        <w:tc>
          <w:tcPr>
            <w:tcW w:w="1375" w:type="dxa"/>
          </w:tcPr>
          <w:p w:rsidR="00A67D63" w:rsidRPr="00B910EC" w:rsidRDefault="000E6D7C" w:rsidP="00A67D63">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olor w:val="000000"/>
                <w:sz w:val="16"/>
              </w:rPr>
            </w:pPr>
            <w:r>
              <w:rPr>
                <w:rFonts w:ascii="Univers LT Pro 57 Condensed" w:hAnsi="Univers LT Pro 57 Condensed"/>
                <w:color w:val="000000"/>
                <w:sz w:val="16"/>
              </w:rPr>
              <w:t xml:space="preserve"> 50.150</w:t>
            </w:r>
            <w:r w:rsidR="00A67D63" w:rsidRPr="00A67D63">
              <w:rPr>
                <w:rFonts w:ascii="Univers LT Pro 57 Condensed" w:hAnsi="Univers LT Pro 57 Condensed"/>
                <w:color w:val="000000"/>
                <w:sz w:val="16"/>
              </w:rPr>
              <w:t xml:space="preserve"> </w:t>
            </w:r>
          </w:p>
        </w:tc>
        <w:tc>
          <w:tcPr>
            <w:tcW w:w="1525" w:type="dxa"/>
            <w:vAlign w:val="center"/>
          </w:tcPr>
          <w:p w:rsidR="00A67D63" w:rsidRPr="00B910EC" w:rsidRDefault="000E6D7C" w:rsidP="00A67D63">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olor w:val="000000"/>
                <w:sz w:val="16"/>
                <w:szCs w:val="16"/>
              </w:rPr>
            </w:pPr>
            <w:r>
              <w:rPr>
                <w:rFonts w:ascii="Univers LT Pro 57 Condensed" w:hAnsi="Univers LT Pro 57 Condensed"/>
                <w:color w:val="000000"/>
                <w:sz w:val="16"/>
              </w:rPr>
              <w:t xml:space="preserve">               44.210</w:t>
            </w:r>
            <w:r w:rsidR="00A67D63" w:rsidRPr="00B910EC">
              <w:rPr>
                <w:rFonts w:ascii="Univers LT Pro 57 Condensed" w:hAnsi="Univers LT Pro 57 Condensed"/>
                <w:color w:val="000000"/>
                <w:sz w:val="16"/>
              </w:rPr>
              <w:t xml:space="preserve"> </w:t>
            </w:r>
          </w:p>
        </w:tc>
        <w:tc>
          <w:tcPr>
            <w:tcW w:w="1525" w:type="dxa"/>
            <w:vAlign w:val="center"/>
          </w:tcPr>
          <w:p w:rsidR="00A67D63" w:rsidRPr="00B910EC" w:rsidRDefault="000E6D7C" w:rsidP="00A67D63">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olor w:val="000000"/>
                <w:sz w:val="16"/>
                <w:szCs w:val="16"/>
              </w:rPr>
            </w:pPr>
            <w:r>
              <w:rPr>
                <w:rFonts w:ascii="Univers LT Pro 57 Condensed" w:hAnsi="Univers LT Pro 57 Condensed"/>
                <w:color w:val="000000"/>
                <w:sz w:val="16"/>
              </w:rPr>
              <w:t xml:space="preserve">               64.660</w:t>
            </w:r>
            <w:r w:rsidR="00A67D63" w:rsidRPr="00B910EC">
              <w:rPr>
                <w:rFonts w:ascii="Univers LT Pro 57 Condensed" w:hAnsi="Univers LT Pro 57 Condensed"/>
                <w:color w:val="000000"/>
                <w:sz w:val="16"/>
              </w:rPr>
              <w:t xml:space="preserve"> </w:t>
            </w:r>
          </w:p>
        </w:tc>
        <w:tc>
          <w:tcPr>
            <w:tcW w:w="1545" w:type="dxa"/>
            <w:vAlign w:val="center"/>
          </w:tcPr>
          <w:p w:rsidR="00A67D63" w:rsidRPr="00B910EC" w:rsidRDefault="000E6D7C" w:rsidP="00A67D63">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olor w:val="000000"/>
                <w:sz w:val="16"/>
                <w:szCs w:val="16"/>
              </w:rPr>
            </w:pPr>
            <w:r>
              <w:rPr>
                <w:rFonts w:ascii="Univers LT Pro 57 Condensed" w:hAnsi="Univers LT Pro 57 Condensed"/>
                <w:color w:val="000000"/>
                <w:sz w:val="16"/>
              </w:rPr>
              <w:t xml:space="preserve">               61.230</w:t>
            </w:r>
            <w:r w:rsidR="00A67D63" w:rsidRPr="00B910EC">
              <w:rPr>
                <w:rFonts w:ascii="Univers LT Pro 57 Condensed" w:hAnsi="Univers LT Pro 57 Condensed"/>
                <w:color w:val="000000"/>
                <w:sz w:val="16"/>
              </w:rPr>
              <w:t xml:space="preserve"> </w:t>
            </w:r>
          </w:p>
        </w:tc>
        <w:tc>
          <w:tcPr>
            <w:tcW w:w="1495" w:type="dxa"/>
            <w:vAlign w:val="center"/>
          </w:tcPr>
          <w:p w:rsidR="00A67D63" w:rsidRPr="00B910EC" w:rsidRDefault="000E6D7C" w:rsidP="00A67D63">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olor w:val="000000"/>
                <w:sz w:val="16"/>
                <w:szCs w:val="16"/>
              </w:rPr>
            </w:pPr>
            <w:r>
              <w:rPr>
                <w:rFonts w:ascii="Univers LT Pro 57 Condensed" w:hAnsi="Univers LT Pro 57 Condensed"/>
                <w:color w:val="000000"/>
                <w:sz w:val="16"/>
              </w:rPr>
              <w:t xml:space="preserve">            108.860</w:t>
            </w:r>
            <w:r w:rsidR="00A67D63" w:rsidRPr="00B910EC">
              <w:rPr>
                <w:rFonts w:ascii="Univers LT Pro 57 Condensed" w:hAnsi="Univers LT Pro 57 Condensed"/>
                <w:color w:val="000000"/>
                <w:sz w:val="16"/>
              </w:rPr>
              <w:t xml:space="preserve"> </w:t>
            </w:r>
          </w:p>
        </w:tc>
      </w:tr>
      <w:tr w:rsidR="00A67D63" w:rsidRPr="00D83AA8" w:rsidTr="00305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Pr>
          <w:p w:rsidR="00A67D63" w:rsidRPr="006069A1" w:rsidRDefault="00A67D63" w:rsidP="00A67D63">
            <w:pPr>
              <w:pStyle w:val="Tabeltekstlinks"/>
              <w:rPr>
                <w:rFonts w:cs="Arial"/>
                <w:b/>
                <w:color w:val="00B0F0"/>
                <w:sz w:val="16"/>
              </w:rPr>
            </w:pPr>
            <w:r w:rsidRPr="006069A1">
              <w:rPr>
                <w:rFonts w:cs="Arial"/>
                <w:b/>
                <w:color w:val="00B0F0"/>
                <w:sz w:val="16"/>
              </w:rPr>
              <w:t>Totale marktregio</w:t>
            </w:r>
          </w:p>
        </w:tc>
        <w:tc>
          <w:tcPr>
            <w:tcW w:w="1375" w:type="dxa"/>
          </w:tcPr>
          <w:p w:rsidR="00A67D63" w:rsidRPr="00A67D63" w:rsidRDefault="00A67D63" w:rsidP="000E6D7C">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color w:val="000000"/>
                <w:sz w:val="16"/>
              </w:rPr>
            </w:pPr>
            <w:r w:rsidRPr="00A67D63">
              <w:rPr>
                <w:rFonts w:ascii="Univers LT Pro 57 Condensed" w:hAnsi="Univers LT Pro 57 Condensed"/>
                <w:b/>
                <w:color w:val="000000"/>
                <w:sz w:val="16"/>
              </w:rPr>
              <w:t xml:space="preserve"> 56.51</w:t>
            </w:r>
            <w:r w:rsidR="000E6D7C">
              <w:rPr>
                <w:rFonts w:ascii="Univers LT Pro 57 Condensed" w:hAnsi="Univers LT Pro 57 Condensed"/>
                <w:b/>
                <w:color w:val="000000"/>
                <w:sz w:val="16"/>
              </w:rPr>
              <w:t>0</w:t>
            </w:r>
            <w:r w:rsidRPr="00A67D63">
              <w:rPr>
                <w:rFonts w:ascii="Univers LT Pro 57 Condensed" w:hAnsi="Univers LT Pro 57 Condensed"/>
                <w:b/>
                <w:color w:val="000000"/>
                <w:sz w:val="16"/>
              </w:rPr>
              <w:t xml:space="preserve"> </w:t>
            </w:r>
          </w:p>
        </w:tc>
        <w:tc>
          <w:tcPr>
            <w:tcW w:w="1525" w:type="dxa"/>
            <w:vAlign w:val="center"/>
          </w:tcPr>
          <w:p w:rsidR="00A67D63" w:rsidRPr="00B910EC" w:rsidRDefault="000E6D7C" w:rsidP="00A67D63">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000000"/>
                <w:sz w:val="16"/>
                <w:szCs w:val="16"/>
              </w:rPr>
            </w:pPr>
            <w:r>
              <w:rPr>
                <w:rFonts w:ascii="Univers LT Pro 57 Condensed" w:hAnsi="Univers LT Pro 57 Condensed"/>
                <w:b/>
                <w:bCs/>
                <w:color w:val="000000"/>
                <w:sz w:val="16"/>
              </w:rPr>
              <w:t xml:space="preserve">         50.230</w:t>
            </w:r>
            <w:r w:rsidR="00A67D63" w:rsidRPr="00B910EC">
              <w:rPr>
                <w:rFonts w:ascii="Univers LT Pro 57 Condensed" w:hAnsi="Univers LT Pro 57 Condensed"/>
                <w:b/>
                <w:bCs/>
                <w:color w:val="000000"/>
                <w:sz w:val="16"/>
              </w:rPr>
              <w:t xml:space="preserve"> </w:t>
            </w:r>
          </w:p>
        </w:tc>
        <w:tc>
          <w:tcPr>
            <w:tcW w:w="1525" w:type="dxa"/>
            <w:vAlign w:val="center"/>
          </w:tcPr>
          <w:p w:rsidR="00A67D63" w:rsidRPr="00B910EC" w:rsidRDefault="000E6D7C" w:rsidP="00A67D63">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000000"/>
                <w:sz w:val="16"/>
                <w:szCs w:val="16"/>
              </w:rPr>
            </w:pPr>
            <w:r>
              <w:rPr>
                <w:rFonts w:ascii="Univers LT Pro 57 Condensed" w:hAnsi="Univers LT Pro 57 Condensed"/>
                <w:b/>
                <w:bCs/>
                <w:color w:val="000000"/>
                <w:sz w:val="16"/>
              </w:rPr>
              <w:t xml:space="preserve">         92.420</w:t>
            </w:r>
            <w:r w:rsidR="00A67D63" w:rsidRPr="00B910EC">
              <w:rPr>
                <w:rFonts w:ascii="Univers LT Pro 57 Condensed" w:hAnsi="Univers LT Pro 57 Condensed"/>
                <w:b/>
                <w:bCs/>
                <w:color w:val="000000"/>
                <w:sz w:val="16"/>
              </w:rPr>
              <w:t xml:space="preserve"> </w:t>
            </w:r>
          </w:p>
        </w:tc>
        <w:tc>
          <w:tcPr>
            <w:tcW w:w="1545" w:type="dxa"/>
            <w:vAlign w:val="center"/>
          </w:tcPr>
          <w:p w:rsidR="00A67D63" w:rsidRPr="00B910EC" w:rsidRDefault="000E6D7C" w:rsidP="00A67D63">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000000"/>
                <w:sz w:val="16"/>
                <w:szCs w:val="16"/>
              </w:rPr>
            </w:pPr>
            <w:r>
              <w:rPr>
                <w:rFonts w:ascii="Univers LT Pro 57 Condensed" w:hAnsi="Univers LT Pro 57 Condensed"/>
                <w:b/>
                <w:bCs/>
                <w:color w:val="000000"/>
                <w:sz w:val="16"/>
              </w:rPr>
              <w:t xml:space="preserve">         85.900</w:t>
            </w:r>
            <w:r w:rsidR="00A67D63" w:rsidRPr="00B910EC">
              <w:rPr>
                <w:rFonts w:ascii="Univers LT Pro 57 Condensed" w:hAnsi="Univers LT Pro 57 Condensed"/>
                <w:b/>
                <w:bCs/>
                <w:color w:val="000000"/>
                <w:sz w:val="16"/>
              </w:rPr>
              <w:t xml:space="preserve"> </w:t>
            </w:r>
          </w:p>
        </w:tc>
        <w:tc>
          <w:tcPr>
            <w:tcW w:w="1495" w:type="dxa"/>
            <w:vAlign w:val="center"/>
          </w:tcPr>
          <w:p w:rsidR="00A67D63" w:rsidRPr="00B910EC" w:rsidRDefault="00A67D63" w:rsidP="00A67D63">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000000"/>
                <w:sz w:val="16"/>
                <w:szCs w:val="16"/>
              </w:rPr>
            </w:pPr>
            <w:r w:rsidRPr="00B910EC">
              <w:rPr>
                <w:rFonts w:ascii="Univers LT Pro 57 Condensed" w:hAnsi="Univers LT Pro 57 Condensed"/>
                <w:b/>
                <w:bCs/>
                <w:color w:val="000000"/>
                <w:sz w:val="16"/>
              </w:rPr>
              <w:t xml:space="preserve">     </w:t>
            </w:r>
            <w:r w:rsidR="000E6D7C">
              <w:rPr>
                <w:rFonts w:ascii="Univers LT Pro 57 Condensed" w:hAnsi="Univers LT Pro 57 Condensed"/>
                <w:b/>
                <w:bCs/>
                <w:color w:val="000000"/>
                <w:sz w:val="16"/>
              </w:rPr>
              <w:t xml:space="preserve">  142.650</w:t>
            </w:r>
            <w:r w:rsidRPr="00B910EC">
              <w:rPr>
                <w:rFonts w:ascii="Univers LT Pro 57 Condensed" w:hAnsi="Univers LT Pro 57 Condensed"/>
                <w:b/>
                <w:bCs/>
                <w:color w:val="000000"/>
                <w:sz w:val="16"/>
              </w:rPr>
              <w:t xml:space="preserve"> </w:t>
            </w:r>
          </w:p>
        </w:tc>
      </w:tr>
    </w:tbl>
    <w:p w:rsidR="00D83AA8" w:rsidRDefault="00D83AA8" w:rsidP="00D83AA8">
      <w:pPr>
        <w:pStyle w:val="Bronvermelding"/>
        <w:rPr>
          <w:lang w:val="nl-NL"/>
        </w:rPr>
      </w:pPr>
      <w:r w:rsidRPr="00F91E20">
        <w:rPr>
          <w:lang w:val="nl-NL"/>
        </w:rPr>
        <w:t xml:space="preserve">Bron: </w:t>
      </w:r>
      <w:r w:rsidR="00E10886" w:rsidRPr="00F91E20">
        <w:rPr>
          <w:lang w:val="nl-NL"/>
        </w:rPr>
        <w:t>M</w:t>
      </w:r>
      <w:r w:rsidRPr="00F91E20">
        <w:rPr>
          <w:lang w:val="nl-NL"/>
        </w:rPr>
        <w:t>onitor pla</w:t>
      </w:r>
      <w:r w:rsidR="00B874A9">
        <w:rPr>
          <w:lang w:val="nl-NL"/>
        </w:rPr>
        <w:t xml:space="preserve">ncapaciteit MRA </w:t>
      </w:r>
      <w:r w:rsidR="00B518B0">
        <w:rPr>
          <w:lang w:val="nl-NL"/>
        </w:rPr>
        <w:t>(</w:t>
      </w:r>
      <w:r w:rsidR="00B874A9">
        <w:rPr>
          <w:lang w:val="nl-NL"/>
        </w:rPr>
        <w:t>juli 2017</w:t>
      </w:r>
      <w:r w:rsidR="00B518B0">
        <w:rPr>
          <w:lang w:val="nl-NL"/>
        </w:rPr>
        <w:t>)</w:t>
      </w:r>
      <w:r w:rsidR="00E10886" w:rsidRPr="00F91E20">
        <w:rPr>
          <w:lang w:val="nl-NL"/>
        </w:rPr>
        <w:t>.</w:t>
      </w:r>
      <w:r w:rsidRPr="00F91E20">
        <w:rPr>
          <w:lang w:val="nl-NL"/>
        </w:rPr>
        <w:t xml:space="preserve"> </w:t>
      </w:r>
      <w:r w:rsidR="00E10886" w:rsidRPr="00F91E20">
        <w:rPr>
          <w:lang w:val="nl-NL"/>
        </w:rPr>
        <w:t>B</w:t>
      </w:r>
      <w:r w:rsidRPr="00F91E20">
        <w:rPr>
          <w:lang w:val="nl-NL"/>
        </w:rPr>
        <w:t xml:space="preserve">ewerking Stec Groep </w:t>
      </w:r>
      <w:r w:rsidRPr="000E6D7C">
        <w:rPr>
          <w:lang w:val="nl-NL"/>
        </w:rPr>
        <w:t>2018 (afgerond op tientallen)</w:t>
      </w:r>
      <w:r w:rsidRPr="00F91E20">
        <w:rPr>
          <w:lang w:val="nl-NL"/>
        </w:rPr>
        <w:t xml:space="preserve"> </w:t>
      </w:r>
    </w:p>
    <w:p w:rsidR="00A76914" w:rsidRPr="00A51EFD" w:rsidRDefault="00A76914" w:rsidP="00A76914">
      <w:pPr>
        <w:pStyle w:val="Kadertitel"/>
      </w:pPr>
      <w:r w:rsidRPr="00A51EFD">
        <w:t xml:space="preserve">Raadpleeg </w:t>
      </w:r>
      <w:r w:rsidR="00A51EFD" w:rsidRPr="00A51EFD">
        <w:t>zelf altijd de meest actuele stand van zaken</w:t>
      </w:r>
      <w:r w:rsidR="009548C7">
        <w:t xml:space="preserve"> via online PLanmonitor mra</w:t>
      </w:r>
    </w:p>
    <w:p w:rsidR="0040477B" w:rsidRDefault="004C6038" w:rsidP="00A51EFD">
      <w:pPr>
        <w:pStyle w:val="Kadertekst"/>
      </w:pPr>
      <w:r>
        <w:t>D</w:t>
      </w:r>
      <w:r w:rsidR="0040477B">
        <w:t xml:space="preserve">e online </w:t>
      </w:r>
      <w:r w:rsidR="0040477B" w:rsidRPr="004C6038">
        <w:t>Planmonitor MRA</w:t>
      </w:r>
      <w:r w:rsidR="0040477B" w:rsidRPr="004C6038">
        <w:rPr>
          <w:rStyle w:val="Voetnootmarkering"/>
        </w:rPr>
        <w:footnoteReference w:id="10"/>
      </w:r>
      <w:r>
        <w:t xml:space="preserve"> wordt periodiek up-to-date gehouden en is daarmee actueler dan de</w:t>
      </w:r>
      <w:r w:rsidRPr="004C6038">
        <w:t xml:space="preserve"> </w:t>
      </w:r>
      <w:r>
        <w:t>‘statische’ Monitor plancapaciteit MRA (peildatum: juli 2017). De online Planmonitor MRA is echter</w:t>
      </w:r>
      <w:r w:rsidR="0040477B" w:rsidRPr="004C6038">
        <w:t xml:space="preserve"> slechts beperkt openbaar toegankelijk.</w:t>
      </w:r>
      <w:r w:rsidRPr="004C6038">
        <w:t xml:space="preserve"> Onderscheid naar juridische planstatus (harde </w:t>
      </w:r>
      <w:r>
        <w:t>en zachte plannen) en ligging (</w:t>
      </w:r>
      <w:r w:rsidRPr="004C6038">
        <w:t>binnen en buiten BSG)</w:t>
      </w:r>
      <w:r>
        <w:t xml:space="preserve"> wordt niet weergegeven</w:t>
      </w:r>
      <w:r w:rsidRPr="004C6038">
        <w:t xml:space="preserve">. </w:t>
      </w:r>
      <w:r>
        <w:t>Omdat dit wel essentieel is, b</w:t>
      </w:r>
      <w:r w:rsidR="0040477B">
        <w:t>aseerden we ons in voorgaande analyse op de – voor ons beschikbare –</w:t>
      </w:r>
      <w:r>
        <w:t xml:space="preserve"> Monitor plancapaciteit MRA</w:t>
      </w:r>
      <w:r w:rsidR="0040477B">
        <w:t xml:space="preserve">. </w:t>
      </w:r>
    </w:p>
    <w:p w:rsidR="0040477B" w:rsidRDefault="0040477B" w:rsidP="00A51EFD">
      <w:pPr>
        <w:pStyle w:val="Kadertekst"/>
      </w:pPr>
    </w:p>
    <w:p w:rsidR="00A76914" w:rsidRPr="00A51EFD" w:rsidRDefault="004C6038" w:rsidP="00A51EFD">
      <w:pPr>
        <w:pStyle w:val="Kadertekst"/>
      </w:pPr>
      <w:r>
        <w:t>U</w:t>
      </w:r>
      <w:r w:rsidR="00912C53">
        <w:t xml:space="preserve"> heeft </w:t>
      </w:r>
      <w:r w:rsidR="00A76914" w:rsidRPr="00A51EFD">
        <w:t xml:space="preserve">als MRA-gemeente </w:t>
      </w:r>
      <w:r>
        <w:t xml:space="preserve">echter wel </w:t>
      </w:r>
      <w:r w:rsidR="00A76914" w:rsidRPr="00A51EFD">
        <w:t>toegang tot achterliggende data van de online Planmonitor MRA</w:t>
      </w:r>
      <w:r>
        <w:t>. Omdat plancapaciteit voortdurend aan verandering onderhevig is adviseren we u</w:t>
      </w:r>
      <w:r w:rsidR="00912C53">
        <w:t xml:space="preserve"> bij het maken van een Ladder</w:t>
      </w:r>
      <w:r w:rsidR="00A51EFD" w:rsidRPr="00A51EFD">
        <w:t>onderbouwing altijd de meest act</w:t>
      </w:r>
      <w:r>
        <w:t xml:space="preserve">uele stand van zaken te gebruiken via de online Planmonitor MRA. De hiervoor weergegeven analyse dient dan ook vooral als vertrekpunt, bedoeld om de systematiek </w:t>
      </w:r>
      <w:r w:rsidR="009548C7">
        <w:t>achter het bepalen van de kwantitatieve behoefte inzichtelijk te maken.</w:t>
      </w:r>
    </w:p>
    <w:p w:rsidR="00D83AA8" w:rsidRPr="00952605" w:rsidRDefault="00197C29" w:rsidP="002034A1">
      <w:pPr>
        <w:pStyle w:val="Kop5"/>
      </w:pPr>
      <w:r>
        <w:t>Kwantitatieve vraag</w:t>
      </w:r>
      <w:r w:rsidR="00A13B5F">
        <w:t>:</w:t>
      </w:r>
      <w:r>
        <w:t xml:space="preserve"> circa </w:t>
      </w:r>
      <w:r w:rsidR="005E37E1">
        <w:t>58.050</w:t>
      </w:r>
      <w:r>
        <w:t xml:space="preserve"> woningen </w:t>
      </w:r>
    </w:p>
    <w:p w:rsidR="00D83AA8" w:rsidRPr="00952605" w:rsidRDefault="00D83AA8" w:rsidP="00D83AA8">
      <w:r w:rsidRPr="00952605">
        <w:t>De provincie Noord-Holland heeft in 2017 een prognose opgesteld voor de verwachte ontwikkeling van de bevolking, huishoudens en woningbehoefte in de Noord-Hollandse gemeenten. In de provinciale ruimtelijke verordening en de regionale woningbouwafspraken wordt de provinciale prognose (2017) als uitgangspunt voor de vraagontwikkeling gehanteerd. Deze prognose zien w</w:t>
      </w:r>
      <w:r w:rsidR="00912C53">
        <w:t xml:space="preserve">e daarom als </w:t>
      </w:r>
      <w:r w:rsidR="00952605" w:rsidRPr="00952605">
        <w:t xml:space="preserve">richtinggevend </w:t>
      </w:r>
      <w:r w:rsidRPr="00952605">
        <w:t xml:space="preserve">voor het bepalen van de woningvraag. </w:t>
      </w:r>
    </w:p>
    <w:p w:rsidR="00D83AA8" w:rsidRPr="00D83AA8" w:rsidRDefault="00D83AA8" w:rsidP="006A22C9">
      <w:pPr>
        <w:rPr>
          <w:highlight w:val="yellow"/>
        </w:rPr>
      </w:pPr>
    </w:p>
    <w:p w:rsidR="00137582" w:rsidRDefault="00D83AA8" w:rsidP="00D83AA8">
      <w:r w:rsidRPr="006F025E">
        <w:t xml:space="preserve">Onderstaande </w:t>
      </w:r>
      <w:r w:rsidR="00D12E3D" w:rsidRPr="006F025E">
        <w:t xml:space="preserve">tabel </w:t>
      </w:r>
      <w:r w:rsidRPr="006F025E">
        <w:t xml:space="preserve">toont de ontwikkeling van de woningvraag volgens de </w:t>
      </w:r>
      <w:r w:rsidR="00952605" w:rsidRPr="006F025E">
        <w:t>provinciale</w:t>
      </w:r>
      <w:r w:rsidRPr="006F025E">
        <w:t xml:space="preserve"> woningbehoefteprognose</w:t>
      </w:r>
      <w:r w:rsidR="00137582">
        <w:t>:</w:t>
      </w:r>
      <w:r w:rsidR="00952605" w:rsidRPr="006F025E">
        <w:t xml:space="preserve"> de komende 10 jaar (2018-2028) </w:t>
      </w:r>
      <w:r w:rsidR="00137582">
        <w:t xml:space="preserve">is er </w:t>
      </w:r>
      <w:r w:rsidR="00952605" w:rsidRPr="006F025E">
        <w:t xml:space="preserve">een </w:t>
      </w:r>
      <w:r w:rsidR="0021715A">
        <w:t>uitbreidingsvraag</w:t>
      </w:r>
      <w:r w:rsidR="00952605" w:rsidRPr="006F025E">
        <w:t xml:space="preserve"> van circa 58.050 woningen</w:t>
      </w:r>
      <w:r w:rsidRPr="006F025E">
        <w:t xml:space="preserve"> </w:t>
      </w:r>
      <w:r w:rsidR="006F025E" w:rsidRPr="006F025E">
        <w:t>in</w:t>
      </w:r>
      <w:r w:rsidRPr="006F025E">
        <w:t xml:space="preserve"> </w:t>
      </w:r>
      <w:r w:rsidR="00137582">
        <w:t>het gehele verzorgingsgebied</w:t>
      </w:r>
      <w:r w:rsidRPr="006F025E">
        <w:t xml:space="preserve">. </w:t>
      </w:r>
      <w:r w:rsidR="00952605" w:rsidRPr="006F025E">
        <w:t xml:space="preserve">Zo’n driekwart </w:t>
      </w:r>
      <w:r w:rsidR="006F025E" w:rsidRPr="006F025E">
        <w:t>daarvan</w:t>
      </w:r>
      <w:r w:rsidR="00952605" w:rsidRPr="006F025E">
        <w:t xml:space="preserve"> komt voor rekening van Amsterdam. </w:t>
      </w:r>
    </w:p>
    <w:p w:rsidR="00137582" w:rsidRDefault="00137582" w:rsidP="00D83AA8"/>
    <w:p w:rsidR="00952605" w:rsidRPr="0021715A" w:rsidRDefault="00137582" w:rsidP="00D83AA8">
      <w:r w:rsidRPr="009B74C0">
        <w:t xml:space="preserve">In 2019 bedraagt </w:t>
      </w:r>
      <w:r w:rsidR="00567722" w:rsidRPr="009B74C0">
        <w:t xml:space="preserve">de </w:t>
      </w:r>
      <w:r w:rsidRPr="009B74C0">
        <w:t>vraag</w:t>
      </w:r>
      <w:r w:rsidR="00D83AA8" w:rsidRPr="009B74C0">
        <w:t xml:space="preserve"> </w:t>
      </w:r>
      <w:r w:rsidRPr="009B74C0">
        <w:t xml:space="preserve">ongeveer 55.770 woningen </w:t>
      </w:r>
      <w:r w:rsidR="006F025E" w:rsidRPr="009B74C0">
        <w:t xml:space="preserve">(2019-2029) </w:t>
      </w:r>
      <w:r w:rsidR="009B74C0" w:rsidRPr="009B74C0">
        <w:t>volgens de prog</w:t>
      </w:r>
      <w:r w:rsidR="007D285E">
        <w:t>n</w:t>
      </w:r>
      <w:r w:rsidR="009B74C0" w:rsidRPr="009B74C0">
        <w:t>ose</w:t>
      </w:r>
      <w:r w:rsidR="00D83AA8" w:rsidRPr="009B74C0">
        <w:t xml:space="preserve">. </w:t>
      </w:r>
      <w:r w:rsidRPr="009B74C0">
        <w:t>Weer</w:t>
      </w:r>
      <w:r w:rsidR="006F025E" w:rsidRPr="009B74C0">
        <w:t xml:space="preserve"> een</w:t>
      </w:r>
      <w:r w:rsidR="006F025E" w:rsidRPr="006F025E">
        <w:t xml:space="preserve"> jaar</w:t>
      </w:r>
      <w:r>
        <w:t xml:space="preserve"> later</w:t>
      </w:r>
      <w:r w:rsidR="006F025E" w:rsidRPr="006F025E">
        <w:t xml:space="preserve"> </w:t>
      </w:r>
      <w:r>
        <w:t>is</w:t>
      </w:r>
      <w:r w:rsidR="00567722">
        <w:t xml:space="preserve"> dit</w:t>
      </w:r>
      <w:r w:rsidR="006F025E" w:rsidRPr="006F025E">
        <w:t xml:space="preserve"> 53.180</w:t>
      </w:r>
      <w:r>
        <w:t xml:space="preserve"> woningen</w:t>
      </w:r>
      <w:r w:rsidR="006F025E" w:rsidRPr="006F025E">
        <w:t xml:space="preserve">. Hieruit valt af te leiden dat de additionele vraag naar de toekomst toe licht afneemt, maar </w:t>
      </w:r>
      <w:r w:rsidR="00F56A5F">
        <w:t>dat er ook op lange</w:t>
      </w:r>
      <w:r>
        <w:t>re</w:t>
      </w:r>
      <w:r w:rsidR="00F56A5F">
        <w:t xml:space="preserve"> termijn huishoudensgroei </w:t>
      </w:r>
      <w:r>
        <w:t>blijft</w:t>
      </w:r>
      <w:r w:rsidR="006F025E" w:rsidRPr="006F025E">
        <w:t xml:space="preserve">. </w:t>
      </w:r>
    </w:p>
    <w:p w:rsidR="00F56A5F" w:rsidRDefault="00F56A5F" w:rsidP="0069514F"/>
    <w:p w:rsidR="00D83AA8" w:rsidRPr="00444FF7" w:rsidRDefault="003270A4" w:rsidP="00567722">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8</w:t>
      </w:r>
      <w:r w:rsidR="00A2599F">
        <w:rPr>
          <w:lang w:val="nl-NL"/>
        </w:rPr>
        <w:fldChar w:fldCharType="end"/>
      </w:r>
      <w:r w:rsidRPr="00444FF7">
        <w:rPr>
          <w:lang w:val="nl-NL"/>
        </w:rPr>
        <w:t xml:space="preserve">: </w:t>
      </w:r>
      <w:r w:rsidR="00D83AA8" w:rsidRPr="00444FF7">
        <w:rPr>
          <w:lang w:val="nl-NL"/>
        </w:rPr>
        <w:t xml:space="preserve">woningvraagontwikkeling </w:t>
      </w:r>
      <w:r w:rsidR="004E7F08" w:rsidRPr="00444FF7">
        <w:rPr>
          <w:lang w:val="nl-NL"/>
        </w:rPr>
        <w:t>Zaanstreek-Waterland</w:t>
      </w:r>
      <w:r w:rsidR="00D83AA8" w:rsidRPr="00444FF7">
        <w:rPr>
          <w:lang w:val="nl-NL"/>
        </w:rPr>
        <w:t xml:space="preserve"> </w:t>
      </w:r>
      <w:r w:rsidR="00952605" w:rsidRPr="00444FF7">
        <w:rPr>
          <w:lang w:val="nl-NL"/>
        </w:rPr>
        <w:t>en</w:t>
      </w:r>
      <w:r w:rsidR="00D83AA8" w:rsidRPr="00444FF7">
        <w:rPr>
          <w:lang w:val="nl-NL"/>
        </w:rPr>
        <w:t xml:space="preserve"> Amsterdam </w:t>
      </w:r>
    </w:p>
    <w:tbl>
      <w:tblPr>
        <w:tblStyle w:val="STEC-tabel-nieuw"/>
        <w:tblW w:w="9209" w:type="dxa"/>
        <w:tblLayout w:type="fixed"/>
        <w:tblLook w:val="04A0" w:firstRow="1" w:lastRow="0" w:firstColumn="1" w:lastColumn="0" w:noHBand="0" w:noVBand="1"/>
      </w:tblPr>
      <w:tblGrid>
        <w:gridCol w:w="1968"/>
        <w:gridCol w:w="2422"/>
        <w:gridCol w:w="2409"/>
        <w:gridCol w:w="2410"/>
      </w:tblGrid>
      <w:tr w:rsidR="0021715A" w:rsidRPr="00251C7C" w:rsidTr="003051F9">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68" w:type="dxa"/>
          </w:tcPr>
          <w:p w:rsidR="0021715A" w:rsidRPr="00251C7C" w:rsidRDefault="0021715A" w:rsidP="00754FBC">
            <w:pPr>
              <w:pStyle w:val="Bronvermelding"/>
              <w:spacing w:before="0" w:after="0"/>
              <w:rPr>
                <w:bCs/>
              </w:rPr>
            </w:pPr>
            <w:r w:rsidRPr="00251C7C">
              <w:rPr>
                <w:bCs/>
              </w:rPr>
              <w:t>(sub)regio</w:t>
            </w:r>
          </w:p>
        </w:tc>
        <w:tc>
          <w:tcPr>
            <w:tcW w:w="2422" w:type="dxa"/>
          </w:tcPr>
          <w:p w:rsidR="0021715A" w:rsidRPr="00251C7C" w:rsidRDefault="0021715A" w:rsidP="0054544C">
            <w:pPr>
              <w:pStyle w:val="Bronvermelding"/>
              <w:spacing w:before="0" w:after="0"/>
              <w:cnfStyle w:val="100000000000" w:firstRow="1" w:lastRow="0" w:firstColumn="0" w:lastColumn="0" w:oddVBand="0" w:evenVBand="0" w:oddHBand="0" w:evenHBand="0" w:firstRowFirstColumn="0" w:firstRowLastColumn="0" w:lastRowFirstColumn="0" w:lastRowLastColumn="0"/>
              <w:rPr>
                <w:bCs/>
              </w:rPr>
            </w:pPr>
            <w:r w:rsidRPr="00251C7C">
              <w:rPr>
                <w:bCs/>
              </w:rPr>
              <w:t>Uitbreidingsvraag 2018-2028</w:t>
            </w:r>
          </w:p>
        </w:tc>
        <w:tc>
          <w:tcPr>
            <w:tcW w:w="2409" w:type="dxa"/>
            <w:noWrap/>
          </w:tcPr>
          <w:p w:rsidR="0021715A" w:rsidRPr="00251C7C" w:rsidRDefault="0021715A" w:rsidP="0054544C">
            <w:pPr>
              <w:pStyle w:val="Bronvermelding"/>
              <w:spacing w:before="0" w:after="0"/>
              <w:cnfStyle w:val="100000000000" w:firstRow="1" w:lastRow="0" w:firstColumn="0" w:lastColumn="0" w:oddVBand="0" w:evenVBand="0" w:oddHBand="0" w:evenHBand="0" w:firstRowFirstColumn="0" w:firstRowLastColumn="0" w:lastRowFirstColumn="0" w:lastRowLastColumn="0"/>
              <w:rPr>
                <w:bCs/>
              </w:rPr>
            </w:pPr>
            <w:r w:rsidRPr="00251C7C">
              <w:rPr>
                <w:bCs/>
              </w:rPr>
              <w:t>Uitbreidingsvraag 2019-2029</w:t>
            </w:r>
          </w:p>
        </w:tc>
        <w:tc>
          <w:tcPr>
            <w:tcW w:w="2410" w:type="dxa"/>
          </w:tcPr>
          <w:p w:rsidR="0021715A" w:rsidRPr="00251C7C" w:rsidRDefault="0021715A" w:rsidP="0054544C">
            <w:pPr>
              <w:pStyle w:val="Bronvermelding"/>
              <w:spacing w:before="0" w:after="0"/>
              <w:cnfStyle w:val="100000000000" w:firstRow="1" w:lastRow="0" w:firstColumn="0" w:lastColumn="0" w:oddVBand="0" w:evenVBand="0" w:oddHBand="0" w:evenHBand="0" w:firstRowFirstColumn="0" w:firstRowLastColumn="0" w:lastRowFirstColumn="0" w:lastRowLastColumn="0"/>
              <w:rPr>
                <w:bCs/>
              </w:rPr>
            </w:pPr>
            <w:r w:rsidRPr="00251C7C">
              <w:rPr>
                <w:bCs/>
              </w:rPr>
              <w:t>Uitbreidingsvraag 2020-2030</w:t>
            </w:r>
          </w:p>
        </w:tc>
      </w:tr>
      <w:tr w:rsidR="0021715A" w:rsidRPr="00251C7C" w:rsidTr="003051F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68" w:type="dxa"/>
          </w:tcPr>
          <w:p w:rsidR="0021715A" w:rsidRPr="00251C7C" w:rsidRDefault="0021715A" w:rsidP="004E7F08">
            <w:pPr>
              <w:rPr>
                <w:rFonts w:ascii="Univers LT Pro 57 Condensed" w:hAnsi="Univers LT Pro 57 Condensed" w:cs="Arial"/>
                <w:color w:val="000000"/>
                <w:sz w:val="16"/>
                <w:szCs w:val="16"/>
              </w:rPr>
            </w:pPr>
            <w:r w:rsidRPr="00251C7C">
              <w:rPr>
                <w:rFonts w:ascii="Univers LT Pro 57 Condensed" w:hAnsi="Univers LT Pro 57 Condensed" w:cs="Arial"/>
                <w:color w:val="000000"/>
                <w:sz w:val="16"/>
                <w:szCs w:val="16"/>
              </w:rPr>
              <w:t>Zaanstreek-Waterland</w:t>
            </w:r>
          </w:p>
        </w:tc>
        <w:tc>
          <w:tcPr>
            <w:tcW w:w="2422" w:type="dxa"/>
            <w:vAlign w:val="center"/>
          </w:tcPr>
          <w:p w:rsidR="0021715A" w:rsidRPr="00251C7C" w:rsidRDefault="0021715A">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s="Arial"/>
                <w:color w:val="000000"/>
                <w:sz w:val="16"/>
                <w:szCs w:val="16"/>
              </w:rPr>
            </w:pPr>
            <w:r w:rsidRPr="00251C7C">
              <w:rPr>
                <w:rFonts w:ascii="Univers LT Pro 57 Condensed" w:hAnsi="Univers LT Pro 57 Condensed" w:cs="Arial"/>
                <w:color w:val="000000"/>
                <w:sz w:val="16"/>
                <w:szCs w:val="16"/>
              </w:rPr>
              <w:t>13.080</w:t>
            </w:r>
          </w:p>
        </w:tc>
        <w:tc>
          <w:tcPr>
            <w:tcW w:w="2409" w:type="dxa"/>
            <w:noWrap/>
            <w:vAlign w:val="center"/>
          </w:tcPr>
          <w:p w:rsidR="0021715A" w:rsidRPr="00251C7C" w:rsidRDefault="0021715A">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s="Arial"/>
                <w:color w:val="000000"/>
                <w:sz w:val="16"/>
                <w:szCs w:val="16"/>
              </w:rPr>
            </w:pPr>
            <w:r w:rsidRPr="00251C7C">
              <w:rPr>
                <w:rFonts w:ascii="Univers LT Pro 57 Condensed" w:hAnsi="Univers LT Pro 57 Condensed" w:cs="Arial"/>
                <w:color w:val="000000"/>
                <w:sz w:val="16"/>
                <w:szCs w:val="16"/>
              </w:rPr>
              <w:t>12.160</w:t>
            </w:r>
          </w:p>
        </w:tc>
        <w:tc>
          <w:tcPr>
            <w:tcW w:w="2410" w:type="dxa"/>
            <w:vAlign w:val="center"/>
          </w:tcPr>
          <w:p w:rsidR="0021715A" w:rsidRPr="00251C7C" w:rsidRDefault="0021715A">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s="Arial"/>
                <w:color w:val="000000"/>
                <w:sz w:val="16"/>
                <w:szCs w:val="16"/>
              </w:rPr>
            </w:pPr>
            <w:r w:rsidRPr="00251C7C">
              <w:rPr>
                <w:rFonts w:ascii="Univers LT Pro 57 Condensed" w:hAnsi="Univers LT Pro 57 Condensed" w:cs="Arial"/>
                <w:color w:val="000000"/>
                <w:sz w:val="16"/>
                <w:szCs w:val="16"/>
              </w:rPr>
              <w:t>11.370</w:t>
            </w:r>
          </w:p>
        </w:tc>
      </w:tr>
      <w:tr w:rsidR="0021715A" w:rsidRPr="00251C7C" w:rsidTr="003051F9">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68" w:type="dxa"/>
          </w:tcPr>
          <w:p w:rsidR="0021715A" w:rsidRPr="00251C7C" w:rsidRDefault="0021715A" w:rsidP="004E7F08">
            <w:pPr>
              <w:rPr>
                <w:rFonts w:ascii="Univers LT Pro 57 Condensed" w:hAnsi="Univers LT Pro 57 Condensed" w:cs="Arial"/>
                <w:color w:val="000000"/>
                <w:sz w:val="16"/>
                <w:szCs w:val="16"/>
              </w:rPr>
            </w:pPr>
            <w:r w:rsidRPr="00251C7C">
              <w:rPr>
                <w:rFonts w:ascii="Univers LT Pro 57 Condensed" w:hAnsi="Univers LT Pro 57 Condensed" w:cs="Arial"/>
                <w:color w:val="000000"/>
                <w:sz w:val="16"/>
                <w:szCs w:val="16"/>
              </w:rPr>
              <w:t>Amsterdam</w:t>
            </w:r>
          </w:p>
        </w:tc>
        <w:tc>
          <w:tcPr>
            <w:tcW w:w="2422" w:type="dxa"/>
            <w:vAlign w:val="center"/>
          </w:tcPr>
          <w:p w:rsidR="0021715A" w:rsidRPr="00251C7C" w:rsidRDefault="0021715A">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s="Arial"/>
                <w:color w:val="000000"/>
                <w:sz w:val="16"/>
                <w:szCs w:val="16"/>
              </w:rPr>
            </w:pPr>
            <w:r w:rsidRPr="00251C7C">
              <w:rPr>
                <w:rFonts w:ascii="Univers LT Pro 57 Condensed" w:hAnsi="Univers LT Pro 57 Condensed" w:cs="Arial"/>
                <w:color w:val="000000"/>
                <w:sz w:val="16"/>
                <w:szCs w:val="16"/>
              </w:rPr>
              <w:t>44.970</w:t>
            </w:r>
          </w:p>
        </w:tc>
        <w:tc>
          <w:tcPr>
            <w:tcW w:w="2409" w:type="dxa"/>
            <w:noWrap/>
            <w:vAlign w:val="center"/>
          </w:tcPr>
          <w:p w:rsidR="0021715A" w:rsidRPr="00251C7C" w:rsidRDefault="0021715A">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s="Arial"/>
                <w:color w:val="000000"/>
                <w:sz w:val="16"/>
                <w:szCs w:val="16"/>
              </w:rPr>
            </w:pPr>
            <w:r w:rsidRPr="00251C7C">
              <w:rPr>
                <w:rFonts w:ascii="Univers LT Pro 57 Condensed" w:hAnsi="Univers LT Pro 57 Condensed" w:cs="Arial"/>
                <w:color w:val="000000"/>
                <w:sz w:val="16"/>
                <w:szCs w:val="16"/>
              </w:rPr>
              <w:t>43.610</w:t>
            </w:r>
          </w:p>
        </w:tc>
        <w:tc>
          <w:tcPr>
            <w:tcW w:w="2410" w:type="dxa"/>
            <w:vAlign w:val="center"/>
          </w:tcPr>
          <w:p w:rsidR="0021715A" w:rsidRPr="00251C7C" w:rsidRDefault="0021715A">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s="Arial"/>
                <w:color w:val="000000"/>
                <w:sz w:val="16"/>
                <w:szCs w:val="16"/>
              </w:rPr>
            </w:pPr>
            <w:r w:rsidRPr="00251C7C">
              <w:rPr>
                <w:rFonts w:ascii="Univers LT Pro 57 Condensed" w:hAnsi="Univers LT Pro 57 Condensed" w:cs="Arial"/>
                <w:color w:val="000000"/>
                <w:sz w:val="16"/>
                <w:szCs w:val="16"/>
              </w:rPr>
              <w:t>41.810</w:t>
            </w:r>
          </w:p>
        </w:tc>
      </w:tr>
      <w:tr w:rsidR="0021715A" w:rsidRPr="00251C7C" w:rsidTr="003051F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68" w:type="dxa"/>
          </w:tcPr>
          <w:p w:rsidR="0021715A" w:rsidRPr="00251C7C" w:rsidRDefault="0021715A" w:rsidP="004E7F08">
            <w:pPr>
              <w:rPr>
                <w:rFonts w:ascii="Univers LT Pro 57 Condensed" w:hAnsi="Univers LT Pro 57 Condensed" w:cs="Arial"/>
                <w:b/>
                <w:color w:val="000000"/>
                <w:sz w:val="16"/>
                <w:szCs w:val="16"/>
              </w:rPr>
            </w:pPr>
            <w:r w:rsidRPr="00251C7C">
              <w:rPr>
                <w:rFonts w:ascii="Univers LT Pro 57 Condensed" w:hAnsi="Univers LT Pro 57 Condensed" w:cs="Arial"/>
                <w:b/>
                <w:color w:val="000000"/>
                <w:sz w:val="16"/>
                <w:szCs w:val="16"/>
              </w:rPr>
              <w:t>Totaal</w:t>
            </w:r>
          </w:p>
        </w:tc>
        <w:tc>
          <w:tcPr>
            <w:tcW w:w="2422" w:type="dxa"/>
            <w:vAlign w:val="center"/>
          </w:tcPr>
          <w:p w:rsidR="0021715A" w:rsidRPr="00251C7C" w:rsidRDefault="0021715A">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s="Arial"/>
                <w:b/>
                <w:bCs/>
                <w:color w:val="000000"/>
                <w:sz w:val="16"/>
                <w:szCs w:val="16"/>
              </w:rPr>
            </w:pPr>
            <w:r w:rsidRPr="00251C7C">
              <w:rPr>
                <w:rFonts w:ascii="Univers LT Pro 57 Condensed" w:hAnsi="Univers LT Pro 57 Condensed" w:cs="Arial"/>
                <w:b/>
                <w:bCs/>
                <w:color w:val="000000"/>
                <w:sz w:val="16"/>
                <w:szCs w:val="16"/>
              </w:rPr>
              <w:t>58.050</w:t>
            </w:r>
          </w:p>
        </w:tc>
        <w:tc>
          <w:tcPr>
            <w:tcW w:w="2409" w:type="dxa"/>
            <w:noWrap/>
            <w:vAlign w:val="center"/>
          </w:tcPr>
          <w:p w:rsidR="0021715A" w:rsidRPr="00251C7C" w:rsidRDefault="0021715A">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s="Arial"/>
                <w:b/>
                <w:bCs/>
                <w:color w:val="000000"/>
                <w:sz w:val="16"/>
                <w:szCs w:val="16"/>
              </w:rPr>
            </w:pPr>
            <w:r w:rsidRPr="00251C7C">
              <w:rPr>
                <w:rFonts w:ascii="Univers LT Pro 57 Condensed" w:hAnsi="Univers LT Pro 57 Condensed" w:cs="Arial"/>
                <w:b/>
                <w:bCs/>
                <w:color w:val="000000"/>
                <w:sz w:val="16"/>
                <w:szCs w:val="16"/>
              </w:rPr>
              <w:t>55.770</w:t>
            </w:r>
          </w:p>
        </w:tc>
        <w:tc>
          <w:tcPr>
            <w:tcW w:w="2410" w:type="dxa"/>
            <w:vAlign w:val="center"/>
          </w:tcPr>
          <w:p w:rsidR="0021715A" w:rsidRPr="00251C7C" w:rsidRDefault="0021715A">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s="Arial"/>
                <w:b/>
                <w:bCs/>
                <w:color w:val="000000"/>
                <w:sz w:val="16"/>
                <w:szCs w:val="16"/>
              </w:rPr>
            </w:pPr>
            <w:r w:rsidRPr="00251C7C">
              <w:rPr>
                <w:rFonts w:ascii="Univers LT Pro 57 Condensed" w:hAnsi="Univers LT Pro 57 Condensed" w:cs="Arial"/>
                <w:b/>
                <w:bCs/>
                <w:color w:val="000000"/>
                <w:sz w:val="16"/>
                <w:szCs w:val="16"/>
              </w:rPr>
              <w:t>53.180</w:t>
            </w:r>
          </w:p>
        </w:tc>
      </w:tr>
    </w:tbl>
    <w:p w:rsidR="00D83AA8" w:rsidRPr="00D12E3D" w:rsidRDefault="00D83AA8" w:rsidP="000E6D7C">
      <w:pPr>
        <w:pStyle w:val="Bronvermelding"/>
        <w:rPr>
          <w:lang w:val="nl-NL"/>
        </w:rPr>
      </w:pPr>
      <w:r w:rsidRPr="00D12E3D">
        <w:rPr>
          <w:lang w:val="nl-NL"/>
        </w:rPr>
        <w:lastRenderedPageBreak/>
        <w:t>Bron</w:t>
      </w:r>
      <w:r w:rsidR="00D21DF3">
        <w:rPr>
          <w:lang w:val="nl-NL"/>
        </w:rPr>
        <w:t>:</w:t>
      </w:r>
      <w:r w:rsidRPr="00D12E3D">
        <w:rPr>
          <w:lang w:val="nl-NL"/>
        </w:rPr>
        <w:t xml:space="preserve"> </w:t>
      </w:r>
      <w:r w:rsidR="008D08A2">
        <w:rPr>
          <w:lang w:val="nl-NL"/>
        </w:rPr>
        <w:t>Provinciale prognose Noord-Holland 2017-2040</w:t>
      </w:r>
      <w:r w:rsidR="00E10886" w:rsidRPr="00F91E20">
        <w:rPr>
          <w:lang w:val="nl-NL"/>
        </w:rPr>
        <w:t>: Bevolking, huishoudens en woningbehoefte.</w:t>
      </w:r>
      <w:r w:rsidRPr="00D12E3D">
        <w:rPr>
          <w:lang w:val="nl-NL"/>
        </w:rPr>
        <w:t xml:space="preserve"> Bewerking Stec Groep 2018 </w:t>
      </w:r>
      <w:r w:rsidR="000E6D7C" w:rsidRPr="000E6D7C">
        <w:rPr>
          <w:lang w:val="nl-NL"/>
        </w:rPr>
        <w:t xml:space="preserve"> (afgerond op tientallen)</w:t>
      </w:r>
    </w:p>
    <w:p w:rsidR="00D83AA8" w:rsidRPr="008946B1" w:rsidRDefault="008946B1" w:rsidP="008946B1">
      <w:pPr>
        <w:pStyle w:val="Kadertitel"/>
      </w:pPr>
      <w:r w:rsidRPr="008946B1">
        <w:t xml:space="preserve">Hanteer </w:t>
      </w:r>
      <w:r w:rsidR="008C784A">
        <w:t xml:space="preserve">altijd </w:t>
      </w:r>
      <w:r w:rsidRPr="008946B1">
        <w:t>meest actuele prognose</w:t>
      </w:r>
      <w:r w:rsidR="008C784A">
        <w:t xml:space="preserve"> bij vraagbepaling</w:t>
      </w:r>
    </w:p>
    <w:p w:rsidR="008946B1" w:rsidRDefault="008946B1" w:rsidP="008946B1">
      <w:pPr>
        <w:pStyle w:val="Kadertekst"/>
      </w:pPr>
      <w:r>
        <w:t xml:space="preserve">Net als bij het planaanbod geldt dat prognoses </w:t>
      </w:r>
      <w:r w:rsidR="008C784A">
        <w:t>dynamisch van karakter</w:t>
      </w:r>
      <w:r>
        <w:t xml:space="preserve"> zijn</w:t>
      </w:r>
      <w:r w:rsidR="008C784A">
        <w:t>. Nieuwe inzichten en ontwikkelingen zorgen ervoor dat opeenvolgende prognoses</w:t>
      </w:r>
      <w:r>
        <w:t xml:space="preserve"> </w:t>
      </w:r>
      <w:r w:rsidR="008C784A">
        <w:t>(sterk)</w:t>
      </w:r>
      <w:r>
        <w:t xml:space="preserve"> kunnen fluctueren. </w:t>
      </w:r>
      <w:r w:rsidR="008C784A">
        <w:t>De Ladder vraagt u daarom om</w:t>
      </w:r>
      <w:r>
        <w:t xml:space="preserve"> altijd de meest actuele prognose</w:t>
      </w:r>
      <w:r w:rsidR="008C784A">
        <w:t>s te gebruiken</w:t>
      </w:r>
      <w:r>
        <w:t xml:space="preserve"> bij het onderbouwen van de vraagontwikkeling. </w:t>
      </w:r>
      <w:r w:rsidR="008C784A">
        <w:t>Vooruitlopend op een nieuwe provinciale prognose is de ‘</w:t>
      </w:r>
      <w:r w:rsidR="008D08A2">
        <w:t>Provinciale prognose Noord-Holland 2017-2040</w:t>
      </w:r>
      <w:r w:rsidR="008C784A">
        <w:t>’ de meest actuele versie.</w:t>
      </w:r>
    </w:p>
    <w:p w:rsidR="00576E4A" w:rsidRDefault="00576E4A" w:rsidP="008946B1">
      <w:pPr>
        <w:pStyle w:val="Kadertekst"/>
      </w:pPr>
    </w:p>
    <w:p w:rsidR="008946B1" w:rsidRPr="008946B1" w:rsidRDefault="008C784A" w:rsidP="008946B1">
      <w:pPr>
        <w:pStyle w:val="Kadertekst"/>
      </w:pPr>
      <w:r>
        <w:t>D</w:t>
      </w:r>
      <w:r w:rsidR="008946B1">
        <w:t xml:space="preserve">e Ladder </w:t>
      </w:r>
      <w:r>
        <w:t>vraagt u</w:t>
      </w:r>
      <w:r w:rsidR="008946B1">
        <w:t xml:space="preserve"> 10 jaar vooruit</w:t>
      </w:r>
      <w:r>
        <w:t xml:space="preserve"> te</w:t>
      </w:r>
      <w:r w:rsidR="008946B1">
        <w:t xml:space="preserve"> kijken</w:t>
      </w:r>
      <w:r>
        <w:t xml:space="preserve"> (geldigheid bestemmingsplan). D</w:t>
      </w:r>
      <w:r w:rsidR="008946B1">
        <w:t xml:space="preserve">aarom geven we in </w:t>
      </w:r>
      <w:r w:rsidR="00137582">
        <w:t>voorgaande</w:t>
      </w:r>
      <w:r w:rsidR="008946B1">
        <w:t xml:space="preserve"> tabel de woningvraag weer voor de tijdvakken 2018-2028, 2019-2029 en 2020-2030. </w:t>
      </w:r>
      <w:r w:rsidR="00137582">
        <w:t xml:space="preserve">In afwachting van een nieuwe prognose kunt </w:t>
      </w:r>
      <w:r>
        <w:t>u</w:t>
      </w:r>
      <w:r w:rsidR="00137582" w:rsidRPr="00137582">
        <w:t xml:space="preserve"> </w:t>
      </w:r>
      <w:r w:rsidR="00567722">
        <w:t xml:space="preserve">zo </w:t>
      </w:r>
      <w:r w:rsidR="00137582">
        <w:t>het juiste tijdvak hanteren,</w:t>
      </w:r>
      <w:r>
        <w:t xml:space="preserve"> a</w:t>
      </w:r>
      <w:r w:rsidR="008946B1">
        <w:t xml:space="preserve">fhankelijk van het jaar waarin u uw plan onderbouwt </w:t>
      </w:r>
      <w:r w:rsidR="00137582">
        <w:t>voor</w:t>
      </w:r>
      <w:r w:rsidR="008946B1">
        <w:t xml:space="preserve"> de Ladder</w:t>
      </w:r>
      <w:r w:rsidR="00137582">
        <w:t>.</w:t>
      </w:r>
      <w:r w:rsidR="008946B1">
        <w:t xml:space="preserve"> </w:t>
      </w:r>
    </w:p>
    <w:p w:rsidR="00E10886" w:rsidRPr="0054544C" w:rsidRDefault="00197C29" w:rsidP="00E10886">
      <w:pPr>
        <w:pStyle w:val="Kop5"/>
      </w:pPr>
      <w:r w:rsidRPr="0054544C">
        <w:t>Kwantitatieve behoefte</w:t>
      </w:r>
      <w:r w:rsidR="00A13B5F">
        <w:t>:</w:t>
      </w:r>
      <w:r w:rsidRPr="0054544C">
        <w:t xml:space="preserve"> </w:t>
      </w:r>
      <w:r w:rsidR="001A24AB">
        <w:t xml:space="preserve">circa </w:t>
      </w:r>
      <w:r w:rsidRPr="0054544C">
        <w:t>7.800 woningen</w:t>
      </w:r>
    </w:p>
    <w:p w:rsidR="0054544C" w:rsidRPr="0054544C" w:rsidRDefault="00137582" w:rsidP="00E10886">
      <w:r>
        <w:t>Hierna stellen we de</w:t>
      </w:r>
      <w:r w:rsidR="005A06F0">
        <w:t xml:space="preserve"> </w:t>
      </w:r>
      <w:r>
        <w:t xml:space="preserve">kwantitatieve </w:t>
      </w:r>
      <w:r w:rsidR="005A06F0">
        <w:t xml:space="preserve">woningbehoefte </w:t>
      </w:r>
      <w:r>
        <w:t xml:space="preserve">vast </w:t>
      </w:r>
      <w:r w:rsidR="005A06F0">
        <w:t xml:space="preserve">door </w:t>
      </w:r>
      <w:r w:rsidR="00E10886" w:rsidRPr="0054544C">
        <w:t xml:space="preserve">de </w:t>
      </w:r>
      <w:r w:rsidR="0021715A">
        <w:t>uitbreidingsvraag</w:t>
      </w:r>
      <w:r w:rsidR="00E10886" w:rsidRPr="0054544C">
        <w:t xml:space="preserve"> voor de komende tien jaar </w:t>
      </w:r>
      <w:r w:rsidR="005A06F0">
        <w:t xml:space="preserve">te </w:t>
      </w:r>
      <w:r w:rsidR="00E10886" w:rsidRPr="0054544C">
        <w:t>confronter</w:t>
      </w:r>
      <w:r w:rsidR="005A06F0">
        <w:t>en</w:t>
      </w:r>
      <w:r>
        <w:t xml:space="preserve"> met het harde planaanbod</w:t>
      </w:r>
      <w:r w:rsidR="00E10886" w:rsidRPr="0054544C">
        <w:t xml:space="preserve">. </w:t>
      </w:r>
      <w:r>
        <w:t>Beide brachten we hiervoor al in beeld.</w:t>
      </w:r>
    </w:p>
    <w:p w:rsidR="0054544C" w:rsidRPr="0054544C" w:rsidRDefault="0054544C" w:rsidP="00E10886"/>
    <w:p w:rsidR="00E10886" w:rsidRPr="0054544C" w:rsidRDefault="0054544C" w:rsidP="00E10886">
      <w:r w:rsidRPr="0054544C">
        <w:t>V</w:t>
      </w:r>
      <w:r w:rsidR="00E10886" w:rsidRPr="0054544C">
        <w:t xml:space="preserve">olgens huidige inzichten en beschikbare gegevens constateren we een kwantitatieve woningbehoefte van </w:t>
      </w:r>
      <w:r w:rsidRPr="0054544C">
        <w:t>circa 7.800</w:t>
      </w:r>
      <w:r w:rsidR="00E10886" w:rsidRPr="0054544C">
        <w:t xml:space="preserve"> woningen voor de periode 2018-2028 in </w:t>
      </w:r>
      <w:r w:rsidRPr="0054544C">
        <w:t>uw verzorgingsgebied</w:t>
      </w:r>
      <w:r w:rsidR="00E10886" w:rsidRPr="0054544C">
        <w:t xml:space="preserve"> (regio </w:t>
      </w:r>
      <w:r w:rsidRPr="0054544C">
        <w:t xml:space="preserve">Zaanstreek-Waterland en </w:t>
      </w:r>
      <w:r w:rsidR="00E10886" w:rsidRPr="0054544C">
        <w:t xml:space="preserve">Amsterdam). </w:t>
      </w:r>
      <w:r w:rsidR="00EB26F0">
        <w:t xml:space="preserve">In Zaanstreek-Waterland is een flinke behoefte, want het harde planaanbod bedraagt nog niet de helft van de additionele vraag voor de jaren 2018-2028. </w:t>
      </w:r>
    </w:p>
    <w:p w:rsidR="00E10886" w:rsidRPr="003270A4" w:rsidRDefault="00E10886" w:rsidP="00E10886">
      <w:pPr>
        <w:rPr>
          <w:color w:val="0098D8"/>
          <w:sz w:val="18"/>
          <w:highlight w:val="yellow"/>
        </w:rPr>
      </w:pPr>
    </w:p>
    <w:p w:rsidR="00E10886" w:rsidRPr="00444FF7" w:rsidRDefault="003270A4" w:rsidP="00514D02">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9</w:t>
      </w:r>
      <w:r w:rsidR="00A2599F">
        <w:rPr>
          <w:lang w:val="nl-NL"/>
        </w:rPr>
        <w:fldChar w:fldCharType="end"/>
      </w:r>
      <w:r w:rsidRPr="00444FF7">
        <w:rPr>
          <w:lang w:val="nl-NL"/>
        </w:rPr>
        <w:t xml:space="preserve">: </w:t>
      </w:r>
      <w:r w:rsidR="008A4FFF">
        <w:rPr>
          <w:lang w:val="nl-NL"/>
        </w:rPr>
        <w:t>vraag-aanbodconfrontatie wonen</w:t>
      </w:r>
      <w:r w:rsidR="00E10886" w:rsidRPr="00444FF7">
        <w:rPr>
          <w:lang w:val="nl-NL"/>
        </w:rPr>
        <w:t xml:space="preserve"> Zaanstreek-Waterland en Amsterdam </w:t>
      </w:r>
    </w:p>
    <w:tbl>
      <w:tblPr>
        <w:tblStyle w:val="STEC-tabel-nieuw"/>
        <w:tblW w:w="9663" w:type="dxa"/>
        <w:tblLayout w:type="fixed"/>
        <w:tblLook w:val="04A0" w:firstRow="1" w:lastRow="0" w:firstColumn="1" w:lastColumn="0" w:noHBand="0" w:noVBand="1"/>
      </w:tblPr>
      <w:tblGrid>
        <w:gridCol w:w="1968"/>
        <w:gridCol w:w="3000"/>
        <w:gridCol w:w="1908"/>
        <w:gridCol w:w="2787"/>
      </w:tblGrid>
      <w:tr w:rsidR="00F50EF7" w:rsidRPr="00251C7C" w:rsidTr="003051F9">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68" w:type="dxa"/>
          </w:tcPr>
          <w:p w:rsidR="00F50EF7" w:rsidRPr="00251C7C" w:rsidRDefault="00F50EF7" w:rsidP="00754FBC">
            <w:pPr>
              <w:pStyle w:val="Bronvermelding"/>
              <w:spacing w:before="0" w:after="0"/>
              <w:rPr>
                <w:bCs/>
              </w:rPr>
            </w:pPr>
            <w:r w:rsidRPr="00251C7C">
              <w:rPr>
                <w:bCs/>
              </w:rPr>
              <w:t>(sub)regio</w:t>
            </w:r>
          </w:p>
        </w:tc>
        <w:tc>
          <w:tcPr>
            <w:tcW w:w="3000" w:type="dxa"/>
          </w:tcPr>
          <w:p w:rsidR="00F50EF7" w:rsidRPr="00251C7C" w:rsidRDefault="0021715A" w:rsidP="0054544C">
            <w:pPr>
              <w:pStyle w:val="Bronvermelding"/>
              <w:spacing w:before="0" w:after="0"/>
              <w:cnfStyle w:val="100000000000" w:firstRow="1" w:lastRow="0" w:firstColumn="0" w:lastColumn="0" w:oddVBand="0" w:evenVBand="0" w:oddHBand="0" w:evenHBand="0" w:firstRowFirstColumn="0" w:firstRowLastColumn="0" w:lastRowFirstColumn="0" w:lastRowLastColumn="0"/>
              <w:rPr>
                <w:bCs/>
              </w:rPr>
            </w:pPr>
            <w:r w:rsidRPr="00251C7C">
              <w:rPr>
                <w:bCs/>
              </w:rPr>
              <w:t>Uitbreidingsvraag</w:t>
            </w:r>
            <w:r w:rsidR="00F50EF7" w:rsidRPr="00251C7C">
              <w:rPr>
                <w:bCs/>
              </w:rPr>
              <w:t xml:space="preserve"> 2018-2028</w:t>
            </w:r>
          </w:p>
        </w:tc>
        <w:tc>
          <w:tcPr>
            <w:tcW w:w="1908" w:type="dxa"/>
            <w:noWrap/>
          </w:tcPr>
          <w:p w:rsidR="00F50EF7" w:rsidRPr="00251C7C" w:rsidRDefault="00F50EF7" w:rsidP="00754FBC">
            <w:pPr>
              <w:pStyle w:val="Bronvermelding"/>
              <w:spacing w:before="0" w:after="0"/>
              <w:cnfStyle w:val="100000000000" w:firstRow="1" w:lastRow="0" w:firstColumn="0" w:lastColumn="0" w:oddVBand="0" w:evenVBand="0" w:oddHBand="0" w:evenHBand="0" w:firstRowFirstColumn="0" w:firstRowLastColumn="0" w:lastRowFirstColumn="0" w:lastRowLastColumn="0"/>
              <w:rPr>
                <w:bCs/>
              </w:rPr>
            </w:pPr>
            <w:r w:rsidRPr="00251C7C">
              <w:rPr>
                <w:bCs/>
              </w:rPr>
              <w:t>Harde plancapaciteit</w:t>
            </w:r>
          </w:p>
        </w:tc>
        <w:tc>
          <w:tcPr>
            <w:tcW w:w="2787" w:type="dxa"/>
          </w:tcPr>
          <w:p w:rsidR="00F50EF7" w:rsidRPr="00251C7C" w:rsidRDefault="00F50EF7" w:rsidP="00754FBC">
            <w:pPr>
              <w:pStyle w:val="Bronvermelding"/>
              <w:spacing w:before="0" w:after="0"/>
              <w:cnfStyle w:val="100000000000" w:firstRow="1" w:lastRow="0" w:firstColumn="0" w:lastColumn="0" w:oddVBand="0" w:evenVBand="0" w:oddHBand="0" w:evenHBand="0" w:firstRowFirstColumn="0" w:firstRowLastColumn="0" w:lastRowFirstColumn="0" w:lastRowLastColumn="0"/>
              <w:rPr>
                <w:bCs/>
              </w:rPr>
            </w:pPr>
            <w:r w:rsidRPr="00251C7C">
              <w:rPr>
                <w:bCs/>
              </w:rPr>
              <w:t>Behoefte</w:t>
            </w:r>
          </w:p>
        </w:tc>
      </w:tr>
      <w:tr w:rsidR="00197C29" w:rsidRPr="00251C7C" w:rsidTr="003051F9">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968" w:type="dxa"/>
          </w:tcPr>
          <w:p w:rsidR="00197C29" w:rsidRPr="00251C7C" w:rsidRDefault="00197C29" w:rsidP="00754FBC">
            <w:pPr>
              <w:rPr>
                <w:rFonts w:ascii="Univers LT Pro 57 Condensed" w:hAnsi="Univers LT Pro 57 Condensed" w:cs="Arial"/>
                <w:color w:val="00B0F0"/>
                <w:sz w:val="16"/>
                <w:szCs w:val="16"/>
              </w:rPr>
            </w:pPr>
            <w:r w:rsidRPr="00251C7C">
              <w:rPr>
                <w:rFonts w:ascii="Univers LT Pro 57 Condensed" w:hAnsi="Univers LT Pro 57 Condensed" w:cs="Arial"/>
                <w:color w:val="00B0F0"/>
                <w:sz w:val="16"/>
                <w:szCs w:val="16"/>
              </w:rPr>
              <w:t>Zaanstreek-Waterland</w:t>
            </w:r>
          </w:p>
        </w:tc>
        <w:tc>
          <w:tcPr>
            <w:tcW w:w="3000" w:type="dxa"/>
          </w:tcPr>
          <w:p w:rsidR="00197C29" w:rsidRPr="00251C7C" w:rsidRDefault="00197C29">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olor w:val="000000"/>
                <w:sz w:val="16"/>
                <w:szCs w:val="16"/>
              </w:rPr>
            </w:pPr>
            <w:r w:rsidRPr="00251C7C">
              <w:rPr>
                <w:rFonts w:ascii="Univers LT Pro 57 Condensed" w:hAnsi="Univers LT Pro 57 Condensed"/>
                <w:color w:val="000000"/>
                <w:sz w:val="16"/>
                <w:szCs w:val="16"/>
              </w:rPr>
              <w:t>13.080</w:t>
            </w:r>
          </w:p>
        </w:tc>
        <w:tc>
          <w:tcPr>
            <w:tcW w:w="1908" w:type="dxa"/>
            <w:noWrap/>
          </w:tcPr>
          <w:p w:rsidR="00197C29" w:rsidRPr="00251C7C" w:rsidRDefault="000E6D7C">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olor w:val="000000"/>
                <w:sz w:val="16"/>
                <w:szCs w:val="16"/>
              </w:rPr>
            </w:pPr>
            <w:r w:rsidRPr="00251C7C">
              <w:rPr>
                <w:rFonts w:ascii="Univers LT Pro 57 Condensed" w:hAnsi="Univers LT Pro 57 Condensed"/>
                <w:color w:val="000000"/>
                <w:sz w:val="16"/>
                <w:szCs w:val="16"/>
              </w:rPr>
              <w:t>6.020</w:t>
            </w:r>
          </w:p>
        </w:tc>
        <w:tc>
          <w:tcPr>
            <w:tcW w:w="2787" w:type="dxa"/>
          </w:tcPr>
          <w:p w:rsidR="00197C29" w:rsidRPr="00251C7C" w:rsidRDefault="000E6D7C">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color w:val="000000"/>
                <w:sz w:val="16"/>
                <w:szCs w:val="16"/>
              </w:rPr>
            </w:pPr>
            <w:r w:rsidRPr="00251C7C">
              <w:rPr>
                <w:rFonts w:ascii="Univers LT Pro 57 Condensed" w:hAnsi="Univers LT Pro 57 Condensed"/>
                <w:color w:val="000000"/>
                <w:sz w:val="16"/>
                <w:szCs w:val="16"/>
              </w:rPr>
              <w:t>7.060</w:t>
            </w:r>
          </w:p>
        </w:tc>
      </w:tr>
      <w:tr w:rsidR="00197C29" w:rsidRPr="00251C7C" w:rsidTr="003051F9">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68" w:type="dxa"/>
          </w:tcPr>
          <w:p w:rsidR="00197C29" w:rsidRPr="00251C7C" w:rsidRDefault="00197C29" w:rsidP="00754FBC">
            <w:pPr>
              <w:rPr>
                <w:rFonts w:ascii="Univers LT Pro 57 Condensed" w:hAnsi="Univers LT Pro 57 Condensed" w:cs="Arial"/>
                <w:color w:val="00B0F0"/>
                <w:sz w:val="16"/>
                <w:szCs w:val="16"/>
              </w:rPr>
            </w:pPr>
            <w:r w:rsidRPr="00251C7C">
              <w:rPr>
                <w:rFonts w:ascii="Univers LT Pro 57 Condensed" w:hAnsi="Univers LT Pro 57 Condensed" w:cs="Arial"/>
                <w:color w:val="00B0F0"/>
                <w:sz w:val="16"/>
                <w:szCs w:val="16"/>
              </w:rPr>
              <w:t>Amsterdam</w:t>
            </w:r>
          </w:p>
        </w:tc>
        <w:tc>
          <w:tcPr>
            <w:tcW w:w="3000" w:type="dxa"/>
          </w:tcPr>
          <w:p w:rsidR="00197C29" w:rsidRPr="00251C7C" w:rsidRDefault="00197C29">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olor w:val="000000"/>
                <w:sz w:val="16"/>
                <w:szCs w:val="16"/>
              </w:rPr>
            </w:pPr>
            <w:r w:rsidRPr="00251C7C">
              <w:rPr>
                <w:rFonts w:ascii="Univers LT Pro 57 Condensed" w:hAnsi="Univers LT Pro 57 Condensed"/>
                <w:color w:val="000000"/>
                <w:sz w:val="16"/>
                <w:szCs w:val="16"/>
              </w:rPr>
              <w:t>44.970</w:t>
            </w:r>
          </w:p>
        </w:tc>
        <w:tc>
          <w:tcPr>
            <w:tcW w:w="1908" w:type="dxa"/>
            <w:noWrap/>
          </w:tcPr>
          <w:p w:rsidR="00197C29" w:rsidRPr="00251C7C" w:rsidRDefault="000E6D7C">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olor w:val="000000"/>
                <w:sz w:val="16"/>
                <w:szCs w:val="16"/>
              </w:rPr>
            </w:pPr>
            <w:r w:rsidRPr="00251C7C">
              <w:rPr>
                <w:rFonts w:ascii="Univers LT Pro 57 Condensed" w:hAnsi="Univers LT Pro 57 Condensed"/>
                <w:color w:val="000000"/>
                <w:sz w:val="16"/>
                <w:szCs w:val="16"/>
              </w:rPr>
              <w:t>44.210</w:t>
            </w:r>
          </w:p>
        </w:tc>
        <w:tc>
          <w:tcPr>
            <w:tcW w:w="2787" w:type="dxa"/>
          </w:tcPr>
          <w:p w:rsidR="00197C29" w:rsidRPr="00251C7C" w:rsidRDefault="00197C29" w:rsidP="000E6D7C">
            <w:pPr>
              <w:jc w:val="right"/>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color w:val="000000"/>
                <w:sz w:val="16"/>
                <w:szCs w:val="16"/>
              </w:rPr>
            </w:pPr>
            <w:r w:rsidRPr="00251C7C">
              <w:rPr>
                <w:rFonts w:ascii="Univers LT Pro 57 Condensed" w:hAnsi="Univers LT Pro 57 Condensed"/>
                <w:color w:val="000000"/>
                <w:sz w:val="16"/>
                <w:szCs w:val="16"/>
              </w:rPr>
              <w:t>76</w:t>
            </w:r>
            <w:r w:rsidR="000E6D7C" w:rsidRPr="00251C7C">
              <w:rPr>
                <w:rFonts w:ascii="Univers LT Pro 57 Condensed" w:hAnsi="Univers LT Pro 57 Condensed"/>
                <w:color w:val="000000"/>
                <w:sz w:val="16"/>
                <w:szCs w:val="16"/>
              </w:rPr>
              <w:t>0</w:t>
            </w:r>
          </w:p>
        </w:tc>
      </w:tr>
      <w:tr w:rsidR="00197C29" w:rsidRPr="00251C7C" w:rsidTr="003051F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68" w:type="dxa"/>
          </w:tcPr>
          <w:p w:rsidR="00197C29" w:rsidRPr="00251C7C" w:rsidRDefault="00197C29" w:rsidP="00754FBC">
            <w:pPr>
              <w:rPr>
                <w:rFonts w:ascii="Univers LT Pro 57 Condensed" w:hAnsi="Univers LT Pro 57 Condensed" w:cs="Arial"/>
                <w:b/>
                <w:color w:val="00B0F0"/>
                <w:sz w:val="16"/>
                <w:szCs w:val="16"/>
              </w:rPr>
            </w:pPr>
            <w:r w:rsidRPr="00251C7C">
              <w:rPr>
                <w:rFonts w:ascii="Univers LT Pro 57 Condensed" w:hAnsi="Univers LT Pro 57 Condensed" w:cs="Arial"/>
                <w:b/>
                <w:color w:val="00B0F0"/>
                <w:sz w:val="16"/>
                <w:szCs w:val="16"/>
              </w:rPr>
              <w:t>Totaal</w:t>
            </w:r>
          </w:p>
        </w:tc>
        <w:tc>
          <w:tcPr>
            <w:tcW w:w="3000" w:type="dxa"/>
          </w:tcPr>
          <w:p w:rsidR="00197C29" w:rsidRPr="00251C7C" w:rsidRDefault="00197C29">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000000"/>
                <w:sz w:val="16"/>
                <w:szCs w:val="16"/>
              </w:rPr>
            </w:pPr>
            <w:r w:rsidRPr="00251C7C">
              <w:rPr>
                <w:rFonts w:ascii="Univers LT Pro 57 Condensed" w:hAnsi="Univers LT Pro 57 Condensed"/>
                <w:b/>
                <w:bCs/>
                <w:color w:val="000000"/>
                <w:sz w:val="16"/>
                <w:szCs w:val="16"/>
              </w:rPr>
              <w:t>58.050</w:t>
            </w:r>
          </w:p>
        </w:tc>
        <w:tc>
          <w:tcPr>
            <w:tcW w:w="1908" w:type="dxa"/>
            <w:noWrap/>
          </w:tcPr>
          <w:p w:rsidR="00197C29" w:rsidRPr="00251C7C" w:rsidRDefault="000E6D7C">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000000"/>
                <w:sz w:val="16"/>
                <w:szCs w:val="16"/>
              </w:rPr>
            </w:pPr>
            <w:r w:rsidRPr="00251C7C">
              <w:rPr>
                <w:rFonts w:ascii="Univers LT Pro 57 Condensed" w:hAnsi="Univers LT Pro 57 Condensed"/>
                <w:b/>
                <w:bCs/>
                <w:color w:val="000000"/>
                <w:sz w:val="16"/>
                <w:szCs w:val="16"/>
              </w:rPr>
              <w:t>50.230</w:t>
            </w:r>
          </w:p>
        </w:tc>
        <w:tc>
          <w:tcPr>
            <w:tcW w:w="2787" w:type="dxa"/>
          </w:tcPr>
          <w:p w:rsidR="00197C29" w:rsidRPr="00251C7C" w:rsidRDefault="000E6D7C">
            <w:pPr>
              <w:jc w:val="right"/>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000000"/>
                <w:sz w:val="16"/>
                <w:szCs w:val="16"/>
              </w:rPr>
            </w:pPr>
            <w:r w:rsidRPr="00251C7C">
              <w:rPr>
                <w:rFonts w:ascii="Univers LT Pro 57 Condensed" w:hAnsi="Univers LT Pro 57 Condensed"/>
                <w:b/>
                <w:bCs/>
                <w:color w:val="000000"/>
                <w:sz w:val="16"/>
                <w:szCs w:val="16"/>
              </w:rPr>
              <w:t>7.820</w:t>
            </w:r>
          </w:p>
        </w:tc>
      </w:tr>
    </w:tbl>
    <w:p w:rsidR="00EB26F0" w:rsidRDefault="00E10886" w:rsidP="000E6D7C">
      <w:pPr>
        <w:pStyle w:val="Bronvermelding"/>
        <w:rPr>
          <w:lang w:val="nl-NL"/>
        </w:rPr>
      </w:pPr>
      <w:r w:rsidRPr="00F50EF7">
        <w:rPr>
          <w:lang w:val="nl-NL"/>
        </w:rPr>
        <w:t xml:space="preserve">Bron: </w:t>
      </w:r>
      <w:r w:rsidR="008D08A2">
        <w:rPr>
          <w:lang w:val="nl-NL"/>
        </w:rPr>
        <w:t>Provinciale prognose Noord-Holland 2017-2040</w:t>
      </w:r>
      <w:r w:rsidRPr="00F50EF7">
        <w:rPr>
          <w:lang w:val="nl-NL"/>
        </w:rPr>
        <w:t>: Bevolking, huishoudens en woningbehoefte</w:t>
      </w:r>
      <w:r w:rsidR="00F50EF7" w:rsidRPr="00F50EF7">
        <w:rPr>
          <w:lang w:val="nl-NL"/>
        </w:rPr>
        <w:t xml:space="preserve">, </w:t>
      </w:r>
      <w:r w:rsidR="00F50EF7" w:rsidRPr="00F91E20">
        <w:rPr>
          <w:lang w:val="nl-NL"/>
        </w:rPr>
        <w:t xml:space="preserve">Monitor plancapaciteit MRA </w:t>
      </w:r>
      <w:r w:rsidR="00B518B0">
        <w:rPr>
          <w:lang w:val="nl-NL"/>
        </w:rPr>
        <w:t>(</w:t>
      </w:r>
      <w:r w:rsidR="00F50EF7" w:rsidRPr="00F91E20">
        <w:rPr>
          <w:lang w:val="nl-NL"/>
        </w:rPr>
        <w:t>juli 2017</w:t>
      </w:r>
      <w:r w:rsidR="00B518B0">
        <w:rPr>
          <w:lang w:val="nl-NL"/>
        </w:rPr>
        <w:t>)</w:t>
      </w:r>
      <w:r w:rsidR="00F50EF7" w:rsidRPr="00F91E20">
        <w:rPr>
          <w:lang w:val="nl-NL"/>
        </w:rPr>
        <w:t xml:space="preserve">, </w:t>
      </w:r>
      <w:r w:rsidR="00B874A9">
        <w:rPr>
          <w:lang w:val="nl-NL"/>
        </w:rPr>
        <w:t>Oplegger RAP regio Amsterdam</w:t>
      </w:r>
      <w:r w:rsidR="00F50EF7" w:rsidRPr="00F91E20">
        <w:rPr>
          <w:lang w:val="nl-NL"/>
        </w:rPr>
        <w:t xml:space="preserve"> (2017). Bewerking Stec Groep 2018</w:t>
      </w:r>
      <w:r w:rsidR="000E6D7C">
        <w:rPr>
          <w:lang w:val="nl-NL"/>
        </w:rPr>
        <w:t xml:space="preserve"> </w:t>
      </w:r>
      <w:r w:rsidR="000E6D7C" w:rsidRPr="000E6D7C">
        <w:rPr>
          <w:lang w:val="nl-NL"/>
        </w:rPr>
        <w:t xml:space="preserve"> (afgerond op tientallen)</w:t>
      </w:r>
    </w:p>
    <w:p w:rsidR="007620C3" w:rsidRDefault="007620C3" w:rsidP="000E6D7C">
      <w:pPr>
        <w:pStyle w:val="Bronvermelding"/>
        <w:rPr>
          <w:lang w:val="nl-NL"/>
        </w:rPr>
      </w:pPr>
    </w:p>
    <w:p w:rsidR="00306B96" w:rsidRDefault="00FF6FC3" w:rsidP="00EB26F0">
      <w:pPr>
        <w:pStyle w:val="Kadertitel"/>
      </w:pPr>
      <w:r>
        <w:t>houd rekening met g</w:t>
      </w:r>
      <w:r w:rsidR="00597BB0">
        <w:t>rote harde planvoorraad in Amsterdam</w:t>
      </w:r>
    </w:p>
    <w:p w:rsidR="00FF6FC3" w:rsidRDefault="00EB26F0" w:rsidP="00FF6FC3">
      <w:pPr>
        <w:pStyle w:val="Kadertekst"/>
      </w:pPr>
      <w:r>
        <w:t xml:space="preserve">In </w:t>
      </w:r>
      <w:r w:rsidR="00DD5FCD">
        <w:t>uw</w:t>
      </w:r>
      <w:r w:rsidR="002034A1">
        <w:t xml:space="preserve"> eigen </w:t>
      </w:r>
      <w:r w:rsidR="00DD5FCD">
        <w:t xml:space="preserve">subregio Zaanstreek-Waterland </w:t>
      </w:r>
      <w:r>
        <w:t xml:space="preserve">is behoefte </w:t>
      </w:r>
      <w:r w:rsidR="00306B96">
        <w:t>aan</w:t>
      </w:r>
      <w:r>
        <w:t xml:space="preserve"> meer harde woningbouwplannen. Wegens verhuisrelaties en </w:t>
      </w:r>
      <w:r w:rsidR="00FF6FC3">
        <w:t>woningmarkt</w:t>
      </w:r>
      <w:r>
        <w:t xml:space="preserve">afspraken </w:t>
      </w:r>
      <w:r w:rsidR="00FF6FC3">
        <w:t>moet u echter</w:t>
      </w:r>
      <w:r>
        <w:t xml:space="preserve"> ook rekening houden met Amsterdam.</w:t>
      </w:r>
      <w:r w:rsidR="00FF6FC3">
        <w:t xml:space="preserve"> In Amsterdam zijn uitbreidingsvraag en hard planaanbod redelijk in evenwicht. Bovendien hangt er in het hele verzorgingsgebied</w:t>
      </w:r>
      <w:r>
        <w:t xml:space="preserve"> een flink stuwmeer aan zachte plannen boven de markt: ruim 92.000, waarvan bijna 65.000 in Amsterdam. </w:t>
      </w:r>
      <w:r w:rsidR="00FF6FC3">
        <w:t>Zodra deze hard worden gemaakt, zijn ze rechtstreeks van invloed op uw kwantitatieve behoefte, en dus op uw ontwikkelmogelijkheden.</w:t>
      </w:r>
    </w:p>
    <w:p w:rsidR="00FF6FC3" w:rsidRDefault="00FF6FC3" w:rsidP="00FF6FC3">
      <w:pPr>
        <w:pStyle w:val="Kadertekst"/>
      </w:pPr>
    </w:p>
    <w:p w:rsidR="00FF6FC3" w:rsidRDefault="00FF6FC3" w:rsidP="00FF6FC3">
      <w:pPr>
        <w:pStyle w:val="Kadertekst"/>
      </w:pPr>
      <w:r>
        <w:t xml:space="preserve">Vanwege de wisselwerking raden wij u aan ontwikkelingen qua vraag en aanbod in Amsterdam nauwlettend in de gaten te houden en over en weer af te stemmen. Deze hebben namelijk flinke impact op uw mogelijkheden. </w:t>
      </w:r>
    </w:p>
    <w:p w:rsidR="0069514F" w:rsidRDefault="0069514F" w:rsidP="0069514F"/>
    <w:p w:rsidR="002034A1" w:rsidRDefault="00D83AA8" w:rsidP="002034A1">
      <w:pPr>
        <w:pStyle w:val="Kop4"/>
      </w:pPr>
      <w:r w:rsidRPr="00DD5FCD">
        <w:t xml:space="preserve">Kwalitatieve </w:t>
      </w:r>
      <w:r w:rsidR="002034A1">
        <w:t>behoefte</w:t>
      </w:r>
      <w:r w:rsidR="00A13B5F">
        <w:t xml:space="preserve"> wonen</w:t>
      </w:r>
    </w:p>
    <w:p w:rsidR="00D41BF3" w:rsidRDefault="00D41BF3" w:rsidP="00AA56AA">
      <w:r>
        <w:t xml:space="preserve">De </w:t>
      </w:r>
      <w:r w:rsidR="002034A1" w:rsidRPr="00DD5FCD">
        <w:t xml:space="preserve">kwalitatieve </w:t>
      </w:r>
      <w:r>
        <w:t>woning</w:t>
      </w:r>
      <w:r w:rsidR="002034A1" w:rsidRPr="00DD5FCD">
        <w:t xml:space="preserve">behoefte </w:t>
      </w:r>
      <w:r>
        <w:t xml:space="preserve">is vooral </w:t>
      </w:r>
      <w:r w:rsidR="002034A1" w:rsidRPr="00DD5FCD">
        <w:t>belangrijk</w:t>
      </w:r>
      <w:r>
        <w:t xml:space="preserve"> </w:t>
      </w:r>
      <w:r w:rsidR="002034A1" w:rsidRPr="00DD5FCD">
        <w:t>als de kwantitatieve behoefte niet overtuigend of zelfs negatief is.</w:t>
      </w:r>
      <w:r w:rsidR="00EE4E69">
        <w:t xml:space="preserve"> </w:t>
      </w:r>
      <w:r w:rsidR="00AA56AA">
        <w:t>De kwalitatieve behoefte kán ook relevant zijn als een plan buiten BSG ligt (zie tekstkader).</w:t>
      </w:r>
    </w:p>
    <w:p w:rsidR="00D41BF3" w:rsidRDefault="00D41BF3" w:rsidP="002034A1"/>
    <w:p w:rsidR="00D41BF3" w:rsidRDefault="00D41BF3" w:rsidP="00D41BF3">
      <w:pPr>
        <w:pStyle w:val="Kadertitel"/>
      </w:pPr>
      <w:r>
        <w:lastRenderedPageBreak/>
        <w:t>KWalitatieve behoefte soms ook belangrijk ter onderbouwing van locatiekeuze</w:t>
      </w:r>
    </w:p>
    <w:p w:rsidR="000A3399" w:rsidRDefault="004E6126" w:rsidP="003B00BA">
      <w:pPr>
        <w:pStyle w:val="Kadertekst"/>
      </w:pPr>
      <w:r>
        <w:t xml:space="preserve">Kwalitatieve eigenschappen van een plan kunnen </w:t>
      </w:r>
      <w:r w:rsidR="002D63B6">
        <w:t>legitiem zijn</w:t>
      </w:r>
      <w:r w:rsidR="000A3399">
        <w:t xml:space="preserve"> ter onderbouwing van een locatiekeuze buiten bestaand stedelijk gebied (BSG, zie</w:t>
      </w:r>
      <w:r w:rsidR="00AA56AA">
        <w:t xml:space="preserve"> ook:</w:t>
      </w:r>
      <w:r w:rsidR="000A3399">
        <w:t xml:space="preserve"> </w:t>
      </w:r>
      <w:hyperlink w:anchor="_Bestaand_stedelijk_gebied" w:history="1">
        <w:r w:rsidR="000A3399" w:rsidRPr="00EE68C3">
          <w:rPr>
            <w:rStyle w:val="Hyperlink"/>
            <w:rFonts w:asciiTheme="minorHAnsi" w:hAnsiTheme="minorHAnsi"/>
            <w:sz w:val="19"/>
            <w:highlight w:val="lightGray"/>
            <w:u w:val="single"/>
          </w:rPr>
          <w:t>2.4</w:t>
        </w:r>
      </w:hyperlink>
      <w:r w:rsidR="000A3399">
        <w:t>)</w:t>
      </w:r>
      <w:r w:rsidR="002D63B6">
        <w:t xml:space="preserve">. </w:t>
      </w:r>
      <w:r w:rsidRPr="004E6126">
        <w:t>Zo kunt u mogelijk motiver</w:t>
      </w:r>
      <w:r w:rsidR="000A3399">
        <w:t>en waarom</w:t>
      </w:r>
      <w:r w:rsidRPr="004E6126">
        <w:t xml:space="preserve"> uw nieuwe stedelijke ontwikkeling niet in bestaand stedelijk gebied </w:t>
      </w:r>
      <w:r w:rsidR="000A3399">
        <w:t>past</w:t>
      </w:r>
      <w:r w:rsidRPr="004E6126">
        <w:t>.</w:t>
      </w:r>
      <w:r w:rsidR="000A3399">
        <w:t xml:space="preserve"> Enkele aandachtspunten hierbij:</w:t>
      </w:r>
    </w:p>
    <w:p w:rsidR="000A3399" w:rsidRPr="00D4614C" w:rsidRDefault="000A3399" w:rsidP="00534C9C">
      <w:pPr>
        <w:pStyle w:val="Kaderopsomteken"/>
        <w:numPr>
          <w:ilvl w:val="0"/>
          <w:numId w:val="17"/>
        </w:numPr>
      </w:pPr>
      <w:r>
        <w:t>Er is een groot aanbod potentië</w:t>
      </w:r>
      <w:r w:rsidRPr="00D4614C">
        <w:t xml:space="preserve">le inbreidingsplekken binnen BSG in de regio Zaanstreek-Waterland  en vooral ook in Amsterdam. Voor een deel gaat het ook om locaties die nog onzeker zijn en op lange termijn spelen. Daarbij gaan veel locaties uit van een programma in hoge(re) dichtheden met appartementen.  </w:t>
      </w:r>
    </w:p>
    <w:p w:rsidR="000A3399" w:rsidRDefault="000A3399" w:rsidP="00534C9C">
      <w:pPr>
        <w:pStyle w:val="Kaderopsomteken"/>
        <w:numPr>
          <w:ilvl w:val="0"/>
          <w:numId w:val="17"/>
        </w:numPr>
      </w:pPr>
      <w:r w:rsidRPr="00D4614C">
        <w:t>Wanneer u woningbouwplan</w:t>
      </w:r>
      <w:r w:rsidR="00514D02">
        <w:t xml:space="preserve">nen buiten BSG wilt realiseren </w:t>
      </w:r>
      <w:r w:rsidRPr="00D4614C">
        <w:t xml:space="preserve">zijn dit allemaal potentieel alternatieve locaties. U moet dan motiveren waarom deze locaties binnen BSG geen geschikt (te maken)alternatief zijn voor de door u beoogde locatie. </w:t>
      </w:r>
    </w:p>
    <w:p w:rsidR="000A3399" w:rsidRDefault="000A3399" w:rsidP="002521D4">
      <w:pPr>
        <w:pStyle w:val="Kaderopsomteken"/>
      </w:pPr>
      <w:r w:rsidRPr="00D4614C">
        <w:t xml:space="preserve">Met een doorsnee programma is het doorgaans lastig te beargumenteren waarom dergelijke locaties geen geschikt alternatief vormen. </w:t>
      </w:r>
    </w:p>
    <w:p w:rsidR="002521D4" w:rsidRDefault="000A3399" w:rsidP="002521D4">
      <w:pPr>
        <w:pStyle w:val="Kaderopsomteken"/>
      </w:pPr>
      <w:r w:rsidRPr="00D4614C">
        <w:t>Kwantitatieve argumenten zijn niet afdoende, omdat de zachte plancapaciteit binnen BSG groter is dan de totaal benodigde kwantitatieve behoefte in het verzorgingsgebied.</w:t>
      </w:r>
    </w:p>
    <w:p w:rsidR="004E6126" w:rsidRDefault="002521D4" w:rsidP="002034A1">
      <w:pPr>
        <w:pStyle w:val="Kaderopsomteken"/>
      </w:pPr>
      <w:r>
        <w:t>B</w:t>
      </w:r>
      <w:r w:rsidR="000A3399" w:rsidRPr="004E6126">
        <w:t xml:space="preserve">ouwt u toch buiten BSG, dan zult u dus met kwalitatieve argumenten moeten motiveren waarom dergelijke locaties geen geschikt alternatief vormen. Een gewenste woningdichtheid/ruimtelijke opzet of landschappelijke inbedding kunnen daarvoor relevante argumenten zijn. Denk aan watergebonden of landelijk wonen (nieuwe landgoederen, grote kavels/tuinen). </w:t>
      </w:r>
    </w:p>
    <w:p w:rsidR="002521D4" w:rsidRDefault="002521D4" w:rsidP="002521D4"/>
    <w:p w:rsidR="001A24AB" w:rsidRPr="004A23A7" w:rsidRDefault="001A24AB" w:rsidP="001A24AB">
      <w:pPr>
        <w:pStyle w:val="Kop5"/>
      </w:pPr>
      <w:r>
        <w:t>K</w:t>
      </w:r>
      <w:r w:rsidRPr="004A23A7">
        <w:t>walitatief aanbod</w:t>
      </w:r>
      <w:r>
        <w:t xml:space="preserve">: </w:t>
      </w:r>
      <w:r w:rsidR="00DB425B">
        <w:t xml:space="preserve">veel koopwoningen en appartementen in </w:t>
      </w:r>
      <w:r w:rsidR="00DB425B">
        <w:rPr>
          <w:u w:val="single"/>
        </w:rPr>
        <w:t>bruto</w:t>
      </w:r>
      <w:r w:rsidR="00DB425B">
        <w:t xml:space="preserve"> planaanbod</w:t>
      </w:r>
    </w:p>
    <w:p w:rsidR="00955AE0" w:rsidRDefault="001A24AB" w:rsidP="001A24AB">
      <w:r>
        <w:t>D</w:t>
      </w:r>
      <w:r w:rsidRPr="004A23A7">
        <w:t xml:space="preserve">e </w:t>
      </w:r>
      <w:r w:rsidR="001D2405">
        <w:t>Monitor plancapaciteit</w:t>
      </w:r>
      <w:r w:rsidRPr="004A23A7">
        <w:t xml:space="preserve"> MRA </w:t>
      </w:r>
      <w:r w:rsidR="00CB6A43">
        <w:t>geeft</w:t>
      </w:r>
      <w:r w:rsidRPr="004A23A7">
        <w:t xml:space="preserve"> een eerste indicatie van de kwalitatieve aspecten van het </w:t>
      </w:r>
      <w:r>
        <w:rPr>
          <w:u w:val="single"/>
        </w:rPr>
        <w:t>bruto</w:t>
      </w:r>
      <w:r w:rsidRPr="00A80D94">
        <w:t xml:space="preserve"> </w:t>
      </w:r>
      <w:r w:rsidRPr="004A23A7">
        <w:t>(harde) planaanbod in de gehele marktregio Zaanstreek-Waterland en Amsterdam (peildatum</w:t>
      </w:r>
      <w:r>
        <w:t>:</w:t>
      </w:r>
      <w:r w:rsidRPr="004A23A7">
        <w:t xml:space="preserve"> juli 2017). </w:t>
      </w:r>
    </w:p>
    <w:p w:rsidR="00955AE0" w:rsidRDefault="00955AE0" w:rsidP="001A24AB"/>
    <w:p w:rsidR="001A24AB" w:rsidRDefault="001A24AB" w:rsidP="001A24AB">
      <w:r w:rsidRPr="004A23A7">
        <w:t>Let wel: het gaat hier nadrukkelijk om indicatieve cijfers, omdat in veel (harde) plannen juridisch niets is vastgelegd qua woning</w:t>
      </w:r>
      <w:r>
        <w:t>type</w:t>
      </w:r>
      <w:r w:rsidRPr="00AD339F">
        <w:t xml:space="preserve">, eigendomsvorm of prijsklasse. Daarnaast is niet voor alle plannen bekend wat het beoogde kwalitatieve programma is. </w:t>
      </w:r>
      <w:r>
        <w:t>Bovendien is de kwalitatieve verdeling van de harde planvoorraad uitsluitend bruto bekend. Niet bekend is namelijk welke woningen kwalitatief gesloopt worden.</w:t>
      </w:r>
    </w:p>
    <w:p w:rsidR="001A24AB" w:rsidRDefault="001A24AB" w:rsidP="001A24AB"/>
    <w:p w:rsidR="001A24AB" w:rsidRDefault="001A24AB" w:rsidP="001A24AB">
      <w:r w:rsidRPr="00306B96">
        <w:t>Wat vooral opvalt aan onderstaande gegevens over de harde plancapaciteit in het verzorgingsgebied, is dat er met name appartementen in harde plancapaciteit worden voorzien (</w:t>
      </w:r>
      <w:r>
        <w:t>ruim</w:t>
      </w:r>
      <w:r w:rsidRPr="00306B96">
        <w:t xml:space="preserve"> 35.000 appartementen). Het aandeel grondgebonden woningen is met minder dan 6.400 woningen beperkt. Wel is het aantal grondgebonden woningen in Zaa</w:t>
      </w:r>
      <w:r>
        <w:t>nstreek-Waterland in harde plan</w:t>
      </w:r>
      <w:r w:rsidRPr="00306B96">
        <w:t>nen groter dan in Amsterdam. Van een groot aandeel harde plannen is het woningtype echter nog onbekend. Dat geldt ook bij de eigendomsvormen. Daarnaast valt op dat het aantal koopwoningen in harde plannen worden voorzien in de regio (circa 20.700 koopwoningen) bijna even groot is als het totale aantal geplande huurwoningen (</w:t>
      </w:r>
      <w:r w:rsidRPr="009B74C0">
        <w:t xml:space="preserve">23.600). </w:t>
      </w:r>
    </w:p>
    <w:p w:rsidR="008626EC" w:rsidRDefault="008626EC" w:rsidP="001A24AB"/>
    <w:p w:rsidR="008626EC" w:rsidRPr="00444FF7" w:rsidRDefault="008626EC" w:rsidP="009043B7">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10</w:t>
      </w:r>
      <w:r w:rsidR="00A2599F">
        <w:rPr>
          <w:lang w:val="nl-NL"/>
        </w:rPr>
        <w:fldChar w:fldCharType="end"/>
      </w:r>
      <w:r w:rsidRPr="00444FF7">
        <w:rPr>
          <w:lang w:val="nl-NL"/>
        </w:rPr>
        <w:t xml:space="preserve">: kwalitatieve </w:t>
      </w:r>
      <w:r w:rsidRPr="00444FF7">
        <w:rPr>
          <w:u w:val="single"/>
          <w:lang w:val="nl-NL"/>
        </w:rPr>
        <w:t>bruto</w:t>
      </w:r>
      <w:r w:rsidRPr="00444FF7">
        <w:rPr>
          <w:lang w:val="nl-NL"/>
        </w:rPr>
        <w:t xml:space="preserve"> plancapaciteit  Zaanstreek-Waterland en Amsterdam</w:t>
      </w:r>
    </w:p>
    <w:tbl>
      <w:tblPr>
        <w:tblStyle w:val="STEC-tabel-nieuw"/>
        <w:tblW w:w="9776" w:type="dxa"/>
        <w:tblLook w:val="04A0" w:firstRow="1" w:lastRow="0" w:firstColumn="1" w:lastColumn="0" w:noHBand="0" w:noVBand="1"/>
      </w:tblPr>
      <w:tblGrid>
        <w:gridCol w:w="2130"/>
        <w:gridCol w:w="2548"/>
        <w:gridCol w:w="2549"/>
        <w:gridCol w:w="2549"/>
      </w:tblGrid>
      <w:tr w:rsidR="00940478" w:rsidRPr="00251C7C" w:rsidTr="0034480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vMerge w:val="restart"/>
          </w:tcPr>
          <w:p w:rsidR="00940478" w:rsidRPr="00251C7C" w:rsidRDefault="00940478" w:rsidP="00B9503A">
            <w:pPr>
              <w:rPr>
                <w:rFonts w:ascii="Univers LT Pro 57 Condensed" w:hAnsi="Univers LT Pro 57 Condensed"/>
                <w:bCs/>
                <w:sz w:val="16"/>
              </w:rPr>
            </w:pPr>
            <w:r w:rsidRPr="00251C7C">
              <w:rPr>
                <w:rFonts w:ascii="Univers LT Pro 57 Condensed" w:hAnsi="Univers LT Pro 57 Condensed"/>
                <w:bCs/>
                <w:sz w:val="16"/>
              </w:rPr>
              <w:t>Eigendomsvorm &amp; type</w:t>
            </w:r>
          </w:p>
        </w:tc>
        <w:tc>
          <w:tcPr>
            <w:tcW w:w="7646" w:type="dxa"/>
            <w:gridSpan w:val="3"/>
          </w:tcPr>
          <w:p w:rsidR="00940478" w:rsidRPr="00251C7C" w:rsidRDefault="00940478" w:rsidP="00B9503A">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bCs/>
                <w:sz w:val="16"/>
              </w:rPr>
            </w:pPr>
            <w:r w:rsidRPr="00251C7C">
              <w:rPr>
                <w:rFonts w:ascii="Univers LT Pro 57 Condensed" w:hAnsi="Univers LT Pro 57 Condensed"/>
                <w:bCs/>
                <w:sz w:val="16"/>
                <w:u w:val="single"/>
              </w:rPr>
              <w:t>Bruto</w:t>
            </w:r>
            <w:r w:rsidRPr="00251C7C">
              <w:rPr>
                <w:rFonts w:ascii="Univers LT Pro 57 Condensed" w:hAnsi="Univers LT Pro 57 Condensed"/>
                <w:bCs/>
                <w:sz w:val="16"/>
              </w:rPr>
              <w:t xml:space="preserve"> harde plancapaciteit</w:t>
            </w:r>
          </w:p>
        </w:tc>
      </w:tr>
      <w:tr w:rsidR="00940478" w:rsidRPr="00251C7C" w:rsidTr="003448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vMerge/>
            <w:shd w:val="clear" w:color="auto" w:fill="8CD9FE" w:themeFill="text2" w:themeFillTint="66"/>
          </w:tcPr>
          <w:p w:rsidR="00940478" w:rsidRPr="00251C7C" w:rsidRDefault="00940478" w:rsidP="00B9503A">
            <w:pPr>
              <w:rPr>
                <w:rFonts w:ascii="Univers LT Pro 57 Condensed" w:hAnsi="Univers LT Pro 57 Condensed"/>
                <w:bCs/>
                <w:sz w:val="16"/>
              </w:rPr>
            </w:pPr>
          </w:p>
        </w:tc>
        <w:tc>
          <w:tcPr>
            <w:tcW w:w="2548" w:type="dxa"/>
            <w:shd w:val="clear" w:color="auto" w:fill="8CD9FE" w:themeFill="text2" w:themeFillTint="66"/>
          </w:tcPr>
          <w:p w:rsidR="00940478" w:rsidRPr="00251C7C" w:rsidRDefault="00940478" w:rsidP="00B9503A">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646464"/>
                <w:sz w:val="16"/>
              </w:rPr>
            </w:pPr>
            <w:r w:rsidRPr="00251C7C">
              <w:rPr>
                <w:rFonts w:ascii="Univers LT Pro 57 Condensed" w:hAnsi="Univers LT Pro 57 Condensed"/>
                <w:b/>
                <w:bCs/>
                <w:color w:val="646464"/>
                <w:sz w:val="16"/>
              </w:rPr>
              <w:t>Zaanstreek-Waterland</w:t>
            </w:r>
            <w:r w:rsidRPr="00251C7C">
              <w:rPr>
                <w:rFonts w:ascii="Univers LT Pro 57 Condensed" w:hAnsi="Univers LT Pro 57 Condensed"/>
                <w:b/>
                <w:bCs/>
                <w:color w:val="646464"/>
                <w:sz w:val="16"/>
              </w:rPr>
              <w:tab/>
            </w:r>
          </w:p>
        </w:tc>
        <w:tc>
          <w:tcPr>
            <w:tcW w:w="2549" w:type="dxa"/>
            <w:shd w:val="clear" w:color="auto" w:fill="8CD9FE" w:themeFill="text2" w:themeFillTint="66"/>
          </w:tcPr>
          <w:p w:rsidR="00940478" w:rsidRPr="00251C7C" w:rsidRDefault="00940478" w:rsidP="00B9503A">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646464"/>
                <w:sz w:val="16"/>
              </w:rPr>
            </w:pPr>
            <w:r w:rsidRPr="00251C7C">
              <w:rPr>
                <w:rFonts w:ascii="Univers LT Pro 57 Condensed" w:hAnsi="Univers LT Pro 57 Condensed"/>
                <w:b/>
                <w:bCs/>
                <w:color w:val="646464"/>
                <w:sz w:val="16"/>
              </w:rPr>
              <w:t>Amsterdam</w:t>
            </w:r>
          </w:p>
        </w:tc>
        <w:tc>
          <w:tcPr>
            <w:tcW w:w="2549" w:type="dxa"/>
            <w:shd w:val="clear" w:color="auto" w:fill="8CD9FE" w:themeFill="text2" w:themeFillTint="66"/>
          </w:tcPr>
          <w:p w:rsidR="00940478" w:rsidRPr="00251C7C" w:rsidRDefault="00940478" w:rsidP="00B9503A">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bCs/>
                <w:color w:val="646464"/>
                <w:sz w:val="16"/>
              </w:rPr>
            </w:pPr>
            <w:r w:rsidRPr="00251C7C">
              <w:rPr>
                <w:rFonts w:ascii="Univers LT Pro 57 Condensed" w:hAnsi="Univers LT Pro 57 Condensed"/>
                <w:b/>
                <w:bCs/>
                <w:color w:val="646464"/>
                <w:sz w:val="16"/>
              </w:rPr>
              <w:t>Totaal</w:t>
            </w:r>
          </w:p>
        </w:tc>
      </w:tr>
      <w:tr w:rsidR="00940478" w:rsidRPr="00251C7C" w:rsidTr="0034480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tcPr>
          <w:p w:rsidR="00940478" w:rsidRPr="00251C7C" w:rsidRDefault="00940478" w:rsidP="00B9503A">
            <w:pPr>
              <w:pStyle w:val="Bronvermelding"/>
              <w:spacing w:before="0" w:after="0"/>
              <w:rPr>
                <w:lang w:val="nl-NL"/>
              </w:rPr>
            </w:pPr>
            <w:r w:rsidRPr="00251C7C">
              <w:rPr>
                <w:lang w:val="nl-NL"/>
              </w:rPr>
              <w:t>Sociale huur</w:t>
            </w:r>
          </w:p>
        </w:tc>
        <w:tc>
          <w:tcPr>
            <w:tcW w:w="2548"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rPr>
                <w:lang w:val="nl-NL"/>
              </w:rPr>
            </w:pPr>
            <w:r w:rsidRPr="00251C7C">
              <w:t xml:space="preserve"> 1.200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pPr>
            <w:r w:rsidRPr="00251C7C">
              <w:t xml:space="preserve"> 13.880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pPr>
            <w:r w:rsidRPr="00251C7C">
              <w:t xml:space="preserve"> 15.080 </w:t>
            </w:r>
          </w:p>
        </w:tc>
      </w:tr>
      <w:tr w:rsidR="00940478" w:rsidRPr="00251C7C" w:rsidTr="003448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tcPr>
          <w:p w:rsidR="00940478" w:rsidRPr="00251C7C" w:rsidRDefault="00940478" w:rsidP="00B9503A">
            <w:pPr>
              <w:pStyle w:val="Bronvermelding"/>
              <w:spacing w:before="0" w:after="0"/>
              <w:rPr>
                <w:lang w:val="nl-NL"/>
              </w:rPr>
            </w:pPr>
            <w:r w:rsidRPr="00251C7C">
              <w:rPr>
                <w:sz w:val="16"/>
              </w:rPr>
              <w:t>Vrijesectorhuur</w:t>
            </w:r>
          </w:p>
        </w:tc>
        <w:tc>
          <w:tcPr>
            <w:tcW w:w="2548"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rPr>
                <w:lang w:val="nl-NL"/>
              </w:rPr>
            </w:pPr>
            <w:r w:rsidRPr="00251C7C">
              <w:t xml:space="preserve"> 400 </w:t>
            </w:r>
          </w:p>
        </w:tc>
        <w:tc>
          <w:tcPr>
            <w:tcW w:w="2549"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pPr>
            <w:r w:rsidRPr="00251C7C">
              <w:t xml:space="preserve"> 8.130 </w:t>
            </w:r>
          </w:p>
        </w:tc>
        <w:tc>
          <w:tcPr>
            <w:tcW w:w="2549"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pPr>
            <w:r w:rsidRPr="00251C7C">
              <w:t xml:space="preserve"> 8.530 </w:t>
            </w:r>
          </w:p>
        </w:tc>
      </w:tr>
      <w:tr w:rsidR="00940478" w:rsidRPr="00251C7C" w:rsidTr="0034480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tcPr>
          <w:p w:rsidR="00940478" w:rsidRPr="00251C7C" w:rsidRDefault="00940478" w:rsidP="00B9503A">
            <w:pPr>
              <w:pStyle w:val="Bronvermelding"/>
              <w:spacing w:before="0" w:after="0"/>
              <w:rPr>
                <w:lang w:val="nl-NL"/>
              </w:rPr>
            </w:pPr>
            <w:r w:rsidRPr="00251C7C">
              <w:rPr>
                <w:sz w:val="16"/>
              </w:rPr>
              <w:t>Koop</w:t>
            </w:r>
          </w:p>
        </w:tc>
        <w:tc>
          <w:tcPr>
            <w:tcW w:w="2548"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rPr>
                <w:lang w:val="nl-NL"/>
              </w:rPr>
            </w:pPr>
            <w:r w:rsidRPr="00251C7C">
              <w:t xml:space="preserve"> 3.630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pPr>
            <w:r w:rsidRPr="00251C7C">
              <w:t xml:space="preserve"> 17.030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pPr>
            <w:r w:rsidRPr="00251C7C">
              <w:t xml:space="preserve"> 20.660 </w:t>
            </w:r>
          </w:p>
        </w:tc>
      </w:tr>
      <w:tr w:rsidR="00940478" w:rsidRPr="00251C7C" w:rsidTr="003448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tcPr>
          <w:p w:rsidR="00940478" w:rsidRPr="00251C7C" w:rsidRDefault="00940478" w:rsidP="00B9503A">
            <w:pPr>
              <w:pStyle w:val="Bronvermelding"/>
              <w:spacing w:before="0" w:after="0"/>
              <w:rPr>
                <w:sz w:val="16"/>
              </w:rPr>
            </w:pPr>
            <w:r w:rsidRPr="00251C7C">
              <w:rPr>
                <w:sz w:val="16"/>
              </w:rPr>
              <w:t>Anders/onbekend</w:t>
            </w:r>
          </w:p>
        </w:tc>
        <w:tc>
          <w:tcPr>
            <w:tcW w:w="2548"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rPr>
                <w:lang w:val="nl-NL"/>
              </w:rPr>
            </w:pPr>
            <w:r w:rsidRPr="00251C7C">
              <w:t xml:space="preserve"> 1.130 </w:t>
            </w:r>
          </w:p>
        </w:tc>
        <w:tc>
          <w:tcPr>
            <w:tcW w:w="2549"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pPr>
            <w:r w:rsidRPr="00251C7C">
              <w:t xml:space="preserve"> 11.110 </w:t>
            </w:r>
          </w:p>
        </w:tc>
        <w:tc>
          <w:tcPr>
            <w:tcW w:w="2549"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pPr>
            <w:r w:rsidRPr="00251C7C">
              <w:t xml:space="preserve"> 12.240 </w:t>
            </w:r>
          </w:p>
        </w:tc>
      </w:tr>
      <w:tr w:rsidR="00940478" w:rsidRPr="00251C7C" w:rsidTr="0034480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tcPr>
          <w:p w:rsidR="00940478" w:rsidRPr="00251C7C" w:rsidRDefault="00940478" w:rsidP="00B9503A">
            <w:pPr>
              <w:pStyle w:val="Bronvermelding"/>
              <w:spacing w:before="0" w:after="0"/>
              <w:rPr>
                <w:b/>
                <w:lang w:val="nl-NL"/>
              </w:rPr>
            </w:pPr>
            <w:r w:rsidRPr="00251C7C">
              <w:rPr>
                <w:b/>
                <w:lang w:val="nl-NL"/>
              </w:rPr>
              <w:t>Totaal</w:t>
            </w:r>
          </w:p>
        </w:tc>
        <w:tc>
          <w:tcPr>
            <w:tcW w:w="2548"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rPr>
                <w:b/>
                <w:lang w:val="nl-NL"/>
              </w:rPr>
            </w:pPr>
            <w:r w:rsidRPr="00251C7C">
              <w:rPr>
                <w:b/>
              </w:rPr>
              <w:t xml:space="preserve"> 6.370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rPr>
                <w:b/>
              </w:rPr>
            </w:pPr>
            <w:r w:rsidRPr="00251C7C">
              <w:rPr>
                <w:b/>
              </w:rPr>
              <w:t xml:space="preserve"> 50.150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rPr>
                <w:b/>
              </w:rPr>
            </w:pPr>
            <w:r w:rsidRPr="00251C7C">
              <w:rPr>
                <w:b/>
              </w:rPr>
              <w:t xml:space="preserve"> 56.510 </w:t>
            </w:r>
          </w:p>
        </w:tc>
      </w:tr>
      <w:tr w:rsidR="00940478" w:rsidRPr="00251C7C" w:rsidTr="003448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tcPr>
          <w:p w:rsidR="00940478" w:rsidRPr="00251C7C" w:rsidRDefault="00940478" w:rsidP="00B9503A">
            <w:pPr>
              <w:pStyle w:val="Bronvermelding"/>
              <w:spacing w:before="0" w:after="0"/>
              <w:rPr>
                <w:lang w:val="nl-NL"/>
              </w:rPr>
            </w:pPr>
            <w:r w:rsidRPr="00251C7C">
              <w:rPr>
                <w:sz w:val="16"/>
              </w:rPr>
              <w:t>Grondgebonden</w:t>
            </w:r>
          </w:p>
        </w:tc>
        <w:tc>
          <w:tcPr>
            <w:tcW w:w="2548"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rPr>
                <w:lang w:val="nl-NL"/>
              </w:rPr>
            </w:pPr>
            <w:r w:rsidRPr="00251C7C">
              <w:t xml:space="preserve"> 3.740 </w:t>
            </w:r>
          </w:p>
        </w:tc>
        <w:tc>
          <w:tcPr>
            <w:tcW w:w="2549"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pPr>
            <w:r w:rsidRPr="00251C7C">
              <w:t xml:space="preserve"> 2.630 </w:t>
            </w:r>
          </w:p>
        </w:tc>
        <w:tc>
          <w:tcPr>
            <w:tcW w:w="2549"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pPr>
            <w:r w:rsidRPr="00251C7C">
              <w:t xml:space="preserve"> 6.370 </w:t>
            </w:r>
          </w:p>
        </w:tc>
      </w:tr>
      <w:tr w:rsidR="00940478" w:rsidRPr="00251C7C" w:rsidTr="0034480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tcPr>
          <w:p w:rsidR="00940478" w:rsidRPr="00251C7C" w:rsidRDefault="00940478" w:rsidP="00B9503A">
            <w:pPr>
              <w:pStyle w:val="Bronvermelding"/>
              <w:spacing w:before="0" w:after="0"/>
              <w:rPr>
                <w:lang w:val="nl-NL"/>
              </w:rPr>
            </w:pPr>
            <w:r w:rsidRPr="00251C7C">
              <w:rPr>
                <w:sz w:val="16"/>
              </w:rPr>
              <w:t>Appartementen</w:t>
            </w:r>
          </w:p>
        </w:tc>
        <w:tc>
          <w:tcPr>
            <w:tcW w:w="2548"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rPr>
                <w:lang w:val="nl-NL"/>
              </w:rPr>
            </w:pPr>
            <w:r w:rsidRPr="00251C7C">
              <w:t xml:space="preserve"> 2.200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pPr>
            <w:r w:rsidRPr="00251C7C">
              <w:t xml:space="preserve"> 33.820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pPr>
            <w:r w:rsidRPr="00251C7C">
              <w:t xml:space="preserve"> 36.020 </w:t>
            </w:r>
          </w:p>
        </w:tc>
      </w:tr>
      <w:tr w:rsidR="00940478" w:rsidRPr="00251C7C" w:rsidTr="003448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tcPr>
          <w:p w:rsidR="00940478" w:rsidRPr="00251C7C" w:rsidRDefault="00940478" w:rsidP="00B9503A">
            <w:pPr>
              <w:pStyle w:val="Bronvermelding"/>
              <w:spacing w:before="0" w:after="0"/>
              <w:rPr>
                <w:lang w:val="nl-NL"/>
              </w:rPr>
            </w:pPr>
            <w:r w:rsidRPr="00251C7C">
              <w:rPr>
                <w:sz w:val="16"/>
              </w:rPr>
              <w:t>Anders/onbekend</w:t>
            </w:r>
          </w:p>
        </w:tc>
        <w:tc>
          <w:tcPr>
            <w:tcW w:w="2548"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rPr>
                <w:lang w:val="nl-NL"/>
              </w:rPr>
            </w:pPr>
            <w:r w:rsidRPr="00251C7C">
              <w:t xml:space="preserve"> 420 </w:t>
            </w:r>
          </w:p>
        </w:tc>
        <w:tc>
          <w:tcPr>
            <w:tcW w:w="2549"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pPr>
            <w:r w:rsidRPr="00251C7C">
              <w:t xml:space="preserve"> 13.700 </w:t>
            </w:r>
          </w:p>
        </w:tc>
        <w:tc>
          <w:tcPr>
            <w:tcW w:w="2549" w:type="dxa"/>
          </w:tcPr>
          <w:p w:rsidR="00940478" w:rsidRPr="00251C7C" w:rsidRDefault="00940478" w:rsidP="00B9503A">
            <w:pPr>
              <w:pStyle w:val="Bronvermelding"/>
              <w:spacing w:before="0" w:after="0"/>
              <w:jc w:val="right"/>
              <w:cnfStyle w:val="000000100000" w:firstRow="0" w:lastRow="0" w:firstColumn="0" w:lastColumn="0" w:oddVBand="0" w:evenVBand="0" w:oddHBand="1" w:evenHBand="0" w:firstRowFirstColumn="0" w:firstRowLastColumn="0" w:lastRowFirstColumn="0" w:lastRowLastColumn="0"/>
            </w:pPr>
            <w:r w:rsidRPr="00251C7C">
              <w:rPr>
                <w:lang w:val="nl-NL"/>
              </w:rPr>
              <w:t xml:space="preserve"> 14.120 </w:t>
            </w:r>
          </w:p>
        </w:tc>
      </w:tr>
      <w:tr w:rsidR="00940478" w:rsidRPr="00251C7C" w:rsidTr="0034480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0" w:type="dxa"/>
          </w:tcPr>
          <w:p w:rsidR="00940478" w:rsidRPr="00251C7C" w:rsidRDefault="00940478" w:rsidP="00B9503A">
            <w:pPr>
              <w:pStyle w:val="Bronvermelding"/>
              <w:spacing w:before="0" w:after="0"/>
              <w:rPr>
                <w:lang w:val="nl-NL"/>
              </w:rPr>
            </w:pPr>
            <w:r w:rsidRPr="00251C7C">
              <w:rPr>
                <w:b/>
                <w:sz w:val="16"/>
              </w:rPr>
              <w:t>Totaal</w:t>
            </w:r>
          </w:p>
        </w:tc>
        <w:tc>
          <w:tcPr>
            <w:tcW w:w="2548"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rPr>
                <w:b/>
                <w:lang w:val="nl-NL"/>
              </w:rPr>
            </w:pPr>
            <w:r w:rsidRPr="00251C7C">
              <w:rPr>
                <w:b/>
              </w:rPr>
              <w:t xml:space="preserve"> 6.370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rPr>
                <w:b/>
              </w:rPr>
            </w:pPr>
            <w:r w:rsidRPr="00251C7C">
              <w:rPr>
                <w:b/>
              </w:rPr>
              <w:t xml:space="preserve"> 50.150 </w:t>
            </w:r>
          </w:p>
        </w:tc>
        <w:tc>
          <w:tcPr>
            <w:tcW w:w="2549" w:type="dxa"/>
          </w:tcPr>
          <w:p w:rsidR="00940478" w:rsidRPr="00251C7C" w:rsidRDefault="00940478" w:rsidP="00B9503A">
            <w:pPr>
              <w:pStyle w:val="Bronvermelding"/>
              <w:spacing w:before="0" w:after="0"/>
              <w:jc w:val="right"/>
              <w:cnfStyle w:val="000000010000" w:firstRow="0" w:lastRow="0" w:firstColumn="0" w:lastColumn="0" w:oddVBand="0" w:evenVBand="0" w:oddHBand="0" w:evenHBand="1" w:firstRowFirstColumn="0" w:firstRowLastColumn="0" w:lastRowFirstColumn="0" w:lastRowLastColumn="0"/>
              <w:rPr>
                <w:b/>
              </w:rPr>
            </w:pPr>
            <w:r w:rsidRPr="00251C7C">
              <w:rPr>
                <w:b/>
                <w:lang w:val="nl-NL"/>
              </w:rPr>
              <w:t xml:space="preserve"> 56.510 </w:t>
            </w:r>
          </w:p>
        </w:tc>
      </w:tr>
    </w:tbl>
    <w:p w:rsidR="008626EC" w:rsidRDefault="008626EC" w:rsidP="008626EC">
      <w:pPr>
        <w:pStyle w:val="Bronvermelding"/>
        <w:rPr>
          <w:lang w:val="nl-NL"/>
        </w:rPr>
      </w:pPr>
      <w:r w:rsidRPr="008626EC">
        <w:rPr>
          <w:lang w:val="nl-NL"/>
        </w:rPr>
        <w:t xml:space="preserve">Bron: monitor plancapaciteit MRA </w:t>
      </w:r>
      <w:r>
        <w:rPr>
          <w:lang w:val="nl-NL"/>
        </w:rPr>
        <w:t>(</w:t>
      </w:r>
      <w:r w:rsidRPr="008626EC">
        <w:rPr>
          <w:lang w:val="nl-NL"/>
        </w:rPr>
        <w:t>juli 2017</w:t>
      </w:r>
      <w:r w:rsidR="00940478">
        <w:rPr>
          <w:lang w:val="nl-NL"/>
        </w:rPr>
        <w:t>)</w:t>
      </w:r>
      <w:r w:rsidRPr="008626EC">
        <w:rPr>
          <w:lang w:val="nl-NL"/>
        </w:rPr>
        <w:t>; bewerking Stec Groep 2018 (afgerond op tientallen)</w:t>
      </w:r>
    </w:p>
    <w:p w:rsidR="00D83AA8" w:rsidRPr="00DD5FCD" w:rsidRDefault="002034A1" w:rsidP="002034A1">
      <w:pPr>
        <w:pStyle w:val="Kop5"/>
      </w:pPr>
      <w:r>
        <w:lastRenderedPageBreak/>
        <w:t xml:space="preserve">Kwalitatieve </w:t>
      </w:r>
      <w:r w:rsidR="00197C29" w:rsidRPr="00DD5FCD">
        <w:t>vraag</w:t>
      </w:r>
      <w:r w:rsidR="00A13B5F">
        <w:t xml:space="preserve">: </w:t>
      </w:r>
      <w:r w:rsidR="00955AE0">
        <w:t>vooral vraag naar koopwoningen en appartementen</w:t>
      </w:r>
    </w:p>
    <w:p w:rsidR="00CB6A43" w:rsidRDefault="00D83AA8" w:rsidP="00AC0ABC">
      <w:r w:rsidRPr="00D82529">
        <w:t>Voor</w:t>
      </w:r>
      <w:r w:rsidR="00EE4E69">
        <w:t xml:space="preserve"> het bepalen</w:t>
      </w:r>
      <w:r w:rsidRPr="00D82529">
        <w:t xml:space="preserve"> de kwalitatieve </w:t>
      </w:r>
      <w:r w:rsidR="00EE4E69">
        <w:t>vraag</w:t>
      </w:r>
      <w:r w:rsidRPr="00D82529">
        <w:t xml:space="preserve"> </w:t>
      </w:r>
      <w:r w:rsidR="00EE4E69">
        <w:t xml:space="preserve">koppelen we de eerder in beeld gebrachte kwantitatieve uitbreidingsvraag volgens de provinciale prognose aan </w:t>
      </w:r>
      <w:r w:rsidR="00AC0ABC">
        <w:t xml:space="preserve">kwalitatieve </w:t>
      </w:r>
      <w:r w:rsidR="00AC0ABC" w:rsidRPr="00D82529">
        <w:t>woonvoo</w:t>
      </w:r>
      <w:r w:rsidR="00AC0ABC">
        <w:t>rkeuren</w:t>
      </w:r>
      <w:r w:rsidR="00EE4E69">
        <w:t xml:space="preserve">. </w:t>
      </w:r>
      <w:r w:rsidR="00CB6A43">
        <w:t>H</w:t>
      </w:r>
      <w:r w:rsidR="00EE4E69">
        <w:t>iervoor gebruiken we woonwensen van verhuisgeneigden in beide subregio’s, zoals weergegeven in</w:t>
      </w:r>
      <w:r w:rsidR="00AC0ABC" w:rsidRPr="00D82529">
        <w:t xml:space="preserve"> </w:t>
      </w:r>
      <w:r w:rsidR="00AC0ABC">
        <w:t>Wonen in de Metropoolregio Amsterdam 2017 (WiMRA 2017)</w:t>
      </w:r>
      <w:r w:rsidR="00EE4E69">
        <w:t xml:space="preserve">. </w:t>
      </w:r>
    </w:p>
    <w:p w:rsidR="00CB6A43" w:rsidRDefault="00CB6A43" w:rsidP="00AC0ABC"/>
    <w:p w:rsidR="00AC0ABC" w:rsidRDefault="00DF0AEF" w:rsidP="00AC0ABC">
      <w:r>
        <w:t xml:space="preserve">Omdat woonvoorkeuren niet altijd (kunnen) worden opgevolgd, passen we bewust </w:t>
      </w:r>
      <w:r w:rsidR="00A80D94">
        <w:t>een</w:t>
      </w:r>
      <w:r>
        <w:t xml:space="preserve"> bandbreedte toe. </w:t>
      </w:r>
      <w:r w:rsidR="00EE4E69">
        <w:t>Zo komen we tot een kwalitatieve vraag naar eigendomsvorm (huur (sociaal en vrijesector) en koop) en type (grondgebonden, appartement en anders), zie de tabel hierna.</w:t>
      </w:r>
    </w:p>
    <w:p w:rsidR="00955AE0" w:rsidRDefault="00955AE0" w:rsidP="00AC0ABC"/>
    <w:p w:rsidR="00955AE0" w:rsidRDefault="00955AE0" w:rsidP="00AC0ABC">
      <w:r>
        <w:t xml:space="preserve">Opvallend is de grote voorkeur voor koopwoningen en appartementen in het totale verzorgingsgebied. De grote voorkeur naar appartementen komt vooral vanuit Amsterdam. Amsterdam legt veel gewicht in de schaal. In Zaanstreek-Waterland is de voorkeur naar grondgebonden juist groter. In zowel Zaanstreek-Waterland als Amsterdam is de vraag naar koopwoningen groter dan naar huurwoningen. </w:t>
      </w:r>
    </w:p>
    <w:p w:rsidR="00110E3E" w:rsidRDefault="00110E3E" w:rsidP="00110E3E">
      <w:pPr>
        <w:pStyle w:val="Kop5"/>
      </w:pPr>
      <w:r>
        <w:t>Kwalitatieve behoefte: nadere inzichten vereist voor gedegen onderbouwing, maar in praktijk meestal niet nodig</w:t>
      </w:r>
    </w:p>
    <w:p w:rsidR="00110E3E" w:rsidRDefault="00110E3E" w:rsidP="00110E3E">
      <w:r>
        <w:t>Net als bij de kwantitatieve behoefte volgt de kwalitatieve woningbehoefte normaliter uit een confrontatie van vraag en aanbod. Bij de kwalitatieve behoefte zijn echter ook kwalitatieve (mis)matches in de bestaande voorraad en de harde sloopopgave van belang om vast te kunnen stellen of een plan kwalitatief in een behoefte voorziet. Kortom, hoe is de bestaande woningvoorraad verdeeld naar eigendomsvorm, typologie en (liefst ook) woonmilieu? En in welke segmenten precies wordt gesloopt? Gebruik hiervoor bijvoorbeeld ook inzichten vanuit het recent verschenen rapport ‘</w:t>
      </w:r>
      <w:r w:rsidRPr="00561BA1">
        <w:rPr>
          <w:u w:val="single"/>
        </w:rPr>
        <w:t>Raming woningbehoefte MRA’ (2018)</w:t>
      </w:r>
      <w:r>
        <w:t xml:space="preserve">: daarin is tevens een vooruitberekening gemaakt van de kwalitatieve woningbehoefte in deelgebieden van de MRA, die ook zeer bruikbaar kan zijn als input voor de onderbouwing van de kwalitatieve behoefte. </w:t>
      </w:r>
    </w:p>
    <w:p w:rsidR="00110E3E" w:rsidRDefault="00110E3E" w:rsidP="00110E3E"/>
    <w:p w:rsidR="00110E3E" w:rsidRDefault="00110E3E" w:rsidP="00110E3E">
      <w:r>
        <w:t>Gezien de onvolkomenheden bij het bepalen van de kwalitatieve behoefte, adviseren we u de kwalitatieve behoefte alleen te motiveren als er kwantitatief geen sluitend verhaal ligt. Anticipeer in dat geval op onderstaande aandachtspunten. Is er wel voldoende kwantitatieve behoefte? M</w:t>
      </w:r>
      <w:r w:rsidRPr="004E6126">
        <w:t>otiveer dan liever dat u een flexibel, breder programma mogelijk maakt. U heeft hier namelijk alle ruimte voor, blijkt uit jurisprudentie.</w:t>
      </w:r>
      <w:r>
        <w:t xml:space="preserve"> </w:t>
      </w:r>
    </w:p>
    <w:p w:rsidR="00110E3E" w:rsidRDefault="00110E3E" w:rsidP="00AC0ABC"/>
    <w:p w:rsidR="00166322" w:rsidRPr="00D83AA8" w:rsidRDefault="00166322" w:rsidP="0009263C">
      <w:pPr>
        <w:rPr>
          <w:highlight w:val="yellow"/>
        </w:rPr>
      </w:pPr>
    </w:p>
    <w:p w:rsidR="00110E3E" w:rsidRDefault="00110E3E">
      <w:pPr>
        <w:spacing w:before="240"/>
        <w:ind w:left="113" w:right="113"/>
        <w:rPr>
          <w:rFonts w:ascii="Univers LT Pro 55" w:hAnsi="Univers LT Pro 55"/>
          <w:b/>
          <w:noProof/>
          <w:color w:val="0098D8"/>
          <w:szCs w:val="16"/>
        </w:rPr>
      </w:pPr>
      <w:r>
        <w:br w:type="page"/>
      </w:r>
    </w:p>
    <w:p w:rsidR="00166322" w:rsidRPr="00045A72" w:rsidRDefault="00166322" w:rsidP="006D358D">
      <w:pPr>
        <w:pStyle w:val="Tabelofgrafiektitel"/>
        <w:rPr>
          <w:highlight w:val="yellow"/>
          <w:lang w:val="nl-NL"/>
        </w:rPr>
      </w:pPr>
      <w:r w:rsidRPr="00045A72">
        <w:rPr>
          <w:lang w:val="nl-NL"/>
        </w:rPr>
        <w:lastRenderedPageBreak/>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11</w:t>
      </w:r>
      <w:r w:rsidR="00A2599F">
        <w:rPr>
          <w:lang w:val="nl-NL"/>
        </w:rPr>
        <w:fldChar w:fldCharType="end"/>
      </w:r>
      <w:r w:rsidRPr="00045A72">
        <w:rPr>
          <w:lang w:val="nl-NL"/>
        </w:rPr>
        <w:t xml:space="preserve">: </w:t>
      </w:r>
      <w:r w:rsidR="0069514F" w:rsidRPr="00045A72">
        <w:rPr>
          <w:lang w:val="nl-NL"/>
        </w:rPr>
        <w:t>eerste</w:t>
      </w:r>
      <w:r w:rsidR="00F56A5F" w:rsidRPr="00045A72">
        <w:rPr>
          <w:lang w:val="nl-NL"/>
        </w:rPr>
        <w:t xml:space="preserve"> indicatie k</w:t>
      </w:r>
      <w:r w:rsidR="00A9114F" w:rsidRPr="00045A72">
        <w:rPr>
          <w:lang w:val="nl-NL"/>
        </w:rPr>
        <w:t xml:space="preserve">walitatieve </w:t>
      </w:r>
      <w:r w:rsidR="00F56A5F" w:rsidRPr="00045A72">
        <w:rPr>
          <w:lang w:val="nl-NL"/>
        </w:rPr>
        <w:t>vraag</w:t>
      </w:r>
    </w:p>
    <w:tbl>
      <w:tblPr>
        <w:tblStyle w:val="STEC-tabel-nieuw"/>
        <w:tblW w:w="9781" w:type="dxa"/>
        <w:tblInd w:w="-5" w:type="dxa"/>
        <w:tblLook w:val="04A0" w:firstRow="1" w:lastRow="0" w:firstColumn="1" w:lastColumn="0" w:noHBand="0" w:noVBand="1"/>
      </w:tblPr>
      <w:tblGrid>
        <w:gridCol w:w="1356"/>
        <w:gridCol w:w="1763"/>
        <w:gridCol w:w="1665"/>
        <w:gridCol w:w="1666"/>
        <w:gridCol w:w="1665"/>
        <w:gridCol w:w="1666"/>
      </w:tblGrid>
      <w:tr w:rsidR="00984FEF" w:rsidRPr="00251C7C" w:rsidTr="006D386D">
        <w:trPr>
          <w:cnfStyle w:val="100000000000" w:firstRow="1" w:lastRow="0" w:firstColumn="0" w:lastColumn="0" w:oddVBand="0" w:evenVBand="0" w:oddHBand="0"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1356" w:type="dxa"/>
          </w:tcPr>
          <w:p w:rsidR="005C4CF5" w:rsidRPr="00251C7C" w:rsidRDefault="005C4CF5" w:rsidP="005C4CF5">
            <w:pPr>
              <w:rPr>
                <w:rFonts w:ascii="Univers LT Pro 57 Condensed" w:hAnsi="Univers LT Pro 57 Condensed"/>
                <w:bCs/>
                <w:sz w:val="16"/>
              </w:rPr>
            </w:pPr>
            <w:r w:rsidRPr="00251C7C">
              <w:rPr>
                <w:rFonts w:ascii="Univers LT Pro 57 Condensed" w:hAnsi="Univers LT Pro 57 Condensed"/>
                <w:bCs/>
                <w:sz w:val="16"/>
              </w:rPr>
              <w:t>(sub)regio</w:t>
            </w:r>
          </w:p>
        </w:tc>
        <w:tc>
          <w:tcPr>
            <w:tcW w:w="1763" w:type="dxa"/>
          </w:tcPr>
          <w:p w:rsidR="005C4CF5" w:rsidRPr="00251C7C" w:rsidRDefault="005C4CF5" w:rsidP="005C4CF5">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bCs/>
                <w:sz w:val="16"/>
              </w:rPr>
            </w:pPr>
            <w:r w:rsidRPr="00251C7C">
              <w:rPr>
                <w:rFonts w:ascii="Univers LT Pro 57 Condensed" w:hAnsi="Univers LT Pro 57 Condensed"/>
                <w:bCs/>
                <w:sz w:val="16"/>
              </w:rPr>
              <w:t>Eigendomsvorm &amp; type</w:t>
            </w:r>
          </w:p>
        </w:tc>
        <w:tc>
          <w:tcPr>
            <w:tcW w:w="1665" w:type="dxa"/>
          </w:tcPr>
          <w:p w:rsidR="005C4CF5" w:rsidRPr="00251C7C" w:rsidRDefault="005C4CF5" w:rsidP="005C4CF5">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bCs/>
                <w:sz w:val="16"/>
              </w:rPr>
            </w:pPr>
            <w:r w:rsidRPr="00251C7C">
              <w:rPr>
                <w:rFonts w:ascii="Univers LT Pro 57 Condensed" w:hAnsi="Univers LT Pro 57 Condensed"/>
                <w:bCs/>
                <w:sz w:val="16"/>
              </w:rPr>
              <w:t>Bandbreedte voorkeur</w:t>
            </w:r>
          </w:p>
        </w:tc>
        <w:tc>
          <w:tcPr>
            <w:tcW w:w="1666" w:type="dxa"/>
          </w:tcPr>
          <w:p w:rsidR="005C4CF5" w:rsidRPr="00251C7C" w:rsidRDefault="005C4CF5" w:rsidP="005C4CF5">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bCs/>
                <w:sz w:val="16"/>
              </w:rPr>
            </w:pPr>
            <w:r w:rsidRPr="00251C7C">
              <w:rPr>
                <w:rFonts w:ascii="Univers LT Pro 57 Condensed" w:hAnsi="Univers LT Pro 57 Condensed"/>
                <w:bCs/>
                <w:sz w:val="16"/>
              </w:rPr>
              <w:t>Uitbreidingsvraag 2018-2028</w:t>
            </w:r>
          </w:p>
        </w:tc>
        <w:tc>
          <w:tcPr>
            <w:tcW w:w="1665" w:type="dxa"/>
          </w:tcPr>
          <w:p w:rsidR="005C4CF5" w:rsidRPr="00251C7C" w:rsidRDefault="005C4CF5" w:rsidP="005C4CF5">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bCs/>
                <w:sz w:val="16"/>
              </w:rPr>
            </w:pPr>
            <w:r w:rsidRPr="00251C7C">
              <w:rPr>
                <w:rFonts w:ascii="Univers LT Pro 57 Condensed" w:hAnsi="Univers LT Pro 57 Condensed"/>
                <w:bCs/>
                <w:sz w:val="16"/>
              </w:rPr>
              <w:t>Uitbreidingsvraag 2019-2029</w:t>
            </w:r>
          </w:p>
        </w:tc>
        <w:tc>
          <w:tcPr>
            <w:tcW w:w="1666" w:type="dxa"/>
          </w:tcPr>
          <w:p w:rsidR="005C4CF5" w:rsidRPr="00251C7C" w:rsidRDefault="005C4CF5" w:rsidP="005C4CF5">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bCs/>
                <w:sz w:val="16"/>
              </w:rPr>
            </w:pPr>
            <w:r w:rsidRPr="00251C7C">
              <w:rPr>
                <w:rFonts w:ascii="Univers LT Pro 57 Condensed" w:hAnsi="Univers LT Pro 57 Condensed"/>
                <w:bCs/>
                <w:sz w:val="16"/>
              </w:rPr>
              <w:t>Uitbreidingsvraag 2020-2030</w:t>
            </w:r>
          </w:p>
        </w:tc>
      </w:tr>
      <w:tr w:rsidR="00984FEF"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val="restart"/>
            <w:textDirection w:val="btLr"/>
          </w:tcPr>
          <w:p w:rsidR="005C4CF5" w:rsidRPr="00251C7C" w:rsidRDefault="005C4CF5" w:rsidP="005243DD">
            <w:pPr>
              <w:pStyle w:val="Bronvermelding"/>
              <w:jc w:val="center"/>
              <w:rPr>
                <w:lang w:val="nl-NL"/>
              </w:rPr>
            </w:pPr>
            <w:r w:rsidRPr="00251C7C">
              <w:rPr>
                <w:sz w:val="16"/>
              </w:rPr>
              <w:t>Zaanstreek-Waterland</w:t>
            </w:r>
          </w:p>
        </w:tc>
        <w:tc>
          <w:tcPr>
            <w:tcW w:w="1763" w:type="dxa"/>
          </w:tcPr>
          <w:p w:rsidR="005C4CF5" w:rsidRPr="00251C7C" w:rsidRDefault="005C4CF5" w:rsidP="005243DD">
            <w:pPr>
              <w:pStyle w:val="Bronvermelding"/>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Sociale huur</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lang w:val="nl-NL"/>
              </w:rPr>
              <w:t>31 – 36%</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3.990 – 4.640</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3.710 – 4.320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3.470 – 4.040</w:t>
            </w:r>
          </w:p>
        </w:tc>
      </w:tr>
      <w:tr w:rsidR="00984FEF"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jc w:val="center"/>
              <w:rPr>
                <w:lang w:val="nl-NL"/>
              </w:rPr>
            </w:pPr>
          </w:p>
        </w:tc>
        <w:tc>
          <w:tcPr>
            <w:tcW w:w="1763" w:type="dxa"/>
          </w:tcPr>
          <w:p w:rsidR="005C4CF5" w:rsidRPr="00251C7C" w:rsidRDefault="005C4CF5" w:rsidP="005243DD">
            <w:pPr>
              <w:pStyle w:val="Bronvermelding"/>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Vrijesectorhuur</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lang w:val="nl-NL"/>
              </w:rPr>
              <w:t>5 – 10%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590 – 1.240</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550 – 1.160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510 – 1.080</w:t>
            </w:r>
          </w:p>
        </w:tc>
      </w:tr>
      <w:tr w:rsidR="00984FEF"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jc w:val="center"/>
              <w:rPr>
                <w:lang w:val="nl-NL"/>
              </w:rPr>
            </w:pPr>
          </w:p>
        </w:tc>
        <w:tc>
          <w:tcPr>
            <w:tcW w:w="1763" w:type="dxa"/>
          </w:tcPr>
          <w:p w:rsidR="005C4CF5" w:rsidRPr="00251C7C" w:rsidRDefault="005C4CF5" w:rsidP="005243DD">
            <w:pPr>
              <w:pStyle w:val="Bronvermelding"/>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Koop</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lang w:val="nl-NL"/>
              </w:rPr>
              <w:t>58 – 63%</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7.520 – 8.180</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6.990 – 7.600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6.540 – 7.110</w:t>
            </w:r>
          </w:p>
        </w:tc>
      </w:tr>
      <w:tr w:rsidR="00984FEF"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jc w:val="center"/>
              <w:rPr>
                <w:lang w:val="nl-NL"/>
              </w:rPr>
            </w:pPr>
          </w:p>
        </w:tc>
        <w:tc>
          <w:tcPr>
            <w:tcW w:w="1763" w:type="dxa"/>
          </w:tcPr>
          <w:p w:rsidR="005C4CF5" w:rsidRPr="00251C7C" w:rsidRDefault="005C4CF5" w:rsidP="005243DD">
            <w:pPr>
              <w:pStyle w:val="Bronvermelding"/>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lang w:val="nl-NL"/>
              </w:rPr>
              <w:t>Totaal</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lang w:val="nl-NL"/>
              </w:rPr>
              <w:t>100%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rPr>
              <w:t>13.080</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rPr>
              <w:t>12.160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rPr>
              <w:t>11.370</w:t>
            </w:r>
          </w:p>
        </w:tc>
      </w:tr>
      <w:tr w:rsidR="00984FEF"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jc w:val="center"/>
              <w:rPr>
                <w:lang w:val="nl-NL"/>
              </w:rPr>
            </w:pPr>
          </w:p>
        </w:tc>
        <w:tc>
          <w:tcPr>
            <w:tcW w:w="1763" w:type="dxa"/>
          </w:tcPr>
          <w:p w:rsidR="005C4CF5" w:rsidRPr="00251C7C" w:rsidRDefault="005C4CF5" w:rsidP="005243DD">
            <w:pPr>
              <w:pStyle w:val="Bronvermelding"/>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Grondgebonden</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lang w:val="nl-NL"/>
              </w:rPr>
              <w:t>57 – 62%</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7.390 – 8.040</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6.870 – 7.480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6.420 – 6.990</w:t>
            </w:r>
          </w:p>
        </w:tc>
      </w:tr>
      <w:tr w:rsidR="00984FEF"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jc w:val="center"/>
              <w:rPr>
                <w:lang w:val="nl-NL"/>
              </w:rPr>
            </w:pPr>
          </w:p>
        </w:tc>
        <w:tc>
          <w:tcPr>
            <w:tcW w:w="1763" w:type="dxa"/>
          </w:tcPr>
          <w:p w:rsidR="005C4CF5" w:rsidRPr="00251C7C" w:rsidRDefault="005C4CF5" w:rsidP="005243DD">
            <w:pPr>
              <w:pStyle w:val="Bronvermelding"/>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Appartementen</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lang w:val="nl-NL"/>
              </w:rPr>
              <w:t>35 – 40%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4.510 – 5.170</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4.200 – 4.800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3.920 – 4.490</w:t>
            </w:r>
          </w:p>
        </w:tc>
      </w:tr>
      <w:tr w:rsidR="00984FEF"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jc w:val="center"/>
              <w:rPr>
                <w:lang w:val="nl-NL"/>
              </w:rPr>
            </w:pPr>
          </w:p>
        </w:tc>
        <w:tc>
          <w:tcPr>
            <w:tcW w:w="1763" w:type="dxa"/>
          </w:tcPr>
          <w:p w:rsidR="005C4CF5" w:rsidRPr="00251C7C" w:rsidRDefault="005C4CF5" w:rsidP="005243DD">
            <w:pPr>
              <w:pStyle w:val="Bronvermelding"/>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Anders</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lang w:val="nl-NL"/>
              </w:rPr>
              <w:t>3 – 8%</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330 - 980</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300 - 910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280 - 850</w:t>
            </w:r>
          </w:p>
        </w:tc>
      </w:tr>
      <w:tr w:rsidR="00984FEF"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jc w:val="center"/>
              <w:rPr>
                <w:lang w:val="nl-NL"/>
              </w:rPr>
            </w:pPr>
          </w:p>
        </w:tc>
        <w:tc>
          <w:tcPr>
            <w:tcW w:w="1763" w:type="dxa"/>
          </w:tcPr>
          <w:p w:rsidR="005C4CF5" w:rsidRPr="00251C7C" w:rsidRDefault="005C4CF5" w:rsidP="005243DD">
            <w:pPr>
              <w:pStyle w:val="Bronvermelding"/>
              <w:cnfStyle w:val="000000010000" w:firstRow="0" w:lastRow="0" w:firstColumn="0" w:lastColumn="0" w:oddVBand="0" w:evenVBand="0" w:oddHBand="0" w:evenHBand="1" w:firstRowFirstColumn="0" w:firstRowLastColumn="0" w:lastRowFirstColumn="0" w:lastRowLastColumn="0"/>
              <w:rPr>
                <w:sz w:val="16"/>
                <w:lang w:val="nl-NL"/>
              </w:rPr>
            </w:pPr>
            <w:r w:rsidRPr="00251C7C">
              <w:rPr>
                <w:b/>
                <w:sz w:val="16"/>
              </w:rPr>
              <w:t>Totaal</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lang w:val="nl-NL"/>
              </w:rPr>
              <w:t>100%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rPr>
              <w:t>13.080</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rPr>
              <w:t>12.160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rPr>
              <w:t>11.370</w:t>
            </w:r>
          </w:p>
        </w:tc>
      </w:tr>
      <w:tr w:rsidR="00E6786F" w:rsidRPr="00251C7C" w:rsidTr="006D386D">
        <w:trPr>
          <w:cnfStyle w:val="000000100000" w:firstRow="0" w:lastRow="0" w:firstColumn="0" w:lastColumn="0" w:oddVBand="0" w:evenVBand="0" w:oddHBand="1" w:evenHBand="0" w:firstRowFirstColumn="0" w:firstRowLastColumn="0" w:lastRowFirstColumn="0" w:lastRowLastColumn="0"/>
          <w:trHeight w:hRule="exact" w:val="84"/>
        </w:trPr>
        <w:tc>
          <w:tcPr>
            <w:cnfStyle w:val="001000000000" w:firstRow="0" w:lastRow="0" w:firstColumn="1" w:lastColumn="0" w:oddVBand="0" w:evenVBand="0" w:oddHBand="0" w:evenHBand="0" w:firstRowFirstColumn="0" w:firstRowLastColumn="0" w:lastRowFirstColumn="0" w:lastRowLastColumn="0"/>
            <w:tcW w:w="1356" w:type="dxa"/>
            <w:shd w:val="clear" w:color="auto" w:fill="8CD9FE" w:themeFill="text2" w:themeFillTint="66"/>
          </w:tcPr>
          <w:p w:rsidR="00AF1DD5" w:rsidRPr="00251C7C" w:rsidRDefault="00AF1DD5" w:rsidP="005243DD">
            <w:pPr>
              <w:pStyle w:val="Bronvermelding"/>
              <w:jc w:val="center"/>
              <w:rPr>
                <w:lang w:val="nl-NL"/>
              </w:rPr>
            </w:pPr>
          </w:p>
        </w:tc>
        <w:tc>
          <w:tcPr>
            <w:tcW w:w="1763" w:type="dxa"/>
            <w:shd w:val="clear" w:color="auto" w:fill="8CD9FE" w:themeFill="text2" w:themeFillTint="66"/>
          </w:tcPr>
          <w:p w:rsidR="00AF1DD5" w:rsidRPr="00251C7C" w:rsidRDefault="00AF1DD5" w:rsidP="005243DD">
            <w:pPr>
              <w:pStyle w:val="Bronvermelding"/>
              <w:cnfStyle w:val="000000100000" w:firstRow="0" w:lastRow="0" w:firstColumn="0" w:lastColumn="0" w:oddVBand="0" w:evenVBand="0" w:oddHBand="1" w:evenHBand="0" w:firstRowFirstColumn="0" w:firstRowLastColumn="0" w:lastRowFirstColumn="0" w:lastRowLastColumn="0"/>
              <w:rPr>
                <w:b/>
                <w:sz w:val="16"/>
              </w:rPr>
            </w:pPr>
          </w:p>
        </w:tc>
        <w:tc>
          <w:tcPr>
            <w:tcW w:w="1665" w:type="dxa"/>
            <w:shd w:val="clear" w:color="auto" w:fill="8CD9FE" w:themeFill="text2" w:themeFillTint="66"/>
          </w:tcPr>
          <w:p w:rsidR="00AF1DD5" w:rsidRPr="00251C7C" w:rsidRDefault="00AF1DD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p>
        </w:tc>
        <w:tc>
          <w:tcPr>
            <w:tcW w:w="1666" w:type="dxa"/>
            <w:shd w:val="clear" w:color="auto" w:fill="8CD9FE" w:themeFill="text2" w:themeFillTint="66"/>
          </w:tcPr>
          <w:p w:rsidR="00AF1DD5" w:rsidRPr="00251C7C" w:rsidRDefault="00AF1DD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p>
        </w:tc>
        <w:tc>
          <w:tcPr>
            <w:tcW w:w="1665" w:type="dxa"/>
            <w:shd w:val="clear" w:color="auto" w:fill="8CD9FE" w:themeFill="text2" w:themeFillTint="66"/>
          </w:tcPr>
          <w:p w:rsidR="00AF1DD5" w:rsidRPr="00251C7C" w:rsidRDefault="00AF1DD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p>
        </w:tc>
        <w:tc>
          <w:tcPr>
            <w:tcW w:w="1666" w:type="dxa"/>
            <w:shd w:val="clear" w:color="auto" w:fill="8CD9FE" w:themeFill="text2" w:themeFillTint="66"/>
          </w:tcPr>
          <w:p w:rsidR="00AF1DD5" w:rsidRPr="00251C7C" w:rsidRDefault="00AF1DD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p>
        </w:tc>
      </w:tr>
      <w:tr w:rsidR="00984FEF"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val="restart"/>
            <w:textDirection w:val="btLr"/>
          </w:tcPr>
          <w:p w:rsidR="005C4CF5" w:rsidRPr="00251C7C" w:rsidRDefault="005C4CF5" w:rsidP="005243DD">
            <w:pPr>
              <w:pStyle w:val="Bronvermelding"/>
              <w:jc w:val="center"/>
              <w:rPr>
                <w:lang w:val="nl-NL"/>
              </w:rPr>
            </w:pPr>
            <w:r w:rsidRPr="00251C7C">
              <w:rPr>
                <w:sz w:val="16"/>
              </w:rPr>
              <w:t>Amsterdam</w:t>
            </w:r>
          </w:p>
        </w:tc>
        <w:tc>
          <w:tcPr>
            <w:tcW w:w="1763" w:type="dxa"/>
          </w:tcPr>
          <w:p w:rsidR="005C4CF5" w:rsidRPr="00251C7C" w:rsidRDefault="005C4CF5" w:rsidP="005243DD">
            <w:pPr>
              <w:pStyle w:val="Bronvermelding"/>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Sociale huur</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lang w:val="nl-NL"/>
              </w:rPr>
              <w:t>36 – 41%</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15.960 – 18.210</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15.480 – 17.660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14.840 – 16.930</w:t>
            </w:r>
          </w:p>
        </w:tc>
      </w:tr>
      <w:tr w:rsidR="00984FEF"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rPr>
                <w:lang w:val="nl-NL"/>
              </w:rPr>
            </w:pPr>
          </w:p>
        </w:tc>
        <w:tc>
          <w:tcPr>
            <w:tcW w:w="1763" w:type="dxa"/>
          </w:tcPr>
          <w:p w:rsidR="005C4CF5" w:rsidRPr="00251C7C" w:rsidRDefault="005C4CF5" w:rsidP="005243DD">
            <w:pPr>
              <w:pStyle w:val="Bronvermelding"/>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Vrijesectorhuur</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lang w:val="nl-NL"/>
              </w:rPr>
              <w:t>8 – 13%</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3.370 – 5.620</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3.270 – 5.450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3.140 – 5.230</w:t>
            </w:r>
          </w:p>
        </w:tc>
      </w:tr>
      <w:tr w:rsidR="00984FEF"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rPr>
                <w:lang w:val="nl-NL"/>
              </w:rPr>
            </w:pPr>
          </w:p>
        </w:tc>
        <w:tc>
          <w:tcPr>
            <w:tcW w:w="1763" w:type="dxa"/>
          </w:tcPr>
          <w:p w:rsidR="005C4CF5" w:rsidRPr="00251C7C" w:rsidRDefault="005C4CF5" w:rsidP="005243DD">
            <w:pPr>
              <w:pStyle w:val="Bronvermelding"/>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Koop</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lang w:val="nl-NL"/>
              </w:rPr>
              <w:t>51 – 56%</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22.710 – 24.960</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22.020 – 24.200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21.110 – 23.200</w:t>
            </w:r>
          </w:p>
        </w:tc>
      </w:tr>
      <w:tr w:rsidR="00984FEF"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rPr>
                <w:lang w:val="nl-NL"/>
              </w:rPr>
            </w:pPr>
          </w:p>
        </w:tc>
        <w:tc>
          <w:tcPr>
            <w:tcW w:w="1763" w:type="dxa"/>
          </w:tcPr>
          <w:p w:rsidR="005C4CF5" w:rsidRPr="00251C7C" w:rsidRDefault="005C4CF5" w:rsidP="005243DD">
            <w:pPr>
              <w:pStyle w:val="Bronvermelding"/>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lang w:val="nl-NL"/>
              </w:rPr>
              <w:t>Totaal</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lang w:val="nl-NL"/>
              </w:rPr>
              <w:t>100%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rPr>
              <w:t>44.970</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rPr>
              <w:t>43.610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rPr>
              <w:t>41.810</w:t>
            </w:r>
          </w:p>
        </w:tc>
      </w:tr>
      <w:tr w:rsidR="00984FEF"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rPr>
                <w:lang w:val="nl-NL"/>
              </w:rPr>
            </w:pPr>
          </w:p>
        </w:tc>
        <w:tc>
          <w:tcPr>
            <w:tcW w:w="1763" w:type="dxa"/>
          </w:tcPr>
          <w:p w:rsidR="005C4CF5" w:rsidRPr="00251C7C" w:rsidRDefault="005C4CF5" w:rsidP="005243DD">
            <w:pPr>
              <w:pStyle w:val="Bronvermelding"/>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Grondgebonden</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lang w:val="nl-NL"/>
              </w:rPr>
              <w:t>30 – 35%</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13.270 – 15.510</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12.860 – 15.050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12.330 – 14.420</w:t>
            </w:r>
          </w:p>
        </w:tc>
      </w:tr>
      <w:tr w:rsidR="00984FEF"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rPr>
                <w:lang w:val="nl-NL"/>
              </w:rPr>
            </w:pPr>
          </w:p>
        </w:tc>
        <w:tc>
          <w:tcPr>
            <w:tcW w:w="1763" w:type="dxa"/>
          </w:tcPr>
          <w:p w:rsidR="005C4CF5" w:rsidRPr="00251C7C" w:rsidRDefault="005C4CF5" w:rsidP="005243DD">
            <w:pPr>
              <w:pStyle w:val="Bronvermelding"/>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Appartementen</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lang w:val="nl-NL"/>
              </w:rPr>
              <w:t>61 – 66%</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27.210 – 29.460</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26.380 – 28.560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rPr>
              <w:t>25.300 – 27.390</w:t>
            </w:r>
          </w:p>
        </w:tc>
      </w:tr>
      <w:tr w:rsidR="00984FEF"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rPr>
                <w:lang w:val="nl-NL"/>
              </w:rPr>
            </w:pPr>
          </w:p>
        </w:tc>
        <w:tc>
          <w:tcPr>
            <w:tcW w:w="1763" w:type="dxa"/>
          </w:tcPr>
          <w:p w:rsidR="005C4CF5" w:rsidRPr="00251C7C" w:rsidRDefault="005C4CF5" w:rsidP="005243DD">
            <w:pPr>
              <w:pStyle w:val="Bronvermelding"/>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Anders</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lang w:val="nl-NL"/>
              </w:rPr>
              <w:t>3 – 8%</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1.120 – 3.370</w:t>
            </w:r>
          </w:p>
        </w:tc>
        <w:tc>
          <w:tcPr>
            <w:tcW w:w="1665"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1.090 – 3.270</w:t>
            </w:r>
          </w:p>
        </w:tc>
        <w:tc>
          <w:tcPr>
            <w:tcW w:w="1666" w:type="dxa"/>
          </w:tcPr>
          <w:p w:rsidR="005C4CF5" w:rsidRPr="00251C7C" w:rsidRDefault="005C4CF5" w:rsidP="005243DD">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rPr>
              <w:t>1.050 – 3.140</w:t>
            </w:r>
          </w:p>
        </w:tc>
      </w:tr>
      <w:tr w:rsidR="00984FEF"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C4CF5" w:rsidRPr="00251C7C" w:rsidRDefault="005C4CF5" w:rsidP="005243DD">
            <w:pPr>
              <w:pStyle w:val="Bronvermelding"/>
              <w:rPr>
                <w:lang w:val="nl-NL"/>
              </w:rPr>
            </w:pPr>
          </w:p>
        </w:tc>
        <w:tc>
          <w:tcPr>
            <w:tcW w:w="1763" w:type="dxa"/>
          </w:tcPr>
          <w:p w:rsidR="005C4CF5" w:rsidRPr="00251C7C" w:rsidRDefault="005C4CF5" w:rsidP="005243DD">
            <w:pPr>
              <w:pStyle w:val="Bronvermelding"/>
              <w:cnfStyle w:val="000000100000" w:firstRow="0" w:lastRow="0" w:firstColumn="0" w:lastColumn="0" w:oddVBand="0" w:evenVBand="0" w:oddHBand="1" w:evenHBand="0" w:firstRowFirstColumn="0" w:firstRowLastColumn="0" w:lastRowFirstColumn="0" w:lastRowLastColumn="0"/>
              <w:rPr>
                <w:sz w:val="16"/>
                <w:lang w:val="nl-NL"/>
              </w:rPr>
            </w:pPr>
            <w:r w:rsidRPr="00251C7C">
              <w:rPr>
                <w:b/>
                <w:sz w:val="16"/>
              </w:rPr>
              <w:t>Totaal</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lang w:val="nl-NL"/>
              </w:rPr>
              <w:t>100%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rPr>
              <w:t>44.970</w:t>
            </w:r>
          </w:p>
        </w:tc>
        <w:tc>
          <w:tcPr>
            <w:tcW w:w="1665"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rPr>
              <w:t>43.610</w:t>
            </w:r>
          </w:p>
        </w:tc>
        <w:tc>
          <w:tcPr>
            <w:tcW w:w="1666" w:type="dxa"/>
          </w:tcPr>
          <w:p w:rsidR="005C4CF5" w:rsidRPr="00251C7C" w:rsidRDefault="005C4CF5" w:rsidP="005243DD">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rPr>
              <w:t>41.810</w:t>
            </w:r>
          </w:p>
        </w:tc>
      </w:tr>
      <w:tr w:rsidR="00F21753" w:rsidRPr="00251C7C" w:rsidTr="006D386D">
        <w:trPr>
          <w:cnfStyle w:val="000000010000" w:firstRow="0" w:lastRow="0" w:firstColumn="0" w:lastColumn="0" w:oddVBand="0" w:evenVBand="0" w:oddHBand="0" w:evenHBand="1" w:firstRowFirstColumn="0" w:firstRowLastColumn="0" w:lastRowFirstColumn="0" w:lastRowLastColumn="0"/>
          <w:trHeight w:hRule="exact" w:val="90"/>
        </w:trPr>
        <w:tc>
          <w:tcPr>
            <w:cnfStyle w:val="001000000000" w:firstRow="0" w:lastRow="0" w:firstColumn="1" w:lastColumn="0" w:oddVBand="0" w:evenVBand="0" w:oddHBand="0" w:evenHBand="0" w:firstRowFirstColumn="0" w:firstRowLastColumn="0" w:lastRowFirstColumn="0" w:lastRowLastColumn="0"/>
            <w:tcW w:w="9781" w:type="dxa"/>
            <w:gridSpan w:val="6"/>
            <w:shd w:val="clear" w:color="auto" w:fill="8CD9FE" w:themeFill="text2" w:themeFillTint="66"/>
          </w:tcPr>
          <w:p w:rsidR="00F21753" w:rsidRPr="00251C7C" w:rsidRDefault="00F21753" w:rsidP="005243DD">
            <w:pPr>
              <w:pStyle w:val="Bronvermelding"/>
              <w:jc w:val="right"/>
              <w:rPr>
                <w:b/>
                <w:sz w:val="16"/>
              </w:rPr>
            </w:pPr>
          </w:p>
        </w:tc>
      </w:tr>
      <w:tr w:rsidR="005E37E1"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val="restart"/>
            <w:textDirection w:val="btLr"/>
          </w:tcPr>
          <w:p w:rsidR="005E37E1" w:rsidRPr="00251C7C" w:rsidRDefault="005E37E1" w:rsidP="005E37E1">
            <w:pPr>
              <w:pStyle w:val="Bronvermelding"/>
              <w:ind w:left="113" w:right="113"/>
              <w:jc w:val="center"/>
              <w:rPr>
                <w:lang w:val="nl-NL"/>
              </w:rPr>
            </w:pPr>
            <w:r w:rsidRPr="00251C7C">
              <w:rPr>
                <w:sz w:val="16"/>
              </w:rPr>
              <w:t>Totaal</w:t>
            </w:r>
          </w:p>
        </w:tc>
        <w:tc>
          <w:tcPr>
            <w:tcW w:w="1763" w:type="dxa"/>
          </w:tcPr>
          <w:p w:rsidR="005E37E1" w:rsidRPr="00251C7C" w:rsidRDefault="005E37E1" w:rsidP="005E37E1">
            <w:pPr>
              <w:pStyle w:val="Bronvermelding"/>
              <w:cnfStyle w:val="000000100000" w:firstRow="0" w:lastRow="0" w:firstColumn="0" w:lastColumn="0" w:oddVBand="0" w:evenVBand="0" w:oddHBand="1" w:evenHBand="0" w:firstRowFirstColumn="0" w:firstRowLastColumn="0" w:lastRowFirstColumn="0" w:lastRowLastColumn="0"/>
              <w:rPr>
                <w:b/>
                <w:sz w:val="16"/>
              </w:rPr>
            </w:pPr>
            <w:r w:rsidRPr="00251C7C">
              <w:rPr>
                <w:sz w:val="16"/>
              </w:rPr>
              <w:t>Sociale huur</w:t>
            </w:r>
          </w:p>
        </w:tc>
        <w:tc>
          <w:tcPr>
            <w:tcW w:w="1665" w:type="dxa"/>
          </w:tcPr>
          <w:p w:rsidR="005E37E1" w:rsidRPr="00251C7C" w:rsidRDefault="00955AE0"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lang w:val="nl-NL"/>
              </w:rPr>
              <w:t>34 – 37%</w:t>
            </w:r>
          </w:p>
        </w:tc>
        <w:tc>
          <w:tcPr>
            <w:tcW w:w="1666"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 xml:space="preserve">19.950 </w:t>
            </w:r>
            <w:r w:rsidR="00E32BB1" w:rsidRPr="00251C7C">
              <w:rPr>
                <w:sz w:val="16"/>
              </w:rPr>
              <w:t>–</w:t>
            </w:r>
            <w:r w:rsidRPr="00251C7C">
              <w:rPr>
                <w:sz w:val="16"/>
              </w:rPr>
              <w:t xml:space="preserve"> 22</w:t>
            </w:r>
            <w:r w:rsidR="00E32BB1" w:rsidRPr="00251C7C">
              <w:rPr>
                <w:sz w:val="16"/>
              </w:rPr>
              <w:t>.</w:t>
            </w:r>
            <w:r w:rsidRPr="00251C7C">
              <w:rPr>
                <w:sz w:val="16"/>
              </w:rPr>
              <w:t>860</w:t>
            </w:r>
          </w:p>
        </w:tc>
        <w:tc>
          <w:tcPr>
            <w:tcW w:w="1665"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19.190 – 21.980</w:t>
            </w:r>
          </w:p>
        </w:tc>
        <w:tc>
          <w:tcPr>
            <w:tcW w:w="1666"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18.310 – 20.970</w:t>
            </w:r>
          </w:p>
        </w:tc>
      </w:tr>
      <w:tr w:rsidR="005E37E1"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E37E1" w:rsidRPr="00251C7C" w:rsidRDefault="005E37E1" w:rsidP="005E37E1">
            <w:pPr>
              <w:pStyle w:val="Bronvermelding"/>
              <w:rPr>
                <w:lang w:val="nl-NL"/>
              </w:rPr>
            </w:pPr>
          </w:p>
        </w:tc>
        <w:tc>
          <w:tcPr>
            <w:tcW w:w="1763" w:type="dxa"/>
          </w:tcPr>
          <w:p w:rsidR="005E37E1" w:rsidRPr="00251C7C" w:rsidRDefault="005E37E1" w:rsidP="005E37E1">
            <w:pPr>
              <w:pStyle w:val="Bronvermelding"/>
              <w:cnfStyle w:val="000000010000" w:firstRow="0" w:lastRow="0" w:firstColumn="0" w:lastColumn="0" w:oddVBand="0" w:evenVBand="0" w:oddHBand="0" w:evenHBand="1" w:firstRowFirstColumn="0" w:firstRowLastColumn="0" w:lastRowFirstColumn="0" w:lastRowLastColumn="0"/>
              <w:rPr>
                <w:b/>
                <w:sz w:val="16"/>
              </w:rPr>
            </w:pPr>
            <w:r w:rsidRPr="00251C7C">
              <w:rPr>
                <w:sz w:val="16"/>
              </w:rPr>
              <w:t>Vrijesectorhuur</w:t>
            </w:r>
          </w:p>
        </w:tc>
        <w:tc>
          <w:tcPr>
            <w:tcW w:w="1665" w:type="dxa"/>
          </w:tcPr>
          <w:p w:rsidR="005E37E1" w:rsidRPr="00251C7C" w:rsidRDefault="00955AE0"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lang w:val="nl-NL"/>
              </w:rPr>
              <w:t>7 – 9%</w:t>
            </w:r>
          </w:p>
        </w:tc>
        <w:tc>
          <w:tcPr>
            <w:tcW w:w="1666" w:type="dxa"/>
          </w:tcPr>
          <w:p w:rsidR="005E37E1" w:rsidRPr="00251C7C" w:rsidRDefault="005E37E1"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sz w:val="16"/>
              </w:rPr>
              <w:t xml:space="preserve">3.960 </w:t>
            </w:r>
            <w:r w:rsidR="00E32BB1" w:rsidRPr="00251C7C">
              <w:rPr>
                <w:sz w:val="16"/>
              </w:rPr>
              <w:t>–</w:t>
            </w:r>
            <w:r w:rsidRPr="00251C7C">
              <w:rPr>
                <w:sz w:val="16"/>
              </w:rPr>
              <w:t xml:space="preserve"> 6</w:t>
            </w:r>
            <w:r w:rsidR="00E32BB1" w:rsidRPr="00251C7C">
              <w:rPr>
                <w:sz w:val="16"/>
              </w:rPr>
              <w:t>.</w:t>
            </w:r>
            <w:r w:rsidRPr="00251C7C">
              <w:rPr>
                <w:sz w:val="16"/>
              </w:rPr>
              <w:t>860</w:t>
            </w:r>
          </w:p>
        </w:tc>
        <w:tc>
          <w:tcPr>
            <w:tcW w:w="1665" w:type="dxa"/>
          </w:tcPr>
          <w:p w:rsidR="005E37E1" w:rsidRPr="00251C7C" w:rsidRDefault="005E37E1"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sz w:val="16"/>
              </w:rPr>
              <w:t>3.820 – 6.610</w:t>
            </w:r>
          </w:p>
        </w:tc>
        <w:tc>
          <w:tcPr>
            <w:tcW w:w="1666" w:type="dxa"/>
          </w:tcPr>
          <w:p w:rsidR="005E37E1" w:rsidRPr="00251C7C" w:rsidRDefault="005E37E1"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sz w:val="16"/>
              </w:rPr>
              <w:t>3.650 – 6.310</w:t>
            </w:r>
          </w:p>
        </w:tc>
      </w:tr>
      <w:tr w:rsidR="005E37E1"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E37E1" w:rsidRPr="00251C7C" w:rsidRDefault="005E37E1" w:rsidP="005E37E1">
            <w:pPr>
              <w:pStyle w:val="Bronvermelding"/>
              <w:rPr>
                <w:lang w:val="nl-NL"/>
              </w:rPr>
            </w:pPr>
          </w:p>
        </w:tc>
        <w:tc>
          <w:tcPr>
            <w:tcW w:w="1763" w:type="dxa"/>
          </w:tcPr>
          <w:p w:rsidR="005E37E1" w:rsidRPr="00251C7C" w:rsidRDefault="005E37E1" w:rsidP="005E37E1">
            <w:pPr>
              <w:pStyle w:val="Bronvermelding"/>
              <w:cnfStyle w:val="000000100000" w:firstRow="0" w:lastRow="0" w:firstColumn="0" w:lastColumn="0" w:oddVBand="0" w:evenVBand="0" w:oddHBand="1" w:evenHBand="0" w:firstRowFirstColumn="0" w:firstRowLastColumn="0" w:lastRowFirstColumn="0" w:lastRowLastColumn="0"/>
              <w:rPr>
                <w:b/>
                <w:sz w:val="16"/>
              </w:rPr>
            </w:pPr>
            <w:r w:rsidRPr="00251C7C">
              <w:rPr>
                <w:sz w:val="16"/>
              </w:rPr>
              <w:t>Koop</w:t>
            </w:r>
          </w:p>
        </w:tc>
        <w:tc>
          <w:tcPr>
            <w:tcW w:w="1665" w:type="dxa"/>
          </w:tcPr>
          <w:p w:rsidR="005E37E1" w:rsidRPr="00251C7C" w:rsidRDefault="00955AE0"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lang w:val="nl-NL"/>
              </w:rPr>
            </w:pPr>
            <w:r w:rsidRPr="00251C7C">
              <w:rPr>
                <w:b/>
                <w:sz w:val="16"/>
                <w:lang w:val="nl-NL"/>
              </w:rPr>
              <w:t>52 – 55%</w:t>
            </w:r>
          </w:p>
        </w:tc>
        <w:tc>
          <w:tcPr>
            <w:tcW w:w="1666"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 xml:space="preserve">30.230 </w:t>
            </w:r>
            <w:r w:rsidR="00E32BB1" w:rsidRPr="00251C7C">
              <w:rPr>
                <w:sz w:val="16"/>
              </w:rPr>
              <w:t>–</w:t>
            </w:r>
            <w:r w:rsidRPr="00251C7C">
              <w:rPr>
                <w:sz w:val="16"/>
              </w:rPr>
              <w:t xml:space="preserve"> 33</w:t>
            </w:r>
            <w:r w:rsidR="00E32BB1" w:rsidRPr="00251C7C">
              <w:rPr>
                <w:sz w:val="16"/>
              </w:rPr>
              <w:t>.</w:t>
            </w:r>
            <w:r w:rsidRPr="00251C7C">
              <w:rPr>
                <w:sz w:val="16"/>
              </w:rPr>
              <w:t>130</w:t>
            </w:r>
          </w:p>
        </w:tc>
        <w:tc>
          <w:tcPr>
            <w:tcW w:w="1665"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29.020 – 31.800</w:t>
            </w:r>
          </w:p>
        </w:tc>
        <w:tc>
          <w:tcPr>
            <w:tcW w:w="1666"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27.650 – 30.310</w:t>
            </w:r>
          </w:p>
        </w:tc>
      </w:tr>
      <w:tr w:rsidR="005E37E1"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E37E1" w:rsidRPr="00251C7C" w:rsidRDefault="005E37E1" w:rsidP="005E37E1">
            <w:pPr>
              <w:pStyle w:val="Bronvermelding"/>
              <w:rPr>
                <w:lang w:val="nl-NL"/>
              </w:rPr>
            </w:pPr>
          </w:p>
        </w:tc>
        <w:tc>
          <w:tcPr>
            <w:tcW w:w="1763" w:type="dxa"/>
          </w:tcPr>
          <w:p w:rsidR="005E37E1" w:rsidRPr="00251C7C" w:rsidRDefault="005E37E1" w:rsidP="005E37E1">
            <w:pPr>
              <w:pStyle w:val="Bronvermelding"/>
              <w:cnfStyle w:val="000000010000" w:firstRow="0" w:lastRow="0" w:firstColumn="0" w:lastColumn="0" w:oddVBand="0" w:evenVBand="0" w:oddHBand="0" w:evenHBand="1" w:firstRowFirstColumn="0" w:firstRowLastColumn="0" w:lastRowFirstColumn="0" w:lastRowLastColumn="0"/>
              <w:rPr>
                <w:b/>
                <w:sz w:val="16"/>
              </w:rPr>
            </w:pPr>
            <w:r w:rsidRPr="00251C7C">
              <w:rPr>
                <w:b/>
                <w:sz w:val="16"/>
                <w:lang w:val="nl-NL"/>
              </w:rPr>
              <w:t>Totaal</w:t>
            </w:r>
          </w:p>
        </w:tc>
        <w:tc>
          <w:tcPr>
            <w:tcW w:w="1665" w:type="dxa"/>
          </w:tcPr>
          <w:p w:rsidR="005E37E1" w:rsidRPr="00251C7C" w:rsidRDefault="00955AE0"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lang w:val="nl-NL"/>
              </w:rPr>
              <w:t>100%</w:t>
            </w:r>
          </w:p>
        </w:tc>
        <w:tc>
          <w:tcPr>
            <w:tcW w:w="1666" w:type="dxa"/>
          </w:tcPr>
          <w:p w:rsidR="005E37E1" w:rsidRPr="00251C7C" w:rsidRDefault="005E37E1" w:rsidP="00E32BB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b/>
                <w:sz w:val="16"/>
              </w:rPr>
              <w:t xml:space="preserve">58.050 </w:t>
            </w:r>
          </w:p>
        </w:tc>
        <w:tc>
          <w:tcPr>
            <w:tcW w:w="1665" w:type="dxa"/>
          </w:tcPr>
          <w:p w:rsidR="005E37E1" w:rsidRPr="00251C7C" w:rsidRDefault="005E37E1" w:rsidP="00E32BB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b/>
                <w:sz w:val="16"/>
              </w:rPr>
              <w:t xml:space="preserve">55.770 </w:t>
            </w:r>
          </w:p>
        </w:tc>
        <w:tc>
          <w:tcPr>
            <w:tcW w:w="1666" w:type="dxa"/>
          </w:tcPr>
          <w:p w:rsidR="005E37E1" w:rsidRPr="00251C7C" w:rsidRDefault="005E37E1" w:rsidP="00E32BB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b/>
                <w:sz w:val="16"/>
              </w:rPr>
              <w:t>53.180</w:t>
            </w:r>
          </w:p>
        </w:tc>
      </w:tr>
      <w:tr w:rsidR="005E37E1"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E37E1" w:rsidRPr="00251C7C" w:rsidRDefault="005E37E1" w:rsidP="005E37E1">
            <w:pPr>
              <w:pStyle w:val="Bronvermelding"/>
              <w:rPr>
                <w:lang w:val="nl-NL"/>
              </w:rPr>
            </w:pPr>
          </w:p>
        </w:tc>
        <w:tc>
          <w:tcPr>
            <w:tcW w:w="1763" w:type="dxa"/>
          </w:tcPr>
          <w:p w:rsidR="005E37E1" w:rsidRPr="00251C7C" w:rsidRDefault="005E37E1" w:rsidP="005E37E1">
            <w:pPr>
              <w:pStyle w:val="Bronvermelding"/>
              <w:cnfStyle w:val="000000100000" w:firstRow="0" w:lastRow="0" w:firstColumn="0" w:lastColumn="0" w:oddVBand="0" w:evenVBand="0" w:oddHBand="1" w:evenHBand="0" w:firstRowFirstColumn="0" w:firstRowLastColumn="0" w:lastRowFirstColumn="0" w:lastRowLastColumn="0"/>
              <w:rPr>
                <w:b/>
                <w:sz w:val="16"/>
              </w:rPr>
            </w:pPr>
            <w:r w:rsidRPr="00251C7C">
              <w:rPr>
                <w:sz w:val="16"/>
              </w:rPr>
              <w:t>Grondgebonden</w:t>
            </w:r>
          </w:p>
        </w:tc>
        <w:tc>
          <w:tcPr>
            <w:tcW w:w="1665" w:type="dxa"/>
          </w:tcPr>
          <w:p w:rsidR="005E37E1" w:rsidRPr="00251C7C" w:rsidRDefault="00955AE0" w:rsidP="005E37E1">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lang w:val="nl-NL"/>
              </w:rPr>
              <w:t>36 – 38%</w:t>
            </w:r>
          </w:p>
        </w:tc>
        <w:tc>
          <w:tcPr>
            <w:tcW w:w="1666"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 xml:space="preserve">20.660 </w:t>
            </w:r>
            <w:r w:rsidR="00E32BB1" w:rsidRPr="00251C7C">
              <w:rPr>
                <w:sz w:val="16"/>
              </w:rPr>
              <w:t>–</w:t>
            </w:r>
            <w:r w:rsidRPr="00251C7C">
              <w:rPr>
                <w:sz w:val="16"/>
              </w:rPr>
              <w:t xml:space="preserve"> 23</w:t>
            </w:r>
            <w:r w:rsidR="00E32BB1" w:rsidRPr="00251C7C">
              <w:rPr>
                <w:sz w:val="16"/>
              </w:rPr>
              <w:t>.</w:t>
            </w:r>
            <w:r w:rsidRPr="00251C7C">
              <w:rPr>
                <w:sz w:val="16"/>
              </w:rPr>
              <w:t>560</w:t>
            </w:r>
          </w:p>
        </w:tc>
        <w:tc>
          <w:tcPr>
            <w:tcW w:w="1665"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19.740 – 22.520</w:t>
            </w:r>
          </w:p>
        </w:tc>
        <w:tc>
          <w:tcPr>
            <w:tcW w:w="1666"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18.760 – 21.420</w:t>
            </w:r>
          </w:p>
        </w:tc>
      </w:tr>
      <w:tr w:rsidR="005E37E1"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E37E1" w:rsidRPr="00251C7C" w:rsidRDefault="005E37E1" w:rsidP="005E37E1">
            <w:pPr>
              <w:pStyle w:val="Bronvermelding"/>
              <w:rPr>
                <w:lang w:val="nl-NL"/>
              </w:rPr>
            </w:pPr>
          </w:p>
        </w:tc>
        <w:tc>
          <w:tcPr>
            <w:tcW w:w="1763" w:type="dxa"/>
          </w:tcPr>
          <w:p w:rsidR="005E37E1" w:rsidRPr="00251C7C" w:rsidRDefault="005E37E1" w:rsidP="005E37E1">
            <w:pPr>
              <w:pStyle w:val="Bronvermelding"/>
              <w:cnfStyle w:val="000000010000" w:firstRow="0" w:lastRow="0" w:firstColumn="0" w:lastColumn="0" w:oddVBand="0" w:evenVBand="0" w:oddHBand="0" w:evenHBand="1" w:firstRowFirstColumn="0" w:firstRowLastColumn="0" w:lastRowFirstColumn="0" w:lastRowLastColumn="0"/>
              <w:rPr>
                <w:b/>
                <w:sz w:val="16"/>
              </w:rPr>
            </w:pPr>
            <w:r w:rsidRPr="00251C7C">
              <w:rPr>
                <w:sz w:val="16"/>
              </w:rPr>
              <w:t>Appartementen</w:t>
            </w:r>
          </w:p>
        </w:tc>
        <w:tc>
          <w:tcPr>
            <w:tcW w:w="1665" w:type="dxa"/>
          </w:tcPr>
          <w:p w:rsidR="005E37E1" w:rsidRPr="00251C7C" w:rsidRDefault="00955AE0" w:rsidP="005E37E1">
            <w:pPr>
              <w:pStyle w:val="Bronvermelding"/>
              <w:jc w:val="right"/>
              <w:cnfStyle w:val="000000010000" w:firstRow="0" w:lastRow="0" w:firstColumn="0" w:lastColumn="0" w:oddVBand="0" w:evenVBand="0" w:oddHBand="0" w:evenHBand="1" w:firstRowFirstColumn="0" w:firstRowLastColumn="0" w:lastRowFirstColumn="0" w:lastRowLastColumn="0"/>
              <w:rPr>
                <w:sz w:val="16"/>
                <w:lang w:val="nl-NL"/>
              </w:rPr>
            </w:pPr>
            <w:r w:rsidRPr="00251C7C">
              <w:rPr>
                <w:sz w:val="16"/>
                <w:lang w:val="nl-NL"/>
              </w:rPr>
              <w:t>55 – 57%</w:t>
            </w:r>
          </w:p>
        </w:tc>
        <w:tc>
          <w:tcPr>
            <w:tcW w:w="1666" w:type="dxa"/>
          </w:tcPr>
          <w:p w:rsidR="005E37E1" w:rsidRPr="00251C7C" w:rsidRDefault="005E37E1"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sz w:val="16"/>
              </w:rPr>
              <w:t xml:space="preserve">31.720 </w:t>
            </w:r>
            <w:r w:rsidR="00E32BB1" w:rsidRPr="00251C7C">
              <w:rPr>
                <w:sz w:val="16"/>
              </w:rPr>
              <w:t>–</w:t>
            </w:r>
            <w:r w:rsidRPr="00251C7C">
              <w:rPr>
                <w:sz w:val="16"/>
              </w:rPr>
              <w:t xml:space="preserve"> 34</w:t>
            </w:r>
            <w:r w:rsidR="00E32BB1" w:rsidRPr="00251C7C">
              <w:rPr>
                <w:sz w:val="16"/>
              </w:rPr>
              <w:t>.</w:t>
            </w:r>
            <w:r w:rsidRPr="00251C7C">
              <w:rPr>
                <w:sz w:val="16"/>
              </w:rPr>
              <w:t>620</w:t>
            </w:r>
          </w:p>
        </w:tc>
        <w:tc>
          <w:tcPr>
            <w:tcW w:w="1665" w:type="dxa"/>
          </w:tcPr>
          <w:p w:rsidR="005E37E1" w:rsidRPr="00251C7C" w:rsidRDefault="005E37E1"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sz w:val="16"/>
              </w:rPr>
              <w:t>30.580 – 33.370</w:t>
            </w:r>
          </w:p>
        </w:tc>
        <w:tc>
          <w:tcPr>
            <w:tcW w:w="1666" w:type="dxa"/>
          </w:tcPr>
          <w:p w:rsidR="005E37E1" w:rsidRPr="00251C7C" w:rsidRDefault="005E37E1"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sz w:val="16"/>
              </w:rPr>
              <w:t>29.220 – 31.880</w:t>
            </w:r>
          </w:p>
        </w:tc>
      </w:tr>
      <w:tr w:rsidR="005E37E1" w:rsidRPr="00251C7C" w:rsidTr="006D386D">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E37E1" w:rsidRPr="00251C7C" w:rsidRDefault="005E37E1" w:rsidP="005E37E1">
            <w:pPr>
              <w:pStyle w:val="Bronvermelding"/>
              <w:rPr>
                <w:lang w:val="nl-NL"/>
              </w:rPr>
            </w:pPr>
          </w:p>
        </w:tc>
        <w:tc>
          <w:tcPr>
            <w:tcW w:w="1763" w:type="dxa"/>
          </w:tcPr>
          <w:p w:rsidR="005E37E1" w:rsidRPr="00251C7C" w:rsidRDefault="005E37E1" w:rsidP="005E37E1">
            <w:pPr>
              <w:pStyle w:val="Bronvermelding"/>
              <w:cnfStyle w:val="000000100000" w:firstRow="0" w:lastRow="0" w:firstColumn="0" w:lastColumn="0" w:oddVBand="0" w:evenVBand="0" w:oddHBand="1" w:evenHBand="0" w:firstRowFirstColumn="0" w:firstRowLastColumn="0" w:lastRowFirstColumn="0" w:lastRowLastColumn="0"/>
              <w:rPr>
                <w:b/>
                <w:sz w:val="16"/>
              </w:rPr>
            </w:pPr>
            <w:r w:rsidRPr="00251C7C">
              <w:rPr>
                <w:sz w:val="16"/>
              </w:rPr>
              <w:t>Anders</w:t>
            </w:r>
          </w:p>
        </w:tc>
        <w:tc>
          <w:tcPr>
            <w:tcW w:w="1665" w:type="dxa"/>
          </w:tcPr>
          <w:p w:rsidR="005E37E1" w:rsidRPr="00251C7C" w:rsidRDefault="00955AE0" w:rsidP="005E37E1">
            <w:pPr>
              <w:pStyle w:val="Bronvermelding"/>
              <w:jc w:val="right"/>
              <w:cnfStyle w:val="000000100000" w:firstRow="0" w:lastRow="0" w:firstColumn="0" w:lastColumn="0" w:oddVBand="0" w:evenVBand="0" w:oddHBand="1" w:evenHBand="0" w:firstRowFirstColumn="0" w:firstRowLastColumn="0" w:lastRowFirstColumn="0" w:lastRowLastColumn="0"/>
              <w:rPr>
                <w:sz w:val="16"/>
                <w:lang w:val="nl-NL"/>
              </w:rPr>
            </w:pPr>
            <w:r w:rsidRPr="00251C7C">
              <w:rPr>
                <w:sz w:val="16"/>
                <w:lang w:val="nl-NL"/>
              </w:rPr>
              <w:t>3 – 5%</w:t>
            </w:r>
          </w:p>
        </w:tc>
        <w:tc>
          <w:tcPr>
            <w:tcW w:w="1666"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 xml:space="preserve">1.450 </w:t>
            </w:r>
            <w:r w:rsidR="00E32BB1" w:rsidRPr="00251C7C">
              <w:rPr>
                <w:sz w:val="16"/>
              </w:rPr>
              <w:t>–</w:t>
            </w:r>
            <w:r w:rsidRPr="00251C7C">
              <w:rPr>
                <w:sz w:val="16"/>
              </w:rPr>
              <w:t xml:space="preserve"> 4</w:t>
            </w:r>
            <w:r w:rsidR="00E32BB1" w:rsidRPr="00251C7C">
              <w:rPr>
                <w:sz w:val="16"/>
              </w:rPr>
              <w:t>.</w:t>
            </w:r>
            <w:r w:rsidRPr="00251C7C">
              <w:rPr>
                <w:sz w:val="16"/>
              </w:rPr>
              <w:t>350</w:t>
            </w:r>
          </w:p>
        </w:tc>
        <w:tc>
          <w:tcPr>
            <w:tcW w:w="1665"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1.390 – 4.180</w:t>
            </w:r>
          </w:p>
        </w:tc>
        <w:tc>
          <w:tcPr>
            <w:tcW w:w="1666" w:type="dxa"/>
          </w:tcPr>
          <w:p w:rsidR="005E37E1" w:rsidRPr="00251C7C" w:rsidRDefault="005E37E1" w:rsidP="005E37E1">
            <w:pPr>
              <w:pStyle w:val="Bronvermelding"/>
              <w:jc w:val="right"/>
              <w:cnfStyle w:val="000000100000" w:firstRow="0" w:lastRow="0" w:firstColumn="0" w:lastColumn="0" w:oddVBand="0" w:evenVBand="0" w:oddHBand="1" w:evenHBand="0" w:firstRowFirstColumn="0" w:firstRowLastColumn="0" w:lastRowFirstColumn="0" w:lastRowLastColumn="0"/>
              <w:rPr>
                <w:b/>
                <w:sz w:val="16"/>
              </w:rPr>
            </w:pPr>
            <w:r w:rsidRPr="00251C7C">
              <w:rPr>
                <w:sz w:val="16"/>
              </w:rPr>
              <w:t>1.330 – 3.990</w:t>
            </w:r>
          </w:p>
        </w:tc>
      </w:tr>
      <w:tr w:rsidR="005E37E1" w:rsidRPr="00251C7C" w:rsidTr="006D386D">
        <w:trPr>
          <w:cnfStyle w:val="000000010000" w:firstRow="0" w:lastRow="0" w:firstColumn="0" w:lastColumn="0" w:oddVBand="0" w:evenVBand="0" w:oddHBand="0" w:evenHBand="1"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356" w:type="dxa"/>
            <w:vMerge/>
          </w:tcPr>
          <w:p w:rsidR="005E37E1" w:rsidRPr="00251C7C" w:rsidRDefault="005E37E1" w:rsidP="005E37E1">
            <w:pPr>
              <w:pStyle w:val="Bronvermelding"/>
              <w:rPr>
                <w:lang w:val="nl-NL"/>
              </w:rPr>
            </w:pPr>
          </w:p>
        </w:tc>
        <w:tc>
          <w:tcPr>
            <w:tcW w:w="1763" w:type="dxa"/>
          </w:tcPr>
          <w:p w:rsidR="005E37E1" w:rsidRPr="00251C7C" w:rsidRDefault="005E37E1" w:rsidP="005E37E1">
            <w:pPr>
              <w:pStyle w:val="Bronvermelding"/>
              <w:cnfStyle w:val="000000010000" w:firstRow="0" w:lastRow="0" w:firstColumn="0" w:lastColumn="0" w:oddVBand="0" w:evenVBand="0" w:oddHBand="0" w:evenHBand="1" w:firstRowFirstColumn="0" w:firstRowLastColumn="0" w:lastRowFirstColumn="0" w:lastRowLastColumn="0"/>
              <w:rPr>
                <w:b/>
                <w:sz w:val="16"/>
              </w:rPr>
            </w:pPr>
            <w:r w:rsidRPr="00251C7C">
              <w:rPr>
                <w:b/>
                <w:sz w:val="16"/>
              </w:rPr>
              <w:t>Totaal</w:t>
            </w:r>
          </w:p>
        </w:tc>
        <w:tc>
          <w:tcPr>
            <w:tcW w:w="1665" w:type="dxa"/>
          </w:tcPr>
          <w:p w:rsidR="005E37E1" w:rsidRPr="00251C7C" w:rsidRDefault="00955AE0"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lang w:val="nl-NL"/>
              </w:rPr>
            </w:pPr>
            <w:r w:rsidRPr="00251C7C">
              <w:rPr>
                <w:b/>
                <w:sz w:val="16"/>
                <w:lang w:val="nl-NL"/>
              </w:rPr>
              <w:t>100%</w:t>
            </w:r>
          </w:p>
        </w:tc>
        <w:tc>
          <w:tcPr>
            <w:tcW w:w="1666" w:type="dxa"/>
          </w:tcPr>
          <w:p w:rsidR="005E37E1" w:rsidRPr="00251C7C" w:rsidRDefault="005E37E1"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b/>
                <w:sz w:val="16"/>
              </w:rPr>
              <w:t>58.050</w:t>
            </w:r>
          </w:p>
        </w:tc>
        <w:tc>
          <w:tcPr>
            <w:tcW w:w="1665" w:type="dxa"/>
          </w:tcPr>
          <w:p w:rsidR="005E37E1" w:rsidRPr="00251C7C" w:rsidRDefault="005E37E1"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b/>
                <w:sz w:val="16"/>
              </w:rPr>
              <w:t>55.770</w:t>
            </w:r>
          </w:p>
        </w:tc>
        <w:tc>
          <w:tcPr>
            <w:tcW w:w="1666" w:type="dxa"/>
          </w:tcPr>
          <w:p w:rsidR="005E37E1" w:rsidRPr="00251C7C" w:rsidRDefault="005E37E1" w:rsidP="005E37E1">
            <w:pPr>
              <w:pStyle w:val="Bronvermelding"/>
              <w:jc w:val="right"/>
              <w:cnfStyle w:val="000000010000" w:firstRow="0" w:lastRow="0" w:firstColumn="0" w:lastColumn="0" w:oddVBand="0" w:evenVBand="0" w:oddHBand="0" w:evenHBand="1" w:firstRowFirstColumn="0" w:firstRowLastColumn="0" w:lastRowFirstColumn="0" w:lastRowLastColumn="0"/>
              <w:rPr>
                <w:b/>
                <w:sz w:val="16"/>
              </w:rPr>
            </w:pPr>
            <w:r w:rsidRPr="00251C7C">
              <w:rPr>
                <w:b/>
                <w:sz w:val="16"/>
              </w:rPr>
              <w:t>53.180</w:t>
            </w:r>
          </w:p>
        </w:tc>
      </w:tr>
    </w:tbl>
    <w:p w:rsidR="00166322" w:rsidRDefault="00166322" w:rsidP="000E6D7C">
      <w:pPr>
        <w:pStyle w:val="Bronvermelding"/>
        <w:rPr>
          <w:lang w:val="nl-NL"/>
        </w:rPr>
      </w:pPr>
      <w:r w:rsidRPr="00F91E20">
        <w:rPr>
          <w:lang w:val="nl-NL"/>
        </w:rPr>
        <w:t xml:space="preserve">Bron: </w:t>
      </w:r>
      <w:r w:rsidR="00C8665B">
        <w:rPr>
          <w:lang w:val="nl-NL"/>
        </w:rPr>
        <w:t>Provinciale prognose Noord-Holland 2017-2040</w:t>
      </w:r>
      <w:r w:rsidR="00C8665B" w:rsidRPr="00F91E20">
        <w:rPr>
          <w:lang w:val="nl-NL"/>
        </w:rPr>
        <w:t>: Bevolking, huishoudens e</w:t>
      </w:r>
      <w:r w:rsidR="00C8665B">
        <w:rPr>
          <w:lang w:val="nl-NL"/>
        </w:rPr>
        <w:t>n woningbehoefte</w:t>
      </w:r>
      <w:r w:rsidRPr="00F91E20">
        <w:rPr>
          <w:lang w:val="nl-NL"/>
        </w:rPr>
        <w:t xml:space="preserve">; </w:t>
      </w:r>
      <w:r w:rsidR="00A91164">
        <w:rPr>
          <w:lang w:val="nl-NL"/>
        </w:rPr>
        <w:t>W</w:t>
      </w:r>
      <w:r>
        <w:rPr>
          <w:lang w:val="nl-NL"/>
        </w:rPr>
        <w:t>i</w:t>
      </w:r>
      <w:r w:rsidR="00A91164">
        <w:rPr>
          <w:lang w:val="nl-NL"/>
        </w:rPr>
        <w:t>M</w:t>
      </w:r>
      <w:r>
        <w:rPr>
          <w:lang w:val="nl-NL"/>
        </w:rPr>
        <w:t>RA</w:t>
      </w:r>
      <w:r w:rsidR="00121361">
        <w:rPr>
          <w:lang w:val="nl-NL"/>
        </w:rPr>
        <w:t xml:space="preserve"> 201</w:t>
      </w:r>
      <w:r w:rsidR="00C8665B">
        <w:rPr>
          <w:lang w:val="nl-NL"/>
        </w:rPr>
        <w:t>7</w:t>
      </w:r>
      <w:r>
        <w:rPr>
          <w:lang w:val="nl-NL"/>
        </w:rPr>
        <w:t xml:space="preserve"> (</w:t>
      </w:r>
      <w:r w:rsidR="00121361">
        <w:rPr>
          <w:lang w:val="nl-NL"/>
        </w:rPr>
        <w:t>paragraaf 5.4 en 5.5 WiMRA</w:t>
      </w:r>
      <w:r>
        <w:rPr>
          <w:lang w:val="nl-NL"/>
        </w:rPr>
        <w:t xml:space="preserve">); </w:t>
      </w:r>
      <w:r w:rsidRPr="00F91E20">
        <w:rPr>
          <w:lang w:val="nl-NL"/>
        </w:rPr>
        <w:t>bewerking Stec Groep 2018</w:t>
      </w:r>
      <w:r w:rsidR="000E6D7C" w:rsidRPr="000E6D7C">
        <w:rPr>
          <w:lang w:val="nl-NL"/>
        </w:rPr>
        <w:t xml:space="preserve"> (afgerond op tientallen)</w:t>
      </w:r>
    </w:p>
    <w:p w:rsidR="002034A1" w:rsidRDefault="002034A1" w:rsidP="002034A1">
      <w:pPr>
        <w:pStyle w:val="Kadertitel"/>
      </w:pPr>
      <w:r>
        <w:t>Aandachtspunten kwalitatieve behoefte</w:t>
      </w:r>
      <w:r>
        <w:tab/>
      </w:r>
    </w:p>
    <w:p w:rsidR="007D0FEE" w:rsidRPr="00A80D94" w:rsidRDefault="007D0FEE" w:rsidP="00534C9C">
      <w:pPr>
        <w:pStyle w:val="Kaderopsomteken"/>
        <w:numPr>
          <w:ilvl w:val="0"/>
          <w:numId w:val="18"/>
        </w:numPr>
      </w:pPr>
      <w:r w:rsidRPr="00A80D94">
        <w:t>Huur- en koopprijsklassen in de Monitor Plancapaciteit MRA en Wi</w:t>
      </w:r>
      <w:r w:rsidR="00A91164" w:rsidRPr="00A80D94">
        <w:t>M</w:t>
      </w:r>
      <w:r w:rsidRPr="00A80D94">
        <w:t>RA komen niet exact overeen. Dit maakt het n</w:t>
      </w:r>
      <w:r w:rsidR="0022437F">
        <w:t xml:space="preserve">iet mogelijk </w:t>
      </w:r>
      <w:r w:rsidRPr="00A80D94">
        <w:t>om de kwalitatieve behoefte op gedetailleerder niveau te berekenen (bijvoorbeeld onderscheid vrijesectorhuur naar middelduur en duur en onderscheid koop naar goedkoop, middelduur en duur)</w:t>
      </w:r>
      <w:r w:rsidR="00A80D94">
        <w:t>.</w:t>
      </w:r>
    </w:p>
    <w:p w:rsidR="00A259DA" w:rsidRDefault="00A259DA" w:rsidP="00534C9C">
      <w:pPr>
        <w:pStyle w:val="Kaderopsomteken"/>
        <w:numPr>
          <w:ilvl w:val="0"/>
          <w:numId w:val="18"/>
        </w:numPr>
      </w:pPr>
      <w:r>
        <w:t xml:space="preserve">Doordat niet bekend is in welke segmenten (eigendomsvorm/typologie) gesloopt wordt, is kwalitatief  uitsluitend een </w:t>
      </w:r>
      <w:r w:rsidRPr="00F911E0">
        <w:rPr>
          <w:u w:val="single"/>
        </w:rPr>
        <w:t>bruto</w:t>
      </w:r>
      <w:r>
        <w:t xml:space="preserve"> plancapaciteit te berekenen. Dit geeft een vertekend beeld</w:t>
      </w:r>
      <w:r w:rsidR="00AA56AA">
        <w:t>. Deze is namelijk</w:t>
      </w:r>
      <w:r>
        <w:t xml:space="preserve"> niet 1-op-1 te af te zetten tegen de kwalitatieve uitbreidingsvraag. Zorg ervoor dat in de planmonitor ook de sloopopgave kwalitatief verdeeld is. Zo voorkomt u dat de kwalitatieve behoefte onterecht </w:t>
      </w:r>
      <w:r w:rsidR="00F911E0">
        <w:t>kleiner lijkt dan deze is.</w:t>
      </w:r>
    </w:p>
    <w:p w:rsidR="00114BA5" w:rsidRDefault="00793F6B" w:rsidP="00534C9C">
      <w:pPr>
        <w:pStyle w:val="Kaderopsomteken"/>
        <w:numPr>
          <w:ilvl w:val="0"/>
          <w:numId w:val="18"/>
        </w:numPr>
      </w:pPr>
      <w:r>
        <w:lastRenderedPageBreak/>
        <w:t>In het RAP en de oplegger is een i</w:t>
      </w:r>
      <w:r w:rsidR="00A143DC" w:rsidRPr="00A143DC">
        <w:t>ndicatieve woningbehoefte naar woonmilieu</w:t>
      </w:r>
      <w:r>
        <w:t xml:space="preserve"> opgenomen. Deze is echter niet nader opgesplitst </w:t>
      </w:r>
      <w:r w:rsidR="00A143DC" w:rsidRPr="00A143DC">
        <w:t>(</w:t>
      </w:r>
      <w:r w:rsidR="003222A1">
        <w:t xml:space="preserve">dan </w:t>
      </w:r>
      <w:r w:rsidR="00A143DC" w:rsidRPr="00A143DC">
        <w:t xml:space="preserve">stedelijk-suburbaan) </w:t>
      </w:r>
      <w:r>
        <w:t xml:space="preserve">en </w:t>
      </w:r>
      <w:r w:rsidR="007D0FEE">
        <w:t>bovendien gedateerd (</w:t>
      </w:r>
      <w:r>
        <w:t xml:space="preserve">geïnventariseerd </w:t>
      </w:r>
      <w:r w:rsidR="00A143DC" w:rsidRPr="00A143DC">
        <w:t>periode 2015-2025</w:t>
      </w:r>
      <w:r w:rsidR="007D0FEE">
        <w:t>)</w:t>
      </w:r>
      <w:r>
        <w:t>. In Wi</w:t>
      </w:r>
      <w:r w:rsidR="00A91164">
        <w:t>M</w:t>
      </w:r>
      <w:r>
        <w:t xml:space="preserve">RA 2017 zijn geen woonwensen naar woonmilieu geïnventariseerd. Ook de monitor Plancapaciteit MRA verdeelt de planlijst </w:t>
      </w:r>
      <w:r w:rsidR="007D0FEE" w:rsidRPr="003222A1">
        <w:t xml:space="preserve">uitsluitend naar inbreiding-uitleg. Raadzaam is het om woningbouwplannen ook naar type woonmilieu te categoriseren en de behoefte naar woonmilieu mee te nemen in een volgend woonwensenonderzoek. Het verbijzonderen van de kwalitatieve behoefte naar type woonmilieu is niet verplicht, maar komt vaak wel van pas om een plan nader te motiveren. Bijvoorbeeld: een plan dat in landelijk wonen voorziet, bij gebrekkige </w:t>
      </w:r>
      <w:r w:rsidR="00F911E0" w:rsidRPr="003222A1">
        <w:t>kwantitatieve</w:t>
      </w:r>
      <w:r w:rsidR="007D0FEE" w:rsidRPr="003222A1">
        <w:t xml:space="preserve"> behoefte: omdat het gros van de concurre</w:t>
      </w:r>
      <w:r w:rsidR="00F911E0">
        <w:t>re</w:t>
      </w:r>
      <w:r w:rsidR="007D0FEE" w:rsidRPr="003222A1">
        <w:t>nde harde planvoorraad in een suburbaan woonmilieu voorziet, kan zo alsnog de behoefte worden aangetoond.</w:t>
      </w:r>
    </w:p>
    <w:p w:rsidR="00C8101E" w:rsidRDefault="00C8101E" w:rsidP="00C8101E"/>
    <w:p w:rsidR="005A5742" w:rsidRPr="00C8101E" w:rsidRDefault="005A5742" w:rsidP="00C8101E"/>
    <w:p w:rsidR="0005150A" w:rsidRDefault="0005150A" w:rsidP="006624E9">
      <w:pPr>
        <w:pStyle w:val="Kop3"/>
      </w:pPr>
      <w:bookmarkStart w:id="46" w:name="_Behoefte_bedrijven"/>
      <w:bookmarkStart w:id="47" w:name="_Toc529277267"/>
      <w:bookmarkStart w:id="48" w:name="_Toc535490897"/>
      <w:bookmarkStart w:id="49" w:name="_Toc535841557"/>
      <w:bookmarkStart w:id="50" w:name="_Toc535841647"/>
      <w:bookmarkStart w:id="51" w:name="_Toc951999"/>
      <w:bookmarkEnd w:id="46"/>
      <w:r>
        <w:t xml:space="preserve">Behoefte </w:t>
      </w:r>
      <w:bookmarkEnd w:id="47"/>
      <w:r w:rsidR="00A13B5F">
        <w:t>bedrijven</w:t>
      </w:r>
      <w:bookmarkEnd w:id="48"/>
      <w:bookmarkEnd w:id="49"/>
      <w:bookmarkEnd w:id="50"/>
      <w:bookmarkEnd w:id="51"/>
    </w:p>
    <w:p w:rsidR="008F6963" w:rsidRPr="008F6963" w:rsidRDefault="008F6963" w:rsidP="008F6963">
      <w:pPr>
        <w:pStyle w:val="Kop4"/>
      </w:pPr>
      <w:r>
        <w:t>Kwantitatieve behoefte</w:t>
      </w:r>
      <w:r w:rsidR="00A13B5F">
        <w:t xml:space="preserve"> bedrijven</w:t>
      </w:r>
      <w:r w:rsidR="007419F9">
        <w:t>terreinen</w:t>
      </w:r>
    </w:p>
    <w:p w:rsidR="00CB2AF2" w:rsidRPr="004A474A" w:rsidRDefault="008F6963" w:rsidP="00CB2AF2">
      <w:pPr>
        <w:pStyle w:val="Kop5"/>
        <w:numPr>
          <w:ilvl w:val="4"/>
          <w:numId w:val="1"/>
        </w:numPr>
      </w:pPr>
      <w:bookmarkStart w:id="52" w:name="_Toc446594378"/>
      <w:bookmarkStart w:id="53" w:name="_Toc448219075"/>
      <w:bookmarkStart w:id="54" w:name="_Toc452715199"/>
      <w:bookmarkStart w:id="55" w:name="_Toc459195638"/>
      <w:bookmarkStart w:id="56" w:name="_Toc459724899"/>
      <w:bookmarkStart w:id="57" w:name="_Toc459814841"/>
      <w:bookmarkStart w:id="58" w:name="_Toc459814886"/>
      <w:bookmarkStart w:id="59" w:name="_Toc459817053"/>
      <w:bookmarkStart w:id="60" w:name="_Toc459817621"/>
      <w:bookmarkStart w:id="61" w:name="_Toc459820083"/>
      <w:bookmarkStart w:id="62" w:name="_Toc466897880"/>
      <w:bookmarkStart w:id="63" w:name="_Toc446511595"/>
      <w:bookmarkStart w:id="64" w:name="_Toc446513102"/>
      <w:r>
        <w:t>Kwantitatief aanbod:</w:t>
      </w:r>
      <w:r w:rsidR="00A13B5F">
        <w:t xml:space="preserve"> </w:t>
      </w:r>
      <w:r w:rsidR="00CB2AF2" w:rsidRPr="00242BD8">
        <w:t>circa 165 hectare uitgeefbaar aanbod</w:t>
      </w:r>
    </w:p>
    <w:p w:rsidR="00CB2AF2" w:rsidRDefault="00CB2AF2" w:rsidP="00CB2AF2">
      <w:r>
        <w:t xml:space="preserve">Hierna stellen we de kwantitatieve behoefte aan bedrijventerreinen voor Zaanstad vast. Volgens de meest recente Plabeka-monitor (2017-2018) bedraagt het aanbod uitgeefbaar bedrijventerrein in de regio Zaanstreek-Waterland circa 165 </w:t>
      </w:r>
      <w:r w:rsidRPr="004A474A">
        <w:t>hectare</w:t>
      </w:r>
      <w:r w:rsidR="007C2BE5">
        <w:rPr>
          <w:rStyle w:val="Voetnootmarkering"/>
        </w:rPr>
        <w:footnoteReference w:id="11"/>
      </w:r>
      <w:r w:rsidRPr="004A474A">
        <w:t>. Het planaanbod is tot 2030 in beeld gebracht. Voor de periode daarna is nog geen hard planaanbod in beeld. Van dit aanbod</w:t>
      </w:r>
      <w:r>
        <w:t xml:space="preserve"> ligt ongeveer de helft in Purmerend (79 hectare op Baanstee Noord). </w:t>
      </w:r>
      <w:r w:rsidRPr="004A474A">
        <w:t xml:space="preserve">De andere helft van het aanbod </w:t>
      </w:r>
      <w:r>
        <w:t>(circa 85</w:t>
      </w:r>
      <w:r w:rsidRPr="004A474A">
        <w:t xml:space="preserve"> hectare) ligt in Zaanstad. </w:t>
      </w:r>
      <w:r>
        <w:t>Vooral</w:t>
      </w:r>
      <w:r w:rsidRPr="004A474A">
        <w:t xml:space="preserve"> op Hoogtij is nog veel aanbod, zowel ‘droog’ (55 hectare) als kadegebonden (26 hectare) terrein.</w:t>
      </w:r>
    </w:p>
    <w:p w:rsidR="00CB2AF2" w:rsidRDefault="00CB2AF2" w:rsidP="00CB2AF2">
      <w:pPr>
        <w:pStyle w:val="Kop5"/>
        <w:numPr>
          <w:ilvl w:val="4"/>
          <w:numId w:val="1"/>
        </w:numPr>
      </w:pPr>
      <w:r>
        <w:t xml:space="preserve">Kwantitatieve vraag: </w:t>
      </w:r>
      <w:r w:rsidR="00D922D3">
        <w:t>5</w:t>
      </w:r>
      <w:r>
        <w:t xml:space="preserve"> tot 30 hectare uitbreidingsvraag en 28 en 42 hectare concrete vervangingsvraag tot 2030.</w:t>
      </w:r>
    </w:p>
    <w:p w:rsidR="00CB2AF2" w:rsidRDefault="00CB2AF2" w:rsidP="00CB2AF2">
      <w:r>
        <w:t>De vraag naar bedrijventerrein is voor alle deelregio’s in de MRA geschat in twee scenario’s, gebaseerd op de WLO scenario’s van het PBL</w:t>
      </w:r>
      <w:r>
        <w:rPr>
          <w:rStyle w:val="Voetnootmarkering"/>
        </w:rPr>
        <w:footnoteReference w:id="12"/>
      </w:r>
      <w:r>
        <w:t>. In het lage scenario wordt een vraag van 5 hectare geraamd. In het hoge scenario gaat het om 30 hectare. Een nadere uitsplitsing op lager schaalniveau is nog niet gemaakt.</w:t>
      </w:r>
    </w:p>
    <w:p w:rsidR="00CB2AF2" w:rsidRDefault="00CB2AF2" w:rsidP="00CB2AF2">
      <w:r>
        <w:t>Daarnaast is een inschatting gemaakt van de vervangingsvraag die gaat ontstaan door transformatie. In totaal wordt circa 195 hectare bedrijventerrein aangemerkt als op termijn ‘te transformeren’. De planfase verschilt sterk per terrein. Tijdens het opstellen van de vraagraming ontbraken nadere gegevens nog. Er wordt zodoende rekening gehouden met een vervangingsvraag van 30% van het totaal te transformeren areaal tot 2030. In totaal gaat</w:t>
      </w:r>
      <w:r w:rsidR="00D922D3">
        <w:t xml:space="preserve"> de Plabeka U.S. 3.0 uit</w:t>
      </w:r>
      <w:r>
        <w:t xml:space="preserve"> van circa 58 hectare vervangingsvraag voor de gehele regio tot 2030</w:t>
      </w:r>
      <w:r w:rsidR="007C2BE5">
        <w:rPr>
          <w:rStyle w:val="Voetnootmarkering"/>
        </w:rPr>
        <w:footnoteReference w:id="13"/>
      </w:r>
      <w:r>
        <w:t>.</w:t>
      </w:r>
    </w:p>
    <w:p w:rsidR="00CB2AF2" w:rsidRDefault="00CB2AF2" w:rsidP="00CB2AF2"/>
    <w:p w:rsidR="00CB2AF2" w:rsidRDefault="00CB2AF2" w:rsidP="00CB2AF2">
      <w:r>
        <w:t xml:space="preserve">In Zaanstad bestaat voor de Achtersluispolder een concreet transformatieplan. Naast een transformatievisie is er een nauwkeurige inschatting gemaakt van de mengbaarheid van bedrijven en de vervangingsvraag die daarmee samenhangt. </w:t>
      </w:r>
      <w:r w:rsidR="00D922D3">
        <w:t>Hieruit</w:t>
      </w:r>
      <w:r>
        <w:t xml:space="preserve"> blijkt dat een vervangingsvraag tussen 28 en 42 hectare tot circa 2030 realistisch is. Voor de andere terreinen die als (deels) te transformeren zijn aangemerkt bestaan nog niet zulke concrete plannen. Een vervangingsvraag van circa 35 hectare achten we realistisch tot 2030.</w:t>
      </w:r>
    </w:p>
    <w:p w:rsidR="00CB2AF2" w:rsidRDefault="00CB2AF2" w:rsidP="00CB2AF2"/>
    <w:p w:rsidR="00CB2AF2" w:rsidRDefault="00CB2AF2" w:rsidP="00CB2AF2">
      <w:r>
        <w:t>Naast de voor de regio Zaanstreek-Waterland geraamde uitbreidings- en vervangingsvraag kan Zaanstad een rol vervullen in het opvangen van vraag uit Amsterdam. Het aanbod op bedrijventerreinen in Amsterdam is beperkt. Tegelijk kent Amsterdam een grote economische groei die leidt tot uitbreidingsvraag van bedrijven. Ook heeft Amsterdam concrete transformatieplannen voor verschillende bedrijventerreinen</w:t>
      </w:r>
      <w:r w:rsidR="00D922D3">
        <w:t>, zoals Haven-Stad</w:t>
      </w:r>
      <w:r>
        <w:t>. Een nauwkeurige inschatting van de vraag uit Amsterdam die mogelijk in Zaanstad wil landen is (nog) niet voorhanden. Idealiter wordt dit in Plabeka-verband opgepakt.</w:t>
      </w:r>
    </w:p>
    <w:p w:rsidR="0086518E" w:rsidRDefault="0086518E" w:rsidP="0086518E"/>
    <w:p w:rsidR="00BC06A6" w:rsidRDefault="008F6963" w:rsidP="00BC06A6">
      <w:pPr>
        <w:pStyle w:val="Kop5"/>
        <w:numPr>
          <w:ilvl w:val="4"/>
          <w:numId w:val="1"/>
        </w:numPr>
      </w:pPr>
      <w:r w:rsidRPr="001A24AB">
        <w:lastRenderedPageBreak/>
        <w:t>Kwantitatieve behoefte</w:t>
      </w:r>
      <w:r w:rsidR="001A24AB">
        <w:t>:</w:t>
      </w:r>
      <w:r w:rsidRPr="001A24AB">
        <w:t xml:space="preserve"> </w:t>
      </w:r>
      <w:bookmarkEnd w:id="52"/>
      <w:bookmarkEnd w:id="53"/>
      <w:bookmarkEnd w:id="54"/>
      <w:bookmarkEnd w:id="55"/>
      <w:bookmarkEnd w:id="56"/>
      <w:bookmarkEnd w:id="57"/>
      <w:bookmarkEnd w:id="58"/>
      <w:bookmarkEnd w:id="59"/>
      <w:bookmarkEnd w:id="60"/>
      <w:bookmarkEnd w:id="61"/>
      <w:bookmarkEnd w:id="62"/>
      <w:bookmarkEnd w:id="63"/>
      <w:bookmarkEnd w:id="64"/>
      <w:r w:rsidR="00BC06A6">
        <w:t>69 tot 94 hectare overaanbod</w:t>
      </w:r>
      <w:r w:rsidR="00BC06A6">
        <w:rPr>
          <w:rStyle w:val="WoordbenadrukkenChar"/>
        </w:rPr>
        <w:t xml:space="preserve"> in Zaanstreek-Waterland </w:t>
      </w:r>
    </w:p>
    <w:p w:rsidR="00BC06A6" w:rsidRDefault="00BC06A6" w:rsidP="00BC06A6">
      <w:r>
        <w:t>We zetten de vraag af tegen de behoefte. Voor lokale tot (sub)regionale bedrijvigheid is de relevante regio waarop afwegingen moeten worden gemaakt hooguit de regio Zaanstreek-Waterland. Voor echt lokale bedrijvigheid kan dit worden teruggebracht tot Zaanstad. Voor grootschalige ruimtegebruikers (zoals kadegebonden bedrijvigheid, zware milieucategorieën kan de MRA (of delen daarvan) de relevante regio zijn. Dit zal per geval moeten worden afgewogen.</w:t>
      </w:r>
    </w:p>
    <w:p w:rsidR="00BC06A6" w:rsidRDefault="00BC06A6" w:rsidP="00BC06A6"/>
    <w:p w:rsidR="00BC06A6" w:rsidRPr="00242BD8" w:rsidRDefault="00BC06A6" w:rsidP="00BC06A6">
      <w:pPr>
        <w:rPr>
          <w:b/>
        </w:rPr>
      </w:pPr>
      <w:r>
        <w:rPr>
          <w:b/>
        </w:rPr>
        <w:t>Lokaal en (sub)regionaal</w:t>
      </w:r>
    </w:p>
    <w:p w:rsidR="00BC06A6" w:rsidRDefault="00BC06A6" w:rsidP="00BC06A6">
      <w:r>
        <w:t>In Zaanstreek-Waterland is volgens de meest recente Plabeka monitor (2017-2018) tot en met 2030 een overaanbod (</w:t>
      </w:r>
      <w:r w:rsidRPr="009B74C0">
        <w:t>aanbod minus uitbreidings- en vervangingsvraag</w:t>
      </w:r>
      <w:r w:rsidRPr="009B74C0">
        <w:rPr>
          <w:rStyle w:val="Voetnootmarkering"/>
        </w:rPr>
        <w:footnoteReference w:id="14"/>
      </w:r>
      <w:r w:rsidRPr="009B74C0">
        <w:t xml:space="preserve">) </w:t>
      </w:r>
      <w:r w:rsidR="009B74C0" w:rsidRPr="009B74C0">
        <w:t>t</w:t>
      </w:r>
      <w:r w:rsidRPr="009B74C0">
        <w:t xml:space="preserve">ussen </w:t>
      </w:r>
      <w:r w:rsidR="009B74C0" w:rsidRPr="009B74C0">
        <w:t xml:space="preserve">de </w:t>
      </w:r>
      <w:r w:rsidRPr="009B74C0">
        <w:t>94 (scenario laag) en 69 hectare (scenario hoog). Ingezoomd op Zaanstad zien we een aanbod van circa 85 hectare op Hoogtij op basis van de meest recente</w:t>
      </w:r>
      <w:r>
        <w:t xml:space="preserve"> Plabeka monitor. Vrijwel het volledige aanbod is geschikt voor alle soorten bedrijvigheid: lokale, (sub)regionale en bovenregionale vraag. De vraag is op lokaal niveau niet in beeld. </w:t>
      </w:r>
    </w:p>
    <w:p w:rsidR="00BC06A6" w:rsidRDefault="00BC06A6" w:rsidP="00BC06A6">
      <w:pPr>
        <w:spacing w:line="240" w:lineRule="auto"/>
      </w:pPr>
    </w:p>
    <w:p w:rsidR="00BC06A6" w:rsidRPr="00242BD8" w:rsidRDefault="00BC06A6" w:rsidP="00BC06A6">
      <w:pPr>
        <w:spacing w:line="240" w:lineRule="auto"/>
        <w:rPr>
          <w:b/>
        </w:rPr>
      </w:pPr>
      <w:r w:rsidRPr="00242BD8">
        <w:rPr>
          <w:b/>
        </w:rPr>
        <w:t>Bovenregionaal</w:t>
      </w:r>
    </w:p>
    <w:p w:rsidR="00BC06A6" w:rsidRDefault="00BC06A6" w:rsidP="00BC06A6">
      <w:r>
        <w:t xml:space="preserve">In de hele MRA regio is een kwantitatief overaanbod van 345 tot 510 hectare. De totale ruimtevraag bedraagt 450 tot 615 hectare. Het harde planaanbod is 960 hectare. Binnen Zaanstad is circa 85 hectare ruimte om bovenregionale vraag op te vangen. </w:t>
      </w:r>
    </w:p>
    <w:p w:rsidR="00BC06A6" w:rsidRDefault="00BC06A6" w:rsidP="00BC06A6"/>
    <w:p w:rsidR="008F6963" w:rsidRDefault="008F6963" w:rsidP="008F6963">
      <w:pPr>
        <w:pStyle w:val="Kop4"/>
      </w:pPr>
      <w:r w:rsidRPr="00DD5FCD">
        <w:t xml:space="preserve">Kwalitatieve </w:t>
      </w:r>
      <w:r>
        <w:t>behoefte</w:t>
      </w:r>
      <w:r w:rsidR="00A13B5F">
        <w:t xml:space="preserve"> bedrijven</w:t>
      </w:r>
    </w:p>
    <w:p w:rsidR="00BC06A6" w:rsidRDefault="00BC06A6" w:rsidP="00BC06A6">
      <w:r>
        <w:t>In zowel de MRA als de regio Zaanstreek-Waterland is een ruim overaanbod aan bedrijventerreinen. Binnen het bestaande aanbod is plek voor verschillende typen bedrijvigheid: van lokaal tot bovenregionaal, in verschillende milieucategorieën en omvangen van kavels. We verwachten daarom geen kwalitatieve behoefte, tenzij het om een zeer speciaal concept gaat. Dan is maatwerk in de Ladderonderbouwing nodig, passend bij het specifieke concept.</w:t>
      </w:r>
      <w:r w:rsidR="00576E4A">
        <w:t xml:space="preserve"> Zie bijvoorbeeld de casus </w:t>
      </w:r>
      <w:hyperlink r:id="rId25" w:history="1">
        <w:r w:rsidR="00576E4A" w:rsidRPr="0062618B">
          <w:rPr>
            <w:rStyle w:val="Hyperlink"/>
            <w:rFonts w:asciiTheme="minorHAnsi" w:hAnsiTheme="minorHAnsi"/>
            <w:sz w:val="19"/>
            <w:u w:val="single"/>
          </w:rPr>
          <w:t>Brainport Industries Campus</w:t>
        </w:r>
      </w:hyperlink>
      <w:r w:rsidR="00576E4A">
        <w:t xml:space="preserve"> in Eindhoven, over hoe een sterk kwalitatief concept belangrijk kan zijn voor onderbouwing van de behoefte. </w:t>
      </w:r>
    </w:p>
    <w:p w:rsidR="00BC06A6" w:rsidRDefault="00BC06A6" w:rsidP="00BC06A6"/>
    <w:p w:rsidR="00BC06A6" w:rsidRPr="001707CA" w:rsidRDefault="00BC06A6" w:rsidP="00BC06A6">
      <w:r>
        <w:t>Wel zien we mogelijkheden voor een onderbouwing op basis van de ext</w:t>
      </w:r>
      <w:r w:rsidR="008055BB">
        <w:t xml:space="preserve">ra vraag die vanuit Amsterdam </w:t>
      </w:r>
      <w:r>
        <w:t>verwacht mag worden (zie ook hiervoor). Een inschatting van de omvang van die vraag is nog niet te maken en moet bovendien eerst in Plabeka verband worden afgestemd, zo taxeren we.</w:t>
      </w:r>
    </w:p>
    <w:p w:rsidR="00C8101E" w:rsidRDefault="00C8101E" w:rsidP="00C8101E"/>
    <w:p w:rsidR="00C8101E" w:rsidRDefault="00C8101E" w:rsidP="00C8101E">
      <w:pPr>
        <w:pStyle w:val="Kadertitel"/>
      </w:pPr>
      <w:r>
        <w:t>KWALITATIEF MOTIVEREN DEELS MOGELIJK</w:t>
      </w:r>
      <w:r w:rsidR="004348EB">
        <w:t>,</w:t>
      </w:r>
      <w:r>
        <w:t xml:space="preserve"> MITS RUIMTELIJK RELEVANT </w:t>
      </w:r>
    </w:p>
    <w:p w:rsidR="00C8101E" w:rsidRDefault="00C8101E" w:rsidP="00C8101E">
      <w:pPr>
        <w:pStyle w:val="Kadertekst"/>
      </w:pPr>
      <w:r>
        <w:t xml:space="preserve">U kunt de behoefte mede </w:t>
      </w:r>
      <w:r w:rsidR="00680F6A">
        <w:t xml:space="preserve">kwalitatief </w:t>
      </w:r>
      <w:r>
        <w:t xml:space="preserve">onderbouwen, mits dat te </w:t>
      </w:r>
      <w:r w:rsidR="00680F6A">
        <w:t>motiveren</w:t>
      </w:r>
      <w:r>
        <w:t xml:space="preserve"> is op basis van planologische gronden. De markt voor grote kavels bijvoorbeeld is te onderscheiden (als dit in het bestemmingsplan is opgenomen), net als de markt voor hogere milieucategorieën. Een mogelijke motiveerlijn kan dan zijn dat ondanks een zeker overaanbod in harde plancapaciteit, er wel een specifieke behoefte is aan een bepaald type terrein. Deze motiveerlijn moet uiteraard wel maximaal worden gedeeld met regio en provincie.</w:t>
      </w:r>
    </w:p>
    <w:p w:rsidR="00C8101E" w:rsidRDefault="00C8101E" w:rsidP="00C8101E"/>
    <w:p w:rsidR="00C8101E" w:rsidRDefault="00C8101E" w:rsidP="00C8101E">
      <w:pPr>
        <w:pStyle w:val="Kadertitel"/>
      </w:pPr>
      <w:r>
        <w:t>UITBREIDING BEDRIJF OP BESTAANDE LOCATIE</w:t>
      </w:r>
    </w:p>
    <w:p w:rsidR="00C8101E" w:rsidRDefault="00C8101E" w:rsidP="00C8101E">
      <w:pPr>
        <w:pStyle w:val="Kadertekst"/>
      </w:pPr>
      <w:r>
        <w:t>Een regelmatig voorkomende situatie is een uitbreiding van een bedrijf op een bestaande locatie. Als het een ondergeschikte uitbreiding is, is dit in beginsel vaak goed te motiveren volgens de Ladder. De te onderbouwen motiveerlijn is dan:</w:t>
      </w:r>
    </w:p>
    <w:p w:rsidR="00C8101E" w:rsidRPr="00680F6A" w:rsidRDefault="00C8101E" w:rsidP="00680F6A">
      <w:pPr>
        <w:pStyle w:val="Kaderopsomteken"/>
      </w:pPr>
      <w:r w:rsidRPr="00680F6A">
        <w:t>Het bedrijf groeit en heeft de uitbreiding nodig.</w:t>
      </w:r>
    </w:p>
    <w:p w:rsidR="00C8101E" w:rsidRPr="00680F6A" w:rsidRDefault="00C8101E" w:rsidP="00680F6A">
      <w:pPr>
        <w:pStyle w:val="Kaderopsomteken"/>
      </w:pPr>
      <w:r w:rsidRPr="00680F6A">
        <w:t>De uitbreiding is ondergeschikt aan de bestaande vestiging.</w:t>
      </w:r>
    </w:p>
    <w:p w:rsidR="00C8101E" w:rsidRPr="00680F6A" w:rsidRDefault="00C8101E" w:rsidP="00680F6A">
      <w:pPr>
        <w:pStyle w:val="Kaderopsomteken"/>
      </w:pPr>
      <w:r w:rsidRPr="00680F6A">
        <w:t>De huidige locatie is geschikt in alle opzichten.</w:t>
      </w:r>
    </w:p>
    <w:p w:rsidR="00C8101E" w:rsidRPr="00680F6A" w:rsidRDefault="00C8101E" w:rsidP="00680F6A">
      <w:pPr>
        <w:pStyle w:val="Kaderopsomteken"/>
      </w:pPr>
      <w:r w:rsidRPr="00680F6A">
        <w:t>Verplaatsing bedrijf naar elders in regio is in redelijkheid nie</w:t>
      </w:r>
      <w:r w:rsidR="00680F6A" w:rsidRPr="00680F6A">
        <w:t xml:space="preserve">t mogelijk (ook al is er harde </w:t>
      </w:r>
      <w:r w:rsidRPr="00680F6A">
        <w:t>capaciteit).</w:t>
      </w:r>
    </w:p>
    <w:p w:rsidR="007A1D54" w:rsidRPr="00680F6A" w:rsidRDefault="00C8101E" w:rsidP="00680F6A">
      <w:pPr>
        <w:pStyle w:val="Kaderopsomteken"/>
      </w:pPr>
      <w:r w:rsidRPr="00680F6A">
        <w:t>Deze situatie is afgestemd met regio en provincie.</w:t>
      </w:r>
    </w:p>
    <w:p w:rsidR="00C8101E" w:rsidRDefault="00C8101E" w:rsidP="0005150A"/>
    <w:p w:rsidR="0005150A" w:rsidRDefault="0005150A" w:rsidP="006624E9">
      <w:pPr>
        <w:pStyle w:val="Kop3"/>
      </w:pPr>
      <w:bookmarkStart w:id="65" w:name="_Behoefte_kantoren"/>
      <w:bookmarkStart w:id="66" w:name="_Toc529277268"/>
      <w:bookmarkStart w:id="67" w:name="_Toc535490898"/>
      <w:bookmarkStart w:id="68" w:name="_Toc535841558"/>
      <w:bookmarkStart w:id="69" w:name="_Toc535841648"/>
      <w:bookmarkStart w:id="70" w:name="_Toc952000"/>
      <w:bookmarkEnd w:id="65"/>
      <w:r>
        <w:lastRenderedPageBreak/>
        <w:t>Behoefte kantoren</w:t>
      </w:r>
      <w:bookmarkEnd w:id="66"/>
      <w:bookmarkEnd w:id="67"/>
      <w:bookmarkEnd w:id="68"/>
      <w:bookmarkEnd w:id="69"/>
      <w:bookmarkEnd w:id="70"/>
    </w:p>
    <w:p w:rsidR="00CB68AF" w:rsidRPr="00CB68AF" w:rsidRDefault="00CB68AF" w:rsidP="00CB68AF">
      <w:pPr>
        <w:pStyle w:val="Kop4"/>
      </w:pPr>
      <w:bookmarkStart w:id="71" w:name="_Toc447632256"/>
      <w:bookmarkStart w:id="72" w:name="_Toc447716338"/>
      <w:bookmarkStart w:id="73" w:name="_Toc447630546"/>
      <w:bookmarkStart w:id="74" w:name="_Toc448304090"/>
      <w:bookmarkStart w:id="75" w:name="_Toc448307332"/>
      <w:bookmarkStart w:id="76" w:name="_Toc452715964"/>
      <w:bookmarkStart w:id="77" w:name="_Toc459291607"/>
      <w:bookmarkStart w:id="78" w:name="_Toc459291638"/>
      <w:bookmarkStart w:id="79" w:name="_Toc459300388"/>
      <w:bookmarkStart w:id="80" w:name="_Toc459730527"/>
      <w:bookmarkStart w:id="81" w:name="_Toc459816208"/>
      <w:bookmarkStart w:id="82" w:name="_Toc459816244"/>
      <w:bookmarkStart w:id="83" w:name="_Toc459817472"/>
      <w:r w:rsidRPr="00CB68AF">
        <w:t>Kwantitatieve behoefte kantoorlocaties</w:t>
      </w:r>
    </w:p>
    <w:p w:rsidR="00CB68AF" w:rsidRPr="00CB68AF" w:rsidRDefault="00CB68AF" w:rsidP="00CB68AF">
      <w:pPr>
        <w:pStyle w:val="Kop5"/>
        <w:numPr>
          <w:ilvl w:val="4"/>
          <w:numId w:val="1"/>
        </w:numPr>
      </w:pPr>
      <w:r w:rsidRPr="00CB68AF">
        <w:t>Aanbod – hard</w:t>
      </w:r>
      <w:r w:rsidRPr="00CB68AF">
        <w:rPr>
          <w:rStyle w:val="Kop5Char"/>
          <w:b/>
        </w:rPr>
        <w:t xml:space="preserve"> planaanbod</w:t>
      </w:r>
      <w:r w:rsidRPr="00CB68AF">
        <w:t xml:space="preserve"> goed voor circa 476.500 m</w:t>
      </w:r>
      <w:r w:rsidRPr="00CB68AF">
        <w:rPr>
          <w:vertAlign w:val="superscript"/>
        </w:rPr>
        <w:t>2</w:t>
      </w:r>
      <w:r w:rsidRPr="00CB68AF">
        <w:t xml:space="preserve"> bvo kantoorruimte in beoogde marktregio</w:t>
      </w:r>
    </w:p>
    <w:p w:rsidR="00CB68AF" w:rsidRPr="00CB68AF" w:rsidRDefault="00CB68AF" w:rsidP="00CB68AF">
      <w:r w:rsidRPr="00CB68AF">
        <w:t>In onderstaande tabel maken we een overzicht van het harde planaanbod (plancapaciteit) van kantoorruimte in de subregio Zaanstreek-Amstelland en Amsterdam naar locatiemilieu. In totaal beschikken beide (sub)regio’s over een hard planaanbod van in totaal circa 476.500 m</w:t>
      </w:r>
      <w:r w:rsidRPr="00CB68AF">
        <w:rPr>
          <w:vertAlign w:val="superscript"/>
        </w:rPr>
        <w:t>2</w:t>
      </w:r>
      <w:r w:rsidRPr="00CB68AF">
        <w:t xml:space="preserve"> bvo kantoorruimte op kantoorlocaties. Daarnaast zijn er zachte plannen voor toevoeging van een extra 743.000 m</w:t>
      </w:r>
      <w:r w:rsidRPr="00CB68AF">
        <w:rPr>
          <w:vertAlign w:val="superscript"/>
        </w:rPr>
        <w:t>2</w:t>
      </w:r>
      <w:r w:rsidRPr="00CB68AF">
        <w:t xml:space="preserve"> bvo kantoorruimte. In de bijlage van de Monitor Plabeka (2018) is voor de gehele MRA een overzicht gemaakt van hard en zacht planaanbod. </w:t>
      </w:r>
      <w:r w:rsidR="006E7A18">
        <w:t xml:space="preserve">Let op: u kunt nieuwe inzichten ten aanzien van de beschikbare (harde) planvoorraad verwerken in uw Ladderonderbouwing, maar zorg dan wel dat deze ‘nieuwe’ gegevens en aantallen ook goed binnen de regio zijn afgestemd. </w:t>
      </w:r>
      <w:r w:rsidR="008055BB">
        <w:br/>
      </w:r>
    </w:p>
    <w:p w:rsidR="00CB68AF" w:rsidRPr="00444FF7" w:rsidRDefault="00CB68AF" w:rsidP="008055BB">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12</w:t>
      </w:r>
      <w:r w:rsidR="00A2599F">
        <w:rPr>
          <w:lang w:val="nl-NL"/>
        </w:rPr>
        <w:fldChar w:fldCharType="end"/>
      </w:r>
      <w:r w:rsidRPr="00444FF7">
        <w:rPr>
          <w:lang w:val="nl-NL"/>
        </w:rPr>
        <w:t>: hard planaanbod van kantoorlocaties in subregio’s Amsterdam en Zaanstreek-Waterland, in m</w:t>
      </w:r>
      <w:r w:rsidRPr="00444FF7">
        <w:rPr>
          <w:vertAlign w:val="superscript"/>
          <w:lang w:val="nl-NL"/>
        </w:rPr>
        <w:t>2</w:t>
      </w:r>
      <w:r w:rsidRPr="00444FF7">
        <w:rPr>
          <w:lang w:val="nl-NL"/>
        </w:rPr>
        <w:t xml:space="preserve"> bvo</w:t>
      </w:r>
    </w:p>
    <w:tbl>
      <w:tblPr>
        <w:tblStyle w:val="STEC-tabel-nieuw"/>
        <w:tblW w:w="9742" w:type="dxa"/>
        <w:tblLook w:val="04A0" w:firstRow="1" w:lastRow="0" w:firstColumn="1" w:lastColumn="0" w:noHBand="0" w:noVBand="1"/>
      </w:tblPr>
      <w:tblGrid>
        <w:gridCol w:w="2689"/>
        <w:gridCol w:w="2409"/>
        <w:gridCol w:w="2895"/>
        <w:gridCol w:w="1749"/>
      </w:tblGrid>
      <w:tr w:rsidR="00CB68AF" w:rsidRPr="00CB68AF" w:rsidTr="00CB6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B68AF" w:rsidRPr="00CB68AF" w:rsidRDefault="00CB68AF" w:rsidP="00CB68AF">
            <w:pPr>
              <w:pStyle w:val="Tabeltekstlinks"/>
            </w:pPr>
            <w:r w:rsidRPr="00CB68AF">
              <w:t>Segment</w:t>
            </w:r>
          </w:p>
        </w:tc>
        <w:tc>
          <w:tcPr>
            <w:tcW w:w="2409" w:type="dxa"/>
          </w:tcPr>
          <w:p w:rsidR="00CB68AF" w:rsidRPr="00CB68AF" w:rsidRDefault="00CB68AF" w:rsidP="00CB68AF">
            <w:pPr>
              <w:pStyle w:val="Tabeltekstlinks"/>
              <w:cnfStyle w:val="100000000000" w:firstRow="1" w:lastRow="0" w:firstColumn="0" w:lastColumn="0" w:oddVBand="0" w:evenVBand="0" w:oddHBand="0" w:evenHBand="0" w:firstRowFirstColumn="0" w:firstRowLastColumn="0" w:lastRowFirstColumn="0" w:lastRowLastColumn="0"/>
            </w:pPr>
            <w:r w:rsidRPr="00CB68AF">
              <w:t xml:space="preserve">Deelregio </w:t>
            </w:r>
            <w:r w:rsidRPr="00CB68AF">
              <w:br/>
              <w:t>Zaanstreek-Waterland</w:t>
            </w:r>
          </w:p>
        </w:tc>
        <w:tc>
          <w:tcPr>
            <w:tcW w:w="2895" w:type="dxa"/>
          </w:tcPr>
          <w:p w:rsidR="00CB68AF" w:rsidRPr="00CB68AF" w:rsidRDefault="00CB68AF" w:rsidP="00CB68AF">
            <w:pPr>
              <w:pStyle w:val="Tabeltekstlinks"/>
              <w:cnfStyle w:val="100000000000" w:firstRow="1" w:lastRow="0" w:firstColumn="0" w:lastColumn="0" w:oddVBand="0" w:evenVBand="0" w:oddHBand="0" w:evenHBand="0" w:firstRowFirstColumn="0" w:firstRowLastColumn="0" w:lastRowFirstColumn="0" w:lastRowLastColumn="0"/>
            </w:pPr>
            <w:r w:rsidRPr="00CB68AF">
              <w:t xml:space="preserve">Deelregio </w:t>
            </w:r>
            <w:r w:rsidRPr="00CB68AF">
              <w:br/>
              <w:t>Amsterdam</w:t>
            </w:r>
          </w:p>
        </w:tc>
        <w:tc>
          <w:tcPr>
            <w:tcW w:w="1749" w:type="dxa"/>
          </w:tcPr>
          <w:p w:rsidR="00CB68AF" w:rsidRPr="00CB68AF" w:rsidRDefault="00CB68AF" w:rsidP="00CB68AF">
            <w:pPr>
              <w:pStyle w:val="Tabeltekstlinks"/>
              <w:cnfStyle w:val="100000000000" w:firstRow="1" w:lastRow="0" w:firstColumn="0" w:lastColumn="0" w:oddVBand="0" w:evenVBand="0" w:oddHBand="0" w:evenHBand="0" w:firstRowFirstColumn="0" w:firstRowLastColumn="0" w:lastRowFirstColumn="0" w:lastRowLastColumn="0"/>
            </w:pPr>
            <w:r w:rsidRPr="00CB68AF">
              <w:t>Totaal</w:t>
            </w:r>
          </w:p>
        </w:tc>
      </w:tr>
      <w:tr w:rsidR="00CB68AF" w:rsidRPr="00CB68AF" w:rsidTr="00CB6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B68AF" w:rsidRPr="00CB68AF" w:rsidRDefault="00CB68AF" w:rsidP="00CB68AF">
            <w:pPr>
              <w:pStyle w:val="Tabeltekstlinks"/>
            </w:pPr>
            <w:r w:rsidRPr="00CB68AF">
              <w:t>Functionele kantoorlocatie</w:t>
            </w:r>
          </w:p>
        </w:tc>
        <w:tc>
          <w:tcPr>
            <w:tcW w:w="2409" w:type="dxa"/>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3.000</w:t>
            </w:r>
          </w:p>
        </w:tc>
        <w:tc>
          <w:tcPr>
            <w:tcW w:w="2895" w:type="dxa"/>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57.500</w:t>
            </w:r>
          </w:p>
        </w:tc>
        <w:tc>
          <w:tcPr>
            <w:tcW w:w="1749" w:type="dxa"/>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60.500</w:t>
            </w:r>
          </w:p>
        </w:tc>
      </w:tr>
      <w:tr w:rsidR="00CB68AF" w:rsidRPr="00CB68AF" w:rsidTr="00CB68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B68AF" w:rsidRPr="00CB68AF" w:rsidRDefault="00CB68AF" w:rsidP="00CB68AF">
            <w:pPr>
              <w:pStyle w:val="Tabeltekstlinks"/>
            </w:pPr>
            <w:r w:rsidRPr="00CB68AF">
              <w:t>Innovatiedistrict</w:t>
            </w:r>
          </w:p>
        </w:tc>
        <w:tc>
          <w:tcPr>
            <w:tcW w:w="2409" w:type="dxa"/>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w:t>
            </w:r>
          </w:p>
        </w:tc>
        <w:tc>
          <w:tcPr>
            <w:tcW w:w="2895" w:type="dxa"/>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30.000</w:t>
            </w:r>
          </w:p>
        </w:tc>
        <w:tc>
          <w:tcPr>
            <w:tcW w:w="1749" w:type="dxa"/>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30.000</w:t>
            </w:r>
          </w:p>
        </w:tc>
      </w:tr>
      <w:tr w:rsidR="00CB68AF" w:rsidRPr="00CB68AF" w:rsidTr="00CB6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B68AF" w:rsidRPr="00CB68AF" w:rsidRDefault="00CB68AF" w:rsidP="00CB68AF">
            <w:pPr>
              <w:pStyle w:val="Tabeltekstlinks"/>
            </w:pPr>
            <w:r w:rsidRPr="00CB68AF">
              <w:t>Internationaal vestigingsmilieu</w:t>
            </w:r>
          </w:p>
        </w:tc>
        <w:tc>
          <w:tcPr>
            <w:tcW w:w="2409" w:type="dxa"/>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w:t>
            </w:r>
          </w:p>
        </w:tc>
        <w:tc>
          <w:tcPr>
            <w:tcW w:w="2895" w:type="dxa"/>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195.000</w:t>
            </w:r>
          </w:p>
        </w:tc>
        <w:tc>
          <w:tcPr>
            <w:tcW w:w="1749" w:type="dxa"/>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195.000</w:t>
            </w:r>
          </w:p>
        </w:tc>
      </w:tr>
      <w:tr w:rsidR="00CB68AF" w:rsidRPr="00CB68AF" w:rsidTr="00CB68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B68AF" w:rsidRPr="00CB68AF" w:rsidRDefault="00CB68AF" w:rsidP="00CB68AF">
            <w:pPr>
              <w:pStyle w:val="Tabeltekstlinks"/>
            </w:pPr>
            <w:r w:rsidRPr="00CB68AF">
              <w:t>Multimodaal knooppunt</w:t>
            </w:r>
          </w:p>
        </w:tc>
        <w:tc>
          <w:tcPr>
            <w:tcW w:w="2409" w:type="dxa"/>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35.000</w:t>
            </w:r>
          </w:p>
        </w:tc>
        <w:tc>
          <w:tcPr>
            <w:tcW w:w="2895" w:type="dxa"/>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107.000</w:t>
            </w:r>
          </w:p>
        </w:tc>
        <w:tc>
          <w:tcPr>
            <w:tcW w:w="1749" w:type="dxa"/>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142.000</w:t>
            </w:r>
          </w:p>
        </w:tc>
      </w:tr>
      <w:tr w:rsidR="00CB68AF" w:rsidRPr="00CB68AF" w:rsidTr="00CB6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B68AF" w:rsidRPr="00CB68AF" w:rsidRDefault="00CB68AF" w:rsidP="00CB68AF">
            <w:pPr>
              <w:pStyle w:val="Tabeltekstlinks"/>
            </w:pPr>
            <w:r w:rsidRPr="00CB68AF">
              <w:t>Overig</w:t>
            </w:r>
          </w:p>
        </w:tc>
        <w:tc>
          <w:tcPr>
            <w:tcW w:w="2409" w:type="dxa"/>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w:t>
            </w:r>
          </w:p>
        </w:tc>
        <w:tc>
          <w:tcPr>
            <w:tcW w:w="2895" w:type="dxa"/>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49.000</w:t>
            </w:r>
          </w:p>
        </w:tc>
        <w:tc>
          <w:tcPr>
            <w:tcW w:w="1749" w:type="dxa"/>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49.000</w:t>
            </w:r>
          </w:p>
        </w:tc>
      </w:tr>
      <w:tr w:rsidR="00CB68AF" w:rsidRPr="00CB68AF" w:rsidTr="00CB68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B68AF" w:rsidRPr="00CB68AF" w:rsidRDefault="00CB68AF" w:rsidP="00CB68AF">
            <w:pPr>
              <w:pStyle w:val="Tabeltekstlinks"/>
              <w:rPr>
                <w:b/>
              </w:rPr>
            </w:pPr>
            <w:r w:rsidRPr="00CB68AF">
              <w:rPr>
                <w:b/>
              </w:rPr>
              <w:t>Subtotaal</w:t>
            </w:r>
          </w:p>
        </w:tc>
        <w:tc>
          <w:tcPr>
            <w:tcW w:w="2409" w:type="dxa"/>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rPr>
                <w:b/>
              </w:rPr>
            </w:pPr>
            <w:r w:rsidRPr="00CB68AF">
              <w:rPr>
                <w:b/>
              </w:rPr>
              <w:t>38.000</w:t>
            </w:r>
          </w:p>
        </w:tc>
        <w:tc>
          <w:tcPr>
            <w:tcW w:w="2895" w:type="dxa"/>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rPr>
                <w:b/>
              </w:rPr>
            </w:pPr>
            <w:r w:rsidRPr="00CB68AF">
              <w:rPr>
                <w:b/>
              </w:rPr>
              <w:t>438.500</w:t>
            </w:r>
          </w:p>
        </w:tc>
        <w:tc>
          <w:tcPr>
            <w:tcW w:w="1749" w:type="dxa"/>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rPr>
                <w:b/>
              </w:rPr>
            </w:pPr>
            <w:r w:rsidRPr="00CB68AF">
              <w:rPr>
                <w:b/>
              </w:rPr>
              <w:t>476.500</w:t>
            </w:r>
          </w:p>
        </w:tc>
      </w:tr>
    </w:tbl>
    <w:p w:rsidR="00CB68AF" w:rsidRPr="00CB68AF" w:rsidRDefault="00CB68AF" w:rsidP="001165C6">
      <w:pPr>
        <w:pStyle w:val="Bronvermelding"/>
        <w:rPr>
          <w:lang w:val="nl-NL"/>
        </w:rPr>
      </w:pPr>
      <w:r w:rsidRPr="00CB68AF">
        <w:rPr>
          <w:lang w:val="nl-NL"/>
        </w:rPr>
        <w:t xml:space="preserve">Bron: </w:t>
      </w:r>
      <w:r w:rsidR="001165C6" w:rsidRPr="001165C6">
        <w:rPr>
          <w:lang w:val="nl-NL"/>
        </w:rPr>
        <w:t>Monitor Plabeka:</w:t>
      </w:r>
      <w:r w:rsidR="001165C6">
        <w:rPr>
          <w:lang w:val="nl-NL"/>
        </w:rPr>
        <w:t xml:space="preserve"> </w:t>
      </w:r>
      <w:r w:rsidR="001165C6" w:rsidRPr="001165C6">
        <w:rPr>
          <w:lang w:val="nl-NL"/>
        </w:rPr>
        <w:t>Ontwikkelingen</w:t>
      </w:r>
      <w:r w:rsidR="001165C6">
        <w:rPr>
          <w:lang w:val="nl-NL"/>
        </w:rPr>
        <w:t xml:space="preserve"> </w:t>
      </w:r>
      <w:r w:rsidR="001165C6" w:rsidRPr="001165C6">
        <w:rPr>
          <w:lang w:val="nl-NL"/>
        </w:rPr>
        <w:t>werklocatiemarkt MRA 2017-2018</w:t>
      </w:r>
      <w:r w:rsidR="001165C6">
        <w:rPr>
          <w:lang w:val="nl-NL"/>
        </w:rPr>
        <w:t xml:space="preserve"> (juni 2018) </w:t>
      </w:r>
      <w:r w:rsidR="005A5742">
        <w:rPr>
          <w:lang w:val="nl-NL"/>
        </w:rPr>
        <w:t>(zie figuur 17</w:t>
      </w:r>
      <w:r w:rsidR="001165C6">
        <w:rPr>
          <w:lang w:val="nl-NL"/>
        </w:rPr>
        <w:t>,</w:t>
      </w:r>
      <w:r w:rsidR="005A5742">
        <w:rPr>
          <w:lang w:val="nl-NL"/>
        </w:rPr>
        <w:t xml:space="preserve"> p</w:t>
      </w:r>
      <w:r w:rsidR="001165C6">
        <w:rPr>
          <w:lang w:val="nl-NL"/>
        </w:rPr>
        <w:t>. 6</w:t>
      </w:r>
      <w:r w:rsidR="005A5742">
        <w:rPr>
          <w:lang w:val="nl-NL"/>
        </w:rPr>
        <w:t>8</w:t>
      </w:r>
      <w:r w:rsidR="001165C6">
        <w:rPr>
          <w:lang w:val="nl-NL"/>
        </w:rPr>
        <w:t xml:space="preserve"> &amp; </w:t>
      </w:r>
      <w:r w:rsidR="00066590">
        <w:rPr>
          <w:lang w:val="nl-NL"/>
        </w:rPr>
        <w:t>figuur 12</w:t>
      </w:r>
      <w:r w:rsidR="001165C6">
        <w:rPr>
          <w:lang w:val="nl-NL"/>
        </w:rPr>
        <w:t>,</w:t>
      </w:r>
      <w:r w:rsidR="00066590">
        <w:rPr>
          <w:lang w:val="nl-NL"/>
        </w:rPr>
        <w:t xml:space="preserve"> p</w:t>
      </w:r>
      <w:r w:rsidR="001165C6">
        <w:rPr>
          <w:lang w:val="nl-NL"/>
        </w:rPr>
        <w:t>.</w:t>
      </w:r>
      <w:r w:rsidR="00066590">
        <w:rPr>
          <w:lang w:val="nl-NL"/>
        </w:rPr>
        <w:t xml:space="preserve"> 98). </w:t>
      </w:r>
    </w:p>
    <w:p w:rsidR="00CB68AF" w:rsidRPr="00CB68AF" w:rsidRDefault="00CB68AF" w:rsidP="00CB68AF">
      <w:pPr>
        <w:pStyle w:val="Kop5"/>
        <w:numPr>
          <w:ilvl w:val="4"/>
          <w:numId w:val="1"/>
        </w:numPr>
      </w:pPr>
      <w:r w:rsidRPr="00CB68AF">
        <w:t>Aanbod - meer dan 760.000 m</w:t>
      </w:r>
      <w:r w:rsidRPr="00CB68AF">
        <w:rPr>
          <w:vertAlign w:val="superscript"/>
        </w:rPr>
        <w:t>2</w:t>
      </w:r>
      <w:r w:rsidRPr="00CB68AF">
        <w:t xml:space="preserve"> bvo kantoorruimte leeg in beoogde marktregio</w:t>
      </w:r>
    </w:p>
    <w:p w:rsidR="00CB68AF" w:rsidRPr="00CB68AF" w:rsidRDefault="00CB68AF" w:rsidP="00CB68AF">
      <w:r w:rsidRPr="00CB68AF">
        <w:t>In de subregio Zaanstreek-Waterland staat begin 2018 circa 10,3% van de totale kantorenvoorraad leeg. Daarmee bedraagt de leegstand circa 51.000 m</w:t>
      </w:r>
      <w:r w:rsidRPr="00CB68AF">
        <w:rPr>
          <w:vertAlign w:val="superscript"/>
        </w:rPr>
        <w:t>2</w:t>
      </w:r>
      <w:r w:rsidRPr="00CB68AF">
        <w:t xml:space="preserve"> vvo (bron: </w:t>
      </w:r>
      <w:r w:rsidR="001165C6">
        <w:t xml:space="preserve">Monitor </w:t>
      </w:r>
      <w:r w:rsidRPr="00CB68AF">
        <w:t>Plabeka, 2018). In de subregio Amsterdam staat begin 2018 circa 10% van de kantorenvoorraad leeg. In totaal gaat het om circa 711.000 m</w:t>
      </w:r>
      <w:r w:rsidRPr="00CB68AF">
        <w:rPr>
          <w:vertAlign w:val="superscript"/>
        </w:rPr>
        <w:t>2</w:t>
      </w:r>
      <w:r w:rsidRPr="00CB68AF">
        <w:t xml:space="preserve"> kantoorruimte. Daarmee staat er in beide subregio’s in totaal circa 762.000 m</w:t>
      </w:r>
      <w:r w:rsidRPr="00CB68AF">
        <w:rPr>
          <w:vertAlign w:val="superscript"/>
        </w:rPr>
        <w:t>2</w:t>
      </w:r>
      <w:r w:rsidRPr="00CB68AF">
        <w:t xml:space="preserve"> kantoorruimte leeg (peildatum 1 januari 2018, bron: Kantorenmonitor BV; Plabeka Monitor, 2018). De leegstand van kantoorruimte in de marktregio bedraagt daarmee circa 10% en ligt daarmee onder het Nederlands gemiddelde van 11,6% (bron: Cushman&amp;Wakefield, medio 2018). In de MRA wordt gerekend met een wenselijke leegstand van circa 8%. Dit is de gewenste leegstand inclusief panden die worden getransformeerd, gesloopt en/of zijn voorverhuurd. </w:t>
      </w:r>
    </w:p>
    <w:p w:rsidR="00CB68AF" w:rsidRPr="00CB68AF" w:rsidRDefault="00CB68AF" w:rsidP="00CB68AF">
      <w:pPr>
        <w:pStyle w:val="Kop5"/>
        <w:numPr>
          <w:ilvl w:val="4"/>
          <w:numId w:val="1"/>
        </w:numPr>
      </w:pPr>
      <w:r w:rsidRPr="00CB68AF">
        <w:t>Vraag – ruimtevraag naar kantoorruimte van maximaal circa 256.000 m</w:t>
      </w:r>
      <w:r w:rsidRPr="00CB68AF">
        <w:rPr>
          <w:vertAlign w:val="superscript"/>
        </w:rPr>
        <w:t>2</w:t>
      </w:r>
      <w:r w:rsidRPr="00CB68AF">
        <w:t xml:space="preserve"> bvo op kantoorlocaties t/m 2030</w:t>
      </w:r>
    </w:p>
    <w:p w:rsidR="00FC31A7" w:rsidRDefault="00CB68AF" w:rsidP="00680F6A">
      <w:r w:rsidRPr="00CB68AF">
        <w:t>De uitbreidingsvraag naar kantoorruimte baseren we op de meest actuele vraagraming van Plabeka (</w:t>
      </w:r>
      <w:r w:rsidR="00D25196">
        <w:t>Ruimte voor werken in de MRA van morgen: 2017-2030 (juli 2017</w:t>
      </w:r>
      <w:r w:rsidRPr="00CB68AF">
        <w:t>). Hieruit volgt een totale ruimtevraag voor kantoorruimte op formele kantoorlocaties van circa 256.000 m</w:t>
      </w:r>
      <w:r w:rsidRPr="00CB68AF">
        <w:rPr>
          <w:vertAlign w:val="superscript"/>
        </w:rPr>
        <w:t>2</w:t>
      </w:r>
      <w:r w:rsidRPr="00CB68AF">
        <w:t xml:space="preserve"> bvo tot en met 2030. Dit is exclusief de transformatieambitie van Amsterdam. In de vraagraming (2017) wordt voor Amsterdam een indicatie gegeven van het transformatievolume voor de periode 2016 t/m 2030. Hieruit volgt een schatting van circa 600.000 m</w:t>
      </w:r>
      <w:r w:rsidRPr="00CB68AF">
        <w:rPr>
          <w:vertAlign w:val="superscript"/>
        </w:rPr>
        <w:t>2</w:t>
      </w:r>
      <w:r w:rsidRPr="00CB68AF">
        <w:t xml:space="preserve"> bvo. In 2016 en 2017 is hiervan al zo’n 380.000 m</w:t>
      </w:r>
      <w:r w:rsidRPr="00CB68AF">
        <w:rPr>
          <w:vertAlign w:val="superscript"/>
        </w:rPr>
        <w:t>2</w:t>
      </w:r>
      <w:r w:rsidRPr="00CB68AF">
        <w:t xml:space="preserve"> vvo kantoorruimte getransformeerd. In de meest recente Plabeka Monitor wordt geen transformatieambitie voor Amsterdam meer opgenomen (zie ook voetnoot). Wanneer we een doorrekening maken op basis van de eerdere ambitie, volgt hieruit een extra ruimtevraag van circa 220.000 m</w:t>
      </w:r>
      <w:r w:rsidR="0079503D">
        <w:t>²</w:t>
      </w:r>
      <w:r w:rsidRPr="00CB68AF">
        <w:t xml:space="preserve"> bvo. Daarmee komt de totale ruimtevraag (indicatief) uit op maximaal circa 476.000 m</w:t>
      </w:r>
      <w:r w:rsidRPr="00CB68AF">
        <w:rPr>
          <w:vertAlign w:val="superscript"/>
        </w:rPr>
        <w:t>2</w:t>
      </w:r>
      <w:r w:rsidRPr="00CB68AF">
        <w:t xml:space="preserve"> bvo.</w:t>
      </w:r>
    </w:p>
    <w:p w:rsidR="00680F6A" w:rsidRDefault="00680F6A" w:rsidP="008055BB">
      <w:pPr>
        <w:pStyle w:val="Tabelofgrafiektitel"/>
        <w:rPr>
          <w:lang w:val="nl-NL"/>
        </w:rPr>
      </w:pPr>
    </w:p>
    <w:p w:rsidR="00680F6A" w:rsidRDefault="00680F6A" w:rsidP="008055BB">
      <w:pPr>
        <w:pStyle w:val="Tabelofgrafiektitel"/>
        <w:rPr>
          <w:lang w:val="nl-NL"/>
        </w:rPr>
      </w:pPr>
    </w:p>
    <w:p w:rsidR="00680F6A" w:rsidRDefault="00680F6A" w:rsidP="008055BB">
      <w:pPr>
        <w:pStyle w:val="Tabelofgrafiektitel"/>
        <w:rPr>
          <w:lang w:val="nl-NL"/>
        </w:rPr>
      </w:pPr>
    </w:p>
    <w:p w:rsidR="00680F6A" w:rsidRDefault="00680F6A">
      <w:pPr>
        <w:spacing w:before="240"/>
        <w:ind w:left="113" w:right="113"/>
        <w:rPr>
          <w:rFonts w:ascii="Univers LT Pro 55" w:hAnsi="Univers LT Pro 55"/>
          <w:b/>
          <w:noProof/>
          <w:color w:val="0098D8"/>
          <w:szCs w:val="16"/>
        </w:rPr>
      </w:pPr>
      <w:r>
        <w:br w:type="page"/>
      </w:r>
    </w:p>
    <w:p w:rsidR="00CB68AF" w:rsidRPr="00444FF7" w:rsidRDefault="00CB68AF" w:rsidP="008055BB">
      <w:pPr>
        <w:pStyle w:val="Tabelofgrafiektitel"/>
        <w:rPr>
          <w:lang w:val="nl-NL"/>
        </w:rPr>
      </w:pPr>
      <w:r w:rsidRPr="00444FF7">
        <w:rPr>
          <w:lang w:val="nl-NL"/>
        </w:rPr>
        <w:lastRenderedPageBreak/>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13</w:t>
      </w:r>
      <w:r w:rsidR="00A2599F">
        <w:rPr>
          <w:lang w:val="nl-NL"/>
        </w:rPr>
        <w:fldChar w:fldCharType="end"/>
      </w:r>
      <w:r w:rsidRPr="00444FF7">
        <w:rPr>
          <w:lang w:val="nl-NL"/>
        </w:rPr>
        <w:t>: ruimtevraag kantoorlocaties subregio’s Amsterdam en Zaanstreek-Waterland, *1.000 m</w:t>
      </w:r>
      <w:r w:rsidRPr="00444FF7">
        <w:rPr>
          <w:vertAlign w:val="superscript"/>
          <w:lang w:val="nl-NL"/>
        </w:rPr>
        <w:t>2</w:t>
      </w:r>
      <w:r w:rsidRPr="00444FF7">
        <w:rPr>
          <w:lang w:val="nl-NL"/>
        </w:rPr>
        <w:t xml:space="preserve"> bvo</w:t>
      </w:r>
    </w:p>
    <w:tbl>
      <w:tblPr>
        <w:tblStyle w:val="STEC-tabel-nieuw"/>
        <w:tblW w:w="0" w:type="auto"/>
        <w:tblLook w:val="04A0" w:firstRow="1" w:lastRow="0" w:firstColumn="1" w:lastColumn="0" w:noHBand="0" w:noVBand="1"/>
      </w:tblPr>
      <w:tblGrid>
        <w:gridCol w:w="2373"/>
        <w:gridCol w:w="2379"/>
        <w:gridCol w:w="2379"/>
        <w:gridCol w:w="2385"/>
      </w:tblGrid>
      <w:tr w:rsidR="00CB68AF" w:rsidRPr="00CB68AF" w:rsidTr="00CB6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dxa"/>
          </w:tcPr>
          <w:p w:rsidR="00CB68AF" w:rsidRPr="00CB68AF" w:rsidRDefault="00CB68AF" w:rsidP="00CB68AF">
            <w:pPr>
              <w:pStyle w:val="Tabelofgrafiekinvoegen"/>
            </w:pPr>
            <w:r w:rsidRPr="00CB68AF">
              <w:t>Deelregio</w:t>
            </w:r>
          </w:p>
        </w:tc>
        <w:tc>
          <w:tcPr>
            <w:tcW w:w="2436" w:type="dxa"/>
          </w:tcPr>
          <w:p w:rsidR="00CB68AF" w:rsidRPr="00CB68AF" w:rsidRDefault="00CB68AF" w:rsidP="00CB68AF">
            <w:pPr>
              <w:pStyle w:val="Tabelofgrafiekinvoegen"/>
              <w:cnfStyle w:val="100000000000" w:firstRow="1" w:lastRow="0" w:firstColumn="0" w:lastColumn="0" w:oddVBand="0" w:evenVBand="0" w:oddHBand="0" w:evenHBand="0" w:firstRowFirstColumn="0" w:firstRowLastColumn="0" w:lastRowFirstColumn="0" w:lastRowLastColumn="0"/>
            </w:pPr>
            <w:r w:rsidRPr="00CB68AF">
              <w:t>Ruimtevraag 2019-2030</w:t>
            </w:r>
          </w:p>
          <w:p w:rsidR="00CB68AF" w:rsidRPr="00CB68AF" w:rsidRDefault="00CB68AF" w:rsidP="00CB68AF">
            <w:pPr>
              <w:pStyle w:val="Tabelofgrafiekinvoegen"/>
              <w:cnfStyle w:val="100000000000" w:firstRow="1" w:lastRow="0" w:firstColumn="0" w:lastColumn="0" w:oddVBand="0" w:evenVBand="0" w:oddHBand="0" w:evenHBand="0" w:firstRowFirstColumn="0" w:firstRowLastColumn="0" w:lastRowFirstColumn="0" w:lastRowLastColumn="0"/>
            </w:pPr>
            <w:r w:rsidRPr="00CB68AF">
              <w:t>Scenario Laag</w:t>
            </w:r>
          </w:p>
        </w:tc>
        <w:tc>
          <w:tcPr>
            <w:tcW w:w="2436" w:type="dxa"/>
          </w:tcPr>
          <w:p w:rsidR="00CB68AF" w:rsidRPr="00CB68AF" w:rsidRDefault="00CB68AF" w:rsidP="00CB68AF">
            <w:pPr>
              <w:pStyle w:val="Tabelofgrafiekinvoegen"/>
              <w:cnfStyle w:val="100000000000" w:firstRow="1" w:lastRow="0" w:firstColumn="0" w:lastColumn="0" w:oddVBand="0" w:evenVBand="0" w:oddHBand="0" w:evenHBand="0" w:firstRowFirstColumn="0" w:firstRowLastColumn="0" w:lastRowFirstColumn="0" w:lastRowLastColumn="0"/>
            </w:pPr>
            <w:r w:rsidRPr="00CB68AF">
              <w:t>Ruimtevraag 2019-2030</w:t>
            </w:r>
          </w:p>
          <w:p w:rsidR="00CB68AF" w:rsidRPr="00CB68AF" w:rsidRDefault="00CB68AF" w:rsidP="00CB68AF">
            <w:pPr>
              <w:pStyle w:val="Tabelofgrafiekinvoegen"/>
              <w:cnfStyle w:val="100000000000" w:firstRow="1" w:lastRow="0" w:firstColumn="0" w:lastColumn="0" w:oddVBand="0" w:evenVBand="0" w:oddHBand="0" w:evenHBand="0" w:firstRowFirstColumn="0" w:firstRowLastColumn="0" w:lastRowFirstColumn="0" w:lastRowLastColumn="0"/>
            </w:pPr>
            <w:r w:rsidRPr="00CB68AF">
              <w:t>Scenario hoog</w:t>
            </w:r>
          </w:p>
        </w:tc>
        <w:tc>
          <w:tcPr>
            <w:tcW w:w="2437" w:type="dxa"/>
          </w:tcPr>
          <w:p w:rsidR="00CB68AF" w:rsidRPr="00CB68AF" w:rsidRDefault="00CB68AF" w:rsidP="00CB68AF">
            <w:pPr>
              <w:pStyle w:val="Tabelofgrafiekinvoegen"/>
              <w:cnfStyle w:val="100000000000" w:firstRow="1" w:lastRow="0" w:firstColumn="0" w:lastColumn="0" w:oddVBand="0" w:evenVBand="0" w:oddHBand="0" w:evenHBand="0" w:firstRowFirstColumn="0" w:firstRowLastColumn="0" w:lastRowFirstColumn="0" w:lastRowLastColumn="0"/>
            </w:pPr>
            <w:r w:rsidRPr="00CB68AF">
              <w:t>Transformatie t/m 2030</w:t>
            </w:r>
          </w:p>
        </w:tc>
      </w:tr>
      <w:tr w:rsidR="00CB68AF" w:rsidRPr="00CB68AF" w:rsidTr="00CB6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dxa"/>
          </w:tcPr>
          <w:p w:rsidR="00CB68AF" w:rsidRPr="00CB68AF" w:rsidRDefault="00CB68AF" w:rsidP="00CB68AF">
            <w:pPr>
              <w:pStyle w:val="Tabelofgrafiekinvoegen"/>
            </w:pPr>
            <w:r w:rsidRPr="00CB68AF">
              <w:t>Amsterdam</w:t>
            </w:r>
          </w:p>
        </w:tc>
        <w:tc>
          <w:tcPr>
            <w:tcW w:w="2436" w:type="dxa"/>
          </w:tcPr>
          <w:p w:rsidR="00CB68AF" w:rsidRPr="00CB68AF" w:rsidRDefault="00CB68AF" w:rsidP="00251C7C">
            <w:pPr>
              <w:pStyle w:val="Tabelofgrafiekinvoegen"/>
              <w:jc w:val="right"/>
              <w:cnfStyle w:val="000000100000" w:firstRow="0" w:lastRow="0" w:firstColumn="0" w:lastColumn="0" w:oddVBand="0" w:evenVBand="0" w:oddHBand="1" w:evenHBand="0" w:firstRowFirstColumn="0" w:firstRowLastColumn="0" w:lastRowFirstColumn="0" w:lastRowLastColumn="0"/>
            </w:pPr>
            <w:r w:rsidRPr="00CB68AF">
              <w:t>200</w:t>
            </w:r>
          </w:p>
        </w:tc>
        <w:tc>
          <w:tcPr>
            <w:tcW w:w="2436" w:type="dxa"/>
          </w:tcPr>
          <w:p w:rsidR="00CB68AF" w:rsidRPr="00CB68AF" w:rsidRDefault="00CB68AF" w:rsidP="00251C7C">
            <w:pPr>
              <w:pStyle w:val="Tabelofgrafiekinvoegen"/>
              <w:jc w:val="right"/>
              <w:cnfStyle w:val="000000100000" w:firstRow="0" w:lastRow="0" w:firstColumn="0" w:lastColumn="0" w:oddVBand="0" w:evenVBand="0" w:oddHBand="1" w:evenHBand="0" w:firstRowFirstColumn="0" w:firstRowLastColumn="0" w:lastRowFirstColumn="0" w:lastRowLastColumn="0"/>
            </w:pPr>
            <w:r w:rsidRPr="00CB68AF">
              <w:t>230</w:t>
            </w:r>
          </w:p>
        </w:tc>
        <w:tc>
          <w:tcPr>
            <w:tcW w:w="2437" w:type="dxa"/>
          </w:tcPr>
          <w:p w:rsidR="00CB68AF" w:rsidRPr="00CB68AF" w:rsidRDefault="00CB68AF" w:rsidP="00251C7C">
            <w:pPr>
              <w:pStyle w:val="Tabelofgrafiekinvoegen"/>
              <w:jc w:val="right"/>
              <w:cnfStyle w:val="000000100000" w:firstRow="0" w:lastRow="0" w:firstColumn="0" w:lastColumn="0" w:oddVBand="0" w:evenVBand="0" w:oddHBand="1" w:evenHBand="0" w:firstRowFirstColumn="0" w:firstRowLastColumn="0" w:lastRowFirstColumn="0" w:lastRowLastColumn="0"/>
            </w:pPr>
            <w:r w:rsidRPr="00CB68AF">
              <w:t>-</w:t>
            </w:r>
            <w:r w:rsidRPr="00CB68AF">
              <w:rPr>
                <w:rStyle w:val="Voetnootmarkering"/>
              </w:rPr>
              <w:footnoteReference w:id="15"/>
            </w:r>
          </w:p>
        </w:tc>
      </w:tr>
      <w:tr w:rsidR="00CB68AF" w:rsidRPr="00CB68AF" w:rsidTr="00CB68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dxa"/>
          </w:tcPr>
          <w:p w:rsidR="00CB68AF" w:rsidRPr="00CB68AF" w:rsidRDefault="00CB68AF" w:rsidP="00CB68AF">
            <w:pPr>
              <w:pStyle w:val="Tabelofgrafiekinvoegen"/>
            </w:pPr>
            <w:r w:rsidRPr="00CB68AF">
              <w:t>Zaanstreek-Waterland</w:t>
            </w:r>
          </w:p>
        </w:tc>
        <w:tc>
          <w:tcPr>
            <w:tcW w:w="2436" w:type="dxa"/>
          </w:tcPr>
          <w:p w:rsidR="00CB68AF" w:rsidRPr="00CB68AF" w:rsidRDefault="00CB68AF" w:rsidP="00251C7C">
            <w:pPr>
              <w:pStyle w:val="Tabelofgrafiekinvoegen"/>
              <w:jc w:val="right"/>
              <w:cnfStyle w:val="000000010000" w:firstRow="0" w:lastRow="0" w:firstColumn="0" w:lastColumn="0" w:oddVBand="0" w:evenVBand="0" w:oddHBand="0" w:evenHBand="1" w:firstRowFirstColumn="0" w:firstRowLastColumn="0" w:lastRowFirstColumn="0" w:lastRowLastColumn="0"/>
            </w:pPr>
            <w:r w:rsidRPr="00CB68AF">
              <w:t>0</w:t>
            </w:r>
          </w:p>
        </w:tc>
        <w:tc>
          <w:tcPr>
            <w:tcW w:w="2436" w:type="dxa"/>
          </w:tcPr>
          <w:p w:rsidR="00CB68AF" w:rsidRPr="00CB68AF" w:rsidRDefault="00CB68AF" w:rsidP="00251C7C">
            <w:pPr>
              <w:pStyle w:val="Tabelofgrafiekinvoegen"/>
              <w:jc w:val="right"/>
              <w:cnfStyle w:val="000000010000" w:firstRow="0" w:lastRow="0" w:firstColumn="0" w:lastColumn="0" w:oddVBand="0" w:evenVBand="0" w:oddHBand="0" w:evenHBand="1" w:firstRowFirstColumn="0" w:firstRowLastColumn="0" w:lastRowFirstColumn="0" w:lastRowLastColumn="0"/>
            </w:pPr>
            <w:r w:rsidRPr="00CB68AF">
              <w:t>0</w:t>
            </w:r>
          </w:p>
        </w:tc>
        <w:tc>
          <w:tcPr>
            <w:tcW w:w="2437" w:type="dxa"/>
          </w:tcPr>
          <w:p w:rsidR="00CB68AF" w:rsidRPr="00CB68AF" w:rsidRDefault="00CB68AF" w:rsidP="00251C7C">
            <w:pPr>
              <w:pStyle w:val="Tabelofgrafiekinvoegen"/>
              <w:jc w:val="right"/>
              <w:cnfStyle w:val="000000010000" w:firstRow="0" w:lastRow="0" w:firstColumn="0" w:lastColumn="0" w:oddVBand="0" w:evenVBand="0" w:oddHBand="0" w:evenHBand="1" w:firstRowFirstColumn="0" w:firstRowLastColumn="0" w:lastRowFirstColumn="0" w:lastRowLastColumn="0"/>
            </w:pPr>
            <w:r w:rsidRPr="00CB68AF">
              <w:t>26</w:t>
            </w:r>
          </w:p>
        </w:tc>
      </w:tr>
      <w:tr w:rsidR="00CB68AF" w:rsidRPr="00CB68AF" w:rsidTr="00CB6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dxa"/>
          </w:tcPr>
          <w:p w:rsidR="00CB68AF" w:rsidRPr="00CB68AF" w:rsidRDefault="00CB68AF" w:rsidP="00CB68AF">
            <w:pPr>
              <w:pStyle w:val="Tabelofgrafiekinvoegen"/>
              <w:rPr>
                <w:b/>
              </w:rPr>
            </w:pPr>
            <w:r w:rsidRPr="00CB68AF">
              <w:rPr>
                <w:b/>
              </w:rPr>
              <w:t>Subtotaal</w:t>
            </w:r>
          </w:p>
        </w:tc>
        <w:tc>
          <w:tcPr>
            <w:tcW w:w="2436" w:type="dxa"/>
          </w:tcPr>
          <w:p w:rsidR="00CB68AF" w:rsidRPr="00CB68AF" w:rsidRDefault="00CB68AF" w:rsidP="00251C7C">
            <w:pPr>
              <w:pStyle w:val="Tabelofgrafiekinvoegen"/>
              <w:jc w:val="right"/>
              <w:cnfStyle w:val="000000100000" w:firstRow="0" w:lastRow="0" w:firstColumn="0" w:lastColumn="0" w:oddVBand="0" w:evenVBand="0" w:oddHBand="1" w:evenHBand="0" w:firstRowFirstColumn="0" w:firstRowLastColumn="0" w:lastRowFirstColumn="0" w:lastRowLastColumn="0"/>
              <w:rPr>
                <w:b/>
              </w:rPr>
            </w:pPr>
            <w:r w:rsidRPr="00CB68AF">
              <w:rPr>
                <w:b/>
              </w:rPr>
              <w:t>200</w:t>
            </w:r>
          </w:p>
        </w:tc>
        <w:tc>
          <w:tcPr>
            <w:tcW w:w="2436" w:type="dxa"/>
          </w:tcPr>
          <w:p w:rsidR="00CB68AF" w:rsidRPr="00CB68AF" w:rsidRDefault="00CB68AF" w:rsidP="00251C7C">
            <w:pPr>
              <w:pStyle w:val="Tabelofgrafiekinvoegen"/>
              <w:jc w:val="right"/>
              <w:cnfStyle w:val="000000100000" w:firstRow="0" w:lastRow="0" w:firstColumn="0" w:lastColumn="0" w:oddVBand="0" w:evenVBand="0" w:oddHBand="1" w:evenHBand="0" w:firstRowFirstColumn="0" w:firstRowLastColumn="0" w:lastRowFirstColumn="0" w:lastRowLastColumn="0"/>
              <w:rPr>
                <w:b/>
              </w:rPr>
            </w:pPr>
            <w:r w:rsidRPr="00CB68AF">
              <w:rPr>
                <w:b/>
              </w:rPr>
              <w:t>230</w:t>
            </w:r>
          </w:p>
        </w:tc>
        <w:tc>
          <w:tcPr>
            <w:tcW w:w="2437" w:type="dxa"/>
          </w:tcPr>
          <w:p w:rsidR="00CB68AF" w:rsidRPr="00CB68AF" w:rsidRDefault="00CB68AF" w:rsidP="00251C7C">
            <w:pPr>
              <w:pStyle w:val="Tabelofgrafiekinvoegen"/>
              <w:jc w:val="right"/>
              <w:cnfStyle w:val="000000100000" w:firstRow="0" w:lastRow="0" w:firstColumn="0" w:lastColumn="0" w:oddVBand="0" w:evenVBand="0" w:oddHBand="1" w:evenHBand="0" w:firstRowFirstColumn="0" w:firstRowLastColumn="0" w:lastRowFirstColumn="0" w:lastRowLastColumn="0"/>
              <w:rPr>
                <w:b/>
              </w:rPr>
            </w:pPr>
            <w:r w:rsidRPr="00CB68AF">
              <w:rPr>
                <w:b/>
              </w:rPr>
              <w:t>26</w:t>
            </w:r>
          </w:p>
        </w:tc>
      </w:tr>
    </w:tbl>
    <w:p w:rsidR="00CB68AF" w:rsidRPr="00CB68AF" w:rsidRDefault="00CB68AF" w:rsidP="00CB68AF">
      <w:pPr>
        <w:pStyle w:val="Bronvermelding"/>
        <w:rPr>
          <w:lang w:val="nl-NL"/>
        </w:rPr>
      </w:pPr>
      <w:r w:rsidRPr="00CB68AF">
        <w:rPr>
          <w:lang w:val="nl-NL"/>
        </w:rPr>
        <w:t>Bron: Ruimte voor werken in de MRA van morgen: 2017-2030</w:t>
      </w:r>
      <w:r w:rsidR="00D25196">
        <w:rPr>
          <w:lang w:val="nl-NL"/>
        </w:rPr>
        <w:t xml:space="preserve"> (juli 2017)</w:t>
      </w:r>
      <w:r w:rsidR="00B270CB">
        <w:rPr>
          <w:lang w:val="nl-NL"/>
        </w:rPr>
        <w:t>.</w:t>
      </w:r>
      <w:r w:rsidRPr="00CB68AF">
        <w:rPr>
          <w:lang w:val="nl-NL"/>
        </w:rPr>
        <w:t xml:space="preserve"> </w:t>
      </w:r>
    </w:p>
    <w:p w:rsidR="00CB68AF" w:rsidRPr="00CB68AF" w:rsidRDefault="00CB68AF" w:rsidP="00CB68AF">
      <w:pPr>
        <w:pStyle w:val="Kop5"/>
        <w:numPr>
          <w:ilvl w:val="4"/>
          <w:numId w:val="1"/>
        </w:numPr>
      </w:pPr>
      <w:r w:rsidRPr="00CB68AF">
        <w:t>Behoefte – kwantitatief voldoende (plan)aanbod om in de toekomstige vraag te voorzien</w:t>
      </w:r>
    </w:p>
    <w:bookmarkEnd w:id="71"/>
    <w:bookmarkEnd w:id="72"/>
    <w:bookmarkEnd w:id="73"/>
    <w:bookmarkEnd w:id="74"/>
    <w:bookmarkEnd w:id="75"/>
    <w:bookmarkEnd w:id="76"/>
    <w:bookmarkEnd w:id="77"/>
    <w:bookmarkEnd w:id="78"/>
    <w:bookmarkEnd w:id="79"/>
    <w:bookmarkEnd w:id="80"/>
    <w:bookmarkEnd w:id="81"/>
    <w:bookmarkEnd w:id="82"/>
    <w:bookmarkEnd w:id="83"/>
    <w:p w:rsidR="00CB68AF" w:rsidRPr="00CB68AF" w:rsidRDefault="00CB68AF" w:rsidP="00CB68AF">
      <w:r w:rsidRPr="00CB68AF">
        <w:t xml:space="preserve">Uit de confrontatie van vraag en aanbod volgt dat er voor de periode 2019 t/m 2030 kwantitatief in principe voldoende kantoormeters beschikbaar zijn op kantoorlocaties in de beoogde marktregio van Zaanstad. Specifiek voor deelregio Amsterdam geldt de opgave (kwalitatief) om vooral in voldoende kantoorruimte voor (inter)nationale vestigers op aansprekende (top)locaties (zoals de Zuidas) en in gemengde stedelijke gebieden te blijven voorzien. De leegstand op deze locaties neemt snel af. </w:t>
      </w:r>
      <w:r w:rsidR="008055BB">
        <w:br/>
      </w:r>
    </w:p>
    <w:p w:rsidR="00CB68AF" w:rsidRPr="00444FF7" w:rsidRDefault="00B270CB" w:rsidP="008055BB">
      <w:pPr>
        <w:pStyle w:val="Tabelofgrafiektitel"/>
        <w:rPr>
          <w:lang w:val="nl-NL"/>
        </w:rPr>
      </w:pPr>
      <w:r w:rsidRPr="00444FF7">
        <w:rPr>
          <w:lang w:val="nl-NL"/>
        </w:rPr>
        <w:t xml:space="preserve">Tabel </w:t>
      </w:r>
      <w:r>
        <w:rPr>
          <w:lang w:val="nl-NL"/>
        </w:rPr>
        <w:fldChar w:fldCharType="begin"/>
      </w:r>
      <w:r>
        <w:rPr>
          <w:lang w:val="nl-NL"/>
        </w:rPr>
        <w:instrText xml:space="preserve"> SEQ Tabel \* ARABIC </w:instrText>
      </w:r>
      <w:r>
        <w:rPr>
          <w:lang w:val="nl-NL"/>
        </w:rPr>
        <w:fldChar w:fldCharType="separate"/>
      </w:r>
      <w:r w:rsidR="006154BC">
        <w:rPr>
          <w:lang w:val="nl-NL"/>
        </w:rPr>
        <w:t>14</w:t>
      </w:r>
      <w:r>
        <w:rPr>
          <w:lang w:val="nl-NL"/>
        </w:rPr>
        <w:fldChar w:fldCharType="end"/>
      </w:r>
      <w:r w:rsidRPr="00444FF7">
        <w:rPr>
          <w:lang w:val="nl-NL"/>
        </w:rPr>
        <w:t xml:space="preserve">: </w:t>
      </w:r>
      <w:r w:rsidR="00CB68AF" w:rsidRPr="00444FF7">
        <w:rPr>
          <w:lang w:val="nl-NL"/>
        </w:rPr>
        <w:t>vraag-aanbod confrontatie kantoorlocaties voor subregio’s Amsterdam en Zaanstreek-Waterland, 2019 - 2030 (* 1.000 m</w:t>
      </w:r>
      <w:r w:rsidR="00CB68AF" w:rsidRPr="00444FF7">
        <w:rPr>
          <w:vertAlign w:val="superscript"/>
          <w:lang w:val="nl-NL"/>
        </w:rPr>
        <w:t>2</w:t>
      </w:r>
      <w:r w:rsidR="00CB68AF" w:rsidRPr="00444FF7">
        <w:rPr>
          <w:lang w:val="nl-NL"/>
        </w:rPr>
        <w:t xml:space="preserve"> bvo)</w:t>
      </w:r>
    </w:p>
    <w:tbl>
      <w:tblPr>
        <w:tblStyle w:val="STEC-tabel-nieuw"/>
        <w:tblW w:w="9351" w:type="dxa"/>
        <w:tblLayout w:type="fixed"/>
        <w:tblLook w:val="04A0" w:firstRow="1" w:lastRow="0" w:firstColumn="1" w:lastColumn="0" w:noHBand="0" w:noVBand="1"/>
      </w:tblPr>
      <w:tblGrid>
        <w:gridCol w:w="1589"/>
        <w:gridCol w:w="1660"/>
        <w:gridCol w:w="1566"/>
        <w:gridCol w:w="1559"/>
        <w:gridCol w:w="1418"/>
        <w:gridCol w:w="1559"/>
      </w:tblGrid>
      <w:tr w:rsidR="00CB68AF" w:rsidRPr="00CB68AF" w:rsidTr="00CB6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CB68AF" w:rsidRPr="00CB68AF" w:rsidRDefault="00CB68AF" w:rsidP="00CB68AF">
            <w:pPr>
              <w:pStyle w:val="Tabeltekstlinks"/>
            </w:pPr>
            <w:r w:rsidRPr="00CB68AF">
              <w:t>Deelregio</w:t>
            </w:r>
          </w:p>
        </w:tc>
        <w:tc>
          <w:tcPr>
            <w:tcW w:w="1660" w:type="dxa"/>
          </w:tcPr>
          <w:p w:rsidR="00CB68AF" w:rsidRPr="00CB68AF" w:rsidRDefault="00CB68AF" w:rsidP="00CB68AF">
            <w:pPr>
              <w:pStyle w:val="Tabeltekstlinks"/>
              <w:cnfStyle w:val="100000000000" w:firstRow="1" w:lastRow="0" w:firstColumn="0" w:lastColumn="0" w:oddVBand="0" w:evenVBand="0" w:oddHBand="0" w:evenHBand="0" w:firstRowFirstColumn="0" w:firstRowLastColumn="0" w:lastRowFirstColumn="0" w:lastRowLastColumn="0"/>
            </w:pPr>
            <w:r w:rsidRPr="00CB68AF">
              <w:t xml:space="preserve">Ruimtevraag </w:t>
            </w:r>
            <w:r w:rsidRPr="00CB68AF">
              <w:br/>
              <w:t xml:space="preserve">2019 t/m 2030 </w:t>
            </w:r>
          </w:p>
        </w:tc>
        <w:tc>
          <w:tcPr>
            <w:tcW w:w="1566" w:type="dxa"/>
          </w:tcPr>
          <w:p w:rsidR="00CB68AF" w:rsidRPr="00CB68AF" w:rsidRDefault="00CB68AF" w:rsidP="00CB68AF">
            <w:pPr>
              <w:pStyle w:val="Tabeltekstlinks"/>
              <w:cnfStyle w:val="100000000000" w:firstRow="1" w:lastRow="0" w:firstColumn="0" w:lastColumn="0" w:oddVBand="0" w:evenVBand="0" w:oddHBand="0" w:evenHBand="0" w:firstRowFirstColumn="0" w:firstRowLastColumn="0" w:lastRowFirstColumn="0" w:lastRowLastColumn="0"/>
            </w:pPr>
            <w:r w:rsidRPr="00CB68AF">
              <w:t xml:space="preserve">Leegstand op </w:t>
            </w:r>
            <w:r w:rsidRPr="00CB68AF">
              <w:br/>
              <w:t>1-1-2018</w:t>
            </w:r>
          </w:p>
        </w:tc>
        <w:tc>
          <w:tcPr>
            <w:tcW w:w="1559" w:type="dxa"/>
          </w:tcPr>
          <w:p w:rsidR="00CB68AF" w:rsidRPr="00CB68AF" w:rsidRDefault="00CB68AF" w:rsidP="00CB68AF">
            <w:pPr>
              <w:pStyle w:val="Tabeltekstlinks"/>
              <w:cnfStyle w:val="100000000000" w:firstRow="1" w:lastRow="0" w:firstColumn="0" w:lastColumn="0" w:oddVBand="0" w:evenVBand="0" w:oddHBand="0" w:evenHBand="0" w:firstRowFirstColumn="0" w:firstRowLastColumn="0" w:lastRowFirstColumn="0" w:lastRowLastColumn="0"/>
            </w:pPr>
            <w:r w:rsidRPr="00CB68AF">
              <w:t>Beoogde transformatie t/m 2030</w:t>
            </w:r>
          </w:p>
        </w:tc>
        <w:tc>
          <w:tcPr>
            <w:tcW w:w="1418" w:type="dxa"/>
          </w:tcPr>
          <w:p w:rsidR="00CB68AF" w:rsidRPr="00CB68AF" w:rsidRDefault="00CB68AF" w:rsidP="00CB68AF">
            <w:pPr>
              <w:pStyle w:val="Tabeltekstlinks"/>
              <w:cnfStyle w:val="100000000000" w:firstRow="1" w:lastRow="0" w:firstColumn="0" w:lastColumn="0" w:oddVBand="0" w:evenVBand="0" w:oddHBand="0" w:evenHBand="0" w:firstRowFirstColumn="0" w:firstRowLastColumn="0" w:lastRowFirstColumn="0" w:lastRowLastColumn="0"/>
            </w:pPr>
            <w:r w:rsidRPr="00CB68AF">
              <w:t>Planaanbod (hard)</w:t>
            </w:r>
          </w:p>
        </w:tc>
        <w:tc>
          <w:tcPr>
            <w:tcW w:w="1559" w:type="dxa"/>
          </w:tcPr>
          <w:p w:rsidR="00CB68AF" w:rsidRPr="00CB68AF" w:rsidRDefault="00CB68AF" w:rsidP="00CB68AF">
            <w:pPr>
              <w:pStyle w:val="Tabeltekstlinks"/>
              <w:cnfStyle w:val="100000000000" w:firstRow="1" w:lastRow="0" w:firstColumn="0" w:lastColumn="0" w:oddVBand="0" w:evenVBand="0" w:oddHBand="0" w:evenHBand="0" w:firstRowFirstColumn="0" w:firstRowLastColumn="0" w:lastRowFirstColumn="0" w:lastRowLastColumn="0"/>
            </w:pPr>
            <w:r w:rsidRPr="00CB68AF">
              <w:t>Saldo</w:t>
            </w:r>
            <w:r w:rsidRPr="00CB68AF">
              <w:rPr>
                <w:rStyle w:val="Voetnootmarkering"/>
              </w:rPr>
              <w:footnoteReference w:id="16"/>
            </w:r>
            <w:r w:rsidRPr="00CB68AF">
              <w:t xml:space="preserve"> t/m 2030</w:t>
            </w:r>
          </w:p>
        </w:tc>
      </w:tr>
      <w:tr w:rsidR="00CB68AF" w:rsidRPr="00CB68AF" w:rsidTr="00CB6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CB68AF" w:rsidRPr="00CB68AF" w:rsidRDefault="00CB68AF" w:rsidP="00CB68AF">
            <w:pPr>
              <w:pStyle w:val="Tabelofgrafiekinvoegen"/>
            </w:pPr>
            <w:r w:rsidRPr="00CB68AF">
              <w:t>Amsterdam</w:t>
            </w:r>
          </w:p>
        </w:tc>
        <w:tc>
          <w:tcPr>
            <w:tcW w:w="1660" w:type="dxa"/>
            <w:vAlign w:val="center"/>
          </w:tcPr>
          <w:p w:rsidR="00CB68AF" w:rsidRPr="00CB68AF" w:rsidRDefault="00CB68AF" w:rsidP="0079503D">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 xml:space="preserve">200 </w:t>
            </w:r>
            <w:r w:rsidR="0079503D">
              <w:t>-</w:t>
            </w:r>
            <w:r w:rsidRPr="00CB68AF">
              <w:t xml:space="preserve"> 230</w:t>
            </w:r>
          </w:p>
        </w:tc>
        <w:tc>
          <w:tcPr>
            <w:tcW w:w="1566" w:type="dxa"/>
            <w:vAlign w:val="center"/>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711</w:t>
            </w:r>
          </w:p>
        </w:tc>
        <w:tc>
          <w:tcPr>
            <w:tcW w:w="1559" w:type="dxa"/>
            <w:vAlign w:val="center"/>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w:t>
            </w:r>
          </w:p>
        </w:tc>
        <w:tc>
          <w:tcPr>
            <w:tcW w:w="1418" w:type="dxa"/>
            <w:vAlign w:val="center"/>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439</w:t>
            </w:r>
          </w:p>
        </w:tc>
        <w:tc>
          <w:tcPr>
            <w:tcW w:w="1559" w:type="dxa"/>
            <w:vAlign w:val="center"/>
          </w:tcPr>
          <w:p w:rsidR="00CB68AF" w:rsidRPr="00CB68AF" w:rsidRDefault="0079503D" w:rsidP="00251C7C">
            <w:pPr>
              <w:pStyle w:val="Tabeltekstlinks"/>
              <w:jc w:val="right"/>
              <w:cnfStyle w:val="000000100000" w:firstRow="0" w:lastRow="0" w:firstColumn="0" w:lastColumn="0" w:oddVBand="0" w:evenVBand="0" w:oddHBand="1" w:evenHBand="0" w:firstRowFirstColumn="0" w:firstRowLastColumn="0" w:lastRowFirstColumn="0" w:lastRowLastColumn="0"/>
            </w:pPr>
            <w:r>
              <w:t>920 -</w:t>
            </w:r>
            <w:r w:rsidR="00CB68AF" w:rsidRPr="00CB68AF">
              <w:t xml:space="preserve"> 950</w:t>
            </w:r>
          </w:p>
        </w:tc>
      </w:tr>
      <w:tr w:rsidR="00CB68AF" w:rsidRPr="00CB68AF" w:rsidTr="00CB68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CB68AF" w:rsidRPr="00CB68AF" w:rsidRDefault="00CB68AF" w:rsidP="00CB68AF">
            <w:pPr>
              <w:pStyle w:val="Tabelofgrafiekinvoegen"/>
            </w:pPr>
            <w:r w:rsidRPr="00CB68AF">
              <w:t>Zaanstreek-Waterland</w:t>
            </w:r>
          </w:p>
        </w:tc>
        <w:tc>
          <w:tcPr>
            <w:tcW w:w="1660" w:type="dxa"/>
            <w:vAlign w:val="center"/>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0</w:t>
            </w:r>
          </w:p>
        </w:tc>
        <w:tc>
          <w:tcPr>
            <w:tcW w:w="1566" w:type="dxa"/>
            <w:vAlign w:val="center"/>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51</w:t>
            </w:r>
          </w:p>
        </w:tc>
        <w:tc>
          <w:tcPr>
            <w:tcW w:w="1559" w:type="dxa"/>
            <w:vAlign w:val="center"/>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26</w:t>
            </w:r>
          </w:p>
        </w:tc>
        <w:tc>
          <w:tcPr>
            <w:tcW w:w="1418" w:type="dxa"/>
            <w:vAlign w:val="center"/>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38</w:t>
            </w:r>
          </w:p>
        </w:tc>
        <w:tc>
          <w:tcPr>
            <w:tcW w:w="1559" w:type="dxa"/>
            <w:vAlign w:val="center"/>
          </w:tcPr>
          <w:p w:rsidR="00CB68AF" w:rsidRPr="00CB68AF" w:rsidRDefault="00CB68AF" w:rsidP="00251C7C">
            <w:pPr>
              <w:pStyle w:val="Tabeltekstlinks"/>
              <w:jc w:val="right"/>
              <w:cnfStyle w:val="000000010000" w:firstRow="0" w:lastRow="0" w:firstColumn="0" w:lastColumn="0" w:oddVBand="0" w:evenVBand="0" w:oddHBand="0" w:evenHBand="1" w:firstRowFirstColumn="0" w:firstRowLastColumn="0" w:lastRowFirstColumn="0" w:lastRowLastColumn="0"/>
            </w:pPr>
            <w:r w:rsidRPr="00CB68AF">
              <w:t>51</w:t>
            </w:r>
          </w:p>
        </w:tc>
      </w:tr>
      <w:tr w:rsidR="00CB68AF" w:rsidRPr="00CB68AF" w:rsidTr="00CB6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dxa"/>
          </w:tcPr>
          <w:p w:rsidR="00CB68AF" w:rsidRPr="00CB68AF" w:rsidRDefault="00CB68AF" w:rsidP="00CB68AF">
            <w:pPr>
              <w:pStyle w:val="Tabeltekstlinks"/>
            </w:pPr>
            <w:r w:rsidRPr="00CB68AF">
              <w:t>Subtotaal</w:t>
            </w:r>
          </w:p>
        </w:tc>
        <w:tc>
          <w:tcPr>
            <w:tcW w:w="1660" w:type="dxa"/>
            <w:vAlign w:val="center"/>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200 - 230</w:t>
            </w:r>
          </w:p>
        </w:tc>
        <w:tc>
          <w:tcPr>
            <w:tcW w:w="1566" w:type="dxa"/>
            <w:vAlign w:val="center"/>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762</w:t>
            </w:r>
          </w:p>
        </w:tc>
        <w:tc>
          <w:tcPr>
            <w:tcW w:w="1559" w:type="dxa"/>
            <w:vAlign w:val="center"/>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26</w:t>
            </w:r>
          </w:p>
        </w:tc>
        <w:tc>
          <w:tcPr>
            <w:tcW w:w="1418" w:type="dxa"/>
            <w:vAlign w:val="center"/>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477</w:t>
            </w:r>
          </w:p>
        </w:tc>
        <w:tc>
          <w:tcPr>
            <w:tcW w:w="1559" w:type="dxa"/>
            <w:vAlign w:val="center"/>
          </w:tcPr>
          <w:p w:rsidR="00CB68AF" w:rsidRPr="00CB68AF" w:rsidRDefault="00CB68AF" w:rsidP="00251C7C">
            <w:pPr>
              <w:pStyle w:val="Tabeltekstlinks"/>
              <w:jc w:val="right"/>
              <w:cnfStyle w:val="000000100000" w:firstRow="0" w:lastRow="0" w:firstColumn="0" w:lastColumn="0" w:oddVBand="0" w:evenVBand="0" w:oddHBand="1" w:evenHBand="0" w:firstRowFirstColumn="0" w:firstRowLastColumn="0" w:lastRowFirstColumn="0" w:lastRowLastColumn="0"/>
            </w:pPr>
            <w:r w:rsidRPr="00CB68AF">
              <w:t>971 - 1001</w:t>
            </w:r>
          </w:p>
        </w:tc>
      </w:tr>
    </w:tbl>
    <w:p w:rsidR="00CB68AF" w:rsidRPr="00CB68AF" w:rsidRDefault="00CB68AF" w:rsidP="00CB68AF">
      <w:pPr>
        <w:pStyle w:val="Bronvermelding"/>
        <w:rPr>
          <w:lang w:val="nl-NL"/>
        </w:rPr>
      </w:pPr>
      <w:r w:rsidRPr="00CB68AF">
        <w:rPr>
          <w:lang w:val="nl-NL"/>
        </w:rPr>
        <w:t>Bron: Ruimte in de MRA voor werken van morgen 2017-2030</w:t>
      </w:r>
      <w:r w:rsidR="008A4FFF">
        <w:rPr>
          <w:lang w:val="nl-NL"/>
        </w:rPr>
        <w:t xml:space="preserve"> (juli 2017)</w:t>
      </w:r>
      <w:r w:rsidRPr="00CB68AF">
        <w:rPr>
          <w:lang w:val="nl-NL"/>
        </w:rPr>
        <w:t>; Monitor Plabeka</w:t>
      </w:r>
      <w:r w:rsidR="00F86D39">
        <w:rPr>
          <w:lang w:val="nl-NL"/>
        </w:rPr>
        <w:t xml:space="preserve"> (j</w:t>
      </w:r>
      <w:r w:rsidRPr="00CB68AF">
        <w:rPr>
          <w:lang w:val="nl-NL"/>
        </w:rPr>
        <w:t>uni 2018</w:t>
      </w:r>
      <w:r w:rsidR="00F86D39">
        <w:rPr>
          <w:lang w:val="nl-NL"/>
        </w:rPr>
        <w:t>)</w:t>
      </w:r>
      <w:r w:rsidRPr="00CB68AF">
        <w:rPr>
          <w:lang w:val="nl-NL"/>
        </w:rPr>
        <w:t>; Bewerking: Stec Groep, 2018</w:t>
      </w:r>
    </w:p>
    <w:p w:rsidR="00CB68AF" w:rsidRPr="00CB68AF" w:rsidRDefault="00CB68AF" w:rsidP="00CB68AF">
      <w:r w:rsidRPr="00CB68AF">
        <w:t xml:space="preserve">Kwantitatief blijkt dat er op basis van de verwachte behoefte, en behoud van de bestaande voorraad in principe voldoende kantoormeters beschikbaar zijn. De huidige leegstand en planaanbod is, ook na </w:t>
      </w:r>
      <w:r w:rsidRPr="00CB68AF">
        <w:rPr>
          <w:i/>
        </w:rPr>
        <w:t xml:space="preserve">beoogde </w:t>
      </w:r>
      <w:r w:rsidRPr="00CB68AF">
        <w:t xml:space="preserve">transformatie, voldoende om in de toekomstige uitbreidingsvraag te voorzien. </w:t>
      </w:r>
    </w:p>
    <w:p w:rsidR="00CB68AF" w:rsidRPr="00CB68AF" w:rsidRDefault="00CB68AF" w:rsidP="00CB68AF"/>
    <w:p w:rsidR="00CB68AF" w:rsidRPr="00CB68AF" w:rsidRDefault="00CB68AF" w:rsidP="00CB68AF">
      <w:r w:rsidRPr="00CB68AF">
        <w:rPr>
          <w:u w:val="single"/>
        </w:rPr>
        <w:t>Let op</w:t>
      </w:r>
      <w:r w:rsidRPr="00CB68AF">
        <w:t xml:space="preserve">: De aanvullende transformatieopgave van de regio Amsterdam is hierbij niet opgenomen: Amsterdam heeft enkel een kwalitatieve transformatieopgave benoemd, hieraan zijn geen kwantitatieve doelstellingen gekoppeld. In de kantorenstrategie van Amsterdam (2017) is aangegeven dat de gemeente doorgaat met de transformatie van de monofunctionele kantoorlocaties Amstel III, Riekerpolder en Sloterdijk naar aantrekkelijke, gemengde woon- werkgebieden in de stad. Hierbij gaat het overigens zowel om transformatie naar wonen als herontwikkeling naar nieuwe, moderne kantoorruimte (bron: Plabeka Monitor, juni 2018). In praktijk betekent dit dat de beoogde transformatie, zoals opgenomen in de tabel hierna, naar verwachting hoger uitvalt. Dit heeft een directe invloed op de benodigde nieuwe voorraad aan kantoorruimte (saldo). Overigens gaat dit ook op voor deelregio Zaanstreek-Waterland; wanneer de transformatieopgave hoger uitvalt, heeft dit een directe relatie op de ruimtevraag naar kantoorruimte. </w:t>
      </w:r>
    </w:p>
    <w:p w:rsidR="00CB68AF" w:rsidRPr="00CB68AF" w:rsidRDefault="00CB68AF" w:rsidP="00CB68AF"/>
    <w:p w:rsidR="00CB68AF" w:rsidRDefault="00CB68AF" w:rsidP="00CB68AF">
      <w:r w:rsidRPr="00CB68AF">
        <w:rPr>
          <w:u w:val="single"/>
        </w:rPr>
        <w:t>Let op</w:t>
      </w:r>
      <w:r w:rsidRPr="00CB68AF">
        <w:t xml:space="preserve">: De vraagraming van Plabeka heeft betrekking op formele kantoorlocaties. Formele kantoorlocaties zijn goed voor ongeveer de helft van de kantorenmarkt in de MRA. Er is ook vraag naar op informele werklocaties. Dit is voor alle deelregio’s van belang en biedt bijvoorbeeld voor Zaanstreek-Waterland, waar de uitbreidingsbehoefte op formele locaties op nul is geraamd, de mogelijkheid om wel in te spelen op vragen vanuit de markt (bron: </w:t>
      </w:r>
      <w:r w:rsidR="00D25196">
        <w:t>Ruimte voor werken in de MRA van morgen: 2017-2030 (juli 2017)</w:t>
      </w:r>
      <w:r w:rsidRPr="00CB68AF">
        <w:t>.</w:t>
      </w:r>
    </w:p>
    <w:p w:rsidR="00680F6A" w:rsidRPr="00CB68AF" w:rsidRDefault="00680F6A" w:rsidP="00CB68AF"/>
    <w:p w:rsidR="00CB68AF" w:rsidRPr="00CB68AF" w:rsidRDefault="00CB68AF" w:rsidP="00CB68AF"/>
    <w:p w:rsidR="00CB68AF" w:rsidRPr="00CB68AF" w:rsidRDefault="00CB68AF" w:rsidP="00CB68AF">
      <w:pPr>
        <w:pStyle w:val="Kadertitel"/>
      </w:pPr>
      <w:r w:rsidRPr="00CB68AF">
        <w:lastRenderedPageBreak/>
        <w:t>Aandachtspunten kwantitatieve behoefte kantoren</w:t>
      </w:r>
    </w:p>
    <w:p w:rsidR="00CB68AF" w:rsidRPr="00CB68AF" w:rsidRDefault="00CB68AF" w:rsidP="00534C9C">
      <w:pPr>
        <w:pStyle w:val="Kaderopsomteken"/>
        <w:numPr>
          <w:ilvl w:val="0"/>
          <w:numId w:val="15"/>
        </w:numPr>
      </w:pPr>
      <w:r w:rsidRPr="00CB68AF">
        <w:t>Maak onderscheid in kwantitatief (vraag-aanbod gehele kantorenmarkt) en kwalitatief (naar locatiemilieu, dus functioneel, multimodaal knooppunt, internationaal vestigingsmilieu et cetera). Daarmee dus kwantitatieve én kwalitatieve afweging van behoefte.</w:t>
      </w:r>
    </w:p>
    <w:p w:rsidR="00CB68AF" w:rsidRPr="00CB68AF" w:rsidRDefault="00CB68AF" w:rsidP="00534C9C">
      <w:pPr>
        <w:pStyle w:val="Kaderopsomteken"/>
        <w:numPr>
          <w:ilvl w:val="0"/>
          <w:numId w:val="15"/>
        </w:numPr>
      </w:pPr>
      <w:r w:rsidRPr="00CB68AF">
        <w:t>Plabeka maakt geen ramingen op gemeenteniveau. Met uitzondering van kleinschalige kantoorruimte (zoals kantoorvilla’s) is de marktregio echter (sub)regionaal.</w:t>
      </w:r>
    </w:p>
    <w:p w:rsidR="00CB68AF" w:rsidRPr="00CB68AF" w:rsidRDefault="00CB68AF" w:rsidP="00CB68AF"/>
    <w:p w:rsidR="00CB68AF" w:rsidRPr="00CB68AF" w:rsidRDefault="00CB68AF" w:rsidP="00CB68AF">
      <w:pPr>
        <w:pStyle w:val="Kop4"/>
      </w:pPr>
      <w:r w:rsidRPr="00CB68AF">
        <w:t>Kwalitatieve behoefte kantoren</w:t>
      </w:r>
    </w:p>
    <w:p w:rsidR="00CB68AF" w:rsidRPr="00CB68AF" w:rsidRDefault="00CB68AF" w:rsidP="00CB68AF"/>
    <w:p w:rsidR="00CB68AF" w:rsidRPr="00CB68AF" w:rsidRDefault="00CB68AF" w:rsidP="00CB68AF">
      <w:pPr>
        <w:pStyle w:val="Woordbenadrukken"/>
      </w:pPr>
      <w:r w:rsidRPr="00CB68AF">
        <w:t>Vraag naar segment/locatietype</w:t>
      </w:r>
    </w:p>
    <w:p w:rsidR="00CB68AF" w:rsidRPr="00CB68AF" w:rsidRDefault="00CB68AF" w:rsidP="00CB68AF">
      <w:r w:rsidRPr="00CB68AF">
        <w:t>In de meest recente vraagraming van Plabeka (</w:t>
      </w:r>
      <w:r w:rsidR="00D25196">
        <w:t>Ruimte voor werken in de MRA van morgen: 2017-2030 (juli 2017</w:t>
      </w:r>
      <w:r w:rsidRPr="00CB68AF">
        <w:t xml:space="preserve">) en de Plabeka Monitor wordt geen kwalitatieve vraagraming naar segment (of locatietype/milieu) opgesteld. Het (plan)aanbod is wel verdeeld naar locatie en locatietype (zoals in Zaanstreek-Waterland naar functionele kantoorlocaties en multimodaal knooppunten). Het feit dat er kwantitatief voldoende (plan)aanbod aan </w:t>
      </w:r>
      <w:r w:rsidRPr="00BE5BA1">
        <w:t xml:space="preserve">formele kantoorlocaties beschikbaar is, om in de toekomstige ruimtevraag te voorzien, hoeft niet automatisch </w:t>
      </w:r>
      <w:r w:rsidR="00BE5BA1" w:rsidRPr="00BE5BA1">
        <w:t>te bet</w:t>
      </w:r>
      <w:r w:rsidRPr="00BE5BA1">
        <w:t>ekenen dat</w:t>
      </w:r>
      <w:r w:rsidRPr="00CB68AF">
        <w:t xml:space="preserve"> er ook kwalitatief geen behoefte is aan nieuwe kantoorruimte. </w:t>
      </w:r>
    </w:p>
    <w:p w:rsidR="00CB68AF" w:rsidRPr="00CB68AF" w:rsidRDefault="00CB68AF" w:rsidP="00CB68AF">
      <w:r w:rsidRPr="00CB68AF">
        <w:t xml:space="preserve">Zo is in Zaanstad het signaal vanuit de markt dat er onvoldoende aanbod is van kleinschalige, kwalitatief hoogwaardige kantoorruimte op goed bereikbare kantoorlocaties. </w:t>
      </w:r>
    </w:p>
    <w:p w:rsidR="00CB68AF" w:rsidRPr="00CB68AF" w:rsidRDefault="00CB68AF" w:rsidP="00CB68AF"/>
    <w:p w:rsidR="00CB68AF" w:rsidRPr="00CB68AF" w:rsidRDefault="00CB68AF" w:rsidP="00CB68AF">
      <w:r w:rsidRPr="00CB68AF">
        <w:t>De kwalitatieve vraag (naar segment/locatiemilieu) is, op basis van de vraagraming van Plabeka</w:t>
      </w:r>
      <w:r w:rsidR="00F86D39">
        <w:t xml:space="preserve"> (Ruimte voor werken in de MRA van morgen: 2017-2030 (juli 2017</w:t>
      </w:r>
      <w:r w:rsidR="00F86D39" w:rsidRPr="00CB68AF">
        <w:t>)</w:t>
      </w:r>
      <w:r w:rsidRPr="00CB68AF">
        <w:t>, wel te berekenen. Bijvoorbeeld door het marktaandeel op basis van transacties en/of verhuisbewegingen in de laatste vijf tot tien jaar te hanteren. Zo kan de kwalitatieve vraag naar bijvoorbeeld een multimodaal knooppunt (zoals Inverdan in Zaanstad) worden berekend op basis van een marktaandeel. En vervolgens worden geconfronteerd met het (plan)aanbod.</w:t>
      </w:r>
    </w:p>
    <w:p w:rsidR="00CB68AF" w:rsidRPr="00CB68AF" w:rsidRDefault="00CB68AF" w:rsidP="00CB68AF"/>
    <w:p w:rsidR="00CB68AF" w:rsidRPr="00CB68AF" w:rsidRDefault="00CB68AF" w:rsidP="00CB68AF">
      <w:pPr>
        <w:pStyle w:val="Woordbenadrukken"/>
      </w:pPr>
      <w:r w:rsidRPr="00CB68AF">
        <w:t>Vraag naar omvang / gebouwgrootte</w:t>
      </w:r>
    </w:p>
    <w:p w:rsidR="00CB68AF" w:rsidRPr="00CB68AF" w:rsidRDefault="00CB68AF" w:rsidP="00CB68AF">
      <w:r w:rsidRPr="00CB68AF">
        <w:t>Naast het verdelen van de kwantitatieve vraag naar segment/locatiemilieu kan de vraag ook worden verdeeld naar omvang. Zo kan bijvoorbeeld onderscheid worden gemaakt in kleinschalige en (middel)grote kantoorruimte</w:t>
      </w:r>
      <w:r w:rsidR="00BE5BA1">
        <w:t>n</w:t>
      </w:r>
      <w:r w:rsidRPr="00CB68AF">
        <w:t>. Hierbij kan ook het marktaandeel gehanteerd worden als verdeelsleutel. Van belang is om bij de kwalitatieve confrontatie van vraag en aanbod dan wel goed te analyseren of met name de plancapaciteit van een locatie ook een minimale of maximale omvang voor een object is opgenomen. Oftewel: kan binnen de plancapaciteit van een kantoorlocatie ook een kantoorvilla worden gerealiseerd? Of is dit op basis van bouwvlak, beoogd vloeroppervlak et cetera uit te sluiten?</w:t>
      </w:r>
    </w:p>
    <w:p w:rsidR="00CB68AF" w:rsidRPr="00CB68AF" w:rsidRDefault="00CB68AF" w:rsidP="00CB68AF"/>
    <w:p w:rsidR="00CB68AF" w:rsidRPr="00CB68AF" w:rsidRDefault="00CB68AF" w:rsidP="00CB68AF">
      <w:r w:rsidRPr="00CB68AF">
        <w:rPr>
          <w:u w:val="single"/>
        </w:rPr>
        <w:t>Let op</w:t>
      </w:r>
      <w:r w:rsidRPr="00CB68AF">
        <w:t xml:space="preserve">: in de vraagraming van Plabeka wordt het transformatievolume meegerekend in het beoogde saldo voor toevoeging van nieuwe kantoorruimte. De ruimtevraag kan met behulp van een marktaandeel kwalitatief worden verdeeld. Of het transformatievolume ook kan worden gesaldeerd naar locatie, is niet opgenomen in de toelichting van de Plabeka Monitor, 2018. Toch lijkt dit niet onwenselijk: zo is er bijvoorbeeld vaak meer behoefte aan kantoren op knooppuntlocaties (intercity), terwijl aan kantoren op monofunctionele locaties weinig behoefte is. Transformeren van kantoorruimte op functionele locaties om daarmee ruimte te creëren voor (gedeeltelijke) vervanging met nieuwe meters op locaties met toekomstpotentie lijkt zeker wenselijk. </w:t>
      </w:r>
    </w:p>
    <w:p w:rsidR="00CB68AF" w:rsidRDefault="00CB68AF" w:rsidP="00CB68AF"/>
    <w:p w:rsidR="00680F6A" w:rsidRDefault="00680F6A" w:rsidP="00CB68AF"/>
    <w:p w:rsidR="00680F6A" w:rsidRDefault="00680F6A" w:rsidP="00CB68AF"/>
    <w:p w:rsidR="00680F6A" w:rsidRDefault="00680F6A" w:rsidP="00CB68AF"/>
    <w:p w:rsidR="00680F6A" w:rsidRDefault="00680F6A" w:rsidP="00CB68AF"/>
    <w:p w:rsidR="00680F6A" w:rsidRDefault="00680F6A" w:rsidP="00CB68AF"/>
    <w:p w:rsidR="00680F6A" w:rsidRDefault="00680F6A" w:rsidP="00CB68AF"/>
    <w:p w:rsidR="00680F6A" w:rsidRPr="00CB68AF" w:rsidRDefault="00680F6A" w:rsidP="00CB68AF"/>
    <w:p w:rsidR="00CB68AF" w:rsidRPr="00CB68AF" w:rsidRDefault="00CB68AF" w:rsidP="00CB68AF">
      <w:pPr>
        <w:pStyle w:val="Kadertitel"/>
      </w:pPr>
      <w:r w:rsidRPr="00CB68AF">
        <w:lastRenderedPageBreak/>
        <w:t>KWALITATIEF MOTIVEREN DEELS MOGELIJK</w:t>
      </w:r>
      <w:r w:rsidR="00050D2D">
        <w:t>,</w:t>
      </w:r>
      <w:r w:rsidRPr="00CB68AF">
        <w:t xml:space="preserve"> MITS RUIMTELIJK RELEVANT </w:t>
      </w:r>
    </w:p>
    <w:p w:rsidR="00CB68AF" w:rsidRDefault="00CB68AF" w:rsidP="00CB68AF">
      <w:pPr>
        <w:pStyle w:val="Kadertekst"/>
      </w:pPr>
      <w:r w:rsidRPr="00CB68AF">
        <w:t xml:space="preserve">U kunt de behoefte </w:t>
      </w:r>
      <w:r w:rsidR="00050D2D">
        <w:t>kwalitatief verbijzonderen</w:t>
      </w:r>
      <w:r w:rsidRPr="00CB68AF">
        <w:t xml:space="preserve">, mits dat </w:t>
      </w:r>
      <w:r w:rsidR="00050D2D" w:rsidRPr="00CB68AF">
        <w:t xml:space="preserve">planologische </w:t>
      </w:r>
      <w:r w:rsidRPr="00CB68AF">
        <w:t>te onderbouwen is. De markt vo</w:t>
      </w:r>
      <w:r w:rsidR="0022437F">
        <w:t xml:space="preserve">or kleinschalige kantoorruimte </w:t>
      </w:r>
      <w:r w:rsidRPr="00CB68AF">
        <w:t>bijvoorbeeld is te onderscheiden (</w:t>
      </w:r>
      <w:r w:rsidR="00050D2D">
        <w:t>mits minimum en maximum omvang in bestemmingsplannen is opgenomen</w:t>
      </w:r>
      <w:r w:rsidRPr="00CB68AF">
        <w:t xml:space="preserve"> in bestemmingsplan</w:t>
      </w:r>
      <w:r w:rsidR="00050D2D">
        <w:t>nen</w:t>
      </w:r>
      <w:r w:rsidRPr="00CB68AF">
        <w:t>), net als verschillende locatietypen (centrum/snelweg/station). Een mogelijke motiveerlijn kan dan zijn dat ondanks een zeker overaanbod in harde plancapaciteit, er wel een specifieke behoefte is aan een bepaald type kantoorlocatie of type kantoorruimte. Deze motiveerlijn moet uiteraard wel maximaal worden gedeeld met regio en provincie.</w:t>
      </w:r>
      <w:r>
        <w:t xml:space="preserve"> </w:t>
      </w:r>
    </w:p>
    <w:p w:rsidR="00CA5261" w:rsidRDefault="00CA5261" w:rsidP="00C8101E"/>
    <w:p w:rsidR="00D76D78" w:rsidRDefault="00D76D78" w:rsidP="00C8101E"/>
    <w:p w:rsidR="0005150A" w:rsidRDefault="0005150A" w:rsidP="006624E9">
      <w:pPr>
        <w:pStyle w:val="Kop3"/>
      </w:pPr>
      <w:bookmarkStart w:id="84" w:name="_Behoefte_detailhandel"/>
      <w:bookmarkStart w:id="85" w:name="_Toc529277269"/>
      <w:bookmarkStart w:id="86" w:name="_Toc535490899"/>
      <w:bookmarkStart w:id="87" w:name="_Toc535841559"/>
      <w:bookmarkStart w:id="88" w:name="_Toc535841649"/>
      <w:bookmarkStart w:id="89" w:name="_Toc952001"/>
      <w:bookmarkEnd w:id="84"/>
      <w:r>
        <w:t>Behoefte detailhandel</w:t>
      </w:r>
      <w:bookmarkEnd w:id="85"/>
      <w:bookmarkEnd w:id="86"/>
      <w:bookmarkEnd w:id="87"/>
      <w:bookmarkEnd w:id="88"/>
      <w:bookmarkEnd w:id="89"/>
    </w:p>
    <w:p w:rsidR="001426BC" w:rsidRDefault="001426BC" w:rsidP="00695AA0">
      <w:pPr>
        <w:pStyle w:val="Kop5"/>
      </w:pPr>
      <w:r>
        <w:t xml:space="preserve">Geen </w:t>
      </w:r>
      <w:r w:rsidR="008767C5">
        <w:t xml:space="preserve">(indicatieve) </w:t>
      </w:r>
      <w:r>
        <w:t>kwantitatieve</w:t>
      </w:r>
      <w:r w:rsidR="0005150A" w:rsidRPr="0005150A">
        <w:t xml:space="preserve"> uitbreidingsruimte voor detailhandel in </w:t>
      </w:r>
      <w:r>
        <w:t>gemeente Zaanstad</w:t>
      </w:r>
    </w:p>
    <w:p w:rsidR="00CA5261" w:rsidRPr="007A38FA" w:rsidRDefault="00CA5261" w:rsidP="00CA5261">
      <w:pPr>
        <w:spacing w:line="240" w:lineRule="auto"/>
      </w:pPr>
      <w:r w:rsidRPr="007A38FA">
        <w:t xml:space="preserve">Regionaal Marktruimteonderzoek Detailhandel Provincie Noord-Holland geeft een globaal beeld van de marktruimte in de </w:t>
      </w:r>
      <w:r w:rsidR="006F0871">
        <w:t>MRA</w:t>
      </w:r>
      <w:r w:rsidR="001C6601">
        <w:t xml:space="preserve"> en</w:t>
      </w:r>
      <w:r w:rsidR="006F0871">
        <w:t xml:space="preserve"> </w:t>
      </w:r>
      <w:r w:rsidRPr="007A38FA">
        <w:t xml:space="preserve">subregio’s (peildatum maart 2018). Daarnaast </w:t>
      </w:r>
      <w:r w:rsidR="006F0871">
        <w:t>bevat</w:t>
      </w:r>
      <w:r w:rsidRPr="007A38FA">
        <w:t xml:space="preserve"> dit onderzoek eerste globale inzichten over de harde plancapaciteit en leegstand. </w:t>
      </w:r>
    </w:p>
    <w:p w:rsidR="006F0871" w:rsidRDefault="006F0871" w:rsidP="00CA5261">
      <w:pPr>
        <w:spacing w:line="240" w:lineRule="auto"/>
      </w:pPr>
    </w:p>
    <w:p w:rsidR="00CA5261" w:rsidRPr="007A38FA" w:rsidRDefault="006F0871" w:rsidP="00CA5261">
      <w:pPr>
        <w:spacing w:line="240" w:lineRule="auto"/>
      </w:pPr>
      <w:r>
        <w:t>D</w:t>
      </w:r>
      <w:r w:rsidR="00CA5261" w:rsidRPr="007A38FA">
        <w:t>oor de</w:t>
      </w:r>
      <w:r>
        <w:t>ze</w:t>
      </w:r>
      <w:r w:rsidR="00CA5261" w:rsidRPr="007A38FA">
        <w:t xml:space="preserve"> marktruimte af te wegen tegen de harde plancapaciteit en leegstand in de betreffende regio</w:t>
      </w:r>
      <w:r>
        <w:t xml:space="preserve"> ontstaat</w:t>
      </w:r>
      <w:r w:rsidRPr="006F0871">
        <w:t xml:space="preserve"> </w:t>
      </w:r>
      <w:r w:rsidRPr="007A38FA">
        <w:t>een eerste beeld van de kwantitatieve opgave in een marktregio</w:t>
      </w:r>
      <w:r w:rsidR="00CA5261" w:rsidRPr="007A38FA">
        <w:t xml:space="preserve">. </w:t>
      </w:r>
    </w:p>
    <w:p w:rsidR="00CA5261" w:rsidRDefault="00CA5261" w:rsidP="00CA5261"/>
    <w:p w:rsidR="00994C0D" w:rsidRDefault="00CA5261" w:rsidP="00994C0D">
      <w:pPr>
        <w:spacing w:line="240" w:lineRule="auto"/>
      </w:pPr>
      <w:r w:rsidRPr="007A38FA">
        <w:t>Let wel: het ga</w:t>
      </w:r>
      <w:r w:rsidR="006F0871">
        <w:t>at hierbij om een globaal beeld.</w:t>
      </w:r>
      <w:r w:rsidRPr="007A38FA">
        <w:t xml:space="preserve"> </w:t>
      </w:r>
      <w:r w:rsidR="00695AA0" w:rsidRPr="007A38FA">
        <w:t xml:space="preserve">Zo is de </w:t>
      </w:r>
      <w:r w:rsidR="00695AA0">
        <w:t>m</w:t>
      </w:r>
      <w:r w:rsidR="00695AA0" w:rsidRPr="007A38FA">
        <w:t xml:space="preserve">arktruimte in voorgenoemd onderzoek bepaald </w:t>
      </w:r>
      <w:r w:rsidR="00695AA0">
        <w:t>volgens</w:t>
      </w:r>
      <w:r w:rsidR="00695AA0" w:rsidRPr="007A38FA">
        <w:t xml:space="preserve"> landelijke gemiddelden en is geen rekening gehouden met lokale verschillen in bijvoorbeeld hui</w:t>
      </w:r>
      <w:r w:rsidR="00695AA0">
        <w:t>s</w:t>
      </w:r>
      <w:r w:rsidR="00695AA0" w:rsidRPr="007A38FA">
        <w:t>vestingslasten, vloerproductiviteit, et cetera.</w:t>
      </w:r>
      <w:r w:rsidR="00695AA0">
        <w:t xml:space="preserve"> </w:t>
      </w:r>
      <w:r w:rsidR="006F0871">
        <w:t>V</w:t>
      </w:r>
      <w:r w:rsidRPr="007A38FA">
        <w:t xml:space="preserve">oor een goede Ladderafweging zijn inzichten </w:t>
      </w:r>
      <w:r w:rsidR="006F0871">
        <w:t>op gemeenteniveau</w:t>
      </w:r>
      <w:r w:rsidRPr="007A38FA">
        <w:t xml:space="preserve"> </w:t>
      </w:r>
      <w:r w:rsidR="006F0871">
        <w:t>nodig</w:t>
      </w:r>
      <w:r w:rsidRPr="007A38FA">
        <w:t xml:space="preserve">. </w:t>
      </w:r>
      <w:r w:rsidR="00FC31A7">
        <w:t>Zie hiervoor bijvoorbeeld ook het in 2018 verschenen onderzoek ‘</w:t>
      </w:r>
      <w:r w:rsidR="00FC31A7" w:rsidRPr="00561BA1">
        <w:rPr>
          <w:u w:val="single"/>
        </w:rPr>
        <w:t>Verkenning Mogelijkheden Herijking Winkelstructuur</w:t>
      </w:r>
      <w:r w:rsidR="00561BA1" w:rsidRPr="00561BA1">
        <w:rPr>
          <w:u w:val="single"/>
        </w:rPr>
        <w:t xml:space="preserve"> (2018)</w:t>
      </w:r>
      <w:r w:rsidR="00FC31A7">
        <w:t xml:space="preserve">’. </w:t>
      </w:r>
    </w:p>
    <w:p w:rsidR="00994C0D" w:rsidRDefault="00994C0D" w:rsidP="00994C0D">
      <w:pPr>
        <w:spacing w:line="240" w:lineRule="auto"/>
      </w:pPr>
    </w:p>
    <w:p w:rsidR="001426BC" w:rsidRDefault="001426BC" w:rsidP="00994C0D">
      <w:pPr>
        <w:spacing w:line="240" w:lineRule="auto"/>
      </w:pPr>
      <w:r>
        <w:t>Afgaande</w:t>
      </w:r>
      <w:r w:rsidR="0005150A">
        <w:t xml:space="preserve"> op </w:t>
      </w:r>
      <w:r>
        <w:t xml:space="preserve">het regionale </w:t>
      </w:r>
      <w:r w:rsidR="00FC31A7">
        <w:t xml:space="preserve">(MRA) </w:t>
      </w:r>
      <w:r>
        <w:t>marktruimteonderzoek constateren we het volgende:</w:t>
      </w:r>
    </w:p>
    <w:p w:rsidR="00D263AB" w:rsidRDefault="00D263AB" w:rsidP="008767C5">
      <w:pPr>
        <w:pStyle w:val="Lijstopsomteken"/>
      </w:pPr>
      <w:r>
        <w:t xml:space="preserve">In vrijwel alle detailhandelsbranches is sprake van een overaanbod aan detailhandelsmeters in 2025 in gemeente Zaanstad. In de </w:t>
      </w:r>
      <w:r w:rsidR="00994C0D">
        <w:t>branche ‘</w:t>
      </w:r>
      <w:r>
        <w:t>D</w:t>
      </w:r>
      <w:r w:rsidR="00994C0D">
        <w:t xml:space="preserve">agelijks’ </w:t>
      </w:r>
      <w:r>
        <w:t xml:space="preserve">is dit </w:t>
      </w:r>
      <w:r w:rsidR="00994C0D">
        <w:t>meer dan 5.000 m² wv</w:t>
      </w:r>
      <w:r>
        <w:t>o, in de branche ‘Vrije tijd’ meer dan 2.500 m² wvo en in de branche ‘In en/om huis’ meer dan 10.000</w:t>
      </w:r>
      <w:r w:rsidR="0005150A">
        <w:t xml:space="preserve"> m² </w:t>
      </w:r>
      <w:r>
        <w:t>wvo</w:t>
      </w:r>
      <w:r w:rsidR="00695AA0">
        <w:t>.</w:t>
      </w:r>
    </w:p>
    <w:p w:rsidR="00D263AB" w:rsidRDefault="00D263AB" w:rsidP="00D263AB">
      <w:pPr>
        <w:pStyle w:val="Lijstopsomteken"/>
      </w:pPr>
      <w:r>
        <w:t>Uit het regionaal marktruimteonderzoek blijkt daarnaast enige marktruimte voor de branche ‘Mode en Luxe’, namelijk 1.500 tot 7.500 m² wvo.</w:t>
      </w:r>
    </w:p>
    <w:p w:rsidR="003051F9" w:rsidRDefault="00D263AB" w:rsidP="0022437F">
      <w:pPr>
        <w:pStyle w:val="Lijstopsomteken"/>
        <w:ind w:left="357" w:hanging="357"/>
      </w:pPr>
      <w:r>
        <w:t>Daar staat tegenover een h</w:t>
      </w:r>
      <w:r w:rsidR="00994C0D">
        <w:t xml:space="preserve">arde planvoorraad </w:t>
      </w:r>
      <w:r>
        <w:t>van</w:t>
      </w:r>
      <w:r w:rsidR="00994C0D">
        <w:t xml:space="preserve"> 91.000 m² wvo voor PDV</w:t>
      </w:r>
      <w:r>
        <w:t xml:space="preserve"> en/of GDV</w:t>
      </w:r>
      <w:r w:rsidR="00994C0D">
        <w:t xml:space="preserve"> en 8.000 m² wvo reguliere detailhandelsruimte. </w:t>
      </w:r>
      <w:r w:rsidR="001426BC">
        <w:t>De leegstand ligt met ruim 6% net boven frictieniveau.</w:t>
      </w:r>
    </w:p>
    <w:p w:rsidR="0005150A" w:rsidRDefault="001426BC" w:rsidP="0022437F">
      <w:pPr>
        <w:pStyle w:val="Lijstopsomteken"/>
        <w:ind w:left="357" w:hanging="357"/>
      </w:pPr>
      <w:r>
        <w:t xml:space="preserve">Als we de marktruimte confronteren met de harde planvoorraad en een gezond frictieleegstandspercentage dan constateren we dat er kwantitatief geen </w:t>
      </w:r>
      <w:r w:rsidR="0005150A">
        <w:t>uitbreidingsruimte</w:t>
      </w:r>
      <w:r w:rsidR="00BE5BA1">
        <w:t xml:space="preserve"> is</w:t>
      </w:r>
      <w:r w:rsidR="0005150A">
        <w:t xml:space="preserve"> </w:t>
      </w:r>
      <w:r>
        <w:t>voor detailhandel in gemeente Zaanstad.</w:t>
      </w:r>
    </w:p>
    <w:p w:rsidR="008767C5" w:rsidRDefault="001426BC" w:rsidP="0022437F">
      <w:pPr>
        <w:pStyle w:val="Lijstopsomteken"/>
        <w:ind w:left="357" w:hanging="357"/>
      </w:pPr>
      <w:r>
        <w:t xml:space="preserve">Wel is er mogelijk nog een kwalitatieve behoefte voor uitbreiding. Denk aan optimalisatie van het supermarktaanbod door schaalvergroting (richting marktconforme maten). Ook zien we schaalvergroting in andere branches, zoals bouwmarkten en tuincentra. </w:t>
      </w:r>
    </w:p>
    <w:p w:rsidR="008767C5" w:rsidRPr="00AF22EF" w:rsidRDefault="008767C5" w:rsidP="008767C5">
      <w:pPr>
        <w:pStyle w:val="Kop5"/>
        <w:numPr>
          <w:ilvl w:val="4"/>
          <w:numId w:val="1"/>
        </w:numPr>
      </w:pPr>
      <w:r w:rsidRPr="00AF22EF">
        <w:t>Wel liggen er mogelijkheden in het aantonen van een kwalitatieve behoefte</w:t>
      </w:r>
    </w:p>
    <w:p w:rsidR="008767C5" w:rsidRPr="00AF22EF" w:rsidRDefault="00695AA0" w:rsidP="008767C5">
      <w:pPr>
        <w:rPr>
          <w:rFonts w:eastAsia="Calibri"/>
        </w:rPr>
      </w:pPr>
      <w:r>
        <w:rPr>
          <w:rFonts w:eastAsia="Calibri"/>
        </w:rPr>
        <w:t>E</w:t>
      </w:r>
      <w:r w:rsidRPr="00AF22EF">
        <w:rPr>
          <w:rFonts w:eastAsia="Calibri"/>
        </w:rPr>
        <w:t>r</w:t>
      </w:r>
      <w:r>
        <w:rPr>
          <w:rFonts w:eastAsia="Calibri"/>
        </w:rPr>
        <w:t xml:space="preserve"> is</w:t>
      </w:r>
      <w:r w:rsidRPr="00AF22EF">
        <w:rPr>
          <w:rFonts w:eastAsia="Calibri"/>
        </w:rPr>
        <w:t xml:space="preserve"> geen kwantitatieve marktruimte geconstateerd</w:t>
      </w:r>
      <w:r>
        <w:rPr>
          <w:rFonts w:eastAsia="Calibri"/>
        </w:rPr>
        <w:t xml:space="preserve">. Ondanks krimp in de winkelmarkt kan er toch een </w:t>
      </w:r>
      <w:r w:rsidRPr="00AF22EF">
        <w:rPr>
          <w:rFonts w:eastAsia="Calibri"/>
        </w:rPr>
        <w:t>kwalitatieve behoefte zijn waar een plan in voorziet</w:t>
      </w:r>
      <w:r>
        <w:rPr>
          <w:rFonts w:eastAsia="Calibri"/>
        </w:rPr>
        <w:t>, bijvoorbeeld door</w:t>
      </w:r>
      <w:r w:rsidR="008767C5" w:rsidRPr="00AF22EF">
        <w:rPr>
          <w:rFonts w:eastAsia="Calibri"/>
        </w:rPr>
        <w:t xml:space="preserve"> trends en ontwikkelingen, huidige tekortkomingen in de structuur, vernieuwende concepten</w:t>
      </w:r>
      <w:r>
        <w:rPr>
          <w:rFonts w:eastAsia="Calibri"/>
        </w:rPr>
        <w:t>.</w:t>
      </w:r>
      <w:r w:rsidR="008767C5" w:rsidRPr="00AF22EF">
        <w:rPr>
          <w:rFonts w:eastAsia="Calibri"/>
        </w:rPr>
        <w:t xml:space="preserve"> Voorbeelden hiervan zijn:</w:t>
      </w:r>
    </w:p>
    <w:p w:rsidR="0005150A" w:rsidRDefault="0005150A" w:rsidP="00534C9C">
      <w:pPr>
        <w:pStyle w:val="Lijstalinea"/>
        <w:numPr>
          <w:ilvl w:val="0"/>
          <w:numId w:val="11"/>
        </w:numPr>
        <w:rPr>
          <w:rFonts w:eastAsia="Calibri"/>
        </w:rPr>
      </w:pPr>
      <w:r>
        <w:rPr>
          <w:rFonts w:eastAsia="Calibri"/>
        </w:rPr>
        <w:t>Schaalvergroting in de supermarkten (ondanks dat dit effecten heeft op andere, te kleine supermarkten).</w:t>
      </w:r>
    </w:p>
    <w:p w:rsidR="008767C5" w:rsidRPr="00AF22EF" w:rsidRDefault="008767C5" w:rsidP="00534C9C">
      <w:pPr>
        <w:pStyle w:val="Lijstalinea"/>
        <w:numPr>
          <w:ilvl w:val="0"/>
          <w:numId w:val="11"/>
        </w:numPr>
        <w:rPr>
          <w:rFonts w:eastAsia="Calibri"/>
        </w:rPr>
      </w:pPr>
      <w:r w:rsidRPr="00AF22EF">
        <w:rPr>
          <w:rFonts w:eastAsia="Calibri"/>
        </w:rPr>
        <w:t>Trend tot grootschaligheid voor sommige segmenten in PDV.</w:t>
      </w:r>
    </w:p>
    <w:p w:rsidR="0005150A" w:rsidRDefault="0005150A" w:rsidP="00534C9C">
      <w:pPr>
        <w:pStyle w:val="Lijstalinea"/>
        <w:numPr>
          <w:ilvl w:val="0"/>
          <w:numId w:val="11"/>
        </w:numPr>
        <w:rPr>
          <w:rFonts w:eastAsia="Calibri"/>
        </w:rPr>
      </w:pPr>
      <w:r>
        <w:rPr>
          <w:rFonts w:eastAsia="Calibri"/>
        </w:rPr>
        <w:t>Grote units in het centrum (terwijl u het centrum compacter maakt bijvoorbeeld).</w:t>
      </w:r>
    </w:p>
    <w:p w:rsidR="0005150A" w:rsidRDefault="0005150A" w:rsidP="00534C9C">
      <w:pPr>
        <w:pStyle w:val="Lijstalinea"/>
        <w:numPr>
          <w:ilvl w:val="0"/>
          <w:numId w:val="11"/>
        </w:numPr>
        <w:rPr>
          <w:rFonts w:eastAsia="Calibri"/>
        </w:rPr>
      </w:pPr>
      <w:r>
        <w:rPr>
          <w:rFonts w:eastAsia="Calibri"/>
        </w:rPr>
        <w:t>Bepaalde zeer vernieuwende concepten met specifiek programma van eisen.</w:t>
      </w:r>
    </w:p>
    <w:p w:rsidR="0005150A" w:rsidRDefault="0005150A" w:rsidP="0005150A">
      <w:pPr>
        <w:rPr>
          <w:rFonts w:eastAsia="Calibri"/>
        </w:rPr>
      </w:pPr>
    </w:p>
    <w:p w:rsidR="0005150A" w:rsidRDefault="0005150A" w:rsidP="0005150A">
      <w:pPr>
        <w:rPr>
          <w:rFonts w:eastAsia="Calibri"/>
        </w:rPr>
      </w:pPr>
      <w:r>
        <w:rPr>
          <w:rFonts w:eastAsia="Calibri"/>
        </w:rPr>
        <w:t xml:space="preserve">Belangrijk is met elkaar als (sub)regio en provincie hier uitgangspunten voor te hebben in combinatie met aanvaardbare en onaanvaardbare ruimtelijke effecten. </w:t>
      </w:r>
      <w:r w:rsidRPr="001D3BEA">
        <w:rPr>
          <w:rFonts w:eastAsia="Calibri"/>
        </w:rPr>
        <w:t xml:space="preserve"> </w:t>
      </w:r>
    </w:p>
    <w:p w:rsidR="008767C5" w:rsidRPr="00AF22EF" w:rsidRDefault="001A24AB" w:rsidP="008767C5">
      <w:pPr>
        <w:pStyle w:val="Kop5"/>
        <w:numPr>
          <w:ilvl w:val="4"/>
          <w:numId w:val="1"/>
        </w:numPr>
      </w:pPr>
      <w:r>
        <w:lastRenderedPageBreak/>
        <w:t>Kwa</w:t>
      </w:r>
      <w:r w:rsidR="001C6601">
        <w:t>l</w:t>
      </w:r>
      <w:r>
        <w:t xml:space="preserve">itatieve behoefte </w:t>
      </w:r>
      <w:r w:rsidR="008767C5" w:rsidRPr="00AF22EF">
        <w:t xml:space="preserve">berekenen </w:t>
      </w:r>
      <w:r w:rsidR="00163AFE">
        <w:t>via</w:t>
      </w:r>
      <w:r w:rsidR="008767C5" w:rsidRPr="00AF22EF">
        <w:t xml:space="preserve"> distributieplanologisch onderzoek</w:t>
      </w:r>
    </w:p>
    <w:p w:rsidR="0005150A" w:rsidRDefault="00282473" w:rsidP="0005150A">
      <w:r w:rsidRPr="00AF22EF">
        <w:t>Een</w:t>
      </w:r>
      <w:r w:rsidR="008767C5" w:rsidRPr="00AF22EF">
        <w:t xml:space="preserve"> </w:t>
      </w:r>
      <w:r w:rsidR="001C6601">
        <w:t>distributieplanologisch onderzoek (</w:t>
      </w:r>
      <w:r w:rsidR="008767C5" w:rsidRPr="00AF22EF">
        <w:t>DPO</w:t>
      </w:r>
      <w:r w:rsidR="001C6601">
        <w:t>)</w:t>
      </w:r>
      <w:r w:rsidRPr="00AF22EF">
        <w:t xml:space="preserve"> is </w:t>
      </w:r>
      <w:r w:rsidR="00695AA0">
        <w:t xml:space="preserve">kortweg </w:t>
      </w:r>
      <w:r w:rsidRPr="00AF22EF">
        <w:t>een</w:t>
      </w:r>
      <w:r w:rsidR="00695AA0">
        <w:t xml:space="preserve"> </w:t>
      </w:r>
      <w:r w:rsidR="008767C5" w:rsidRPr="00AF22EF">
        <w:t>marktanalyse</w:t>
      </w:r>
      <w:r w:rsidR="0005150A">
        <w:t xml:space="preserve"> van vraag </w:t>
      </w:r>
      <w:r w:rsidR="00081474">
        <w:t xml:space="preserve">en aanbod </w:t>
      </w:r>
      <w:r w:rsidR="0005150A">
        <w:t xml:space="preserve">in de marktregio voor de functie. Ook </w:t>
      </w:r>
      <w:r w:rsidR="00695AA0">
        <w:t>bij</w:t>
      </w:r>
      <w:r w:rsidR="0005150A">
        <w:t xml:space="preserve"> </w:t>
      </w:r>
      <w:r w:rsidR="00081474">
        <w:t xml:space="preserve">een negatieve </w:t>
      </w:r>
      <w:r w:rsidR="0005150A">
        <w:t>vraag (regelmatig het geval</w:t>
      </w:r>
      <w:r w:rsidR="00695AA0">
        <w:t>, omdat</w:t>
      </w:r>
      <w:r w:rsidR="0005150A">
        <w:t xml:space="preserve"> delen van de winkelmarkt een krimpmarkt betreffen) kan een ontwikkeling aanvaardbaar zijn. Zie ook de combinatie met het volgende kopje. </w:t>
      </w:r>
    </w:p>
    <w:p w:rsidR="0005150A" w:rsidRDefault="0005150A" w:rsidP="0005150A"/>
    <w:p w:rsidR="0005150A" w:rsidRPr="00B57AA4" w:rsidRDefault="0005150A" w:rsidP="0005150A">
      <w:r>
        <w:t xml:space="preserve">Dit DPO kunt u op planniveau laten uitvoeren, maar het is </w:t>
      </w:r>
      <w:r w:rsidR="001C6601">
        <w:t xml:space="preserve">efficiënter </w:t>
      </w:r>
      <w:r>
        <w:t>dit op subregionaal of regionaal niveau te laten uitvoeren. Dat scheelt in de kosten en onderzoekslasten voor onderbouwingen. Het provinciale Marktruimteonderzoek uit 2018 biedt hierin in ieder geval al globale inzichten in de marktruimte voor detailhandel, afgezet tegen leegstand en hard planaanbod. Voor een Ladderonderbouwing is het echter wel noodzakelijk een DPO of marktruimteonderzoek uit te voeren dat is toegespitst op de specifieke situatie in de gemeente en regio (het provinciale onderzoek is met name gebaseerd op landelijke kengetallen en geeft daarom een</w:t>
      </w:r>
      <w:r w:rsidR="00C61953">
        <w:t xml:space="preserve"> (te)</w:t>
      </w:r>
      <w:r>
        <w:t xml:space="preserve"> globaal beeld). </w:t>
      </w:r>
    </w:p>
    <w:p w:rsidR="0005150A" w:rsidRDefault="001426BC" w:rsidP="006624E9">
      <w:pPr>
        <w:pStyle w:val="Kop5"/>
        <w:numPr>
          <w:ilvl w:val="4"/>
          <w:numId w:val="1"/>
        </w:numPr>
      </w:pPr>
      <w:r w:rsidRPr="00282473">
        <w:t>Zwaartepunt Laddertoets detailhandel ligt bij ruimtelijke effecten</w:t>
      </w:r>
      <w:r w:rsidR="0005150A">
        <w:t xml:space="preserve"> </w:t>
      </w:r>
    </w:p>
    <w:p w:rsidR="0005150A" w:rsidRDefault="0005150A" w:rsidP="0005150A">
      <w:r>
        <w:t>Bij de Ladder voor winkels gaat het veelal over (acceptabele en niet acceptabele</w:t>
      </w:r>
      <w:r w:rsidR="00921B96">
        <w:t>)</w:t>
      </w:r>
      <w:r>
        <w:t xml:space="preserve"> ruimtelijke effecten van ontwikkeling op winkelstructuur. Hiervoor is een beschrijving van de winkelstructuur in de marktregio </w:t>
      </w:r>
      <w:bookmarkStart w:id="90" w:name="_Toc442265397"/>
      <w:bookmarkStart w:id="91" w:name="_Toc442265666"/>
      <w:bookmarkStart w:id="92" w:name="_Toc442791199"/>
      <w:bookmarkStart w:id="93" w:name="_Toc446511596"/>
      <w:bookmarkStart w:id="94" w:name="_Toc446513103"/>
      <w:bookmarkStart w:id="95" w:name="_Toc446594380"/>
      <w:bookmarkStart w:id="96" w:name="_Toc448154593"/>
      <w:bookmarkStart w:id="97" w:name="_Toc448222365"/>
      <w:bookmarkStart w:id="98" w:name="_Toc452715491"/>
      <w:bookmarkStart w:id="99" w:name="_Toc459290664"/>
      <w:bookmarkStart w:id="100" w:name="_Toc459296738"/>
      <w:bookmarkStart w:id="101" w:name="_Toc459727104"/>
      <w:bookmarkStart w:id="102" w:name="_Toc459813248"/>
      <w:bookmarkStart w:id="103" w:name="_Toc459816895"/>
      <w:bookmarkStart w:id="104" w:name="_Toc459816978"/>
      <w:r w:rsidR="00047109" w:rsidRPr="00282473">
        <w:t xml:space="preserve">(bijvoorbeeld </w:t>
      </w:r>
      <w:r w:rsidR="00C61953">
        <w:t>verankerd</w:t>
      </w:r>
      <w:r w:rsidR="00047109" w:rsidRPr="00282473">
        <w:t xml:space="preserve"> in een detailhandelsvisie) heel zinvol.</w:t>
      </w:r>
      <w:r>
        <w:t xml:space="preserve"> Neem hiervoor de volgende aspecten mee:</w:t>
      </w:r>
    </w:p>
    <w:p w:rsidR="0005150A" w:rsidRDefault="0005150A" w:rsidP="00534C9C">
      <w:pPr>
        <w:pStyle w:val="Lijstalinea"/>
        <w:numPr>
          <w:ilvl w:val="0"/>
          <w:numId w:val="10"/>
        </w:numPr>
      </w:pPr>
      <w:r>
        <w:t>Aanbod/voorraad naar segment (mogelijke bron: Locatus).</w:t>
      </w:r>
    </w:p>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rsidR="00047109" w:rsidRPr="00282473" w:rsidRDefault="0005150A" w:rsidP="00534C9C">
      <w:pPr>
        <w:pStyle w:val="Lijstalinea"/>
        <w:numPr>
          <w:ilvl w:val="0"/>
          <w:numId w:val="10"/>
        </w:numPr>
      </w:pPr>
      <w:r w:rsidRPr="00B57AA4">
        <w:rPr>
          <w:rFonts w:eastAsia="Calibri"/>
        </w:rPr>
        <w:t xml:space="preserve">Beschrijving </w:t>
      </w:r>
      <w:r w:rsidR="00047109" w:rsidRPr="00282473">
        <w:t xml:space="preserve">lokale en </w:t>
      </w:r>
      <w:r>
        <w:rPr>
          <w:rFonts w:eastAsia="Calibri"/>
        </w:rPr>
        <w:t>regionale</w:t>
      </w:r>
      <w:r w:rsidR="00047109" w:rsidRPr="00282473">
        <w:t xml:space="preserve"> winkelstructuur en winkelconcentratiegebieden daarbinnen</w:t>
      </w:r>
      <w:r w:rsidR="001C6601">
        <w:t xml:space="preserve"> </w:t>
      </w:r>
      <w:r w:rsidR="00047109" w:rsidRPr="00282473">
        <w:t>(mogelijke bron: Locatus).</w:t>
      </w:r>
    </w:p>
    <w:p w:rsidR="00047109" w:rsidRPr="00282473" w:rsidRDefault="00047109" w:rsidP="00534C9C">
      <w:pPr>
        <w:pStyle w:val="Lijstalinea"/>
        <w:numPr>
          <w:ilvl w:val="0"/>
          <w:numId w:val="10"/>
        </w:numPr>
      </w:pPr>
      <w:r w:rsidRPr="00282473">
        <w:t>Leegstand naar winkelgebied (mogelijke bron: Locatus).</w:t>
      </w:r>
    </w:p>
    <w:p w:rsidR="00047109" w:rsidRPr="00282473" w:rsidRDefault="00047109" w:rsidP="00534C9C">
      <w:pPr>
        <w:pStyle w:val="Lijstalinea"/>
        <w:numPr>
          <w:ilvl w:val="0"/>
          <w:numId w:val="10"/>
        </w:numPr>
      </w:pPr>
      <w:r w:rsidRPr="00282473">
        <w:t>Economisch functioneren detailhandel / presteren winkelgebieden middels distributieplanologisch onderzoek (Mogelijke bronnen: Koopstromenonderzoek Randstad, Omzetkengetallen via Panteia/CBS, Locatus).</w:t>
      </w:r>
    </w:p>
    <w:p w:rsidR="0005150A" w:rsidRDefault="0005150A" w:rsidP="00534C9C">
      <w:pPr>
        <w:pStyle w:val="Lijstalinea"/>
        <w:numPr>
          <w:ilvl w:val="0"/>
          <w:numId w:val="10"/>
        </w:numPr>
      </w:pPr>
      <w:r>
        <w:t>Koopstromen (mogelijke bron: Koopstromenonderzoek Randstad).</w:t>
      </w:r>
    </w:p>
    <w:p w:rsidR="0005150A" w:rsidRDefault="0005150A" w:rsidP="00534C9C">
      <w:pPr>
        <w:pStyle w:val="Lijstalinea"/>
        <w:numPr>
          <w:ilvl w:val="0"/>
          <w:numId w:val="10"/>
        </w:numPr>
      </w:pPr>
      <w:r>
        <w:t>Nieuwbouwplannen (lokaal/regionaal planoverzicht en/of lokaal/regionaal beleid).</w:t>
      </w:r>
    </w:p>
    <w:p w:rsidR="0005150A" w:rsidRDefault="00047109" w:rsidP="00534C9C">
      <w:pPr>
        <w:pStyle w:val="Lijstalinea"/>
        <w:numPr>
          <w:ilvl w:val="0"/>
          <w:numId w:val="10"/>
        </w:numPr>
        <w:rPr>
          <w:rFonts w:eastAsia="Calibri"/>
        </w:rPr>
      </w:pPr>
      <w:r w:rsidRPr="00282473">
        <w:t>Gewenste structuur: keuzes in perspectiefarme en perspectiefrijke winkelgebieden</w:t>
      </w:r>
      <w:r w:rsidR="0005150A">
        <w:rPr>
          <w:rFonts w:eastAsia="Calibri"/>
        </w:rPr>
        <w:t>.</w:t>
      </w:r>
      <w:r w:rsidR="00FD54A5">
        <w:rPr>
          <w:rFonts w:eastAsia="Calibri"/>
        </w:rPr>
        <w:t xml:space="preserve"> (mogelijke bron: </w:t>
      </w:r>
      <w:r w:rsidR="00FD54A5" w:rsidRPr="00FD54A5">
        <w:t>Verkenning Mogelijkheden Herijking Winkelstructuur 2018)</w:t>
      </w:r>
    </w:p>
    <w:p w:rsidR="0005150A" w:rsidRDefault="0005150A" w:rsidP="0005150A">
      <w:pPr>
        <w:rPr>
          <w:rFonts w:eastAsia="Calibri"/>
        </w:rPr>
      </w:pPr>
    </w:p>
    <w:p w:rsidR="0005150A" w:rsidRDefault="0005150A" w:rsidP="0005150A">
      <w:pPr>
        <w:pStyle w:val="Kadertitel"/>
      </w:pPr>
      <w:r>
        <w:t xml:space="preserve">VERSCHIL AANVAARDBARE EN </w:t>
      </w:r>
      <w:r w:rsidR="00C61953">
        <w:t>on</w:t>
      </w:r>
      <w:r>
        <w:t xml:space="preserve">AANVAARDBARE LEEGSTAND ESSENTIEEL </w:t>
      </w:r>
    </w:p>
    <w:p w:rsidR="0005150A" w:rsidRDefault="0005150A" w:rsidP="0005150A">
      <w:pPr>
        <w:pStyle w:val="Kadertekst"/>
      </w:pPr>
      <w:r>
        <w:t xml:space="preserve">Het duiden van de ruimtelijke effecten is een </w:t>
      </w:r>
      <w:r w:rsidR="00C61953">
        <w:t>essentieel</w:t>
      </w:r>
      <w:r>
        <w:t xml:space="preserve"> onderdeel voor onderbouwing van</w:t>
      </w:r>
    </w:p>
    <w:p w:rsidR="0005150A" w:rsidRDefault="0005150A" w:rsidP="0005150A">
      <w:pPr>
        <w:pStyle w:val="Kadertekst"/>
      </w:pPr>
      <w:r>
        <w:t xml:space="preserve">winkelplannen. Als u samen de effecten op de winkelstructuur en leegstand acceptabel acht, kunt u een groot deel van de Ladderonderbouwing geven. Dit vergt dus een goede analyse van de winkelstructuur en het benoemen van </w:t>
      </w:r>
      <w:r w:rsidR="00081474">
        <w:t xml:space="preserve">aanvaardbare </w:t>
      </w:r>
      <w:r>
        <w:t xml:space="preserve">versus </w:t>
      </w:r>
      <w:r w:rsidR="00081474">
        <w:t>onaanvaar</w:t>
      </w:r>
      <w:r w:rsidR="00503E76">
        <w:t>d</w:t>
      </w:r>
      <w:r w:rsidR="00081474">
        <w:t>bare</w:t>
      </w:r>
      <w:r>
        <w:t xml:space="preserve"> leegstand.</w:t>
      </w:r>
      <w:r w:rsidR="00503E76">
        <w:t xml:space="preserve"> Een voorbeeld van aanvaarbare leegstand kan een winkelpand zijn </w:t>
      </w:r>
      <w:r w:rsidR="00C61953">
        <w:t>dat</w:t>
      </w:r>
      <w:r w:rsidR="00503E76">
        <w:t xml:space="preserve"> leeg komt te staan buiten de gewenste winkelstructuur (ingebed in beleid).</w:t>
      </w:r>
      <w:r>
        <w:t xml:space="preserve"> Feit is wel dat u hier dan </w:t>
      </w:r>
      <w:r w:rsidR="00C61953">
        <w:t xml:space="preserve">een </w:t>
      </w:r>
      <w:r>
        <w:t xml:space="preserve">onderbouwde visie </w:t>
      </w:r>
      <w:r w:rsidR="00C61953">
        <w:t>op</w:t>
      </w:r>
      <w:r>
        <w:t xml:space="preserve"> moet hebben die gedeeld wordt met de regio en provincie. </w:t>
      </w:r>
      <w:r w:rsidR="00C61953">
        <w:t>Omdat</w:t>
      </w:r>
      <w:r>
        <w:t xml:space="preserve"> meeste</w:t>
      </w:r>
      <w:r w:rsidR="00C61953">
        <w:t xml:space="preserve"> </w:t>
      </w:r>
      <w:r>
        <w:t>gemeenten deze visie niet</w:t>
      </w:r>
      <w:r w:rsidR="00C61953">
        <w:t xml:space="preserve"> hebben</w:t>
      </w:r>
      <w:r>
        <w:t>, moet</w:t>
      </w:r>
      <w:r w:rsidR="00C61953">
        <w:t xml:space="preserve"> deze vaak</w:t>
      </w:r>
      <w:r>
        <w:t xml:space="preserve"> op planniveau worden gemaakt.</w:t>
      </w:r>
    </w:p>
    <w:p w:rsidR="0005150A" w:rsidRDefault="0005150A" w:rsidP="0005150A">
      <w:pPr>
        <w:pStyle w:val="Kadertekst"/>
      </w:pPr>
    </w:p>
    <w:p w:rsidR="0005150A" w:rsidRDefault="0005150A" w:rsidP="0005150A">
      <w:pPr>
        <w:pStyle w:val="Kadertekst"/>
      </w:pPr>
      <w:r>
        <w:t>Voor de acceptabele en aanvaardbare (leegstands)effecten is het</w:t>
      </w:r>
      <w:r w:rsidR="00C61953">
        <w:t xml:space="preserve"> dus</w:t>
      </w:r>
      <w:r>
        <w:t xml:space="preserve"> zinvol </w:t>
      </w:r>
      <w:r w:rsidR="00C61953">
        <w:t xml:space="preserve">om een sterke </w:t>
      </w:r>
      <w:r>
        <w:t>visie te hebben</w:t>
      </w:r>
      <w:r w:rsidR="00C61953">
        <w:t>.</w:t>
      </w:r>
      <w:r>
        <w:t xml:space="preserve"> </w:t>
      </w:r>
      <w:r w:rsidR="00C61953">
        <w:t>D</w:t>
      </w:r>
      <w:r>
        <w:t xml:space="preserve">it helpt sterk in uw onderbouwing. Hoe zorgt u ervoor dat deze leegstand bijvoorbeeld door verkleuring, sloop of transformatie </w:t>
      </w:r>
      <w:r w:rsidR="00C61953">
        <w:t xml:space="preserve">naar </w:t>
      </w:r>
      <w:r>
        <w:t xml:space="preserve">wonen wordt opgelost? </w:t>
      </w:r>
    </w:p>
    <w:p w:rsidR="001426BC" w:rsidRPr="00282473" w:rsidRDefault="001426BC" w:rsidP="001426BC">
      <w:pPr>
        <w:pStyle w:val="Kadertekst"/>
      </w:pPr>
    </w:p>
    <w:p w:rsidR="0005150A" w:rsidRDefault="0005150A" w:rsidP="0005150A">
      <w:pPr>
        <w:pStyle w:val="Kadertitel"/>
      </w:pPr>
      <w:r>
        <w:t xml:space="preserve">GEMEENSCHAPPELIJKE UITGANGSPUNTEN HELPEN STERK </w:t>
      </w:r>
    </w:p>
    <w:p w:rsidR="0005150A" w:rsidRDefault="00C61953" w:rsidP="0005150A">
      <w:pPr>
        <w:pStyle w:val="Kadertekst"/>
      </w:pPr>
      <w:r>
        <w:t>Idealiter zijn</w:t>
      </w:r>
      <w:r w:rsidR="0005150A">
        <w:t xml:space="preserve"> er (sub)regionale afspraken tussen de gemeenten en provincie over bovenstaande elementen</w:t>
      </w:r>
      <w:r>
        <w:t>,</w:t>
      </w:r>
      <w:r w:rsidR="0005150A">
        <w:t xml:space="preserve"> </w:t>
      </w:r>
      <w:r>
        <w:t>z</w:t>
      </w:r>
      <w:r w:rsidR="0005150A">
        <w:t xml:space="preserve">oals: DPO-ruimte, segmenten waar kwalitatieve behoefte is (ook al is er geen ‘kwantitatieve behoefte’) en visie op </w:t>
      </w:r>
      <w:r w:rsidR="00503E76">
        <w:t xml:space="preserve">aanvaardbare </w:t>
      </w:r>
      <w:r w:rsidR="0005150A">
        <w:t xml:space="preserve">en </w:t>
      </w:r>
      <w:r w:rsidR="00503E76">
        <w:t xml:space="preserve">onaanvaardbare </w:t>
      </w:r>
      <w:r w:rsidR="0005150A">
        <w:t>leegstand, inclusief: welk deel van uw winkelstructuur zal afsterven en hoe u daarmee om</w:t>
      </w:r>
      <w:r w:rsidR="00E83D53">
        <w:t>gaat.</w:t>
      </w:r>
      <w:r w:rsidR="0005150A">
        <w:t xml:space="preserve"> Er zijn veel winkelplannen</w:t>
      </w:r>
      <w:r>
        <w:t>.</w:t>
      </w:r>
      <w:r w:rsidR="0005150A">
        <w:t xml:space="preserve"> </w:t>
      </w:r>
      <w:r>
        <w:t>D</w:t>
      </w:r>
      <w:r w:rsidR="0005150A">
        <w:t xml:space="preserve">aarom loont het om hier verder over door te spreken. U hoeft niet </w:t>
      </w:r>
      <w:r>
        <w:t xml:space="preserve">per </w:t>
      </w:r>
      <w:r w:rsidR="0005150A">
        <w:t>se een Ladderproof winkelvisie te hebben, al i</w:t>
      </w:r>
      <w:r>
        <w:t>s dat natuurlijk wel het ideaal. U</w:t>
      </w:r>
      <w:r w:rsidR="0005150A">
        <w:t xml:space="preserve"> kunt ook enkele deelstappen oppakken</w:t>
      </w:r>
      <w:r>
        <w:t>,</w:t>
      </w:r>
      <w:r w:rsidR="0005150A">
        <w:t xml:space="preserve"> zoals hier beschreven. </w:t>
      </w:r>
      <w:r w:rsidR="00D76D78">
        <w:t xml:space="preserve"> </w:t>
      </w:r>
    </w:p>
    <w:p w:rsidR="0005150A" w:rsidRDefault="0005150A" w:rsidP="0005150A"/>
    <w:p w:rsidR="0005150A" w:rsidRDefault="00D76D78" w:rsidP="004446D0">
      <w:pPr>
        <w:pStyle w:val="Kadertitel"/>
      </w:pPr>
      <w:r>
        <w:t>Regionale detailhandelvisie en regionale adviescommisie in relatie tot Ladder</w:t>
      </w:r>
    </w:p>
    <w:p w:rsidR="004446D0" w:rsidRPr="00D76D78" w:rsidRDefault="004446D0" w:rsidP="00D76D78">
      <w:pPr>
        <w:pStyle w:val="Kadertekst"/>
      </w:pPr>
      <w:r>
        <w:t>De provincie vraagt om een regionale detailhandelsvisie. Regionale afspraken (conform URANSO) komen in de vorm van deze regionale visie. Daarnaast moeten grotere winkeltoevoegingen</w:t>
      </w:r>
      <w:r w:rsidR="00D76D78">
        <w:t xml:space="preserve"> (nieuwe detailhandel groter dan 1.500 m</w:t>
      </w:r>
      <w:r w:rsidR="00D76D78">
        <w:rPr>
          <w:vertAlign w:val="superscript"/>
        </w:rPr>
        <w:t>2</w:t>
      </w:r>
      <w:r w:rsidR="00D76D78">
        <w:t xml:space="preserve"> wvo of winkelgebieden groter dan 25.000 m</w:t>
      </w:r>
      <w:r w:rsidR="00D76D78">
        <w:rPr>
          <w:vertAlign w:val="superscript"/>
        </w:rPr>
        <w:t>2</w:t>
      </w:r>
      <w:r w:rsidR="00D76D78">
        <w:t xml:space="preserve"> wvo en de nieuwe detailhandel groter dan 3.000 m</w:t>
      </w:r>
      <w:r w:rsidR="00D76D78">
        <w:rPr>
          <w:vertAlign w:val="superscript"/>
        </w:rPr>
        <w:t>2</w:t>
      </w:r>
      <w:r w:rsidR="0022437F">
        <w:t xml:space="preserve"> wvo) zijn voorzien van</w:t>
      </w:r>
      <w:r w:rsidR="00D76D78">
        <w:t xml:space="preserve"> een advies van de regionale adviescommissie (hierna RAC). Bij het beoordelen van detailhandelsplannen kijkt de RAC naar regionale afspraken, het provinciaal beleid en behoefte aan de ontwikkeling conform Ladder.</w:t>
      </w:r>
    </w:p>
    <w:p w:rsidR="004446D0" w:rsidRDefault="004446D0" w:rsidP="0005150A"/>
    <w:p w:rsidR="004446D0" w:rsidRPr="0005150A" w:rsidRDefault="004446D0" w:rsidP="0005150A"/>
    <w:p w:rsidR="0005150A" w:rsidRDefault="0005150A" w:rsidP="006624E9">
      <w:pPr>
        <w:pStyle w:val="Kop3"/>
      </w:pPr>
      <w:bookmarkStart w:id="105" w:name="_Behoefte_hotels"/>
      <w:bookmarkStart w:id="106" w:name="_Toc529277270"/>
      <w:bookmarkStart w:id="107" w:name="_Toc535490900"/>
      <w:bookmarkStart w:id="108" w:name="_Toc535841560"/>
      <w:bookmarkStart w:id="109" w:name="_Toc535841650"/>
      <w:bookmarkStart w:id="110" w:name="_Toc952002"/>
      <w:bookmarkEnd w:id="105"/>
      <w:r>
        <w:t>Behoefte hotels</w:t>
      </w:r>
      <w:bookmarkEnd w:id="106"/>
      <w:bookmarkEnd w:id="107"/>
      <w:bookmarkEnd w:id="108"/>
      <w:bookmarkEnd w:id="109"/>
      <w:bookmarkEnd w:id="110"/>
    </w:p>
    <w:p w:rsidR="001A24AB" w:rsidRDefault="001A24AB" w:rsidP="001A24AB">
      <w:pPr>
        <w:pStyle w:val="Kop4"/>
      </w:pPr>
      <w:r>
        <w:t>Kwantitatieve behoefte hotels</w:t>
      </w:r>
    </w:p>
    <w:p w:rsidR="00C8101E" w:rsidRDefault="001A24AB" w:rsidP="006A22C9">
      <w:pPr>
        <w:pStyle w:val="Kop5"/>
      </w:pPr>
      <w:r>
        <w:t>Kwantitatief a</w:t>
      </w:r>
      <w:r w:rsidR="00C8101E">
        <w:t xml:space="preserve">anbod: </w:t>
      </w:r>
      <w:r>
        <w:t>i</w:t>
      </w:r>
      <w:r w:rsidR="00C8101E" w:rsidRPr="00047E2E">
        <w:t xml:space="preserve">n totaal circa </w:t>
      </w:r>
      <w:r w:rsidR="00A04386">
        <w:t>22.100 tot 25.000</w:t>
      </w:r>
      <w:r w:rsidR="00C8101E" w:rsidRPr="00047E2E">
        <w:t xml:space="preserve"> kamers (plan)aanbod binnen de </w:t>
      </w:r>
      <w:r w:rsidR="00566538">
        <w:t>MRA</w:t>
      </w:r>
    </w:p>
    <w:p w:rsidR="00240A31" w:rsidRDefault="00C8101E" w:rsidP="00805A21">
      <w:r>
        <w:t xml:space="preserve">Om de behoefte aan hotels in de marktregio de komende tien jaar te kunnen bepalen </w:t>
      </w:r>
      <w:r w:rsidR="00805A21">
        <w:t>dient</w:t>
      </w:r>
      <w:r>
        <w:t xml:space="preserve"> de te verwachten vraag naar hotelkamers met het huidige aanbod in de marktregio</w:t>
      </w:r>
      <w:r w:rsidR="00805A21">
        <w:t xml:space="preserve"> te worden geconfronteerd</w:t>
      </w:r>
      <w:r>
        <w:t xml:space="preserve">. </w:t>
      </w:r>
      <w:r w:rsidR="00805A21">
        <w:t>Er zijn vanuit verschillende bronnen gegevens bekend over de</w:t>
      </w:r>
      <w:r w:rsidR="005C7CB1">
        <w:t xml:space="preserve"> </w:t>
      </w:r>
      <w:r w:rsidR="00240A31">
        <w:t xml:space="preserve">bestaande </w:t>
      </w:r>
      <w:r w:rsidR="00805A21">
        <w:t>plan</w:t>
      </w:r>
      <w:r w:rsidR="00240A31">
        <w:t>voorraad</w:t>
      </w:r>
      <w:r w:rsidR="00805A21">
        <w:t xml:space="preserve"> in de regio: bijvoorbeeld op</w:t>
      </w:r>
      <w:r w:rsidR="005C7CB1">
        <w:t xml:space="preserve"> </w:t>
      </w:r>
      <w:r w:rsidR="00A04386">
        <w:t xml:space="preserve">basis van openbare lijsten </w:t>
      </w:r>
      <w:r w:rsidR="005C7CB1">
        <w:t xml:space="preserve">van bijvoorbeeld </w:t>
      </w:r>
      <w:r w:rsidR="00A04386">
        <w:t>Vastgoedjournaal (peildatum aug</w:t>
      </w:r>
      <w:r w:rsidR="009F720D">
        <w:t xml:space="preserve">ustus </w:t>
      </w:r>
      <w:r w:rsidR="00A04386">
        <w:t>2018)</w:t>
      </w:r>
      <w:r w:rsidR="00805A21">
        <w:t xml:space="preserve">: zie ook tabel hieronder met indicatieve kengetallen over vraag, aanbod en behoefte op verschillende </w:t>
      </w:r>
      <w:r w:rsidR="0022437F" w:rsidRPr="0022437F">
        <w:t>gebiedsniveau</w:t>
      </w:r>
      <w:r w:rsidR="00825777" w:rsidRPr="0022437F">
        <w:t>s</w:t>
      </w:r>
      <w:r w:rsidR="00805A21">
        <w:t xml:space="preserve">. </w:t>
      </w:r>
    </w:p>
    <w:p w:rsidR="00805A21" w:rsidRDefault="00805A21" w:rsidP="00805A21"/>
    <w:p w:rsidR="00805A21" w:rsidRPr="005C7CB1" w:rsidRDefault="00805A21" w:rsidP="00805A21">
      <w:r>
        <w:t>Ook gemeente Zaanstad zelf beschikt over een recente inventarisatie (2018) van de huidige voorraad kamers</w:t>
      </w:r>
      <w:r w:rsidR="00EC756D">
        <w:t xml:space="preserve"> in de gemeente</w:t>
      </w:r>
      <w:r>
        <w:t xml:space="preserve">: het totaal aantal bestaande kamers in hotels, hostels en bed </w:t>
      </w:r>
      <w:r w:rsidR="00A67F63">
        <w:t xml:space="preserve">&amp; </w:t>
      </w:r>
      <w:r>
        <w:t>breakfast, bedraagt in 2018 ongeveer 760 kamers</w:t>
      </w:r>
      <w:r w:rsidR="00EC756D">
        <w:t xml:space="preserve"> in gemeente Zaanstad</w:t>
      </w:r>
      <w:r>
        <w:t xml:space="preserve">. Daarnaast is in de inventarisatie een totale plancapaciteit voor circa 1.395 kamers </w:t>
      </w:r>
      <w:r w:rsidR="00EC756D">
        <w:t xml:space="preserve">in gemeente Zaanstad </w:t>
      </w:r>
      <w:r>
        <w:t xml:space="preserve">terug te zien. </w:t>
      </w:r>
    </w:p>
    <w:p w:rsidR="00EC756D" w:rsidRDefault="00EC756D" w:rsidP="00915A44"/>
    <w:p w:rsidR="00C8101E" w:rsidRDefault="00095964" w:rsidP="006A22C9">
      <w:pPr>
        <w:pStyle w:val="Kop5"/>
      </w:pPr>
      <w:r>
        <w:t>Kwantitatieve vraag</w:t>
      </w:r>
      <w:r w:rsidR="00C8101E">
        <w:t xml:space="preserve">: </w:t>
      </w:r>
      <w:r w:rsidR="008432FE">
        <w:t>uitbreidings</w:t>
      </w:r>
      <w:r w:rsidR="00C8101E" w:rsidRPr="00047E2E">
        <w:t>vraag naar hotelkamer</w:t>
      </w:r>
      <w:r w:rsidR="00551291">
        <w:t>s</w:t>
      </w:r>
      <w:r w:rsidR="008432FE">
        <w:t xml:space="preserve"> in MRA</w:t>
      </w:r>
      <w:r w:rsidR="00551291">
        <w:t xml:space="preserve"> is circa </w:t>
      </w:r>
      <w:r w:rsidR="008432FE">
        <w:t>18.725</w:t>
      </w:r>
      <w:r w:rsidR="00551291">
        <w:t xml:space="preserve"> kamers t/m 2022</w:t>
      </w:r>
    </w:p>
    <w:p w:rsidR="00551291" w:rsidRDefault="008432FE" w:rsidP="00551291">
      <w:r>
        <w:t>Voor de totale MRA wijst het regionale</w:t>
      </w:r>
      <w:r w:rsidR="00551291">
        <w:t xml:space="preserve"> onderzoek </w:t>
      </w:r>
      <w:r>
        <w:t>van ZKA</w:t>
      </w:r>
      <w:r w:rsidR="00C85886">
        <w:rPr>
          <w:rStyle w:val="Voetnootmarkering"/>
        </w:rPr>
        <w:footnoteReference w:id="17"/>
      </w:r>
      <w:r>
        <w:t xml:space="preserve"> </w:t>
      </w:r>
      <w:r w:rsidR="00551291">
        <w:t xml:space="preserve"> </w:t>
      </w:r>
      <w:r>
        <w:t>naar verblijfsto</w:t>
      </w:r>
      <w:r w:rsidR="006A11A7">
        <w:t>e</w:t>
      </w:r>
      <w:r>
        <w:t>risme in de regio</w:t>
      </w:r>
      <w:r w:rsidR="00551291">
        <w:t xml:space="preserve"> op een uitbreidingsvraag van circa 18.725 kamers in de periode 2016-2022 voor de gehele MRA. Volgens dit onderzoek was de totale planvoorraad destijds zo’n 9.500 kamers, waardoor er een opgave voor extra plannen voor circa 9.</w:t>
      </w:r>
      <w:r>
        <w:t>2</w:t>
      </w:r>
      <w:r w:rsidR="00551291">
        <w:t xml:space="preserve">00 kamers zou resteren. </w:t>
      </w:r>
      <w:r>
        <w:t xml:space="preserve">Het grootste deel van deze vraag naar extra kamers, zou volgens ZKA (2018) vooral nodig zijn voor de vraag naar de “Amsterdam-experience” in de MRA. In het onderzoek wordt nog geen doorkijk gegeven naar de vijf jaar daarna. </w:t>
      </w:r>
      <w:r w:rsidR="000B69AC" w:rsidRPr="000B69AC">
        <w:rPr>
          <w:u w:val="single"/>
        </w:rPr>
        <w:t xml:space="preserve">Bestuurlijk is binnen de MRA afgesproken dat dit ZKA rapport leidend is voor het bepalen van de regionale </w:t>
      </w:r>
      <w:r w:rsidR="000B69AC">
        <w:rPr>
          <w:u w:val="single"/>
        </w:rPr>
        <w:t xml:space="preserve">(MRA) </w:t>
      </w:r>
      <w:r w:rsidR="000B69AC" w:rsidRPr="000B69AC">
        <w:rPr>
          <w:u w:val="single"/>
        </w:rPr>
        <w:t>vraag.</w:t>
      </w:r>
    </w:p>
    <w:p w:rsidR="008432FE" w:rsidRDefault="008432FE" w:rsidP="00551291"/>
    <w:p w:rsidR="00551291" w:rsidRDefault="008432FE" w:rsidP="005A70AF">
      <w:pPr>
        <w:autoSpaceDE w:val="0"/>
        <w:autoSpaceDN w:val="0"/>
        <w:adjustRightInd w:val="0"/>
        <w:spacing w:line="240" w:lineRule="auto"/>
      </w:pPr>
      <w:r w:rsidRPr="005A70AF">
        <w:t>Voor de regio Zaanstreek-Waterland wijst onderzoek van LAg</w:t>
      </w:r>
      <w:r w:rsidR="00551291" w:rsidRPr="005A70AF">
        <w:t>roup</w:t>
      </w:r>
      <w:r w:rsidR="00C85886">
        <w:rPr>
          <w:rStyle w:val="Voetnootmarkering"/>
        </w:rPr>
        <w:footnoteReference w:id="18"/>
      </w:r>
      <w:r w:rsidR="00551291" w:rsidRPr="005A70AF">
        <w:t xml:space="preserve"> op een uitbreidingsvraag van circa </w:t>
      </w:r>
      <w:r w:rsidRPr="005A70AF">
        <w:t>465 tot 675 extra kamers in de periode 2016-2022 voor Zaanstreek-Waterland</w:t>
      </w:r>
      <w:r w:rsidR="00805A21">
        <w:t>. Volgens dit onderzoek</w:t>
      </w:r>
      <w:r w:rsidR="00003DA2">
        <w:t xml:space="preserve"> resteert</w:t>
      </w:r>
      <w:r w:rsidR="00551291" w:rsidRPr="005A70AF">
        <w:t xml:space="preserve"> er </w:t>
      </w:r>
      <w:r w:rsidR="005A70AF" w:rsidRPr="005A70AF">
        <w:t xml:space="preserve">voor de periode tot 2022 nog een relatief beperkte </w:t>
      </w:r>
      <w:r w:rsidR="00551291" w:rsidRPr="005A70AF">
        <w:t xml:space="preserve">opgave voor extra plannen. </w:t>
      </w:r>
      <w:r w:rsidR="005A70AF" w:rsidRPr="005A70AF">
        <w:t xml:space="preserve">Zie </w:t>
      </w:r>
      <w:r w:rsidR="00805A21">
        <w:t xml:space="preserve">ook </w:t>
      </w:r>
      <w:r w:rsidR="00003DA2">
        <w:t>de tabel</w:t>
      </w:r>
      <w:r w:rsidR="005A70AF" w:rsidRPr="005A70AF">
        <w:t xml:space="preserve"> hier</w:t>
      </w:r>
      <w:r w:rsidR="0022437F">
        <w:t>na</w:t>
      </w:r>
      <w:r w:rsidR="005A70AF" w:rsidRPr="005A70AF">
        <w:t xml:space="preserve">. </w:t>
      </w:r>
    </w:p>
    <w:p w:rsidR="00680F6A" w:rsidRDefault="00680F6A" w:rsidP="00680F6A">
      <w:pPr>
        <w:pStyle w:val="Kop5"/>
      </w:pPr>
      <w:r>
        <w:t>Kwantitatieve behoefte: indicatieve kengetallen bieden aanknopingspunten voor bepalen behoefte in de regio</w:t>
      </w:r>
    </w:p>
    <w:p w:rsidR="00680F6A" w:rsidRDefault="00680F6A" w:rsidP="00680F6A">
      <w:r>
        <w:t xml:space="preserve">Zoals ook in de tabel te zien is, zijn er beperkte eenduidige gegevens op de verschillende gebiedsniveau ‘s waar het gaat om vraag, aanbod en behoefte aan hotelkamers. </w:t>
      </w:r>
      <w:r w:rsidR="0022437F">
        <w:t>Het</w:t>
      </w:r>
      <w:r>
        <w:t xml:space="preserve"> indicatief overzicht met kengetallen kan wel aanknopingspunten bieden voor het bepalen van de kwantitatieve behoefte aan hotelkamers, waar nodig aangevuld met overige inzichten of aanvullend onderzoek. </w:t>
      </w:r>
    </w:p>
    <w:p w:rsidR="00680F6A" w:rsidRDefault="00680F6A" w:rsidP="00680F6A"/>
    <w:p w:rsidR="00680F6A" w:rsidRDefault="00680F6A" w:rsidP="00680F6A">
      <w:r>
        <w:t xml:space="preserve">Op basis van het onderzoek van ZKA (2018) is op het niveau van de totale MRA een resterende opgave voor extra hotelplannen te zien van circa 9.200 kamers in de periode van 2016 tot 2022. Voor de </w:t>
      </w:r>
      <w:r w:rsidRPr="005A70AF">
        <w:t>regio Zaanstreek-Waterland wijst onderzoek van LAg</w:t>
      </w:r>
      <w:r>
        <w:t xml:space="preserve">roup (2017) </w:t>
      </w:r>
      <w:r w:rsidRPr="005A70AF">
        <w:t xml:space="preserve">voor de periode tot 2022 </w:t>
      </w:r>
      <w:r>
        <w:t xml:space="preserve">op </w:t>
      </w:r>
      <w:r w:rsidRPr="005A70AF">
        <w:t xml:space="preserve">een </w:t>
      </w:r>
      <w:r>
        <w:t xml:space="preserve">negatieve of </w:t>
      </w:r>
      <w:r w:rsidRPr="005A70AF">
        <w:lastRenderedPageBreak/>
        <w:t>relatief beperkte opgave voor extra plannen</w:t>
      </w:r>
      <w:r>
        <w:t xml:space="preserve"> in de regio Zaanstreek Waterland</w:t>
      </w:r>
      <w:r w:rsidRPr="005A70AF">
        <w:t xml:space="preserve">. Zie </w:t>
      </w:r>
      <w:r>
        <w:t>ook de tabel</w:t>
      </w:r>
      <w:r w:rsidRPr="005A70AF">
        <w:t xml:space="preserve"> </w:t>
      </w:r>
      <w:r>
        <w:t>hier</w:t>
      </w:r>
      <w:r w:rsidR="0022437F">
        <w:t>na</w:t>
      </w:r>
      <w:r w:rsidRPr="005A70AF">
        <w:t xml:space="preserve">. </w:t>
      </w:r>
      <w:r>
        <w:t xml:space="preserve">Op het niveau van gemeente Zaanstad zijn enkel gegevens over de totale plancapaciteit/initiatieven bekend, maar vooralsnog geen gegevens over de uitbreidingsvraag of behoefte. Hetzelfde geldt voor gemeente Amsterdam. </w:t>
      </w:r>
    </w:p>
    <w:p w:rsidR="00680F6A" w:rsidRDefault="00680F6A" w:rsidP="00825777">
      <w:pPr>
        <w:pStyle w:val="Tabelofgrafiektitel"/>
        <w:rPr>
          <w:lang w:val="nl-NL"/>
        </w:rPr>
      </w:pPr>
    </w:p>
    <w:p w:rsidR="0034480D" w:rsidRPr="00444FF7" w:rsidRDefault="0034480D" w:rsidP="00825777">
      <w:pPr>
        <w:pStyle w:val="Tabelofgrafiektitel"/>
        <w:rPr>
          <w:lang w:val="nl-NL"/>
        </w:rPr>
      </w:pPr>
      <w:r w:rsidRPr="00444FF7">
        <w:rPr>
          <w:lang w:val="nl-NL"/>
        </w:rPr>
        <w:t xml:space="preserve">Tabel </w:t>
      </w:r>
      <w:r w:rsidR="00A2599F">
        <w:rPr>
          <w:lang w:val="nl-NL"/>
        </w:rPr>
        <w:fldChar w:fldCharType="begin"/>
      </w:r>
      <w:r w:rsidR="00A2599F">
        <w:rPr>
          <w:lang w:val="nl-NL"/>
        </w:rPr>
        <w:instrText xml:space="preserve"> SEQ Tabel \* ARABIC </w:instrText>
      </w:r>
      <w:r w:rsidR="00A2599F">
        <w:rPr>
          <w:lang w:val="nl-NL"/>
        </w:rPr>
        <w:fldChar w:fldCharType="separate"/>
      </w:r>
      <w:r w:rsidR="006154BC">
        <w:rPr>
          <w:lang w:val="nl-NL"/>
        </w:rPr>
        <w:t>15</w:t>
      </w:r>
      <w:r w:rsidR="00A2599F">
        <w:rPr>
          <w:lang w:val="nl-NL"/>
        </w:rPr>
        <w:fldChar w:fldCharType="end"/>
      </w:r>
      <w:r w:rsidRPr="00444FF7">
        <w:rPr>
          <w:lang w:val="nl-NL"/>
        </w:rPr>
        <w:t xml:space="preserve">: indicatieve kengetallen hotelmarkt MRA, Zaanstreek-Waterland uit diverse bronnen </w:t>
      </w:r>
    </w:p>
    <w:tbl>
      <w:tblPr>
        <w:tblStyle w:val="STECTabel"/>
        <w:tblW w:w="0" w:type="auto"/>
        <w:tblLook w:val="04A0" w:firstRow="1" w:lastRow="0" w:firstColumn="1" w:lastColumn="0" w:noHBand="0" w:noVBand="1"/>
      </w:tblPr>
      <w:tblGrid>
        <w:gridCol w:w="1105"/>
        <w:gridCol w:w="2151"/>
        <w:gridCol w:w="3701"/>
        <w:gridCol w:w="2436"/>
      </w:tblGrid>
      <w:tr w:rsidR="0034480D" w:rsidRPr="00825777" w:rsidTr="00825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Pr>
          <w:p w:rsidR="0034480D" w:rsidRPr="00825777" w:rsidRDefault="00E03133" w:rsidP="00DB39BB">
            <w:pPr>
              <w:rPr>
                <w:rFonts w:ascii="Univers LT Pro 57 Condensed" w:hAnsi="Univers LT Pro 57 Condensed"/>
                <w:b w:val="0"/>
                <w:color w:val="7F7F7F" w:themeColor="text1" w:themeTint="80"/>
                <w:sz w:val="16"/>
                <w:szCs w:val="16"/>
              </w:rPr>
            </w:pPr>
            <w:r w:rsidRPr="00825777">
              <w:rPr>
                <w:rFonts w:ascii="Univers LT Pro 57 Condensed" w:hAnsi="Univers LT Pro 57 Condensed"/>
                <w:b w:val="0"/>
                <w:color w:val="7F7F7F" w:themeColor="text1" w:themeTint="80"/>
                <w:sz w:val="16"/>
                <w:szCs w:val="16"/>
              </w:rPr>
              <w:t>Gebied</w:t>
            </w:r>
          </w:p>
        </w:tc>
        <w:tc>
          <w:tcPr>
            <w:tcW w:w="2151" w:type="dxa"/>
          </w:tcPr>
          <w:p w:rsidR="0034480D" w:rsidRPr="00825777" w:rsidRDefault="0034480D" w:rsidP="005A70AF">
            <w:pPr>
              <w:pStyle w:val="Tabelofgrafiektitel"/>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color w:val="7F7F7F" w:themeColor="text1" w:themeTint="80"/>
                <w:sz w:val="16"/>
                <w:lang w:val="nl-NL"/>
              </w:rPr>
            </w:pPr>
            <w:r w:rsidRPr="00825777">
              <w:rPr>
                <w:rFonts w:ascii="Univers LT Pro 57 Condensed" w:hAnsi="Univers LT Pro 57 Condensed"/>
                <w:color w:val="7F7F7F" w:themeColor="text1" w:themeTint="80"/>
                <w:sz w:val="16"/>
                <w:lang w:val="nl-NL"/>
              </w:rPr>
              <w:t>Vraag hotelkamers</w:t>
            </w:r>
          </w:p>
        </w:tc>
        <w:tc>
          <w:tcPr>
            <w:tcW w:w="3701" w:type="dxa"/>
          </w:tcPr>
          <w:p w:rsidR="0034480D" w:rsidRPr="00825777" w:rsidRDefault="0034480D" w:rsidP="005A70AF">
            <w:pPr>
              <w:pStyle w:val="Tabelofgrafiektitel"/>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color w:val="7F7F7F" w:themeColor="text1" w:themeTint="80"/>
                <w:sz w:val="16"/>
                <w:lang w:val="nl-NL"/>
              </w:rPr>
            </w:pPr>
            <w:r w:rsidRPr="00825777">
              <w:rPr>
                <w:rFonts w:ascii="Univers LT Pro 57 Condensed" w:hAnsi="Univers LT Pro 57 Condensed"/>
                <w:color w:val="7F7F7F" w:themeColor="text1" w:themeTint="80"/>
                <w:sz w:val="16"/>
                <w:lang w:val="nl-NL"/>
              </w:rPr>
              <w:t>Planaanbod hotelkamers</w:t>
            </w:r>
          </w:p>
        </w:tc>
        <w:tc>
          <w:tcPr>
            <w:tcW w:w="2436" w:type="dxa"/>
          </w:tcPr>
          <w:p w:rsidR="0034480D" w:rsidRPr="00825777" w:rsidRDefault="0034480D" w:rsidP="005A70AF">
            <w:pPr>
              <w:pStyle w:val="Tabelofgrafiektitel"/>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color w:val="7F7F7F" w:themeColor="text1" w:themeTint="80"/>
                <w:sz w:val="16"/>
                <w:lang w:val="nl-NL"/>
              </w:rPr>
            </w:pPr>
            <w:r w:rsidRPr="00825777">
              <w:rPr>
                <w:rFonts w:ascii="Univers LT Pro 57 Condensed" w:hAnsi="Univers LT Pro 57 Condensed"/>
                <w:color w:val="7F7F7F" w:themeColor="text1" w:themeTint="80"/>
                <w:sz w:val="16"/>
                <w:lang w:val="nl-NL"/>
              </w:rPr>
              <w:t>Behoefte hotelkamers</w:t>
            </w:r>
          </w:p>
        </w:tc>
      </w:tr>
      <w:tr w:rsidR="00C85886" w:rsidRPr="00825777" w:rsidTr="0082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vMerge w:val="restart"/>
          </w:tcPr>
          <w:p w:rsidR="00C85886" w:rsidRPr="00825777" w:rsidRDefault="00C85886" w:rsidP="00805A21">
            <w:pPr>
              <w:rPr>
                <w:rFonts w:ascii="Univers LT Pro 57 Condensed" w:hAnsi="Univers LT Pro 57 Condensed"/>
                <w:sz w:val="16"/>
                <w:szCs w:val="16"/>
              </w:rPr>
            </w:pPr>
            <w:r w:rsidRPr="00825777">
              <w:rPr>
                <w:rFonts w:ascii="Univers LT Pro 57 Condensed" w:hAnsi="Univers LT Pro 57 Condensed"/>
                <w:sz w:val="16"/>
                <w:szCs w:val="16"/>
              </w:rPr>
              <w:t xml:space="preserve">MRA </w:t>
            </w:r>
          </w:p>
        </w:tc>
        <w:tc>
          <w:tcPr>
            <w:tcW w:w="2151" w:type="dxa"/>
            <w:vMerge w:val="restart"/>
          </w:tcPr>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18.725 kamers</w:t>
            </w:r>
          </w:p>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r w:rsidRPr="00825777">
              <w:rPr>
                <w:rFonts w:ascii="Univers LT Pro 57 Condensed" w:hAnsi="Univers LT Pro 57 Condensed"/>
                <w:b w:val="0"/>
                <w:noProof w:val="0"/>
                <w:color w:val="auto"/>
                <w:sz w:val="16"/>
                <w:lang w:val="nl-NL"/>
              </w:rPr>
              <w:t>(uitbreidingsvraag 2016-2022 o.b.v. ZKA, 2018</w:t>
            </w:r>
            <w:r>
              <w:rPr>
                <w:rFonts w:ascii="Univers LT Pro 57 Condensed" w:hAnsi="Univers LT Pro 57 Condensed"/>
                <w:b w:val="0"/>
                <w:noProof w:val="0"/>
                <w:color w:val="auto"/>
                <w:sz w:val="16"/>
                <w:lang w:val="nl-NL"/>
              </w:rPr>
              <w:t>, p. 66</w:t>
            </w:r>
            <w:r w:rsidRPr="00825777">
              <w:rPr>
                <w:rFonts w:ascii="Univers LT Pro 57 Condensed" w:hAnsi="Univers LT Pro 57 Condensed"/>
                <w:b w:val="0"/>
                <w:noProof w:val="0"/>
                <w:color w:val="auto"/>
                <w:sz w:val="16"/>
                <w:lang w:val="nl-NL"/>
              </w:rPr>
              <w:t>)</w:t>
            </w:r>
          </w:p>
        </w:tc>
        <w:tc>
          <w:tcPr>
            <w:tcW w:w="3701" w:type="dxa"/>
          </w:tcPr>
          <w:p w:rsidR="00C85886" w:rsidRPr="00825777" w:rsidRDefault="00C85886" w:rsidP="00DB39BB">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 xml:space="preserve">22.100 tot 25.000 kamers </w:t>
            </w:r>
          </w:p>
          <w:p w:rsidR="00C85886" w:rsidRPr="00825777" w:rsidRDefault="00C85886" w:rsidP="00DB39BB">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r w:rsidRPr="00825777">
              <w:rPr>
                <w:rFonts w:ascii="Univers LT Pro 57 Condensed" w:hAnsi="Univers LT Pro 57 Condensed"/>
                <w:b w:val="0"/>
                <w:noProof w:val="0"/>
                <w:color w:val="auto"/>
                <w:sz w:val="16"/>
                <w:lang w:val="nl-NL"/>
              </w:rPr>
              <w:t>(alle plannen o.b.v. Vastgoedjournaal, 2018)</w:t>
            </w:r>
          </w:p>
        </w:tc>
        <w:tc>
          <w:tcPr>
            <w:tcW w:w="2436" w:type="dxa"/>
            <w:vMerge w:val="restart"/>
          </w:tcPr>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9.200 kamers</w:t>
            </w:r>
          </w:p>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r w:rsidRPr="00825777">
              <w:rPr>
                <w:rFonts w:ascii="Univers LT Pro 57 Condensed" w:hAnsi="Univers LT Pro 57 Condensed"/>
                <w:b w:val="0"/>
                <w:noProof w:val="0"/>
                <w:color w:val="auto"/>
                <w:sz w:val="16"/>
                <w:lang w:val="nl-NL"/>
              </w:rPr>
              <w:t>(resterende opgave 2016-2022 o.b.v. ZKA, 2018</w:t>
            </w:r>
            <w:r>
              <w:rPr>
                <w:rFonts w:ascii="Univers LT Pro 57 Condensed" w:hAnsi="Univers LT Pro 57 Condensed"/>
                <w:b w:val="0"/>
                <w:noProof w:val="0"/>
                <w:color w:val="auto"/>
                <w:sz w:val="16"/>
                <w:lang w:val="nl-NL"/>
              </w:rPr>
              <w:t>, p. 66</w:t>
            </w:r>
            <w:r w:rsidRPr="00825777">
              <w:rPr>
                <w:rFonts w:ascii="Univers LT Pro 57 Condensed" w:hAnsi="Univers LT Pro 57 Condensed"/>
                <w:b w:val="0"/>
                <w:noProof w:val="0"/>
                <w:color w:val="auto"/>
                <w:sz w:val="16"/>
                <w:lang w:val="nl-NL"/>
              </w:rPr>
              <w:t>)</w:t>
            </w:r>
          </w:p>
        </w:tc>
      </w:tr>
      <w:tr w:rsidR="00C85886" w:rsidRPr="00825777" w:rsidTr="00825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vMerge/>
          </w:tcPr>
          <w:p w:rsidR="00C85886" w:rsidRPr="00825777" w:rsidRDefault="00C85886" w:rsidP="00805A21">
            <w:pPr>
              <w:rPr>
                <w:rFonts w:ascii="Univers LT Pro 57 Condensed" w:hAnsi="Univers LT Pro 57 Condensed"/>
                <w:sz w:val="16"/>
                <w:szCs w:val="16"/>
              </w:rPr>
            </w:pPr>
          </w:p>
        </w:tc>
        <w:tc>
          <w:tcPr>
            <w:tcW w:w="2151" w:type="dxa"/>
            <w:vMerge/>
          </w:tcPr>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noProof w:val="0"/>
                <w:color w:val="auto"/>
                <w:sz w:val="16"/>
                <w:lang w:val="nl-NL"/>
              </w:rPr>
            </w:pPr>
          </w:p>
        </w:tc>
        <w:tc>
          <w:tcPr>
            <w:tcW w:w="3701" w:type="dxa"/>
          </w:tcPr>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9.500 kamers</w:t>
            </w:r>
          </w:p>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b w:val="0"/>
                <w:noProof w:val="0"/>
                <w:color w:val="auto"/>
                <w:sz w:val="16"/>
                <w:lang w:val="nl-NL"/>
              </w:rPr>
              <w:t>(totale planvoorraad o.b.v. ZKA</w:t>
            </w:r>
            <w:r>
              <w:rPr>
                <w:rFonts w:ascii="Univers LT Pro 57 Condensed" w:hAnsi="Univers LT Pro 57 Condensed"/>
                <w:b w:val="0"/>
                <w:noProof w:val="0"/>
                <w:color w:val="auto"/>
                <w:sz w:val="16"/>
                <w:lang w:val="nl-NL"/>
              </w:rPr>
              <w:t xml:space="preserve">, </w:t>
            </w:r>
            <w:r w:rsidRPr="00825777">
              <w:rPr>
                <w:rFonts w:ascii="Univers LT Pro 57 Condensed" w:hAnsi="Univers LT Pro 57 Condensed"/>
                <w:b w:val="0"/>
                <w:noProof w:val="0"/>
                <w:color w:val="auto"/>
                <w:sz w:val="16"/>
                <w:lang w:val="nl-NL"/>
              </w:rPr>
              <w:t>2018</w:t>
            </w:r>
            <w:r>
              <w:rPr>
                <w:rFonts w:ascii="Univers LT Pro 57 Condensed" w:hAnsi="Univers LT Pro 57 Condensed"/>
                <w:b w:val="0"/>
                <w:noProof w:val="0"/>
                <w:color w:val="auto"/>
                <w:sz w:val="16"/>
                <w:lang w:val="nl-NL"/>
              </w:rPr>
              <w:t>, p. 66</w:t>
            </w:r>
            <w:r w:rsidRPr="00825777">
              <w:rPr>
                <w:rFonts w:ascii="Univers LT Pro 57 Condensed" w:hAnsi="Univers LT Pro 57 Condensed"/>
                <w:b w:val="0"/>
                <w:noProof w:val="0"/>
                <w:color w:val="auto"/>
                <w:sz w:val="16"/>
                <w:lang w:val="nl-NL"/>
              </w:rPr>
              <w:t>)</w:t>
            </w:r>
          </w:p>
        </w:tc>
        <w:tc>
          <w:tcPr>
            <w:tcW w:w="2436" w:type="dxa"/>
            <w:vMerge/>
          </w:tcPr>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b w:val="0"/>
                <w:noProof w:val="0"/>
                <w:color w:val="auto"/>
                <w:sz w:val="16"/>
                <w:lang w:val="nl-NL"/>
              </w:rPr>
            </w:pPr>
          </w:p>
        </w:tc>
      </w:tr>
      <w:tr w:rsidR="00C85886" w:rsidRPr="00825777" w:rsidTr="0082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vMerge w:val="restart"/>
          </w:tcPr>
          <w:p w:rsidR="00C85886" w:rsidRPr="00825777" w:rsidRDefault="00C85886" w:rsidP="00805A21">
            <w:pPr>
              <w:rPr>
                <w:rFonts w:ascii="Univers LT Pro 57 Condensed" w:hAnsi="Univers LT Pro 57 Condensed"/>
                <w:sz w:val="16"/>
                <w:szCs w:val="16"/>
              </w:rPr>
            </w:pPr>
            <w:r w:rsidRPr="00825777">
              <w:rPr>
                <w:rFonts w:ascii="Univers LT Pro 57 Condensed" w:hAnsi="Univers LT Pro 57 Condensed"/>
                <w:sz w:val="16"/>
                <w:szCs w:val="16"/>
              </w:rPr>
              <w:t>Zaanstreek-Waterland</w:t>
            </w:r>
          </w:p>
        </w:tc>
        <w:tc>
          <w:tcPr>
            <w:tcW w:w="2151" w:type="dxa"/>
            <w:vMerge w:val="restart"/>
          </w:tcPr>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 xml:space="preserve">464 tot 674 kamers </w:t>
            </w:r>
          </w:p>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r w:rsidRPr="00825777">
              <w:rPr>
                <w:rFonts w:ascii="Univers LT Pro 57 Condensed" w:hAnsi="Univers LT Pro 57 Condensed"/>
                <w:b w:val="0"/>
                <w:noProof w:val="0"/>
                <w:color w:val="auto"/>
                <w:sz w:val="16"/>
                <w:lang w:val="nl-NL"/>
              </w:rPr>
              <w:t>(marktruimte t/m 2022 o.b.v. LAgroep, 2017</w:t>
            </w:r>
            <w:r>
              <w:rPr>
                <w:rFonts w:ascii="Univers LT Pro 57 Condensed" w:hAnsi="Univers LT Pro 57 Condensed"/>
                <w:b w:val="0"/>
                <w:noProof w:val="0"/>
                <w:color w:val="auto"/>
                <w:sz w:val="16"/>
                <w:lang w:val="nl-NL"/>
              </w:rPr>
              <w:t>, p. 5</w:t>
            </w:r>
            <w:r w:rsidRPr="00825777">
              <w:rPr>
                <w:rFonts w:ascii="Univers LT Pro 57 Condensed" w:hAnsi="Univers LT Pro 57 Condensed"/>
                <w:b w:val="0"/>
                <w:noProof w:val="0"/>
                <w:color w:val="auto"/>
                <w:sz w:val="16"/>
                <w:lang w:val="nl-NL"/>
              </w:rPr>
              <w:t>)</w:t>
            </w:r>
          </w:p>
        </w:tc>
        <w:tc>
          <w:tcPr>
            <w:tcW w:w="3701" w:type="dxa"/>
          </w:tcPr>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 xml:space="preserve">1.970 tot 2.650 kamers </w:t>
            </w:r>
          </w:p>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r w:rsidRPr="00825777">
              <w:rPr>
                <w:rFonts w:ascii="Univers LT Pro 57 Condensed" w:hAnsi="Univers LT Pro 57 Condensed"/>
                <w:b w:val="0"/>
                <w:noProof w:val="0"/>
                <w:color w:val="auto"/>
                <w:sz w:val="16"/>
                <w:lang w:val="nl-NL"/>
              </w:rPr>
              <w:t>(alle plannen o.b.v. Vastgoedjournaal, 2018)</w:t>
            </w:r>
          </w:p>
        </w:tc>
        <w:tc>
          <w:tcPr>
            <w:tcW w:w="2436" w:type="dxa"/>
            <w:vMerge w:val="restart"/>
          </w:tcPr>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 xml:space="preserve">-137 tot 73 kamers </w:t>
            </w:r>
          </w:p>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r w:rsidRPr="00825777">
              <w:rPr>
                <w:rFonts w:ascii="Univers LT Pro 57 Condensed" w:hAnsi="Univers LT Pro 57 Condensed"/>
                <w:b w:val="0"/>
                <w:noProof w:val="0"/>
                <w:color w:val="auto"/>
                <w:sz w:val="16"/>
                <w:lang w:val="nl-NL"/>
              </w:rPr>
              <w:t>(resterende marktruimte t/m 2022 o.b.v. LAgroep, 2017</w:t>
            </w:r>
            <w:r>
              <w:rPr>
                <w:rFonts w:ascii="Univers LT Pro 57 Condensed" w:hAnsi="Univers LT Pro 57 Condensed"/>
                <w:b w:val="0"/>
                <w:noProof w:val="0"/>
                <w:color w:val="auto"/>
                <w:sz w:val="16"/>
                <w:lang w:val="nl-NL"/>
              </w:rPr>
              <w:t>, p. 5</w:t>
            </w:r>
            <w:r w:rsidRPr="00825777">
              <w:rPr>
                <w:rFonts w:ascii="Univers LT Pro 57 Condensed" w:hAnsi="Univers LT Pro 57 Condensed"/>
                <w:b w:val="0"/>
                <w:noProof w:val="0"/>
                <w:color w:val="auto"/>
                <w:sz w:val="16"/>
                <w:lang w:val="nl-NL"/>
              </w:rPr>
              <w:t>)</w:t>
            </w:r>
          </w:p>
        </w:tc>
      </w:tr>
      <w:tr w:rsidR="00C85886" w:rsidRPr="00825777" w:rsidTr="00825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vMerge/>
          </w:tcPr>
          <w:p w:rsidR="00C85886" w:rsidRPr="00825777" w:rsidRDefault="00C85886" w:rsidP="00805A21">
            <w:pPr>
              <w:rPr>
                <w:rFonts w:ascii="Univers LT Pro 57 Condensed" w:hAnsi="Univers LT Pro 57 Condensed"/>
                <w:sz w:val="16"/>
                <w:szCs w:val="16"/>
              </w:rPr>
            </w:pPr>
          </w:p>
        </w:tc>
        <w:tc>
          <w:tcPr>
            <w:tcW w:w="2151" w:type="dxa"/>
            <w:vMerge/>
          </w:tcPr>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b w:val="0"/>
                <w:noProof w:val="0"/>
                <w:color w:val="auto"/>
                <w:sz w:val="16"/>
                <w:lang w:val="nl-NL"/>
              </w:rPr>
            </w:pPr>
          </w:p>
        </w:tc>
        <w:tc>
          <w:tcPr>
            <w:tcW w:w="3701" w:type="dxa"/>
          </w:tcPr>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 xml:space="preserve">601 kamers </w:t>
            </w:r>
          </w:p>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b w:val="0"/>
                <w:noProof w:val="0"/>
                <w:color w:val="auto"/>
                <w:sz w:val="16"/>
                <w:lang w:val="nl-NL"/>
              </w:rPr>
              <w:t>(vrijwel zekere plannen o.b.v. LAgroep, 2017</w:t>
            </w:r>
            <w:r>
              <w:rPr>
                <w:rFonts w:ascii="Univers LT Pro 57 Condensed" w:hAnsi="Univers LT Pro 57 Condensed"/>
                <w:b w:val="0"/>
                <w:noProof w:val="0"/>
                <w:color w:val="auto"/>
                <w:sz w:val="16"/>
                <w:lang w:val="nl-NL"/>
              </w:rPr>
              <w:t>, p. 5</w:t>
            </w:r>
            <w:r w:rsidRPr="00825777">
              <w:rPr>
                <w:rFonts w:ascii="Univers LT Pro 57 Condensed" w:hAnsi="Univers LT Pro 57 Condensed"/>
                <w:b w:val="0"/>
                <w:noProof w:val="0"/>
                <w:color w:val="auto"/>
                <w:sz w:val="16"/>
                <w:lang w:val="nl-NL"/>
              </w:rPr>
              <w:t>)</w:t>
            </w:r>
          </w:p>
        </w:tc>
        <w:tc>
          <w:tcPr>
            <w:tcW w:w="2436" w:type="dxa"/>
            <w:vMerge/>
          </w:tcPr>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b w:val="0"/>
                <w:noProof w:val="0"/>
                <w:color w:val="auto"/>
                <w:sz w:val="16"/>
                <w:lang w:val="nl-NL"/>
              </w:rPr>
            </w:pPr>
          </w:p>
        </w:tc>
      </w:tr>
      <w:tr w:rsidR="00C85886" w:rsidRPr="00825777" w:rsidTr="0082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vMerge w:val="restart"/>
          </w:tcPr>
          <w:p w:rsidR="00C85886" w:rsidRPr="00825777" w:rsidRDefault="00C85886" w:rsidP="00805A21">
            <w:pPr>
              <w:rPr>
                <w:rFonts w:ascii="Univers LT Pro 57 Condensed" w:hAnsi="Univers LT Pro 57 Condensed"/>
                <w:sz w:val="16"/>
                <w:szCs w:val="16"/>
              </w:rPr>
            </w:pPr>
            <w:r w:rsidRPr="00825777">
              <w:rPr>
                <w:rFonts w:ascii="Univers LT Pro 57 Condensed" w:hAnsi="Univers LT Pro 57 Condensed"/>
                <w:sz w:val="16"/>
                <w:szCs w:val="16"/>
              </w:rPr>
              <w:t>Zaanstad</w:t>
            </w:r>
          </w:p>
        </w:tc>
        <w:tc>
          <w:tcPr>
            <w:tcW w:w="2151" w:type="dxa"/>
            <w:vMerge w:val="restart"/>
          </w:tcPr>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p>
        </w:tc>
        <w:tc>
          <w:tcPr>
            <w:tcW w:w="3701" w:type="dxa"/>
          </w:tcPr>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1.400 tot 1.670 kamers</w:t>
            </w:r>
          </w:p>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r w:rsidRPr="00825777">
              <w:rPr>
                <w:rFonts w:ascii="Univers LT Pro 57 Condensed" w:hAnsi="Univers LT Pro 57 Condensed"/>
                <w:b w:val="0"/>
                <w:noProof w:val="0"/>
                <w:color w:val="auto"/>
                <w:sz w:val="16"/>
                <w:lang w:val="nl-NL"/>
              </w:rPr>
              <w:t>(alle plannen o.b.v. Vastgoedjournaal, 2018)</w:t>
            </w:r>
          </w:p>
        </w:tc>
        <w:tc>
          <w:tcPr>
            <w:tcW w:w="2436" w:type="dxa"/>
            <w:vMerge w:val="restart"/>
          </w:tcPr>
          <w:p w:rsidR="00C85886" w:rsidRPr="00825777" w:rsidRDefault="00C85886"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p>
        </w:tc>
      </w:tr>
      <w:tr w:rsidR="00C85886" w:rsidRPr="00825777" w:rsidTr="00825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vMerge/>
          </w:tcPr>
          <w:p w:rsidR="00C85886" w:rsidRPr="00825777" w:rsidRDefault="00C85886" w:rsidP="00805A21">
            <w:pPr>
              <w:rPr>
                <w:rFonts w:ascii="Univers LT Pro 57 Condensed" w:hAnsi="Univers LT Pro 57 Condensed"/>
                <w:sz w:val="16"/>
                <w:szCs w:val="16"/>
              </w:rPr>
            </w:pPr>
          </w:p>
        </w:tc>
        <w:tc>
          <w:tcPr>
            <w:tcW w:w="2151" w:type="dxa"/>
            <w:vMerge/>
          </w:tcPr>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b w:val="0"/>
                <w:noProof w:val="0"/>
                <w:color w:val="auto"/>
                <w:sz w:val="16"/>
                <w:lang w:val="nl-NL"/>
              </w:rPr>
            </w:pPr>
          </w:p>
        </w:tc>
        <w:tc>
          <w:tcPr>
            <w:tcW w:w="3701" w:type="dxa"/>
          </w:tcPr>
          <w:p w:rsidR="00C85886" w:rsidRPr="00825777" w:rsidRDefault="00C85886" w:rsidP="00EC756D">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1.395 kamers</w:t>
            </w:r>
          </w:p>
          <w:p w:rsidR="00C85886" w:rsidRPr="00825777" w:rsidRDefault="00C85886" w:rsidP="00EC756D">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b w:val="0"/>
                <w:noProof w:val="0"/>
                <w:color w:val="auto"/>
                <w:sz w:val="16"/>
                <w:lang w:val="nl-NL"/>
              </w:rPr>
              <w:t>(o.b.v. inventarisatie gemeente Zaanstad, 2018)</w:t>
            </w:r>
          </w:p>
        </w:tc>
        <w:tc>
          <w:tcPr>
            <w:tcW w:w="2436" w:type="dxa"/>
            <w:vMerge/>
          </w:tcPr>
          <w:p w:rsidR="00C85886" w:rsidRPr="00825777" w:rsidRDefault="00C85886" w:rsidP="00805A21">
            <w:pPr>
              <w:pStyle w:val="Tabelofgrafiektitel"/>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b w:val="0"/>
                <w:noProof w:val="0"/>
                <w:color w:val="auto"/>
                <w:sz w:val="16"/>
                <w:lang w:val="nl-NL"/>
              </w:rPr>
            </w:pPr>
          </w:p>
        </w:tc>
      </w:tr>
      <w:tr w:rsidR="00805A21" w:rsidRPr="00825777" w:rsidTr="0082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 w:type="dxa"/>
          </w:tcPr>
          <w:p w:rsidR="00805A21" w:rsidRPr="00825777" w:rsidRDefault="00805A21" w:rsidP="00805A21">
            <w:pPr>
              <w:rPr>
                <w:rFonts w:ascii="Univers LT Pro 57 Condensed" w:hAnsi="Univers LT Pro 57 Condensed"/>
                <w:sz w:val="16"/>
                <w:szCs w:val="16"/>
              </w:rPr>
            </w:pPr>
            <w:r w:rsidRPr="00825777">
              <w:rPr>
                <w:rFonts w:ascii="Univers LT Pro 57 Condensed" w:hAnsi="Univers LT Pro 57 Condensed"/>
                <w:sz w:val="16"/>
                <w:szCs w:val="16"/>
              </w:rPr>
              <w:t>Amsterdam</w:t>
            </w:r>
          </w:p>
        </w:tc>
        <w:tc>
          <w:tcPr>
            <w:tcW w:w="2151" w:type="dxa"/>
          </w:tcPr>
          <w:p w:rsidR="00805A21" w:rsidRPr="00825777" w:rsidRDefault="00805A21"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p>
        </w:tc>
        <w:tc>
          <w:tcPr>
            <w:tcW w:w="3701" w:type="dxa"/>
          </w:tcPr>
          <w:p w:rsidR="00805A21" w:rsidRPr="00825777" w:rsidRDefault="00805A21"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noProof w:val="0"/>
                <w:color w:val="auto"/>
                <w:sz w:val="16"/>
                <w:lang w:val="nl-NL"/>
              </w:rPr>
            </w:pPr>
            <w:r w:rsidRPr="00825777">
              <w:rPr>
                <w:rFonts w:ascii="Univers LT Pro 57 Condensed" w:hAnsi="Univers LT Pro 57 Condensed"/>
                <w:noProof w:val="0"/>
                <w:color w:val="auto"/>
                <w:sz w:val="16"/>
                <w:lang w:val="nl-NL"/>
              </w:rPr>
              <w:t>8.130 kamers</w:t>
            </w:r>
          </w:p>
          <w:p w:rsidR="00805A21" w:rsidRPr="00825777" w:rsidRDefault="00805A21"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r w:rsidRPr="00825777">
              <w:rPr>
                <w:rFonts w:ascii="Univers LT Pro 57 Condensed" w:hAnsi="Univers LT Pro 57 Condensed"/>
                <w:b w:val="0"/>
                <w:noProof w:val="0"/>
                <w:color w:val="auto"/>
                <w:sz w:val="16"/>
                <w:lang w:val="nl-NL"/>
              </w:rPr>
              <w:t>(alle plannen o.b.v. Vastgoedjournaal, 2018)</w:t>
            </w:r>
          </w:p>
        </w:tc>
        <w:tc>
          <w:tcPr>
            <w:tcW w:w="2436" w:type="dxa"/>
          </w:tcPr>
          <w:p w:rsidR="00805A21" w:rsidRPr="00825777" w:rsidRDefault="00805A21" w:rsidP="00805A21">
            <w:pPr>
              <w:pStyle w:val="Tabelofgrafiektitel"/>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b w:val="0"/>
                <w:noProof w:val="0"/>
                <w:color w:val="auto"/>
                <w:sz w:val="16"/>
                <w:lang w:val="nl-NL"/>
              </w:rPr>
            </w:pPr>
          </w:p>
        </w:tc>
      </w:tr>
    </w:tbl>
    <w:p w:rsidR="00EC756D" w:rsidRPr="00066A9D" w:rsidRDefault="00EC756D" w:rsidP="002B3E7C">
      <w:pPr>
        <w:pStyle w:val="Bronvermelding"/>
        <w:rPr>
          <w:lang w:val="nl-NL"/>
        </w:rPr>
      </w:pPr>
      <w:r w:rsidRPr="00066A9D">
        <w:rPr>
          <w:lang w:val="nl-NL"/>
        </w:rPr>
        <w:t>Bron: 2018, gemeente Zaanstad; 2018, Vastgoedjournaal; 2018, ZKA; LAgroep, 2017</w:t>
      </w:r>
      <w:r w:rsidR="002B3E7C" w:rsidRPr="00066A9D">
        <w:rPr>
          <w:lang w:val="nl-NL"/>
        </w:rPr>
        <w:t>: bewerking Stec Groep 2018</w:t>
      </w:r>
    </w:p>
    <w:p w:rsidR="00C85886" w:rsidRDefault="00C85886" w:rsidP="00095964">
      <w:pPr>
        <w:pStyle w:val="Kop4"/>
      </w:pPr>
    </w:p>
    <w:p w:rsidR="00095964" w:rsidRPr="008F6963" w:rsidRDefault="00095964" w:rsidP="00095964">
      <w:pPr>
        <w:pStyle w:val="Kop4"/>
      </w:pPr>
      <w:r>
        <w:t>Kwalitatieve behoefte hotels</w:t>
      </w:r>
    </w:p>
    <w:p w:rsidR="00095964" w:rsidRDefault="00095964" w:rsidP="00095964">
      <w:pPr>
        <w:pStyle w:val="Kop5"/>
      </w:pPr>
      <w:r>
        <w:t xml:space="preserve">Kwalitatief aanbod: </w:t>
      </w:r>
      <w:r w:rsidR="00003DA2">
        <w:t>weinig onderscheidend vermogen qua verzorgingsniveau, omvang en ligging</w:t>
      </w:r>
    </w:p>
    <w:p w:rsidR="003F397E" w:rsidRPr="008825D1" w:rsidRDefault="00C634B4" w:rsidP="00BE33BB">
      <w:r w:rsidRPr="008825D1">
        <w:t xml:space="preserve">Kwalitatief wordt </w:t>
      </w:r>
      <w:r>
        <w:t>vooral</w:t>
      </w:r>
      <w:r w:rsidRPr="008825D1">
        <w:t xml:space="preserve"> onderscheid gemaakt naar verzorgingsniveau (aantal sterren), hotelbranche (zakelijk of recreatief), hotelomvang en keten-/boetiekhotels. </w:t>
      </w:r>
      <w:r w:rsidR="003F397E">
        <w:t>LAg</w:t>
      </w:r>
      <w:r w:rsidR="003F397E" w:rsidRPr="008825D1">
        <w:t>roup (2017) geeft voor Zaanstreek-Waterland aan dat het aanbod vooral vanuit ketenhotels komt (70%)</w:t>
      </w:r>
      <w:r w:rsidR="00003DA2">
        <w:t>,</w:t>
      </w:r>
      <w:r w:rsidR="003F397E" w:rsidRPr="008825D1">
        <w:t xml:space="preserve"> waardoor er weinig onderscheidend vermogen is binnen de regio. Ook de omvang van hotels is vrij eenzijdig: ofwel kleiner dan 10 kamers, ofwel groter dan 80 kamers. Het middensegment (in omvang) ontbreekt grotendeels. Bovendien ligt het merendeel van de hotels op niet- tot weinig onderscheidende locaties. Op basis van </w:t>
      </w:r>
      <w:r w:rsidR="00003DA2">
        <w:t>D</w:t>
      </w:r>
      <w:r w:rsidR="003F397E" w:rsidRPr="008825D1">
        <w:t>atabase HorecaDNA constateren we overigens dat er ook in het aantal sterren weinig onderscheidend vermogen is: twee derde van de hotels betreft een 3-sterrenhotel, een derde van de hotels een 4-sterren hotel. Het basicaanbod en het zeer hoogwaardige aanbod ontbreekt.</w:t>
      </w:r>
    </w:p>
    <w:p w:rsidR="00095964" w:rsidRDefault="00095964" w:rsidP="00095964">
      <w:pPr>
        <w:pStyle w:val="Kop5"/>
      </w:pPr>
      <w:r>
        <w:t xml:space="preserve">Kwalitatieve vraag: </w:t>
      </w:r>
      <w:r w:rsidR="00C634B4">
        <w:t>groei van zakelijke als toeristische markt te verwachten, laatste vooral door toevloei Amsterdam</w:t>
      </w:r>
    </w:p>
    <w:p w:rsidR="003F397E" w:rsidRPr="008825D1" w:rsidRDefault="003F397E" w:rsidP="003F397E">
      <w:pPr>
        <w:pStyle w:val="Lijstopsomteken"/>
        <w:numPr>
          <w:ilvl w:val="0"/>
          <w:numId w:val="0"/>
        </w:numPr>
      </w:pPr>
      <w:r w:rsidRPr="008825D1">
        <w:t xml:space="preserve">Binnen MRA lijkt de markt voor 2-sterren hotels verzadigd. Tegelijkertijd kan het aanbod binnen de subregio </w:t>
      </w:r>
      <w:r w:rsidR="00C634B4">
        <w:t>afwijken</w:t>
      </w:r>
      <w:r w:rsidR="0010336A">
        <w:t xml:space="preserve"> volgens de regionale Hotelmonitor metropoolregio Amsterdam</w:t>
      </w:r>
      <w:r w:rsidRPr="008825D1">
        <w:t xml:space="preserve"> (BCI &amp; Horwath, 2016). In de regio is geen specifieke over- of ondervertegenwoordiging van hotels gericht op de zakelijke markt of de toeristische markt. Beide segmenten zijn groeisegmenten. Bovendien zal een deel van de vraag </w:t>
      </w:r>
      <w:r w:rsidR="00003DA2">
        <w:t>die</w:t>
      </w:r>
      <w:r w:rsidRPr="008825D1">
        <w:t xml:space="preserve"> </w:t>
      </w:r>
      <w:r w:rsidR="00003DA2">
        <w:t>normaliter</w:t>
      </w:r>
      <w:r w:rsidRPr="008825D1">
        <w:t xml:space="preserve"> in Amsterdam zou landen mogelijk afvloeien naar de omliggende regio</w:t>
      </w:r>
      <w:r w:rsidR="00003DA2">
        <w:t>. D</w:t>
      </w:r>
      <w:r w:rsidRPr="008825D1">
        <w:t xml:space="preserve">aardoor </w:t>
      </w:r>
      <w:r w:rsidR="00003DA2">
        <w:t>kan</w:t>
      </w:r>
      <w:r w:rsidRPr="008825D1">
        <w:t xml:space="preserve"> de toeristische vraag nog wat naar de omliggende regio (waaronder Zaanstad) doorvloeien. </w:t>
      </w:r>
    </w:p>
    <w:p w:rsidR="00C8101E" w:rsidRDefault="00C8101E" w:rsidP="006A22C9">
      <w:pPr>
        <w:pStyle w:val="Kop5"/>
      </w:pPr>
      <w:r>
        <w:t>Kwalitatieve</w:t>
      </w:r>
      <w:r w:rsidR="00095964">
        <w:t xml:space="preserve"> behoefte: </w:t>
      </w:r>
      <w:r>
        <w:t xml:space="preserve"> </w:t>
      </w:r>
      <w:r w:rsidR="00C634B4">
        <w:t>naar verwachting vooral behoefte aan sobere en luxe hotels, van middelgrote omvang</w:t>
      </w:r>
    </w:p>
    <w:p w:rsidR="0000419E" w:rsidRPr="008825D1" w:rsidRDefault="00003DA2" w:rsidP="00C8101E">
      <w:pPr>
        <w:pStyle w:val="Lijstopsomteken"/>
        <w:numPr>
          <w:ilvl w:val="0"/>
          <w:numId w:val="0"/>
        </w:numPr>
      </w:pPr>
      <w:r>
        <w:t>Vanwege het tekort daar</w:t>
      </w:r>
      <w:r w:rsidR="00C634B4">
        <w:t>a</w:t>
      </w:r>
      <w:r>
        <w:t>an in de be</w:t>
      </w:r>
      <w:r w:rsidR="00C634B4">
        <w:t>s</w:t>
      </w:r>
      <w:r>
        <w:t>taande hotelmarkt bestaat</w:t>
      </w:r>
      <w:r w:rsidR="003F397E">
        <w:t xml:space="preserve"> de behoefte </w:t>
      </w:r>
      <w:r>
        <w:t xml:space="preserve">naar verwachting </w:t>
      </w:r>
      <w:r w:rsidR="003F397E">
        <w:t>vooral uit middelgrote hotels (25 tot 50 kamers) in het basic (</w:t>
      </w:r>
      <w:r w:rsidR="00C634B4">
        <w:t>1</w:t>
      </w:r>
      <w:r w:rsidR="003F397E">
        <w:t xml:space="preserve"> ster) en hoogwaardige (vanaf 4 sterren) segment. Door toevloeiing vanuit Amsterdam zal er mogelijk vooral vanuit toerisme een extra behoefte ontstaan.</w:t>
      </w:r>
      <w:r w:rsidR="00B73C92">
        <w:t xml:space="preserve"> Naast </w:t>
      </w:r>
      <w:r w:rsidR="00B73C92">
        <w:lastRenderedPageBreak/>
        <w:t xml:space="preserve">differentiatie qua type hotel en prijsklasse, </w:t>
      </w:r>
      <w:r w:rsidR="001B605E">
        <w:t xml:space="preserve">kan de algehele toegevoegde waarde van het hotel voor de directe omgeving een ondersteunen argument zijn in de onderbouwing. </w:t>
      </w:r>
      <w:r w:rsidR="00B73C92">
        <w:t xml:space="preserve"> </w:t>
      </w:r>
    </w:p>
    <w:p w:rsidR="00D32676" w:rsidRDefault="00D32676" w:rsidP="006A22C9"/>
    <w:p w:rsidR="008825D1" w:rsidRDefault="008825D1" w:rsidP="008825D1">
      <w:pPr>
        <w:pStyle w:val="Kadertitel"/>
      </w:pPr>
      <w:r>
        <w:t>Aandachtspunten behoefte hotels</w:t>
      </w:r>
    </w:p>
    <w:p w:rsidR="008825D1" w:rsidRPr="008825D1" w:rsidRDefault="008825D1" w:rsidP="00534C9C">
      <w:pPr>
        <w:pStyle w:val="Kaderopsomteken"/>
        <w:numPr>
          <w:ilvl w:val="0"/>
          <w:numId w:val="16"/>
        </w:numPr>
      </w:pPr>
      <w:r w:rsidRPr="008825D1">
        <w:t>Voor Ladder een onzekere markt: jurisprudentie is beperkt. Intentie voor regionale afspraken is er wel maar afspraken zijn vaak niet hard waardoor hier gemakkelijk om heen wordt gewerkt.</w:t>
      </w:r>
    </w:p>
    <w:p w:rsidR="008825D1" w:rsidRDefault="008825D1" w:rsidP="00534C9C">
      <w:pPr>
        <w:pStyle w:val="Kaderopsomteken"/>
        <w:numPr>
          <w:ilvl w:val="0"/>
          <w:numId w:val="16"/>
        </w:numPr>
      </w:pPr>
      <w:r w:rsidRPr="008825D1">
        <w:t>Monitoring blijft zeer belangrijk om een goede inschatting te kunnen maken van de vraag die mogelijk vanuit Amsterdam door de hotelstop toevloeit. Hierbij is het ook belangrijk onderscheid te maken tussen een zakelijke en een toeristische markt</w:t>
      </w:r>
      <w:r>
        <w:t xml:space="preserve">. </w:t>
      </w:r>
    </w:p>
    <w:p w:rsidR="00551291" w:rsidRDefault="00551291" w:rsidP="00534C9C">
      <w:pPr>
        <w:pStyle w:val="Kaderopsomteken"/>
        <w:numPr>
          <w:ilvl w:val="0"/>
          <w:numId w:val="16"/>
        </w:numPr>
      </w:pPr>
      <w:r>
        <w:t xml:space="preserve">Gegevens over kwantitatieve opgave (vraag naar kamers) voor de komende tien jaar is niet in beeld voor zowel de MRA regio, subregio Zaanstreek-Waterland, als gemeente Zaanstad. </w:t>
      </w:r>
    </w:p>
    <w:p w:rsidR="009916E7" w:rsidRDefault="009916E7" w:rsidP="009916E7"/>
    <w:p w:rsidR="00104F70" w:rsidRDefault="00104F70" w:rsidP="009916E7"/>
    <w:p w:rsidR="00E0777C" w:rsidRDefault="00E0777C" w:rsidP="00E841AB">
      <w:pPr>
        <w:pStyle w:val="Kop2"/>
      </w:pPr>
      <w:bookmarkStart w:id="111" w:name="_Bestaand_stedelijk_gebied"/>
      <w:bookmarkStart w:id="112" w:name="_Toc529277271"/>
      <w:bookmarkStart w:id="113" w:name="_Toc535841561"/>
      <w:bookmarkStart w:id="114" w:name="_Toc535841651"/>
      <w:bookmarkStart w:id="115" w:name="_Toc952003"/>
      <w:bookmarkEnd w:id="111"/>
      <w:r>
        <w:t>Bestaand stedelijk gebied (BSG)</w:t>
      </w:r>
      <w:bookmarkEnd w:id="112"/>
      <w:bookmarkEnd w:id="113"/>
      <w:bookmarkEnd w:id="114"/>
      <w:bookmarkEnd w:id="115"/>
    </w:p>
    <w:p w:rsidR="00403BF5" w:rsidRDefault="00B87F5B" w:rsidP="00B87F5B">
      <w:pPr>
        <w:pStyle w:val="Tabelofgrafiekinvoegen"/>
      </w:pPr>
      <w:r w:rsidRPr="00B87F5B">
        <w:rPr>
          <w:lang w:val="nl-NL" w:eastAsia="nl-NL"/>
        </w:rPr>
        <w:drawing>
          <wp:inline distT="0" distB="0" distL="0" distR="0" wp14:anchorId="1A5B46BB" wp14:editId="3AB534AC">
            <wp:extent cx="6192000" cy="2190211"/>
            <wp:effectExtent l="19050" t="19050" r="18415" b="19685"/>
            <wp:docPr id="25" name="Afbeelding 25" descr="F:\Projecten\2018\Q2 18.121\18.228 Gemeente Zaanstad Opzetten systematiek voor LDV-onderbouwing en –monitoring\Figuren\Illustraties Jorn\BSG nie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en\2018\Q2 18.121\18.228 Gemeente Zaanstad Opzetten systematiek voor LDV-onderbouwing en –monitoring\Figuren\Illustraties Jorn\BSG nieu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000" cy="2190211"/>
                    </a:xfrm>
                    <a:prstGeom prst="rect">
                      <a:avLst/>
                    </a:prstGeom>
                    <a:noFill/>
                    <a:ln w="1270" cap="flat" cmpd="sng" algn="ctr">
                      <a:gradFill flip="none" rotWithShape="1">
                        <a:gsLst>
                          <a:gs pos="0">
                            <a:srgbClr val="00B0F0">
                              <a:lumMod val="99000"/>
                              <a:lumOff val="1000"/>
                            </a:srgbClr>
                          </a:gs>
                          <a:gs pos="41000">
                            <a:srgbClr val="0075A4">
                              <a:lumMod val="45000"/>
                              <a:lumOff val="55000"/>
                            </a:srgbClr>
                          </a:gs>
                          <a:gs pos="74000">
                            <a:srgbClr val="0075A4">
                              <a:lumMod val="20000"/>
                              <a:lumOff val="80000"/>
                            </a:srgbClr>
                          </a:gs>
                          <a:gs pos="100000">
                            <a:srgbClr val="0075A4">
                              <a:lumMod val="0"/>
                              <a:lumOff val="100000"/>
                            </a:srgbClr>
                          </a:gs>
                        </a:gsLst>
                        <a:lin ang="0" scaled="1"/>
                        <a:tileRect/>
                      </a:gradFill>
                      <a:prstDash val="solid"/>
                      <a:round/>
                      <a:headEnd type="none" w="med" len="med"/>
                      <a:tailEnd type="none" w="med" len="med"/>
                    </a:ln>
                  </pic:spPr>
                </pic:pic>
              </a:graphicData>
            </a:graphic>
          </wp:inline>
        </w:drawing>
      </w:r>
    </w:p>
    <w:p w:rsidR="00BE4C82" w:rsidRDefault="00BE4C82" w:rsidP="00BE4C82">
      <w:pPr>
        <w:pStyle w:val="Geenafstan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E4C82">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nl-NL"/>
        </w:rPr>
        <w:t xml:space="preserve"> </w:t>
      </w:r>
      <w:r>
        <w:rPr>
          <w:noProof/>
          <w:lang w:eastAsia="nl-NL"/>
        </w:rPr>
        <w:tab/>
      </w:r>
      <w:r>
        <w:rPr>
          <w:noProof/>
          <w:lang w:eastAsia="nl-NL"/>
        </w:rPr>
        <w:tab/>
      </w:r>
      <w:r w:rsidRPr="00BE4C8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nl-NL"/>
        </w:rPr>
        <w:t xml:space="preserve"> </w:t>
      </w:r>
      <w:r>
        <w:rPr>
          <w:noProof/>
          <w:lang w:eastAsia="nl-NL"/>
        </w:rPr>
        <w:tab/>
      </w:r>
      <w:r>
        <w:rPr>
          <w:noProof/>
          <w:lang w:eastAsia="nl-NL"/>
        </w:rPr>
        <w:tab/>
      </w:r>
    </w:p>
    <w:p w:rsidR="00BE4C82" w:rsidRDefault="00BE4C82" w:rsidP="00BE4C82">
      <w:pPr>
        <w:pStyle w:val="Geenafstan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BE4C82" w:rsidRDefault="00BE4C82" w:rsidP="00BE4C82">
      <w:pPr>
        <w:pStyle w:val="Geenafstan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BE4C82" w:rsidRDefault="00BE4C82" w:rsidP="00BE4C82">
      <w:pPr>
        <w:pStyle w:val="Geenafstan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95964" w:rsidRDefault="00095964" w:rsidP="00E0777C"/>
    <w:p w:rsidR="00E0777C" w:rsidRDefault="00E0777C" w:rsidP="00E0777C">
      <w:r w:rsidRPr="000727BF">
        <w:t>Artikel 1.1.1 Bro geeft als definitie</w:t>
      </w:r>
      <w:r w:rsidR="009949A8">
        <w:t xml:space="preserve"> voor bestaand stedelijk gebied (BSG)</w:t>
      </w:r>
      <w:r w:rsidRPr="000727BF">
        <w:t>:</w:t>
      </w:r>
    </w:p>
    <w:p w:rsidR="00E0777C" w:rsidRDefault="00E0777C" w:rsidP="00E0777C"/>
    <w:p w:rsidR="00E0777C" w:rsidRPr="00E93D6B" w:rsidRDefault="00E0777C" w:rsidP="00E0777C">
      <w:pPr>
        <w:pStyle w:val="Kadertekst"/>
      </w:pPr>
      <w:r w:rsidRPr="00E93D6B">
        <w:t>‘Bestaand stedenbouwkundig samenstel van bebouwing ten behoeve van wonen, dienstverlening, bedrijvigheid, detailhandel of horeca, alsmede de daarbij behorende openbare of sociaal culturele voorzieningen, stedelijk groen en infrastructuur.’</w:t>
      </w:r>
    </w:p>
    <w:p w:rsidR="00E0777C" w:rsidRDefault="00E0777C" w:rsidP="00E0777C"/>
    <w:p w:rsidR="009949A8" w:rsidRDefault="009949A8" w:rsidP="009949A8">
      <w:r w:rsidRPr="000727BF">
        <w:t>Voor ontwikkelingen</w:t>
      </w:r>
      <w:r w:rsidR="00CE0F50">
        <w:t xml:space="preserve"> buiten</w:t>
      </w:r>
      <w:r w:rsidRPr="000727BF">
        <w:t xml:space="preserve"> </w:t>
      </w:r>
      <w:r>
        <w:t>BSG</w:t>
      </w:r>
      <w:r w:rsidRPr="000727BF">
        <w:t xml:space="preserve"> is in het kader van de Ladder een uitgebreidere motivering vereist</w:t>
      </w:r>
      <w:r>
        <w:t>. Daarbij moet worden onderbouwd</w:t>
      </w:r>
      <w:r w:rsidRPr="000727BF">
        <w:t xml:space="preserve"> waarom niet binnen het bestaand stedelijk gebied in de behoefte kan worden voorzien. </w:t>
      </w:r>
      <w:r>
        <w:t>C</w:t>
      </w:r>
      <w:r w:rsidRPr="000727BF">
        <w:t>heck</w:t>
      </w:r>
      <w:r>
        <w:t xml:space="preserve"> daarom altijd</w:t>
      </w:r>
      <w:r w:rsidRPr="000727BF">
        <w:t xml:space="preserve"> of het voorgenomen plan een ontwikkeling binnen of buiten BSG betreft.</w:t>
      </w:r>
    </w:p>
    <w:p w:rsidR="004B289F" w:rsidRDefault="004B289F" w:rsidP="009949A8"/>
    <w:p w:rsidR="009949A8" w:rsidRDefault="009949A8" w:rsidP="009949A8">
      <w:pPr>
        <w:pStyle w:val="Kadertitel"/>
      </w:pPr>
      <w:r w:rsidRPr="006B5A4B">
        <w:t xml:space="preserve">Mogelijke motiveerlijnen </w:t>
      </w:r>
      <w:r>
        <w:t>Waarom locatie buiten BSG toch beste locatie is voor NSO</w:t>
      </w:r>
    </w:p>
    <w:p w:rsidR="009949A8" w:rsidRPr="00084C70" w:rsidRDefault="009949A8" w:rsidP="009949A8">
      <w:pPr>
        <w:pStyle w:val="Kaderopsomteken"/>
      </w:pPr>
      <w:r w:rsidRPr="006B5A4B">
        <w:t xml:space="preserve">Motiveer dat u op de locatie kwaliteiten mogelijk maakt die </w:t>
      </w:r>
      <w:r>
        <w:t xml:space="preserve">op andere locaties </w:t>
      </w:r>
      <w:r w:rsidRPr="006B5A4B">
        <w:t>niet kunnen landen. Dit</w:t>
      </w:r>
      <w:r>
        <w:t xml:space="preserve"> is</w:t>
      </w:r>
      <w:r w:rsidRPr="006B5A4B">
        <w:t xml:space="preserve"> </w:t>
      </w:r>
      <w:r w:rsidRPr="00084C70">
        <w:t xml:space="preserve">bijvoorbeeld </w:t>
      </w:r>
      <w:r>
        <w:t>het</w:t>
      </w:r>
      <w:r w:rsidRPr="00084C70">
        <w:t xml:space="preserve"> geval </w:t>
      </w:r>
      <w:r>
        <w:t>bij</w:t>
      </w:r>
      <w:r w:rsidRPr="00084C70">
        <w:t xml:space="preserve"> specifieke concepten of synergie met andere functies.</w:t>
      </w:r>
    </w:p>
    <w:p w:rsidR="009949A8" w:rsidRPr="00084C70" w:rsidRDefault="009949A8" w:rsidP="00610AD4">
      <w:pPr>
        <w:pStyle w:val="Kaderopsomteken"/>
      </w:pPr>
      <w:r w:rsidRPr="00084C70">
        <w:t>Motiveer dat de leegsta</w:t>
      </w:r>
      <w:r>
        <w:t>a</w:t>
      </w:r>
      <w:r w:rsidRPr="00084C70">
        <w:t>nd</w:t>
      </w:r>
      <w:r w:rsidR="009976D8">
        <w:t xml:space="preserve">e panden </w:t>
      </w:r>
      <w:r w:rsidRPr="00084C70">
        <w:t xml:space="preserve">in BSG </w:t>
      </w:r>
      <w:r w:rsidR="009976D8">
        <w:t xml:space="preserve">– ook na </w:t>
      </w:r>
      <w:r w:rsidR="009976D8" w:rsidRPr="00084C70">
        <w:t>herstructurering/herontwikkeling/transformatie</w:t>
      </w:r>
      <w:r>
        <w:t xml:space="preserve"> </w:t>
      </w:r>
      <w:r w:rsidR="009976D8">
        <w:t xml:space="preserve">– </w:t>
      </w:r>
      <w:r w:rsidRPr="00084C70">
        <w:t xml:space="preserve">kwalitatief </w:t>
      </w:r>
      <w:r w:rsidR="009976D8" w:rsidRPr="00084C70">
        <w:t>beperkt</w:t>
      </w:r>
      <w:r w:rsidR="009976D8">
        <w:t>/</w:t>
      </w:r>
      <w:r w:rsidRPr="00084C70">
        <w:t>niet aansluit bij de voorgenomen stedelijke ontwikkeling</w:t>
      </w:r>
      <w:r w:rsidR="009976D8">
        <w:t xml:space="preserve"> en dus </w:t>
      </w:r>
      <w:r w:rsidRPr="00084C70">
        <w:t>geen</w:t>
      </w:r>
      <w:r w:rsidR="009976D8">
        <w:t xml:space="preserve"> realistisch</w:t>
      </w:r>
      <w:r w:rsidRPr="00084C70">
        <w:t xml:space="preserve"> alternatief </w:t>
      </w:r>
      <w:r w:rsidR="009976D8">
        <w:t>is</w:t>
      </w:r>
      <w:r w:rsidRPr="00084C70">
        <w:t xml:space="preserve"> voor de nieuwe stedelijke ontwikkeling. </w:t>
      </w:r>
    </w:p>
    <w:p w:rsidR="009949A8" w:rsidRPr="00084C70" w:rsidRDefault="009949A8" w:rsidP="009949A8">
      <w:pPr>
        <w:pStyle w:val="Kaderopsomteken"/>
      </w:pPr>
      <w:r w:rsidRPr="00084C70">
        <w:t>Leg uit dat u m</w:t>
      </w:r>
      <w:r w:rsidR="00CA645F">
        <w:t>ogelijke inbreidingslocaties heef</w:t>
      </w:r>
      <w:r w:rsidRPr="00084C70">
        <w:t xml:space="preserve">t bekeken en dat deze geen ruimtelijk alternatief bieden. </w:t>
      </w:r>
      <w:r>
        <w:t>Wees daarin zorgvuldig, maar geef dit niet te</w:t>
      </w:r>
      <w:r w:rsidRPr="00084C70">
        <w:t xml:space="preserve"> gedetailleerd</w:t>
      </w:r>
      <w:r>
        <w:t xml:space="preserve"> weer in de Ladder-onderbouwing.</w:t>
      </w:r>
      <w:r w:rsidRPr="00084C70">
        <w:t xml:space="preserve"> </w:t>
      </w:r>
      <w:r>
        <w:t>H</w:t>
      </w:r>
      <w:r w:rsidRPr="00084C70">
        <w:t>ier kunnen weer gedetailleerde zienswijzen op komen (zie ook ECLI:NL:RVS:2015:487).</w:t>
      </w:r>
    </w:p>
    <w:p w:rsidR="009949A8" w:rsidRPr="00084C70" w:rsidRDefault="009949A8" w:rsidP="009949A8">
      <w:pPr>
        <w:pStyle w:val="Kaderopsomteken"/>
      </w:pPr>
      <w:r w:rsidRPr="00084C70">
        <w:lastRenderedPageBreak/>
        <w:t>Belangrijk: zorg voor een visie op gebieden, kansrijke en kansarme plekken. Lokale of regionale besluiten over ruimtelijke keuzes kunnen veel input leveren.</w:t>
      </w:r>
    </w:p>
    <w:p w:rsidR="009949A8" w:rsidRPr="006F3B83" w:rsidRDefault="009949A8" w:rsidP="00E0777C"/>
    <w:p w:rsidR="00E0777C" w:rsidRDefault="00E0777C" w:rsidP="00E0777C">
      <w:r w:rsidRPr="007254E7">
        <w:t>Naast de hiervoor genoemde definitie</w:t>
      </w:r>
      <w:r>
        <w:t xml:space="preserve"> van bestaand stedelijk gebied</w:t>
      </w:r>
      <w:r w:rsidRPr="007254E7">
        <w:t xml:space="preserve">, blijkt uit jurisprudentie dat ook de geldende bestemming van een plangebied relevant kan zijn. Geldt er bijvoorbeeld een agrarische bestemming die de ontwikkeling ten behoeve van wonen, dienstverlening, bedrijvigheid, detailhandel of horeca </w:t>
      </w:r>
      <w:r>
        <w:t>uitsluit</w:t>
      </w:r>
      <w:r w:rsidRPr="007254E7">
        <w:t>, dan is veelal geen sprake van BSG</w:t>
      </w:r>
      <w:r w:rsidRPr="007254E7">
        <w:rPr>
          <w:rStyle w:val="Voetnootmarkering"/>
        </w:rPr>
        <w:footnoteReference w:id="19"/>
      </w:r>
      <w:r w:rsidRPr="007254E7">
        <w:t>.</w:t>
      </w:r>
    </w:p>
    <w:p w:rsidR="00612203" w:rsidRDefault="00612203" w:rsidP="00E0777C"/>
    <w:p w:rsidR="00612203" w:rsidRDefault="00D76D78" w:rsidP="00612203">
      <w:pPr>
        <w:pStyle w:val="Kadertitel"/>
      </w:pPr>
      <w:r>
        <w:t>Kleinschalige stedelijke ontwikkelingen en transformatie van glastuinbouw</w:t>
      </w:r>
    </w:p>
    <w:p w:rsidR="004446D0" w:rsidRPr="00612203" w:rsidRDefault="00D76D78" w:rsidP="004446D0">
      <w:pPr>
        <w:pStyle w:val="Kaderopsomteken"/>
      </w:pPr>
      <w:r>
        <w:t>Kleinschalige ontwikkelingen (niet Ladderplichtig), bijvoorbeeld d</w:t>
      </w:r>
      <w:r w:rsidR="004446D0">
        <w:t xml:space="preserve">e ontwikkeling van minder dan 12 woningen buiten bestaand stedelijk gebied zijn conform artikel 5c PRV niet toegestaan. Artikel 5c PRV biedt wel mogelijkheden in relatie tot nieuwe landgoederen, ruimte-voor-ruimte, VAB en bufferzones. </w:t>
      </w:r>
    </w:p>
    <w:p w:rsidR="00612203" w:rsidRDefault="00612203" w:rsidP="00612203">
      <w:pPr>
        <w:pStyle w:val="Kaderopsomteken"/>
      </w:pPr>
      <w:r>
        <w:t>Voor glastuinbouw is in de PRV een bepaling (artikel 5d PRV) opgenomen waaruit volgt dat transformatie van glastuinbouw alleen mogelijk is als toepassing kan worden gegeven aan alle bestaande mogelijkheden in de PRV.</w:t>
      </w:r>
    </w:p>
    <w:p w:rsidR="00FC3144" w:rsidRDefault="00FC3144" w:rsidP="00E0777C"/>
    <w:p w:rsidR="00066A9D" w:rsidRPr="00066A9D" w:rsidRDefault="00066A9D" w:rsidP="00066A9D"/>
    <w:p w:rsidR="007E0F47" w:rsidRDefault="005953D3" w:rsidP="007E0F47">
      <w:pPr>
        <w:pStyle w:val="Kop1"/>
      </w:pPr>
      <w:bookmarkStart w:id="116" w:name="_Toc952004"/>
      <w:r>
        <w:lastRenderedPageBreak/>
        <w:t>Basis Ladder</w:t>
      </w:r>
      <w:r w:rsidR="007808C8">
        <w:t>-</w:t>
      </w:r>
      <w:r>
        <w:t xml:space="preserve">onderbouwing </w:t>
      </w:r>
      <w:r w:rsidR="005308CD">
        <w:t>Wonen</w:t>
      </w:r>
      <w:bookmarkEnd w:id="116"/>
    </w:p>
    <w:p w:rsidR="006F6EBE" w:rsidRDefault="007808C8" w:rsidP="007808C8">
      <w:pPr>
        <w:pStyle w:val="Geenafstand"/>
      </w:pPr>
      <w:r w:rsidRPr="007808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808C8">
        <w:rPr>
          <w:noProof/>
          <w:lang w:eastAsia="nl-NL"/>
        </w:rPr>
        <w:drawing>
          <wp:inline distT="0" distB="0" distL="0" distR="0" wp14:anchorId="54B281ED" wp14:editId="5F2F39F6">
            <wp:extent cx="6192000" cy="3519911"/>
            <wp:effectExtent l="19050" t="19050" r="18415" b="23495"/>
            <wp:docPr id="26" name="Afbeelding 26" descr="F:\Projecten\2018\Q2 18.121\18.228 Gemeente Zaanstad Opzetten systematiek voor LDV-onderbouwing en –monitoring\Figuren\Illustraties Jorn\Stroomschema W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cten\2018\Q2 18.121\18.228 Gemeente Zaanstad Opzetten systematiek voor LDV-onderbouwing en –monitoring\Figuren\Illustraties Jorn\Stroomschema Won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000" cy="3519911"/>
                    </a:xfrm>
                    <a:prstGeom prst="rect">
                      <a:avLst/>
                    </a:prstGeom>
                    <a:noFill/>
                    <a:ln w="1270" cap="flat" cmpd="sng" algn="ctr">
                      <a:gradFill flip="none" rotWithShape="1">
                        <a:gsLst>
                          <a:gs pos="0">
                            <a:srgbClr val="00B0F0">
                              <a:lumMod val="99000"/>
                              <a:lumOff val="1000"/>
                            </a:srgbClr>
                          </a:gs>
                          <a:gs pos="41000">
                            <a:srgbClr val="0075A4">
                              <a:lumMod val="45000"/>
                              <a:lumOff val="55000"/>
                            </a:srgbClr>
                          </a:gs>
                          <a:gs pos="74000">
                            <a:srgbClr val="0075A4">
                              <a:lumMod val="20000"/>
                              <a:lumOff val="80000"/>
                            </a:srgbClr>
                          </a:gs>
                          <a:gs pos="100000">
                            <a:srgbClr val="0075A4">
                              <a:lumMod val="0"/>
                              <a:lumOff val="100000"/>
                            </a:srgbClr>
                          </a:gs>
                        </a:gsLst>
                        <a:lin ang="0" scaled="1"/>
                        <a:tileRect/>
                      </a:gradFill>
                      <a:prstDash val="solid"/>
                      <a:round/>
                      <a:headEnd type="none" w="med" len="med"/>
                      <a:tailEnd type="none" w="med" len="med"/>
                    </a:ln>
                  </pic:spPr>
                </pic:pic>
              </a:graphicData>
            </a:graphic>
          </wp:inline>
        </w:drawing>
      </w:r>
    </w:p>
    <w:p w:rsidR="005308CD" w:rsidRDefault="005308CD" w:rsidP="00E0777C"/>
    <w:p w:rsidR="00CB5DF7" w:rsidRDefault="00CB5DF7" w:rsidP="00E0777C"/>
    <w:p w:rsidR="005953D3" w:rsidRDefault="009130BA" w:rsidP="00E0777C">
      <w:pPr>
        <w:pStyle w:val="Kop2"/>
      </w:pPr>
      <w:bookmarkStart w:id="117" w:name="_Toc529277273"/>
      <w:bookmarkStart w:id="118" w:name="_Toc535841653"/>
      <w:bookmarkStart w:id="119" w:name="_Toc952005"/>
      <w:r>
        <w:t>Achtergrond ‘</w:t>
      </w:r>
      <w:r w:rsidR="00E07F2C">
        <w:t>Plan X’</w:t>
      </w:r>
      <w:bookmarkEnd w:id="117"/>
      <w:bookmarkEnd w:id="118"/>
      <w:bookmarkEnd w:id="119"/>
      <w:r w:rsidR="00E07F2C">
        <w:t xml:space="preserve"> </w:t>
      </w:r>
    </w:p>
    <w:p w:rsidR="007F7ADE" w:rsidRDefault="008733A5" w:rsidP="008733A5">
      <w:pPr>
        <w:pStyle w:val="Kadertekst"/>
      </w:pPr>
      <w:r>
        <w:t xml:space="preserve">Geef hier een omschrijving van </w:t>
      </w:r>
      <w:r w:rsidR="006F6EBE">
        <w:t xml:space="preserve">uw </w:t>
      </w:r>
      <w:r>
        <w:t>plan</w:t>
      </w:r>
      <w:r w:rsidR="00B94F09">
        <w:t xml:space="preserve"> en </w:t>
      </w:r>
      <w:r w:rsidR="00CC6324">
        <w:t>woningbouw</w:t>
      </w:r>
      <w:r w:rsidR="00B94F09">
        <w:t>programma</w:t>
      </w:r>
      <w:r>
        <w:t>. Hoe specifieker u bent, des te gericht</w:t>
      </w:r>
      <w:r w:rsidR="00B94F09">
        <w:t>er</w:t>
      </w:r>
      <w:r>
        <w:t xml:space="preserve"> kunt u </w:t>
      </w:r>
      <w:r w:rsidR="003B1568">
        <w:t>uw</w:t>
      </w:r>
      <w:r>
        <w:t xml:space="preserve"> plan </w:t>
      </w:r>
      <w:r w:rsidR="003B1568">
        <w:t>doorgaans</w:t>
      </w:r>
      <w:r w:rsidR="005E4B7E">
        <w:rPr>
          <w:rStyle w:val="Voetnootmarkering"/>
        </w:rPr>
        <w:footnoteReference w:id="20"/>
      </w:r>
      <w:r w:rsidR="003B1568">
        <w:t xml:space="preserve"> </w:t>
      </w:r>
      <w:r w:rsidR="001E1BA5">
        <w:t>onderbouwen</w:t>
      </w:r>
      <w:r>
        <w:t xml:space="preserve">. </w:t>
      </w:r>
      <w:r w:rsidR="00B9106F">
        <w:t xml:space="preserve">Met sterke kwalitatieve argumenten kunt u immers onderbouwen waarom een locatie </w:t>
      </w:r>
      <w:r w:rsidR="004234A0">
        <w:t xml:space="preserve">geschikt is </w:t>
      </w:r>
      <w:r w:rsidR="00CC6324">
        <w:t>(</w:t>
      </w:r>
      <w:r w:rsidR="00F31A06">
        <w:t xml:space="preserve">en </w:t>
      </w:r>
      <w:r w:rsidR="004234A0">
        <w:t xml:space="preserve">waarom </w:t>
      </w:r>
      <w:r w:rsidR="00F31A06">
        <w:t>eventuele alternatieven binn</w:t>
      </w:r>
      <w:r w:rsidR="00CC6324">
        <w:t>en BSG</w:t>
      </w:r>
      <w:r w:rsidR="004234A0">
        <w:t xml:space="preserve"> dat niet zijn</w:t>
      </w:r>
      <w:r w:rsidR="00CC6324">
        <w:t>).</w:t>
      </w:r>
      <w:r w:rsidR="006F6EBE">
        <w:t xml:space="preserve"> Denk aan:</w:t>
      </w:r>
    </w:p>
    <w:p w:rsidR="00B94F09" w:rsidRDefault="00B94F09" w:rsidP="00534C9C">
      <w:pPr>
        <w:pStyle w:val="Kaderopsomteken"/>
        <w:numPr>
          <w:ilvl w:val="0"/>
          <w:numId w:val="19"/>
        </w:numPr>
        <w:spacing w:line="276" w:lineRule="auto"/>
      </w:pPr>
      <w:r>
        <w:t>Ligging</w:t>
      </w:r>
      <w:r w:rsidR="00CC6324">
        <w:t>,</w:t>
      </w:r>
      <w:r>
        <w:t xml:space="preserve"> en oppervlakte plangebied</w:t>
      </w:r>
    </w:p>
    <w:p w:rsidR="00CC6324" w:rsidRDefault="00CC6324" w:rsidP="00534C9C">
      <w:pPr>
        <w:pStyle w:val="Kaderopsomteken"/>
        <w:numPr>
          <w:ilvl w:val="0"/>
          <w:numId w:val="19"/>
        </w:numPr>
        <w:spacing w:line="276" w:lineRule="auto"/>
      </w:pPr>
      <w:r>
        <w:t>Ruimtelijke opzet</w:t>
      </w:r>
    </w:p>
    <w:p w:rsidR="00B94F09" w:rsidRDefault="00B94F09" w:rsidP="00534C9C">
      <w:pPr>
        <w:pStyle w:val="Kaderopsomteken"/>
        <w:numPr>
          <w:ilvl w:val="0"/>
          <w:numId w:val="19"/>
        </w:numPr>
        <w:spacing w:line="276" w:lineRule="auto"/>
      </w:pPr>
      <w:r>
        <w:t>Woningdichtheid</w:t>
      </w:r>
    </w:p>
    <w:p w:rsidR="007F7ADE" w:rsidRDefault="004234A0" w:rsidP="00534C9C">
      <w:pPr>
        <w:pStyle w:val="Kaderopsomteken"/>
        <w:numPr>
          <w:ilvl w:val="0"/>
          <w:numId w:val="19"/>
        </w:numPr>
        <w:spacing w:line="276" w:lineRule="auto"/>
      </w:pPr>
      <w:r>
        <w:t>Aantal woningen</w:t>
      </w:r>
    </w:p>
    <w:p w:rsidR="007F7ADE" w:rsidRDefault="004234A0" w:rsidP="00534C9C">
      <w:pPr>
        <w:pStyle w:val="Kaderopsomteken"/>
        <w:numPr>
          <w:ilvl w:val="0"/>
          <w:numId w:val="19"/>
        </w:numPr>
        <w:spacing w:line="276" w:lineRule="auto"/>
      </w:pPr>
      <w:r>
        <w:t>V</w:t>
      </w:r>
      <w:r w:rsidR="00361FA1">
        <w:t>erdel</w:t>
      </w:r>
      <w:r>
        <w:t>ing</w:t>
      </w:r>
      <w:r w:rsidR="00361FA1">
        <w:t xml:space="preserve"> naar typologie (appartementen, grondgebonden), op</w:t>
      </w:r>
      <w:r w:rsidR="008733A5">
        <w:t>pervlakte-, prijsklassen</w:t>
      </w:r>
    </w:p>
    <w:p w:rsidR="00361FA1" w:rsidRDefault="004234A0" w:rsidP="00534C9C">
      <w:pPr>
        <w:pStyle w:val="Kaderopsomteken"/>
        <w:numPr>
          <w:ilvl w:val="0"/>
          <w:numId w:val="19"/>
        </w:numPr>
        <w:spacing w:line="276" w:lineRule="auto"/>
      </w:pPr>
      <w:r>
        <w:t>S</w:t>
      </w:r>
      <w:r w:rsidR="007F7ADE">
        <w:t>oort</w:t>
      </w:r>
      <w:r w:rsidR="00361FA1">
        <w:t xml:space="preserve"> woonmilieu</w:t>
      </w:r>
    </w:p>
    <w:p w:rsidR="003B1568" w:rsidRDefault="003B1568" w:rsidP="003B1568"/>
    <w:p w:rsidR="004234A0" w:rsidRDefault="004234A0" w:rsidP="004234A0">
      <w:pPr>
        <w:pStyle w:val="Kadertitel"/>
      </w:pPr>
      <w:r>
        <w:lastRenderedPageBreak/>
        <w:t>Vervolgstappen ladder</w:t>
      </w:r>
    </w:p>
    <w:p w:rsidR="004234A0" w:rsidRDefault="004234A0" w:rsidP="00DD3E25">
      <w:pPr>
        <w:pStyle w:val="Kadertekst"/>
      </w:pPr>
      <w:r>
        <w:t xml:space="preserve">Ga verder naar </w:t>
      </w:r>
      <w:hyperlink w:anchor="_Is_het_plan" w:history="1">
        <w:r w:rsidRPr="00EE68C3">
          <w:rPr>
            <w:rStyle w:val="Hyperlink"/>
            <w:rFonts w:asciiTheme="minorHAnsi" w:hAnsiTheme="minorHAnsi"/>
            <w:sz w:val="19"/>
            <w:highlight w:val="lightGray"/>
            <w:u w:val="single"/>
          </w:rPr>
          <w:t>3.2</w:t>
        </w:r>
      </w:hyperlink>
      <w:r w:rsidR="00DD3E25">
        <w:rPr>
          <w:rStyle w:val="Hyperlink"/>
          <w:rFonts w:asciiTheme="minorHAnsi" w:hAnsiTheme="minorHAnsi"/>
          <w:sz w:val="19"/>
        </w:rPr>
        <w:t>.</w:t>
      </w:r>
    </w:p>
    <w:p w:rsidR="007F7ADE" w:rsidRDefault="007F7ADE" w:rsidP="00DA1698"/>
    <w:p w:rsidR="005422A7" w:rsidRPr="005422A7" w:rsidRDefault="00E806BE" w:rsidP="00394957">
      <w:pPr>
        <w:pStyle w:val="Kop2"/>
      </w:pPr>
      <w:bookmarkStart w:id="120" w:name="_Is_het_plan"/>
      <w:bookmarkStart w:id="121" w:name="_Toc535841654"/>
      <w:bookmarkStart w:id="122" w:name="_Toc952006"/>
      <w:bookmarkEnd w:id="120"/>
      <w:r>
        <w:t>Is het plan een nieuwe stedelijke ontwikkeling?</w:t>
      </w:r>
      <w:bookmarkEnd w:id="121"/>
      <w:bookmarkEnd w:id="122"/>
      <w:r>
        <w:t xml:space="preserve"> </w:t>
      </w:r>
    </w:p>
    <w:p w:rsidR="007F7ADE" w:rsidRDefault="00E07F2C" w:rsidP="00E07F2C">
      <w:pPr>
        <w:pStyle w:val="Kadertekst"/>
      </w:pPr>
      <w:r>
        <w:t xml:space="preserve">Zie </w:t>
      </w:r>
      <w:hyperlink w:anchor="_Nieuwe_stedelijke_ontwikkeling" w:history="1">
        <w:r w:rsidRPr="00750C60">
          <w:rPr>
            <w:rStyle w:val="Hyperlink"/>
            <w:rFonts w:asciiTheme="minorHAnsi" w:hAnsiTheme="minorHAnsi"/>
            <w:sz w:val="19"/>
            <w:highlight w:val="lightGray"/>
            <w:u w:val="single"/>
          </w:rPr>
          <w:t>2.</w:t>
        </w:r>
        <w:r w:rsidR="00DA1698" w:rsidRPr="00750C60">
          <w:rPr>
            <w:rStyle w:val="Hyperlink"/>
            <w:rFonts w:asciiTheme="minorHAnsi" w:hAnsiTheme="minorHAnsi"/>
            <w:sz w:val="19"/>
            <w:highlight w:val="lightGray"/>
            <w:u w:val="single"/>
          </w:rPr>
          <w:t>1</w:t>
        </w:r>
      </w:hyperlink>
      <w:r>
        <w:t xml:space="preserve"> voor de toelichting van een NSO en de specifieke ondergrens bij woningen. </w:t>
      </w:r>
    </w:p>
    <w:p w:rsidR="007F7ADE" w:rsidRDefault="007F7ADE" w:rsidP="00E07F2C">
      <w:pPr>
        <w:pStyle w:val="Kadertekst"/>
      </w:pPr>
    </w:p>
    <w:p w:rsidR="007F7ADE" w:rsidRDefault="00E07F2C" w:rsidP="00534C9C">
      <w:pPr>
        <w:pStyle w:val="Kaderopsomteken"/>
        <w:numPr>
          <w:ilvl w:val="0"/>
          <w:numId w:val="20"/>
        </w:numPr>
      </w:pPr>
      <w:r>
        <w:t xml:space="preserve">Is op </w:t>
      </w:r>
      <w:r w:rsidR="00BC06A6">
        <w:t>basis daarvan</w:t>
      </w:r>
      <w:r>
        <w:t xml:space="preserve"> geen sprake van stedelijke ontwikkeling? Gebruik </w:t>
      </w:r>
      <w:hyperlink w:anchor="_Plan_X_is" w:history="1">
        <w:r w:rsidR="00EE68C3" w:rsidRPr="00750C60">
          <w:rPr>
            <w:rStyle w:val="Hyperlink"/>
            <w:rFonts w:asciiTheme="minorHAnsi" w:hAnsiTheme="minorHAnsi"/>
            <w:sz w:val="19"/>
            <w:highlight w:val="lightGray"/>
            <w:u w:val="single"/>
          </w:rPr>
          <w:t>3.2.1</w:t>
        </w:r>
      </w:hyperlink>
      <w:r>
        <w:t xml:space="preserve"> </w:t>
      </w:r>
      <w:r w:rsidR="00B75AE9">
        <w:t>als (input voor uw) motivering</w:t>
      </w:r>
      <w:r>
        <w:t xml:space="preserve">. U bent niet Ladderplichtig. Daarmee hoeft u de verdere stappen niet te doorlopen. Wel </w:t>
      </w:r>
      <w:r w:rsidR="004F66BF">
        <w:t xml:space="preserve">blijft een motivering van een </w:t>
      </w:r>
      <w:r w:rsidR="004F66BF" w:rsidRPr="004F66BF">
        <w:rPr>
          <w:u w:val="single"/>
        </w:rPr>
        <w:t>goede ruimtelijke ordening</w:t>
      </w:r>
      <w:r>
        <w:t xml:space="preserve"> </w:t>
      </w:r>
      <w:r w:rsidR="004F66BF">
        <w:t xml:space="preserve">vereist en moet de </w:t>
      </w:r>
      <w:r w:rsidR="004F66BF" w:rsidRPr="00B75AE9">
        <w:rPr>
          <w:u w:val="single"/>
        </w:rPr>
        <w:t>uitvoerbaarheid</w:t>
      </w:r>
      <w:r w:rsidR="004F66BF" w:rsidRPr="00A0422E">
        <w:t xml:space="preserve"> van een plan hoe dan ook worden onderbouwd volgens artikel 3.1.6 lid</w:t>
      </w:r>
      <w:r w:rsidR="004F66BF">
        <w:t xml:space="preserve"> </w:t>
      </w:r>
      <w:r w:rsidR="004F66BF" w:rsidRPr="00A0422E">
        <w:t>1 Bro. Neem daarom</w:t>
      </w:r>
      <w:r w:rsidR="00275509">
        <w:t xml:space="preserve"> idealiter</w:t>
      </w:r>
      <w:r w:rsidR="004F66BF" w:rsidRPr="00A0422E">
        <w:t xml:space="preserve"> altijd een motivering </w:t>
      </w:r>
      <w:r w:rsidR="004F66BF">
        <w:t xml:space="preserve">volgens de systematiek van de Ladder </w:t>
      </w:r>
      <w:r w:rsidR="004F66BF" w:rsidRPr="00A0422E">
        <w:t>op in de toelichting van een</w:t>
      </w:r>
      <w:r w:rsidR="004F66BF">
        <w:t xml:space="preserve"> bestemmingsplan. </w:t>
      </w:r>
      <w:r w:rsidR="00FA318F">
        <w:t xml:space="preserve">Geef in dat geval aan dat een Laddertoets niet </w:t>
      </w:r>
      <w:r w:rsidR="004F66BF">
        <w:t>vereist</w:t>
      </w:r>
      <w:r w:rsidR="00FA318F">
        <w:t xml:space="preserve"> is, maar dat u dit zorgvuldigheid</w:t>
      </w:r>
      <w:r w:rsidR="004F66BF">
        <w:t>s-</w:t>
      </w:r>
      <w:r w:rsidR="00FA318F">
        <w:t>/volledigheid</w:t>
      </w:r>
      <w:r w:rsidR="004F66BF">
        <w:t>shalve</w:t>
      </w:r>
      <w:r w:rsidR="00FA318F">
        <w:t xml:space="preserve"> </w:t>
      </w:r>
      <w:r w:rsidR="004F66BF">
        <w:t>toch</w:t>
      </w:r>
      <w:r w:rsidR="00FA318F">
        <w:t xml:space="preserve"> doet. </w:t>
      </w:r>
      <w:r>
        <w:t xml:space="preserve"> </w:t>
      </w:r>
    </w:p>
    <w:p w:rsidR="007F7ADE" w:rsidRDefault="007F7ADE" w:rsidP="00534C9C">
      <w:pPr>
        <w:pStyle w:val="Kaderopsomteken"/>
        <w:numPr>
          <w:ilvl w:val="0"/>
          <w:numId w:val="20"/>
        </w:numPr>
      </w:pPr>
      <w:r>
        <w:t>Is er wel sprake van een stedelijk</w:t>
      </w:r>
      <w:r w:rsidR="004F66BF">
        <w:t>e</w:t>
      </w:r>
      <w:r>
        <w:t xml:space="preserve"> ontwikkeling, maar kan deze niet als ‘nieuw’ worden beschouwd? Gebruik </w:t>
      </w:r>
      <w:r w:rsidR="004F66BF">
        <w:t xml:space="preserve">opnieuw </w:t>
      </w:r>
      <w:hyperlink w:anchor="_Plan_X_is" w:history="1">
        <w:r w:rsidR="004F66BF" w:rsidRPr="00750C60">
          <w:rPr>
            <w:rStyle w:val="Hyperlink"/>
            <w:rFonts w:asciiTheme="minorHAnsi" w:hAnsiTheme="minorHAnsi"/>
            <w:sz w:val="19"/>
            <w:highlight w:val="lightGray"/>
            <w:u w:val="single"/>
          </w:rPr>
          <w:t>3.2.1</w:t>
        </w:r>
      </w:hyperlink>
      <w:r w:rsidRPr="00750C60">
        <w:t xml:space="preserve"> </w:t>
      </w:r>
      <w:r w:rsidR="00B75AE9">
        <w:t>als (input voor uw) motivering</w:t>
      </w:r>
      <w:r>
        <w:t>. Ook in dit geval bent u niet Ladderplichtig. Om dezelfde reden als hiervoor genoemd kunt u nut en noodzaak volgens de Laddersystematiek te motiveren. Vermeld ook hier expliciet dat een Laddertoets niet noodzakelijk is.</w:t>
      </w:r>
      <w:r w:rsidR="00A30792">
        <w:t xml:space="preserve"> </w:t>
      </w:r>
    </w:p>
    <w:p w:rsidR="007F7ADE" w:rsidRDefault="007F7ADE" w:rsidP="00534C9C">
      <w:pPr>
        <w:pStyle w:val="Kaderopsomteken"/>
        <w:numPr>
          <w:ilvl w:val="0"/>
          <w:numId w:val="20"/>
        </w:numPr>
      </w:pPr>
      <w:r>
        <w:t xml:space="preserve">Is uw plan een stedelijke ontwikkeling en bovendien ‘nieuw’? </w:t>
      </w:r>
      <w:r w:rsidR="00100B15">
        <w:t xml:space="preserve">Gebruik </w:t>
      </w:r>
      <w:hyperlink w:anchor="_Plan_kwalificeert_zich" w:history="1">
        <w:r w:rsidRPr="00D1027A">
          <w:rPr>
            <w:rStyle w:val="Hyperlink"/>
            <w:rFonts w:asciiTheme="minorHAnsi" w:hAnsiTheme="minorHAnsi"/>
            <w:sz w:val="19"/>
            <w:highlight w:val="lightGray"/>
            <w:u w:val="single"/>
          </w:rPr>
          <w:t>3.2.</w:t>
        </w:r>
        <w:r w:rsidR="006F6EBE">
          <w:rPr>
            <w:rStyle w:val="Hyperlink"/>
            <w:rFonts w:asciiTheme="minorHAnsi" w:hAnsiTheme="minorHAnsi"/>
            <w:sz w:val="19"/>
            <w:highlight w:val="lightGray"/>
            <w:u w:val="single"/>
          </w:rPr>
          <w:t>2</w:t>
        </w:r>
      </w:hyperlink>
      <w:r>
        <w:t xml:space="preserve"> </w:t>
      </w:r>
      <w:r w:rsidR="00B75AE9">
        <w:t>als (input voor uw) motivering</w:t>
      </w:r>
      <w:r w:rsidR="0051784E">
        <w:t>. U bent L</w:t>
      </w:r>
      <w:r>
        <w:t>adder</w:t>
      </w:r>
      <w:r w:rsidR="004F66BF">
        <w:t>p</w:t>
      </w:r>
      <w:r>
        <w:t>lichtig en moet dus een Laddertoets voor uw plan doorlopen.</w:t>
      </w:r>
    </w:p>
    <w:p w:rsidR="00693056" w:rsidRDefault="00693056" w:rsidP="00693056"/>
    <w:p w:rsidR="005953D3" w:rsidRDefault="006402A1" w:rsidP="00E07F2C">
      <w:pPr>
        <w:pStyle w:val="Kop3"/>
      </w:pPr>
      <w:bookmarkStart w:id="123" w:name="_Plan_X_is"/>
      <w:bookmarkStart w:id="124" w:name="_Toc535490905"/>
      <w:bookmarkStart w:id="125" w:name="_Toc535841655"/>
      <w:bookmarkStart w:id="126" w:name="_Toc952007"/>
      <w:bookmarkEnd w:id="123"/>
      <w:r>
        <w:t>Plan X is geen (nieuwe) stedelijke ontwikkeling en dus niet Ladderplichtig</w:t>
      </w:r>
      <w:bookmarkEnd w:id="124"/>
      <w:bookmarkEnd w:id="125"/>
      <w:bookmarkEnd w:id="126"/>
    </w:p>
    <w:p w:rsidR="005953D3" w:rsidRDefault="00275509" w:rsidP="005953D3">
      <w:r>
        <w:t xml:space="preserve">Plan </w:t>
      </w:r>
      <w:r w:rsidR="00FF2A58">
        <w:t>[NAAM]</w:t>
      </w:r>
      <w:r>
        <w:t xml:space="preserve"> telt met [AANTAL] woningen minder dan 12 woningen. Daarmee is geen sprake van een nieuwe stedelijke ontwikkeling (NSO) en hoeft plan </w:t>
      </w:r>
      <w:r w:rsidR="00FF2A58">
        <w:t>[NAAM]</w:t>
      </w:r>
      <w:r>
        <w:t xml:space="preserve"> niet getoetst te worden aan de Ladder voor duurzame verstedelijking.</w:t>
      </w:r>
    </w:p>
    <w:p w:rsidR="00275509" w:rsidRDefault="00275509" w:rsidP="005953D3"/>
    <w:p w:rsidR="00825DBA" w:rsidRDefault="00825DBA" w:rsidP="00825DBA">
      <w:pPr>
        <w:pStyle w:val="Kadertitel"/>
      </w:pPr>
      <w:r>
        <w:t>Vervolgstappen ladder</w:t>
      </w:r>
    </w:p>
    <w:p w:rsidR="00825DBA" w:rsidRDefault="00825DBA" w:rsidP="00DD3E25">
      <w:pPr>
        <w:pStyle w:val="Kadertekst"/>
      </w:pPr>
      <w:r>
        <w:t xml:space="preserve">Wilt u de Laddersystematiek gebruiken ter onderbouwing van een </w:t>
      </w:r>
      <w:r>
        <w:rPr>
          <w:u w:val="single"/>
        </w:rPr>
        <w:t>goede ruimtelijke ordening?</w:t>
      </w:r>
      <w:r w:rsidRPr="00B75AE9">
        <w:t xml:space="preserve"> </w:t>
      </w:r>
      <w:r>
        <w:t xml:space="preserve">Gebruik onderstaande tekst als (input voor uw) motivering en ga vervolgens verder </w:t>
      </w:r>
      <w:r w:rsidR="00750C60">
        <w:t>naar</w:t>
      </w:r>
      <w:r>
        <w:t xml:space="preserve"> </w:t>
      </w:r>
      <w:hyperlink w:anchor="_Wat_is_het" w:history="1">
        <w:r w:rsidRPr="00750C60">
          <w:rPr>
            <w:rStyle w:val="Hyperlink"/>
            <w:rFonts w:asciiTheme="minorHAnsi" w:hAnsiTheme="minorHAnsi"/>
            <w:sz w:val="19"/>
            <w:highlight w:val="lightGray"/>
            <w:u w:val="single"/>
          </w:rPr>
          <w:t>3.3</w:t>
        </w:r>
      </w:hyperlink>
      <w:r w:rsidR="00750C60">
        <w:rPr>
          <w:rStyle w:val="Hyperlink"/>
          <w:rFonts w:asciiTheme="minorHAnsi" w:hAnsiTheme="minorHAnsi"/>
          <w:sz w:val="19"/>
        </w:rPr>
        <w:t>.</w:t>
      </w:r>
    </w:p>
    <w:p w:rsidR="009916E7" w:rsidRDefault="009916E7" w:rsidP="009916E7"/>
    <w:p w:rsidR="00825DBA" w:rsidRDefault="00825DBA" w:rsidP="00825DBA">
      <w:r>
        <w:t xml:space="preserve">Volledigheidshalve hanteren wij de Laddersystematiek ter motivering van een goede ruimtelijke ordening en onderbouwing van de uitvoerbaarheid van plan </w:t>
      </w:r>
      <w:r w:rsidR="00FF2A58">
        <w:t>[NAAM]</w:t>
      </w:r>
      <w:r>
        <w:t>. Hierna doorlopen we de bijbehorende stappen.</w:t>
      </w:r>
    </w:p>
    <w:p w:rsidR="00825DBA" w:rsidRPr="009916E7" w:rsidRDefault="00825DBA" w:rsidP="009916E7"/>
    <w:p w:rsidR="00E07F2C" w:rsidRPr="00693056" w:rsidRDefault="0069737F" w:rsidP="00693056">
      <w:pPr>
        <w:pStyle w:val="Kop3"/>
      </w:pPr>
      <w:bookmarkStart w:id="127" w:name="_Plan_kwalificeert_zich"/>
      <w:bookmarkStart w:id="128" w:name="_Toc535490906"/>
      <w:bookmarkStart w:id="129" w:name="_Toc535841656"/>
      <w:bookmarkStart w:id="130" w:name="_Toc952008"/>
      <w:bookmarkEnd w:id="127"/>
      <w:r>
        <w:t>Plan X is een nieuwe stedelijke ontwikkeling en dus Ladderplichtig</w:t>
      </w:r>
      <w:bookmarkEnd w:id="128"/>
      <w:bookmarkEnd w:id="129"/>
      <w:bookmarkEnd w:id="130"/>
    </w:p>
    <w:p w:rsidR="00275509" w:rsidRDefault="00275509" w:rsidP="00275509">
      <w:r>
        <w:t xml:space="preserve">Plan </w:t>
      </w:r>
      <w:r w:rsidR="00FF2A58">
        <w:t>[NAAM]</w:t>
      </w:r>
      <w:r>
        <w:t xml:space="preserve"> telt met [AANTAL] woningen [</w:t>
      </w:r>
      <w:r w:rsidR="00CE269A">
        <w:t>12 / MEER DAN 12</w:t>
      </w:r>
      <w:r>
        <w:t xml:space="preserve">] woningen. Daarmee is sprake van een nieuwe stedelijke ontwikkeling (NSO) en moet plan </w:t>
      </w:r>
      <w:r w:rsidR="00FF2A58">
        <w:t>[NAAM]</w:t>
      </w:r>
      <w:r>
        <w:t xml:space="preserve"> getoetst worden aan de Ladder voor duurzame verstedelijking. Hierna doorlopen we de vereiste stappen.</w:t>
      </w:r>
    </w:p>
    <w:p w:rsidR="00DD3E25" w:rsidRDefault="00DD3E25" w:rsidP="00275509"/>
    <w:p w:rsidR="007F5263" w:rsidRDefault="007F5263" w:rsidP="007F5263">
      <w:pPr>
        <w:pStyle w:val="Kadertitel"/>
      </w:pPr>
      <w:r>
        <w:t>Vervolgstappen ladder</w:t>
      </w:r>
    </w:p>
    <w:p w:rsidR="007F5263" w:rsidRDefault="007F5263" w:rsidP="00DD3E25">
      <w:pPr>
        <w:pStyle w:val="Kadertekst"/>
      </w:pPr>
      <w:r>
        <w:t xml:space="preserve">Ga verder naar </w:t>
      </w:r>
      <w:hyperlink w:anchor="_Wat_is_het" w:history="1">
        <w:r w:rsidR="00721461" w:rsidRPr="00EE68C3">
          <w:rPr>
            <w:rStyle w:val="Hyperlink"/>
            <w:rFonts w:asciiTheme="minorHAnsi" w:hAnsiTheme="minorHAnsi"/>
            <w:sz w:val="19"/>
            <w:highlight w:val="lightGray"/>
            <w:u w:val="single"/>
          </w:rPr>
          <w:t>3.3</w:t>
        </w:r>
      </w:hyperlink>
      <w:r w:rsidR="00DD3E25">
        <w:rPr>
          <w:rStyle w:val="Hyperlink"/>
          <w:rFonts w:asciiTheme="minorHAnsi" w:hAnsiTheme="minorHAnsi"/>
          <w:sz w:val="19"/>
        </w:rPr>
        <w:t>.</w:t>
      </w:r>
    </w:p>
    <w:p w:rsidR="007F5263" w:rsidRPr="00E07F2C" w:rsidRDefault="007F5263" w:rsidP="00E07F2C"/>
    <w:p w:rsidR="005953D3" w:rsidRDefault="005953D3" w:rsidP="005953D3"/>
    <w:p w:rsidR="00E03133" w:rsidRDefault="00E03133">
      <w:pPr>
        <w:spacing w:before="240"/>
        <w:ind w:left="113" w:right="113"/>
        <w:rPr>
          <w:rFonts w:ascii="Univers LT Pro 55" w:eastAsiaTheme="majorEastAsia" w:hAnsi="Univers LT Pro 55" w:cstheme="majorBidi"/>
          <w:b/>
          <w:bCs/>
          <w:color w:val="0098D8"/>
          <w:sz w:val="22"/>
          <w:szCs w:val="26"/>
        </w:rPr>
      </w:pPr>
      <w:bookmarkStart w:id="131" w:name="_Wat_is_het"/>
      <w:bookmarkStart w:id="132" w:name="_Toc529277277"/>
      <w:bookmarkEnd w:id="131"/>
      <w:r>
        <w:br w:type="page"/>
      </w:r>
    </w:p>
    <w:p w:rsidR="00E806BE" w:rsidRDefault="006402A1" w:rsidP="00E806BE">
      <w:pPr>
        <w:pStyle w:val="Kop2"/>
      </w:pPr>
      <w:bookmarkStart w:id="133" w:name="_Toc535841657"/>
      <w:bookmarkStart w:id="134" w:name="_Toc952009"/>
      <w:r>
        <w:lastRenderedPageBreak/>
        <w:t>Wat is het ruimtelijk verzorgingsgebied van het plan?</w:t>
      </w:r>
      <w:bookmarkEnd w:id="133"/>
      <w:bookmarkEnd w:id="134"/>
      <w:r>
        <w:t xml:space="preserve"> </w:t>
      </w:r>
    </w:p>
    <w:bookmarkEnd w:id="132"/>
    <w:p w:rsidR="009916E7" w:rsidRDefault="009916E7" w:rsidP="009916E7">
      <w:pPr>
        <w:pStyle w:val="Kadertekst"/>
      </w:pPr>
      <w:r>
        <w:t xml:space="preserve">Zie </w:t>
      </w:r>
      <w:hyperlink w:anchor="_Ruimtelijke_verzorgingsgebieden" w:history="1">
        <w:r w:rsidRPr="00EE68C3">
          <w:rPr>
            <w:rStyle w:val="Hyperlink"/>
            <w:rFonts w:asciiTheme="minorHAnsi" w:hAnsiTheme="minorHAnsi"/>
            <w:sz w:val="19"/>
            <w:highlight w:val="lightGray"/>
            <w:u w:val="single"/>
          </w:rPr>
          <w:t>2.</w:t>
        </w:r>
        <w:r w:rsidR="00DA1698" w:rsidRPr="00EE68C3">
          <w:rPr>
            <w:rStyle w:val="Hyperlink"/>
            <w:rFonts w:asciiTheme="minorHAnsi" w:hAnsiTheme="minorHAnsi"/>
            <w:sz w:val="19"/>
            <w:highlight w:val="lightGray"/>
            <w:u w:val="single"/>
          </w:rPr>
          <w:t>2</w:t>
        </w:r>
      </w:hyperlink>
      <w:r>
        <w:t xml:space="preserve"> voor de toelichting van het </w:t>
      </w:r>
      <w:r w:rsidR="00DA1698">
        <w:t>verzorgingsgebied</w:t>
      </w:r>
      <w:r>
        <w:t xml:space="preserve"> en </w:t>
      </w:r>
      <w:hyperlink w:anchor="_Verzorgingsgebied_woningbouw:_subre" w:history="1">
        <w:r w:rsidRPr="00426A02">
          <w:rPr>
            <w:rStyle w:val="Hyperlink"/>
            <w:rFonts w:asciiTheme="minorHAnsi" w:hAnsiTheme="minorHAnsi"/>
            <w:sz w:val="19"/>
            <w:highlight w:val="lightGray"/>
            <w:u w:val="single"/>
          </w:rPr>
          <w:t>2.2.1</w:t>
        </w:r>
      </w:hyperlink>
      <w:r>
        <w:t xml:space="preserve"> voor de specifieke reikwijdte bij woningen. </w:t>
      </w:r>
    </w:p>
    <w:p w:rsidR="00E0351C" w:rsidRDefault="00E0351C" w:rsidP="009916E7">
      <w:pPr>
        <w:pStyle w:val="Kadertekst"/>
      </w:pPr>
    </w:p>
    <w:p w:rsidR="00361FA1" w:rsidRPr="00361FA1" w:rsidRDefault="00B75AE9" w:rsidP="00534C9C">
      <w:pPr>
        <w:pStyle w:val="Kaderopsomteken"/>
        <w:numPr>
          <w:ilvl w:val="0"/>
          <w:numId w:val="21"/>
        </w:numPr>
      </w:pPr>
      <w:r>
        <w:t xml:space="preserve">Het ruimtelijk verzorgingsgebied voor woningbouw </w:t>
      </w:r>
      <w:r w:rsidR="007D73DF">
        <w:t xml:space="preserve">staat niet ter discussie: dit </w:t>
      </w:r>
      <w:r>
        <w:t xml:space="preserve">zijn de subregio’s Zaanstreek-Waterland en Amsterdam. Gebruik </w:t>
      </w:r>
      <w:hyperlink w:anchor="_Ruimtelijk_verzorgingsgebied_plan" w:history="1">
        <w:r w:rsidR="00E806BE">
          <w:rPr>
            <w:rStyle w:val="Hyperlink"/>
            <w:rFonts w:asciiTheme="minorHAnsi" w:hAnsiTheme="minorHAnsi"/>
            <w:sz w:val="19"/>
            <w:highlight w:val="lightGray"/>
            <w:u w:val="single"/>
          </w:rPr>
          <w:t>3.3</w:t>
        </w:r>
        <w:r w:rsidR="00E806BE" w:rsidRPr="00D1027A">
          <w:rPr>
            <w:rStyle w:val="Hyperlink"/>
            <w:rFonts w:asciiTheme="minorHAnsi" w:hAnsiTheme="minorHAnsi"/>
            <w:sz w:val="19"/>
            <w:highlight w:val="lightGray"/>
            <w:u w:val="single"/>
          </w:rPr>
          <w:t>.</w:t>
        </w:r>
        <w:r w:rsidR="00E806BE">
          <w:rPr>
            <w:rStyle w:val="Hyperlink"/>
            <w:rFonts w:asciiTheme="minorHAnsi" w:hAnsiTheme="minorHAnsi"/>
            <w:sz w:val="19"/>
            <w:highlight w:val="lightGray"/>
            <w:u w:val="single"/>
          </w:rPr>
          <w:t>1</w:t>
        </w:r>
      </w:hyperlink>
      <w:r w:rsidR="00E806BE" w:rsidRPr="00EE68C3">
        <w:rPr>
          <w:rStyle w:val="Hyperlink"/>
          <w:rFonts w:asciiTheme="minorHAnsi" w:hAnsiTheme="minorHAnsi"/>
          <w:sz w:val="19"/>
        </w:rPr>
        <w:t xml:space="preserve"> </w:t>
      </w:r>
      <w:r>
        <w:t>als (input voor uw) motivering.</w:t>
      </w:r>
    </w:p>
    <w:p w:rsidR="005953D3" w:rsidRDefault="005953D3" w:rsidP="005953D3"/>
    <w:p w:rsidR="00E806BE" w:rsidRDefault="00E806BE" w:rsidP="00E806BE">
      <w:pPr>
        <w:pStyle w:val="Kop3"/>
      </w:pPr>
      <w:bookmarkStart w:id="135" w:name="_Ruimtelijk_verzorgingsgebied_plan"/>
      <w:bookmarkStart w:id="136" w:name="_Toc535490908"/>
      <w:bookmarkStart w:id="137" w:name="_Toc535841658"/>
      <w:bookmarkStart w:id="138" w:name="_Toc952010"/>
      <w:bookmarkEnd w:id="135"/>
      <w:r>
        <w:t>Ruimtelijk verzorgingsgebied plan X is Zaanstreek-Waterland en Amsterdam</w:t>
      </w:r>
      <w:bookmarkEnd w:id="136"/>
      <w:bookmarkEnd w:id="137"/>
      <w:bookmarkEnd w:id="138"/>
      <w:r>
        <w:t xml:space="preserve"> </w:t>
      </w:r>
    </w:p>
    <w:p w:rsidR="00475369" w:rsidRDefault="00275509" w:rsidP="00475369">
      <w:r>
        <w:t xml:space="preserve">Het ruimtelijk verzorgingsgebied voor plan </w:t>
      </w:r>
      <w:r w:rsidR="00FF2A58">
        <w:t>[NAAM]</w:t>
      </w:r>
      <w:r w:rsidR="005A4421">
        <w:t xml:space="preserve"> zijn de subregio’s Zaanstreek-Waterland en Amsterdam. </w:t>
      </w:r>
      <w:r w:rsidR="005F1C7E">
        <w:t>Dit is het gebiedsni</w:t>
      </w:r>
      <w:r w:rsidR="005A4421">
        <w:t xml:space="preserve">veau waarop we </w:t>
      </w:r>
      <w:r w:rsidR="00010B28">
        <w:t>de [KWANTITATIEVE EN/OF KWALITATIEVE] behoefte bepalen</w:t>
      </w:r>
      <w:r w:rsidR="005A4421">
        <w:t>.</w:t>
      </w:r>
      <w:r w:rsidR="00723A29">
        <w:t xml:space="preserve"> Als plan [NAAM] buiten BSG ligt, vindt op dit schaalniveau ook de afweging van alternatieven binnen BSG plaats.</w:t>
      </w:r>
    </w:p>
    <w:p w:rsidR="005A4421" w:rsidRDefault="005A4421" w:rsidP="00475369"/>
    <w:p w:rsidR="005A4421" w:rsidRDefault="005A4421" w:rsidP="005A4421">
      <w:pPr>
        <w:pStyle w:val="Kadertitel"/>
      </w:pPr>
      <w:r>
        <w:t>Vervolgstappen ladder</w:t>
      </w:r>
    </w:p>
    <w:p w:rsidR="005A4421" w:rsidRDefault="005A4421" w:rsidP="00DD3E25">
      <w:pPr>
        <w:pStyle w:val="Kadertekst"/>
      </w:pPr>
      <w:r>
        <w:t xml:space="preserve">Ga verder naar </w:t>
      </w:r>
      <w:hyperlink w:anchor="_Voorziet_het_plan" w:history="1">
        <w:r w:rsidRPr="00426A02">
          <w:rPr>
            <w:rStyle w:val="Hyperlink"/>
            <w:rFonts w:asciiTheme="minorHAnsi" w:hAnsiTheme="minorHAnsi"/>
            <w:sz w:val="19"/>
            <w:highlight w:val="lightGray"/>
            <w:u w:val="single"/>
          </w:rPr>
          <w:t>3.4</w:t>
        </w:r>
      </w:hyperlink>
      <w:r w:rsidR="00DD3E25" w:rsidRPr="00DD3E25">
        <w:rPr>
          <w:rStyle w:val="Hyperlink"/>
          <w:rFonts w:asciiTheme="minorHAnsi" w:hAnsiTheme="minorHAnsi"/>
          <w:sz w:val="19"/>
        </w:rPr>
        <w:t>.</w:t>
      </w:r>
    </w:p>
    <w:p w:rsidR="00E433EB" w:rsidRPr="005953D3" w:rsidRDefault="00E433EB" w:rsidP="005953D3"/>
    <w:p w:rsidR="00DA1698" w:rsidRDefault="006402A1" w:rsidP="00DA1698">
      <w:pPr>
        <w:pStyle w:val="Kop2"/>
      </w:pPr>
      <w:bookmarkStart w:id="139" w:name="_Voorziet_het_plan"/>
      <w:bookmarkStart w:id="140" w:name="_Toc535841659"/>
      <w:bookmarkStart w:id="141" w:name="_Toc952011"/>
      <w:bookmarkEnd w:id="139"/>
      <w:r>
        <w:t>Voorziet het plan in een behoefte?</w:t>
      </w:r>
      <w:bookmarkEnd w:id="140"/>
      <w:bookmarkEnd w:id="141"/>
    </w:p>
    <w:p w:rsidR="00DA1698" w:rsidRDefault="00DA1698" w:rsidP="00DA1698">
      <w:pPr>
        <w:pStyle w:val="Kadertekst"/>
      </w:pPr>
      <w:r>
        <w:t xml:space="preserve">Zie </w:t>
      </w:r>
      <w:hyperlink w:anchor="_Behoefte_wonen" w:history="1">
        <w:r w:rsidRPr="00894BF6">
          <w:rPr>
            <w:rStyle w:val="Hyperlink"/>
            <w:rFonts w:asciiTheme="minorHAnsi" w:hAnsiTheme="minorHAnsi"/>
            <w:sz w:val="19"/>
            <w:highlight w:val="lightGray"/>
            <w:u w:val="single"/>
          </w:rPr>
          <w:t>2.3.1</w:t>
        </w:r>
      </w:hyperlink>
      <w:r>
        <w:t xml:space="preserve"> voor de </w:t>
      </w:r>
      <w:r w:rsidR="00CC1B47">
        <w:t xml:space="preserve">toelichting van de </w:t>
      </w:r>
      <w:r>
        <w:t>woningbehoefte</w:t>
      </w:r>
      <w:r w:rsidR="00CC1B47">
        <w:t>.</w:t>
      </w:r>
    </w:p>
    <w:p w:rsidR="00DA1698" w:rsidRDefault="00DA1698" w:rsidP="00DA1698">
      <w:pPr>
        <w:pStyle w:val="Kadertekst"/>
      </w:pPr>
    </w:p>
    <w:p w:rsidR="00084C70" w:rsidRPr="00A72E0E" w:rsidRDefault="00DA1698" w:rsidP="00534C9C">
      <w:pPr>
        <w:pStyle w:val="Kaderopsomteken"/>
        <w:numPr>
          <w:ilvl w:val="0"/>
          <w:numId w:val="21"/>
        </w:numPr>
      </w:pPr>
      <w:r w:rsidRPr="00A72E0E">
        <w:t xml:space="preserve">Voorziet het plan in een kwantitatieve behoefte? </w:t>
      </w:r>
      <w:r w:rsidR="00100B15">
        <w:t xml:space="preserve">Gebruik </w:t>
      </w:r>
      <w:hyperlink w:anchor="_Plan_X_voorziet" w:history="1">
        <w:r w:rsidRPr="00894BF6">
          <w:rPr>
            <w:rStyle w:val="Hyperlink"/>
            <w:rFonts w:asciiTheme="minorHAnsi" w:hAnsiTheme="minorHAnsi"/>
            <w:sz w:val="19"/>
            <w:highlight w:val="lightGray"/>
            <w:u w:val="single"/>
          </w:rPr>
          <w:t>3.4.1</w:t>
        </w:r>
      </w:hyperlink>
      <w:r w:rsidRPr="00A72E0E">
        <w:t xml:space="preserve"> </w:t>
      </w:r>
      <w:r w:rsidR="00B75AE9" w:rsidRPr="00A72E0E">
        <w:t>als (input voor uw) motivering</w:t>
      </w:r>
      <w:r w:rsidRPr="00A72E0E">
        <w:t xml:space="preserve">. </w:t>
      </w:r>
    </w:p>
    <w:p w:rsidR="00DA1698" w:rsidRPr="00A72E0E" w:rsidRDefault="00475369" w:rsidP="00534C9C">
      <w:pPr>
        <w:pStyle w:val="Kaderopsomteken"/>
        <w:numPr>
          <w:ilvl w:val="0"/>
          <w:numId w:val="21"/>
        </w:numPr>
      </w:pPr>
      <w:r w:rsidRPr="00A72E0E">
        <w:t xml:space="preserve">Kunt u motiveren dat uw plan ook in een kwalitatieve behoefte voorziet? Dit maakt uw onderbouwing van de behoefte </w:t>
      </w:r>
      <w:r w:rsidR="00A72E0E">
        <w:t xml:space="preserve">mogelijk </w:t>
      </w:r>
      <w:r w:rsidRPr="00A72E0E">
        <w:t>sterker</w:t>
      </w:r>
      <w:r w:rsidR="00333276" w:rsidRPr="00A72E0E">
        <w:t xml:space="preserve">. Als dat </w:t>
      </w:r>
      <w:r w:rsidR="00DA1698" w:rsidRPr="00A72E0E">
        <w:t>het ge</w:t>
      </w:r>
      <w:r w:rsidR="00333276" w:rsidRPr="00A72E0E">
        <w:t xml:space="preserve">val is, gebruikt u ook </w:t>
      </w:r>
      <w:hyperlink w:anchor="_Plan_X_voorziet_1" w:history="1">
        <w:r w:rsidR="00333276" w:rsidRPr="00894BF6">
          <w:rPr>
            <w:rStyle w:val="Hyperlink"/>
            <w:rFonts w:asciiTheme="minorHAnsi" w:hAnsiTheme="minorHAnsi"/>
            <w:sz w:val="19"/>
            <w:highlight w:val="lightGray"/>
            <w:u w:val="single"/>
          </w:rPr>
          <w:t>3.4.2</w:t>
        </w:r>
      </w:hyperlink>
      <w:r w:rsidR="00333276" w:rsidRPr="00A72E0E">
        <w:t xml:space="preserve"> </w:t>
      </w:r>
      <w:r w:rsidR="00B75AE9" w:rsidRPr="00A72E0E">
        <w:t>als (input voor uw) motivering</w:t>
      </w:r>
      <w:r w:rsidR="00333276" w:rsidRPr="00A72E0E">
        <w:t>.</w:t>
      </w:r>
    </w:p>
    <w:p w:rsidR="00DA1698" w:rsidRPr="00A72E0E" w:rsidRDefault="00DA1698" w:rsidP="00534C9C">
      <w:pPr>
        <w:pStyle w:val="Kaderopsomteken"/>
        <w:numPr>
          <w:ilvl w:val="0"/>
          <w:numId w:val="21"/>
        </w:numPr>
      </w:pPr>
      <w:r w:rsidRPr="00A72E0E">
        <w:t xml:space="preserve">Voorziet uw plan niet </w:t>
      </w:r>
      <w:r w:rsidR="00084C70" w:rsidRPr="00A72E0E">
        <w:t xml:space="preserve">(overtuigend) </w:t>
      </w:r>
      <w:r w:rsidRPr="00A72E0E">
        <w:t>in een kwantitatieve behoefte</w:t>
      </w:r>
      <w:r w:rsidR="00BC046C" w:rsidRPr="00A72E0E">
        <w:t xml:space="preserve">, maar wel </w:t>
      </w:r>
      <w:r w:rsidR="00084C70" w:rsidRPr="00A72E0E">
        <w:t xml:space="preserve">(overtuigend) </w:t>
      </w:r>
      <w:r w:rsidR="00BC046C" w:rsidRPr="00A72E0E">
        <w:t>in een kwalitatieve behoefte</w:t>
      </w:r>
      <w:r w:rsidRPr="00A72E0E">
        <w:t xml:space="preserve">? </w:t>
      </w:r>
      <w:r w:rsidR="00333276" w:rsidRPr="00A72E0E">
        <w:t xml:space="preserve">Gebruik </w:t>
      </w:r>
      <w:hyperlink w:anchor="_Plan_X_voorziet_1" w:history="1">
        <w:r w:rsidR="00894BF6" w:rsidRPr="00894BF6">
          <w:rPr>
            <w:rStyle w:val="Hyperlink"/>
            <w:rFonts w:asciiTheme="minorHAnsi" w:hAnsiTheme="minorHAnsi"/>
            <w:sz w:val="19"/>
            <w:highlight w:val="lightGray"/>
            <w:u w:val="single"/>
          </w:rPr>
          <w:t>3.4.2</w:t>
        </w:r>
      </w:hyperlink>
      <w:r w:rsidR="00333276" w:rsidRPr="00A72E0E">
        <w:t xml:space="preserve"> </w:t>
      </w:r>
      <w:r w:rsidR="00B75AE9" w:rsidRPr="00A72E0E">
        <w:t>als (input voor uw) motivering</w:t>
      </w:r>
      <w:r w:rsidR="00333276" w:rsidRPr="00A72E0E">
        <w:t xml:space="preserve">. </w:t>
      </w:r>
      <w:r w:rsidR="001A2392" w:rsidRPr="00A72E0E">
        <w:t xml:space="preserve">Let wel, </w:t>
      </w:r>
      <w:r w:rsidR="00BC046C" w:rsidRPr="00A72E0E">
        <w:t xml:space="preserve">de onderbouwing van de kwalitatieve behoefte </w:t>
      </w:r>
      <w:r w:rsidR="001A2392" w:rsidRPr="00A72E0E">
        <w:t xml:space="preserve">luistert dan </w:t>
      </w:r>
      <w:r w:rsidR="00BC046C" w:rsidRPr="00A72E0E">
        <w:t>extra nauw.</w:t>
      </w:r>
      <w:r w:rsidRPr="00A72E0E">
        <w:t xml:space="preserve"> </w:t>
      </w:r>
    </w:p>
    <w:p w:rsidR="00BC046C" w:rsidRPr="00A72E0E" w:rsidRDefault="00BC046C" w:rsidP="00534C9C">
      <w:pPr>
        <w:pStyle w:val="Kaderopsomteken"/>
        <w:numPr>
          <w:ilvl w:val="0"/>
          <w:numId w:val="21"/>
        </w:numPr>
      </w:pPr>
      <w:r w:rsidRPr="00A72E0E">
        <w:t xml:space="preserve">Voorziet uw plan </w:t>
      </w:r>
      <w:r w:rsidR="006F6EBE" w:rsidRPr="00A72E0E">
        <w:t xml:space="preserve">niet </w:t>
      </w:r>
      <w:r w:rsidRPr="00A72E0E">
        <w:t xml:space="preserve">in </w:t>
      </w:r>
      <w:r w:rsidR="001A2392" w:rsidRPr="00A72E0E">
        <w:t>een kwantitatieve</w:t>
      </w:r>
      <w:r w:rsidR="006F6EBE" w:rsidRPr="00A72E0E">
        <w:t>,</w:t>
      </w:r>
      <w:r w:rsidR="001A2392" w:rsidRPr="00A72E0E">
        <w:t xml:space="preserve"> noch</w:t>
      </w:r>
      <w:r w:rsidR="006F6EBE" w:rsidRPr="00A72E0E">
        <w:t xml:space="preserve"> in een</w:t>
      </w:r>
      <w:r w:rsidR="001A2392" w:rsidRPr="00A72E0E">
        <w:t xml:space="preserve"> kwalitatieve</w:t>
      </w:r>
      <w:r w:rsidR="006F6EBE" w:rsidRPr="00A72E0E">
        <w:t xml:space="preserve"> behoefte</w:t>
      </w:r>
      <w:r w:rsidR="00475369" w:rsidRPr="00A72E0E">
        <w:t>?</w:t>
      </w:r>
      <w:r w:rsidR="001A2392" w:rsidRPr="00A72E0E">
        <w:t xml:space="preserve"> </w:t>
      </w:r>
      <w:r w:rsidR="00725470" w:rsidRPr="00A72E0E">
        <w:t>Schrap het plan, of pas het programma</w:t>
      </w:r>
      <w:r w:rsidRPr="00A72E0E">
        <w:t xml:space="preserve"> aan</w:t>
      </w:r>
      <w:r w:rsidR="00725470" w:rsidRPr="00A72E0E">
        <w:t>,</w:t>
      </w:r>
      <w:r w:rsidRPr="00A72E0E">
        <w:t xml:space="preserve"> zodat het alsnog in een kwantitatieve en/of kwalitatieve behoefte voorziet.</w:t>
      </w:r>
    </w:p>
    <w:p w:rsidR="00DA1698" w:rsidRDefault="00DA1698" w:rsidP="00DA1698"/>
    <w:p w:rsidR="00DA1698" w:rsidRDefault="00DA1698" w:rsidP="00DA1698">
      <w:pPr>
        <w:pStyle w:val="Kop3"/>
      </w:pPr>
      <w:bookmarkStart w:id="142" w:name="_Plan_X_voorziet"/>
      <w:bookmarkStart w:id="143" w:name="_Toc529277279"/>
      <w:bookmarkStart w:id="144" w:name="_Toc535490910"/>
      <w:bookmarkStart w:id="145" w:name="_Toc535841660"/>
      <w:bookmarkStart w:id="146" w:name="_Toc952012"/>
      <w:bookmarkEnd w:id="142"/>
      <w:r>
        <w:t>Plan</w:t>
      </w:r>
      <w:r w:rsidR="00475369">
        <w:t xml:space="preserve"> </w:t>
      </w:r>
      <w:r w:rsidR="007D73DF">
        <w:t xml:space="preserve">X </w:t>
      </w:r>
      <w:r w:rsidR="000840F5">
        <w:t>voorziet in een kwant</w:t>
      </w:r>
      <w:r w:rsidR="00475369">
        <w:t xml:space="preserve">itatieve </w:t>
      </w:r>
      <w:r>
        <w:t>woningbehoefte</w:t>
      </w:r>
      <w:bookmarkEnd w:id="143"/>
      <w:bookmarkEnd w:id="144"/>
      <w:bookmarkEnd w:id="145"/>
      <w:bookmarkEnd w:id="146"/>
    </w:p>
    <w:p w:rsidR="006F6EBE" w:rsidRDefault="005A4421" w:rsidP="006F6EBE">
      <w:r>
        <w:t xml:space="preserve">Plan </w:t>
      </w:r>
      <w:r w:rsidR="00FF2A58">
        <w:t>[NAAM]</w:t>
      </w:r>
      <w:r>
        <w:t xml:space="preserve"> voorziet in [AANTAL] woningen. </w:t>
      </w:r>
      <w:r w:rsidR="00F81E57">
        <w:t>In het ruimtelijk verzorgingsgebied</w:t>
      </w:r>
      <w:r w:rsidR="00CE269A">
        <w:t xml:space="preserve"> (Zaanstreek-Waterland &amp; Amsterdam)</w:t>
      </w:r>
      <w:r w:rsidR="00F81E57">
        <w:t xml:space="preserve"> is sprake van een kwantitatieve</w:t>
      </w:r>
      <w:r w:rsidR="00CE269A">
        <w:t xml:space="preserve"> additionele</w:t>
      </w:r>
      <w:r w:rsidR="00F81E57">
        <w:t xml:space="preserve"> behoefte van [AANTAL] woningen voor de periode [2018-2028 / 2019-2029 / 2020-2030]. Dit blijkt uit een confrontatie van de provinciale woningbehoefteprognose met het harde planaanbod.</w:t>
      </w:r>
    </w:p>
    <w:p w:rsidR="00A72E0E" w:rsidRDefault="00A72E0E" w:rsidP="00A72E0E"/>
    <w:p w:rsidR="00A72E0E" w:rsidRDefault="00A72E0E" w:rsidP="00534C9C">
      <w:pPr>
        <w:pStyle w:val="Lijstalinea"/>
        <w:numPr>
          <w:ilvl w:val="0"/>
          <w:numId w:val="13"/>
        </w:numPr>
      </w:pPr>
      <w:r>
        <w:t xml:space="preserve">De additionele woningvraag in het verzorgingsgebied bedraagt </w:t>
      </w:r>
      <w:r w:rsidR="00FF2A58">
        <w:t>[</w:t>
      </w:r>
      <w:r w:rsidR="0050779D">
        <w:t>X</w:t>
      </w:r>
      <w:r w:rsidR="00FF2A58">
        <w:t>]</w:t>
      </w:r>
      <w:r>
        <w:t xml:space="preserve"> woningen.</w:t>
      </w:r>
    </w:p>
    <w:p w:rsidR="00A72E0E" w:rsidRDefault="00A72E0E" w:rsidP="00534C9C">
      <w:pPr>
        <w:pStyle w:val="Lijstalinea"/>
        <w:numPr>
          <w:ilvl w:val="0"/>
          <w:numId w:val="13"/>
        </w:numPr>
      </w:pPr>
      <w:r>
        <w:t xml:space="preserve">Het harde planaanbod in </w:t>
      </w:r>
      <w:r w:rsidR="007B144A">
        <w:t>het verzorgingsgebied</w:t>
      </w:r>
      <w:r>
        <w:t xml:space="preserve"> bedraagt [Y] woningen.</w:t>
      </w:r>
    </w:p>
    <w:p w:rsidR="00A72E0E" w:rsidRDefault="00A72E0E" w:rsidP="00534C9C">
      <w:pPr>
        <w:pStyle w:val="Lijstalinea"/>
        <w:numPr>
          <w:ilvl w:val="0"/>
          <w:numId w:val="13"/>
        </w:numPr>
      </w:pPr>
      <w:r>
        <w:t>De resterende behoefte die hieruit voortvloeit is [Z (</w:t>
      </w:r>
      <w:r w:rsidR="0050779D">
        <w:t>=</w:t>
      </w:r>
      <w:r>
        <w:t>X-Y)] woningen.</w:t>
      </w:r>
    </w:p>
    <w:p w:rsidR="00A72E0E" w:rsidRDefault="00A72E0E" w:rsidP="00534C9C">
      <w:pPr>
        <w:pStyle w:val="Lijstalinea"/>
        <w:numPr>
          <w:ilvl w:val="0"/>
          <w:numId w:val="13"/>
        </w:numPr>
      </w:pPr>
      <w:r>
        <w:t xml:space="preserve">Plan </w:t>
      </w:r>
      <w:r w:rsidR="00FF2A58">
        <w:t>[NAAM]</w:t>
      </w:r>
      <w:r>
        <w:t xml:space="preserve"> telt met [AANTAL] woningen minder woningen dan de resterende behoefte, namelijk [Z] woningen.</w:t>
      </w:r>
    </w:p>
    <w:p w:rsidR="00A72E0E" w:rsidRDefault="00CE269A" w:rsidP="00534C9C">
      <w:pPr>
        <w:pStyle w:val="Lijstalinea"/>
        <w:numPr>
          <w:ilvl w:val="0"/>
          <w:numId w:val="13"/>
        </w:numPr>
      </w:pPr>
      <w:r>
        <w:t>Kortom, p</w:t>
      </w:r>
      <w:r w:rsidR="00A72E0E">
        <w:t xml:space="preserve">lan </w:t>
      </w:r>
      <w:r w:rsidR="00FF2A58">
        <w:t>[NAAM]</w:t>
      </w:r>
      <w:r w:rsidR="00A72E0E">
        <w:t xml:space="preserve"> voorziet in een kwantitatieve behoefte</w:t>
      </w:r>
      <w:r w:rsidR="00AC7557">
        <w:t>.</w:t>
      </w:r>
    </w:p>
    <w:p w:rsidR="00DA1698" w:rsidRDefault="00DA1698" w:rsidP="00DA1698"/>
    <w:p w:rsidR="00894BF6" w:rsidRDefault="00894BF6" w:rsidP="00894BF6">
      <w:pPr>
        <w:pStyle w:val="Kadertitel"/>
      </w:pPr>
      <w:r>
        <w:t>Vervolgstappen ladder</w:t>
      </w:r>
    </w:p>
    <w:p w:rsidR="00894BF6" w:rsidRDefault="00894BF6" w:rsidP="00DD3E25">
      <w:pPr>
        <w:pStyle w:val="Kadertekst"/>
      </w:pPr>
      <w:r>
        <w:t xml:space="preserve">Ga verder naar </w:t>
      </w:r>
      <w:hyperlink w:anchor="_Plan_X_voorziet_1" w:history="1">
        <w:r w:rsidR="001E6733" w:rsidRPr="00894BF6">
          <w:rPr>
            <w:rStyle w:val="Hyperlink"/>
            <w:rFonts w:asciiTheme="minorHAnsi" w:hAnsiTheme="minorHAnsi"/>
            <w:sz w:val="19"/>
            <w:highlight w:val="lightGray"/>
            <w:u w:val="single"/>
          </w:rPr>
          <w:t>3.4.2</w:t>
        </w:r>
      </w:hyperlink>
      <w:r w:rsidR="00DD3E25" w:rsidRPr="00DD3E25">
        <w:rPr>
          <w:rStyle w:val="Hyperlink"/>
          <w:rFonts w:asciiTheme="minorHAnsi" w:hAnsiTheme="minorHAnsi"/>
          <w:sz w:val="19"/>
        </w:rPr>
        <w:t>.</w:t>
      </w:r>
    </w:p>
    <w:p w:rsidR="00894BF6" w:rsidRPr="00DA1698" w:rsidRDefault="00894BF6" w:rsidP="00DA1698"/>
    <w:p w:rsidR="00DA1698" w:rsidRPr="00DA1698" w:rsidRDefault="00DA1698" w:rsidP="00DA1698">
      <w:pPr>
        <w:pStyle w:val="Kop3"/>
      </w:pPr>
      <w:bookmarkStart w:id="147" w:name="_Plan_X_voorziet_1"/>
      <w:bookmarkStart w:id="148" w:name="_Toc529277280"/>
      <w:bookmarkStart w:id="149" w:name="_Toc535490911"/>
      <w:bookmarkStart w:id="150" w:name="_Toc535841661"/>
      <w:bookmarkStart w:id="151" w:name="_Toc952013"/>
      <w:bookmarkEnd w:id="147"/>
      <w:r>
        <w:lastRenderedPageBreak/>
        <w:t xml:space="preserve">Plan </w:t>
      </w:r>
      <w:r w:rsidR="007D73DF">
        <w:t xml:space="preserve">X </w:t>
      </w:r>
      <w:r>
        <w:t xml:space="preserve">voorziet </w:t>
      </w:r>
      <w:r w:rsidR="00333276">
        <w:t>(</w:t>
      </w:r>
      <w:r w:rsidR="000840F5">
        <w:t>ook) in een kwal</w:t>
      </w:r>
      <w:r>
        <w:t xml:space="preserve">itatieve </w:t>
      </w:r>
      <w:r w:rsidR="00BC046C">
        <w:t>woningbehoefte</w:t>
      </w:r>
      <w:bookmarkEnd w:id="148"/>
      <w:bookmarkEnd w:id="149"/>
      <w:bookmarkEnd w:id="150"/>
      <w:bookmarkEnd w:id="151"/>
    </w:p>
    <w:p w:rsidR="00CE269A" w:rsidRDefault="00CE269A" w:rsidP="006F6EBE">
      <w:r>
        <w:t xml:space="preserve">Plan </w:t>
      </w:r>
      <w:r w:rsidR="00FF2A58">
        <w:t>[NAAM]</w:t>
      </w:r>
      <w:r>
        <w:t>, met in totaal [AANTAL] woningen, is opgebouwd uit [AANTAL] grondgebonden woningen en [AANTAL] appartementen. Van de [AANTAL] woningen, bevinden zich er [AANTAL] in de sociale huursector. [AANTAL] woningen zijn vrijesectorhuur. Het resterende deel van [AANTAL] woningen is koop.</w:t>
      </w:r>
    </w:p>
    <w:p w:rsidR="00CE269A" w:rsidRDefault="00CE269A" w:rsidP="006F6EBE"/>
    <w:p w:rsidR="00CE269A" w:rsidRDefault="00CE269A" w:rsidP="006F6EBE">
      <w:r>
        <w:t xml:space="preserve">In het ruimtelijk verzorgingsgebied (Zaanstreek-Waterland &amp; Amsterdam) is sprake van een kwalitatieve additionele behoefte van [AANTAL] grondgebonden woningen, [AANTAL] appartementen, [AANTAL] sociale huurwoningen, [AANTAL] vrijesectorhuurwoningen en [AANTAL] koopwoningen voor de periode [2018-2028 / 2019-2029 / 2020-2030]. Dit blijkt uit een </w:t>
      </w:r>
      <w:r w:rsidR="00F6360D">
        <w:t>koppeling</w:t>
      </w:r>
      <w:r>
        <w:t xml:space="preserve"> van de provinciale woningbehoefteprognose </w:t>
      </w:r>
      <w:r w:rsidR="00F6360D">
        <w:t xml:space="preserve">met de subregionale woonvoorkeuren. Deze zijn vervolgens geconfronteerd </w:t>
      </w:r>
      <w:r>
        <w:t>met het harde planaanbod</w:t>
      </w:r>
      <w:r w:rsidR="00F6360D">
        <w:t xml:space="preserve"> in de betreffende kwalitatieve segmenten.</w:t>
      </w:r>
    </w:p>
    <w:p w:rsidR="00E0351C" w:rsidRDefault="00E0351C" w:rsidP="006F6EBE"/>
    <w:p w:rsidR="00F6360D" w:rsidRPr="00251C7C" w:rsidRDefault="00F6360D" w:rsidP="00251C7C">
      <w:pPr>
        <w:pStyle w:val="Lijstopsomteken"/>
      </w:pPr>
      <w:r w:rsidRPr="00251C7C">
        <w:t xml:space="preserve">De additionele woningvraag in het verzorgingsgebied bedraagt </w:t>
      </w:r>
      <w:r w:rsidR="00251C7C">
        <w:t>[AANTAL</w:t>
      </w:r>
      <w:r w:rsidR="00FF2A58" w:rsidRPr="00251C7C">
        <w:t>]</w:t>
      </w:r>
      <w:r w:rsidRPr="00251C7C">
        <w:t xml:space="preserve"> </w:t>
      </w:r>
      <w:r w:rsidR="00A37D9E" w:rsidRPr="00251C7C">
        <w:t xml:space="preserve">[RELEVANTE TYPOLOGIEËN EN EIGENDOMSVORMEN] </w:t>
      </w:r>
      <w:r w:rsidRPr="00251C7C">
        <w:t>woningen.</w:t>
      </w:r>
    </w:p>
    <w:p w:rsidR="00F6360D" w:rsidRPr="00251C7C" w:rsidRDefault="00F6360D" w:rsidP="00251C7C">
      <w:pPr>
        <w:pStyle w:val="Lijstopsomteken"/>
      </w:pPr>
      <w:r w:rsidRPr="00251C7C">
        <w:t xml:space="preserve">Het harde planaanbod in </w:t>
      </w:r>
      <w:r w:rsidR="007B144A" w:rsidRPr="00251C7C">
        <w:t>het verzorgingsgebied</w:t>
      </w:r>
      <w:r w:rsidRPr="00251C7C">
        <w:t xml:space="preserve"> bedraagt [Y] </w:t>
      </w:r>
      <w:r w:rsidR="00A37D9E" w:rsidRPr="00251C7C">
        <w:t xml:space="preserve">[RELEVANTE TYPOLOGIEËN EN EIGENDOMSVORMEN] </w:t>
      </w:r>
      <w:r w:rsidRPr="00251C7C">
        <w:t>woningen.</w:t>
      </w:r>
    </w:p>
    <w:p w:rsidR="00F6360D" w:rsidRPr="00251C7C" w:rsidRDefault="00F6360D" w:rsidP="00251C7C">
      <w:pPr>
        <w:pStyle w:val="Lijstopsomteken"/>
      </w:pPr>
      <w:r w:rsidRPr="00251C7C">
        <w:t xml:space="preserve">De resterende behoefte die hieruit voortvloeit is [Z (X-Y)] </w:t>
      </w:r>
      <w:r w:rsidR="00A37D9E" w:rsidRPr="00251C7C">
        <w:t xml:space="preserve">[RELEVANTE TYPOLOGIEËN EN EIGENDOMSVORMEN] </w:t>
      </w:r>
      <w:r w:rsidRPr="00251C7C">
        <w:t>woningen.</w:t>
      </w:r>
    </w:p>
    <w:p w:rsidR="00F6360D" w:rsidRPr="00251C7C" w:rsidRDefault="00F6360D" w:rsidP="00251C7C">
      <w:pPr>
        <w:pStyle w:val="Lijstopsomteken"/>
      </w:pPr>
      <w:r w:rsidRPr="00251C7C">
        <w:t xml:space="preserve">Plan </w:t>
      </w:r>
      <w:r w:rsidR="00FF2A58" w:rsidRPr="00251C7C">
        <w:t>[NAAM]</w:t>
      </w:r>
      <w:r w:rsidRPr="00251C7C">
        <w:t xml:space="preserve"> telt met [AANTAL] </w:t>
      </w:r>
      <w:r w:rsidR="00A37D9E" w:rsidRPr="00251C7C">
        <w:t xml:space="preserve">[RELEVANTE TYPOLOGIEËN EN EIGENDOMSVORMEN] </w:t>
      </w:r>
      <w:r w:rsidRPr="00251C7C">
        <w:t xml:space="preserve">woningen minder woningen dan de resterende behoefte, namelijk [Z] </w:t>
      </w:r>
      <w:r w:rsidR="00A37D9E" w:rsidRPr="00251C7C">
        <w:t xml:space="preserve">[RELEVANTE TYPOLOGIEËN EN EIGENDOMSVORMEN] </w:t>
      </w:r>
      <w:r w:rsidRPr="00251C7C">
        <w:t>woningen.</w:t>
      </w:r>
    </w:p>
    <w:p w:rsidR="00F6360D" w:rsidRPr="00251C7C" w:rsidRDefault="00F6360D" w:rsidP="00251C7C">
      <w:pPr>
        <w:pStyle w:val="Lijstopsomteken"/>
      </w:pPr>
      <w:r w:rsidRPr="00251C7C">
        <w:t xml:space="preserve">Kortom, plan </w:t>
      </w:r>
      <w:r w:rsidR="00FF2A58" w:rsidRPr="00251C7C">
        <w:t>[NAAM]</w:t>
      </w:r>
      <w:r w:rsidRPr="00251C7C">
        <w:t xml:space="preserve"> voorziet </w:t>
      </w:r>
      <w:r w:rsidR="00A37D9E" w:rsidRPr="00251C7C">
        <w:t xml:space="preserve">(ook) </w:t>
      </w:r>
      <w:r w:rsidRPr="00251C7C">
        <w:t xml:space="preserve">in een </w:t>
      </w:r>
      <w:r w:rsidR="00A37D9E" w:rsidRPr="00251C7C">
        <w:t>kwalitatieve</w:t>
      </w:r>
      <w:r w:rsidRPr="00251C7C">
        <w:t xml:space="preserve"> behoefte</w:t>
      </w:r>
      <w:r w:rsidR="00AC7557" w:rsidRPr="00251C7C">
        <w:t>.</w:t>
      </w:r>
      <w:r w:rsidR="0051784E">
        <w:t xml:space="preserve"> </w:t>
      </w:r>
    </w:p>
    <w:p w:rsidR="00894BF6" w:rsidRDefault="00894BF6" w:rsidP="00894BF6"/>
    <w:p w:rsidR="00894BF6" w:rsidRDefault="00894BF6" w:rsidP="00894BF6">
      <w:pPr>
        <w:pStyle w:val="Kadertitel"/>
      </w:pPr>
      <w:r>
        <w:t>Vervolgstappen ladder</w:t>
      </w:r>
    </w:p>
    <w:p w:rsidR="00894BF6" w:rsidRDefault="00894BF6" w:rsidP="00DE1C25">
      <w:pPr>
        <w:pStyle w:val="Kadertekst"/>
      </w:pPr>
      <w:r>
        <w:t xml:space="preserve">Ga verder naar </w:t>
      </w:r>
      <w:hyperlink w:anchor="_Ligt_het_plan" w:history="1">
        <w:r w:rsidRPr="00894BF6">
          <w:rPr>
            <w:rStyle w:val="Hyperlink"/>
            <w:rFonts w:asciiTheme="minorHAnsi" w:hAnsiTheme="minorHAnsi"/>
            <w:sz w:val="19"/>
            <w:highlight w:val="lightGray"/>
            <w:u w:val="single"/>
          </w:rPr>
          <w:t>3.5</w:t>
        </w:r>
      </w:hyperlink>
      <w:r w:rsidR="00DD3E25" w:rsidRPr="00DD3E25">
        <w:rPr>
          <w:rStyle w:val="Hyperlink"/>
          <w:rFonts w:asciiTheme="minorHAnsi" w:hAnsiTheme="minorHAnsi"/>
          <w:sz w:val="19"/>
        </w:rPr>
        <w:t>.</w:t>
      </w:r>
    </w:p>
    <w:p w:rsidR="00E0351C" w:rsidRDefault="00E0351C" w:rsidP="00E0351C">
      <w:pPr>
        <w:pStyle w:val="Lijstalinea"/>
      </w:pPr>
    </w:p>
    <w:p w:rsidR="005953D3" w:rsidRDefault="006402A1" w:rsidP="005953D3">
      <w:pPr>
        <w:pStyle w:val="Kop2"/>
      </w:pPr>
      <w:bookmarkStart w:id="152" w:name="_Ligt_het_plan"/>
      <w:bookmarkStart w:id="153" w:name="_Toc529277281"/>
      <w:bookmarkStart w:id="154" w:name="_Toc535841662"/>
      <w:bookmarkStart w:id="155" w:name="_Toc952014"/>
      <w:bookmarkEnd w:id="152"/>
      <w:r>
        <w:t>Ligt het plan binnen bestaand stedelijk gebied</w:t>
      </w:r>
      <w:r w:rsidR="001B6355">
        <w:t>?</w:t>
      </w:r>
      <w:bookmarkEnd w:id="153"/>
      <w:bookmarkEnd w:id="154"/>
      <w:bookmarkEnd w:id="155"/>
      <w:r w:rsidR="005953D3">
        <w:t xml:space="preserve"> </w:t>
      </w:r>
    </w:p>
    <w:p w:rsidR="0069737F" w:rsidRDefault="0069737F" w:rsidP="0069737F">
      <w:pPr>
        <w:pStyle w:val="Kadertekst"/>
      </w:pPr>
      <w:r>
        <w:t xml:space="preserve">Zie </w:t>
      </w:r>
      <w:hyperlink w:anchor="_Bestaand_stedelijk_gebied" w:history="1">
        <w:r w:rsidRPr="0069737F">
          <w:rPr>
            <w:rStyle w:val="Hyperlink"/>
            <w:rFonts w:asciiTheme="minorHAnsi" w:hAnsiTheme="minorHAnsi"/>
            <w:sz w:val="19"/>
            <w:highlight w:val="lightGray"/>
            <w:u w:val="single"/>
          </w:rPr>
          <w:t>2.4</w:t>
        </w:r>
      </w:hyperlink>
      <w:r>
        <w:t xml:space="preserve"> </w:t>
      </w:r>
      <w:r w:rsidR="00E03133">
        <w:t>voor de definitie</w:t>
      </w:r>
      <w:r>
        <w:t xml:space="preserve"> van bestaand stedelijk gebied (BSG) en hoe u dit moet zien. </w:t>
      </w:r>
    </w:p>
    <w:p w:rsidR="009916E7" w:rsidRDefault="009916E7" w:rsidP="00361FA1">
      <w:pPr>
        <w:pStyle w:val="Kadertekst"/>
      </w:pPr>
    </w:p>
    <w:p w:rsidR="00361FA1" w:rsidRDefault="00CA3602" w:rsidP="009916E7">
      <w:pPr>
        <w:pStyle w:val="Kaderopsomteken"/>
      </w:pPr>
      <w:r>
        <w:t>Ligt uw plan</w:t>
      </w:r>
      <w:r w:rsidR="007F7ADE">
        <w:t xml:space="preserve"> binnen BSG? </w:t>
      </w:r>
      <w:r w:rsidR="00A012D5">
        <w:t>G</w:t>
      </w:r>
      <w:r w:rsidR="007F7ADE">
        <w:t xml:space="preserve">ebruik </w:t>
      </w:r>
      <w:hyperlink w:anchor="_Plan_X_ligt_1" w:history="1">
        <w:r w:rsidR="007F7ADE" w:rsidRPr="00DE1C25">
          <w:rPr>
            <w:rStyle w:val="Hyperlink"/>
            <w:rFonts w:asciiTheme="minorHAnsi" w:hAnsiTheme="minorHAnsi"/>
            <w:sz w:val="19"/>
            <w:highlight w:val="lightGray"/>
            <w:u w:val="single"/>
          </w:rPr>
          <w:t>3.</w:t>
        </w:r>
        <w:r w:rsidR="00793F6B" w:rsidRPr="00DE1C25">
          <w:rPr>
            <w:rStyle w:val="Hyperlink"/>
            <w:rFonts w:asciiTheme="minorHAnsi" w:hAnsiTheme="minorHAnsi"/>
            <w:sz w:val="19"/>
            <w:highlight w:val="lightGray"/>
            <w:u w:val="single"/>
          </w:rPr>
          <w:t>5</w:t>
        </w:r>
        <w:r w:rsidR="007F7ADE" w:rsidRPr="00DE1C25">
          <w:rPr>
            <w:rStyle w:val="Hyperlink"/>
            <w:rFonts w:asciiTheme="minorHAnsi" w:hAnsiTheme="minorHAnsi"/>
            <w:sz w:val="19"/>
            <w:highlight w:val="lightGray"/>
            <w:u w:val="single"/>
          </w:rPr>
          <w:t>.1</w:t>
        </w:r>
      </w:hyperlink>
      <w:r w:rsidR="007F7ADE">
        <w:t xml:space="preserve"> </w:t>
      </w:r>
      <w:r w:rsidR="00F83729">
        <w:t>als (input voor) uw motivering</w:t>
      </w:r>
      <w:r w:rsidR="007F7ADE">
        <w:t xml:space="preserve">. U hoeft geen alternatieven binnen BSG af te wegen. Uw plan ligt immers al binnen BSG.  </w:t>
      </w:r>
    </w:p>
    <w:p w:rsidR="009916E7" w:rsidRDefault="009916E7" w:rsidP="009916E7">
      <w:pPr>
        <w:pStyle w:val="Kaderopsomteken"/>
      </w:pPr>
      <w:r>
        <w:t>Ligt uw plan buiten BSG, maar kunt u motiveren dat er binnen BSG geen geschikte en/of beschikbare plekken voorhanden zijn?</w:t>
      </w:r>
      <w:r w:rsidR="001A2392">
        <w:t xml:space="preserve"> </w:t>
      </w:r>
      <w:r>
        <w:t xml:space="preserve">Gebruik </w:t>
      </w:r>
      <w:hyperlink w:anchor="_Plan_X_ligt_2" w:history="1">
        <w:r w:rsidRPr="00DE1C25">
          <w:rPr>
            <w:rStyle w:val="Hyperlink"/>
            <w:rFonts w:asciiTheme="minorHAnsi" w:hAnsiTheme="minorHAnsi"/>
            <w:sz w:val="19"/>
            <w:highlight w:val="lightGray"/>
            <w:u w:val="single"/>
          </w:rPr>
          <w:t>3.</w:t>
        </w:r>
        <w:r w:rsidR="00793F6B" w:rsidRPr="00DE1C25">
          <w:rPr>
            <w:rStyle w:val="Hyperlink"/>
            <w:rFonts w:asciiTheme="minorHAnsi" w:hAnsiTheme="minorHAnsi"/>
            <w:sz w:val="19"/>
            <w:highlight w:val="lightGray"/>
            <w:u w:val="single"/>
          </w:rPr>
          <w:t>5</w:t>
        </w:r>
        <w:r w:rsidRPr="00DE1C25">
          <w:rPr>
            <w:rStyle w:val="Hyperlink"/>
            <w:rFonts w:asciiTheme="minorHAnsi" w:hAnsiTheme="minorHAnsi"/>
            <w:sz w:val="19"/>
            <w:highlight w:val="lightGray"/>
            <w:u w:val="single"/>
          </w:rPr>
          <w:t>.</w:t>
        </w:r>
        <w:r w:rsidR="007352A8" w:rsidRPr="00DE1C25">
          <w:rPr>
            <w:rStyle w:val="Hyperlink"/>
            <w:rFonts w:asciiTheme="minorHAnsi" w:hAnsiTheme="minorHAnsi"/>
            <w:sz w:val="19"/>
            <w:highlight w:val="lightGray"/>
            <w:u w:val="single"/>
          </w:rPr>
          <w:t>2</w:t>
        </w:r>
      </w:hyperlink>
      <w:r>
        <w:t xml:space="preserve"> </w:t>
      </w:r>
      <w:r w:rsidR="00F83729">
        <w:t>als (input voor) uw motivering</w:t>
      </w:r>
      <w:r>
        <w:t>.</w:t>
      </w:r>
    </w:p>
    <w:p w:rsidR="00BC046C" w:rsidRDefault="00BC046C" w:rsidP="009916E7">
      <w:pPr>
        <w:pStyle w:val="Kaderopsomteken"/>
      </w:pPr>
      <w:r>
        <w:t>Ligt uw plan buiten BSG en zijn er geschikte en of beschikbare alternatieven binnen BSG voorhanden? Overweeg een dergelijke locatie voor uw plan of</w:t>
      </w:r>
      <w:r w:rsidR="00725470">
        <w:t xml:space="preserve"> –</w:t>
      </w:r>
      <w:r>
        <w:t xml:space="preserve"> als u dat niet wilt of kunt</w:t>
      </w:r>
      <w:r w:rsidR="00725470">
        <w:t xml:space="preserve"> – </w:t>
      </w:r>
      <w:r w:rsidR="007352A8">
        <w:t>pas het plan en programma aan</w:t>
      </w:r>
      <w:r w:rsidR="00725470">
        <w:t>, zodat het alsnog past bij de plek</w:t>
      </w:r>
      <w:r>
        <w:t xml:space="preserve"> </w:t>
      </w:r>
      <w:r w:rsidR="00725470">
        <w:t xml:space="preserve">en locatiekeuze </w:t>
      </w:r>
      <w:r>
        <w:t>buiten BSG</w:t>
      </w:r>
      <w:r w:rsidR="00725470">
        <w:t xml:space="preserve"> legitiem is</w:t>
      </w:r>
      <w:r w:rsidR="00E0351C">
        <w:t>.</w:t>
      </w:r>
      <w:r w:rsidRPr="00E0351C">
        <w:rPr>
          <w:rStyle w:val="Voetnootmarkering"/>
          <w:rFonts w:asciiTheme="minorHAnsi" w:hAnsiTheme="minorHAnsi"/>
          <w:sz w:val="19"/>
        </w:rPr>
        <w:footnoteReference w:id="21"/>
      </w:r>
      <w:r>
        <w:t xml:space="preserve"> </w:t>
      </w:r>
    </w:p>
    <w:p w:rsidR="007D73DF" w:rsidRDefault="007D73DF" w:rsidP="007D73DF"/>
    <w:p w:rsidR="009916E7" w:rsidRDefault="009916E7" w:rsidP="009916E7">
      <w:pPr>
        <w:pStyle w:val="Kop3"/>
      </w:pPr>
      <w:bookmarkStart w:id="156" w:name="_Plan_X_ligt_1"/>
      <w:bookmarkStart w:id="157" w:name="_Toc529277282"/>
      <w:bookmarkStart w:id="158" w:name="_Toc535490913"/>
      <w:bookmarkStart w:id="159" w:name="_Toc535841663"/>
      <w:bookmarkStart w:id="160" w:name="_Toc952015"/>
      <w:bookmarkEnd w:id="156"/>
      <w:r>
        <w:t xml:space="preserve">Plan </w:t>
      </w:r>
      <w:r w:rsidR="007D73DF">
        <w:t xml:space="preserve">X </w:t>
      </w:r>
      <w:r>
        <w:t>ligt binnen BSG, dus geen alternatievenafweging vereist</w:t>
      </w:r>
      <w:bookmarkEnd w:id="157"/>
      <w:bookmarkEnd w:id="158"/>
      <w:bookmarkEnd w:id="159"/>
      <w:bookmarkEnd w:id="160"/>
    </w:p>
    <w:p w:rsidR="00793F6B" w:rsidRPr="0061695F" w:rsidRDefault="00793F6B" w:rsidP="00793F6B">
      <w:r>
        <w:t>Het plangebied ligt binnen BSG. Het plan ligt</w:t>
      </w:r>
      <w:r w:rsidRPr="00A06179">
        <w:t xml:space="preserve"> </w:t>
      </w:r>
      <w:r>
        <w:t>binnen</w:t>
      </w:r>
      <w:r w:rsidRPr="00A06179">
        <w:t xml:space="preserve"> het bestaand stedelijk weefsel van </w:t>
      </w:r>
      <w:r>
        <w:t>[NAAM KERN] en/of</w:t>
      </w:r>
      <w:r w:rsidRPr="00A06179">
        <w:t xml:space="preserve"> het vigerende bestemmingsplan </w:t>
      </w:r>
      <w:r w:rsidR="0051784E">
        <w:t>[</w:t>
      </w:r>
      <w:r>
        <w:t>NAAM BESTEMMINGSPLAN</w:t>
      </w:r>
      <w:r w:rsidR="0051784E">
        <w:t>]</w:t>
      </w:r>
      <w:r>
        <w:t xml:space="preserve"> maakt </w:t>
      </w:r>
      <w:r w:rsidR="000A66BF">
        <w:t xml:space="preserve">reeds </w:t>
      </w:r>
      <w:r>
        <w:t>een stedelijke functie mogelijk</w:t>
      </w:r>
      <w:r w:rsidRPr="00A06179">
        <w:t xml:space="preserve">. </w:t>
      </w:r>
      <w:r w:rsidR="000A66BF">
        <w:t>Ook o</w:t>
      </w:r>
      <w:r>
        <w:t xml:space="preserve">p dit aspect voldoet de ontwikkeling dus aan de Ladder. </w:t>
      </w:r>
    </w:p>
    <w:p w:rsidR="009916E7" w:rsidRDefault="009916E7" w:rsidP="009916E7"/>
    <w:p w:rsidR="00DE1C25" w:rsidRDefault="00DE1C25" w:rsidP="00DE1C25">
      <w:pPr>
        <w:pStyle w:val="Kadertitel"/>
      </w:pPr>
      <w:r>
        <w:t>Vervolgstappen ladder</w:t>
      </w:r>
    </w:p>
    <w:p w:rsidR="00DE1C25" w:rsidRDefault="00DE1C25" w:rsidP="00DE1C25">
      <w:pPr>
        <w:pStyle w:val="Kadertekst"/>
      </w:pPr>
      <w:r>
        <w:t xml:space="preserve">U heeft alle stappen doorlopen en bent klaar met de Ladderonderbouwing.  </w:t>
      </w:r>
    </w:p>
    <w:p w:rsidR="00DE1C25" w:rsidRPr="009916E7" w:rsidRDefault="00DE1C25" w:rsidP="009916E7"/>
    <w:p w:rsidR="00084C70" w:rsidRDefault="00084C70" w:rsidP="00084C70">
      <w:pPr>
        <w:pStyle w:val="Kop3"/>
      </w:pPr>
      <w:bookmarkStart w:id="161" w:name="_Plan_X_ligt_2"/>
      <w:bookmarkStart w:id="162" w:name="_Toc529277283"/>
      <w:bookmarkStart w:id="163" w:name="_Toc535490914"/>
      <w:bookmarkStart w:id="164" w:name="_Toc535841664"/>
      <w:bookmarkStart w:id="165" w:name="_Toc952016"/>
      <w:bookmarkEnd w:id="161"/>
      <w:r>
        <w:t xml:space="preserve">Plan </w:t>
      </w:r>
      <w:r w:rsidR="007D73DF">
        <w:t xml:space="preserve">X </w:t>
      </w:r>
      <w:r>
        <w:t>ligt buiten BSG, maar binnen BSG zijn geen geschikte/beschikbare alternatieven</w:t>
      </w:r>
      <w:bookmarkEnd w:id="162"/>
      <w:bookmarkEnd w:id="163"/>
      <w:bookmarkEnd w:id="164"/>
      <w:bookmarkEnd w:id="165"/>
    </w:p>
    <w:p w:rsidR="00793F6B" w:rsidRPr="00793F6B" w:rsidRDefault="00793F6B" w:rsidP="00793F6B">
      <w:r>
        <w:t>Plan X ligt buiten het bestaand stedelijk weefsel van [NAAM KERN]</w:t>
      </w:r>
      <w:r w:rsidR="000A66BF">
        <w:t xml:space="preserve"> en/of he</w:t>
      </w:r>
      <w:r w:rsidR="000A66BF" w:rsidRPr="00A06179">
        <w:t xml:space="preserve">t vigerende bestemmingsplan </w:t>
      </w:r>
      <w:r w:rsidR="0051784E">
        <w:t>[NAAM BESTEMMINGSPLAN]</w:t>
      </w:r>
      <w:r w:rsidR="000A66BF">
        <w:t xml:space="preserve"> maakt nog geen stedelijke functie(s) mogelijk</w:t>
      </w:r>
      <w:r w:rsidR="000A66BF" w:rsidRPr="00A06179">
        <w:t>.</w:t>
      </w:r>
    </w:p>
    <w:p w:rsidR="00E07F2C" w:rsidRDefault="00E07F2C" w:rsidP="00E07F2C"/>
    <w:p w:rsidR="007352A8" w:rsidRPr="00793F6B" w:rsidRDefault="007352A8" w:rsidP="007352A8">
      <w:r>
        <w:t>Uit een alternatievenafweging blijken echter geen locaties binnen BSG [GESCHIKT/BESCHIKBAAR] (te maken) als alternatief voor de hier beoogde locatie. Er zijn geen alternatieve locaties binnen BSG voorhanden en/of deze zijn [TECHNISCH/JURIDISCH/QUA OPPERVLAKTE/QUA KOSTEN/QUA OMGEVINGSKWALITEIT] niet redelijkerwijs geschikt te maken als alternatief voor de nu beoogde locatie.  Kortom, bij gebrek aan reële alternatieven binnen BSG is de voorliggende locatie buiten BSG het meest geschikt, en voldoet daarmee aan de Ladder.</w:t>
      </w:r>
    </w:p>
    <w:p w:rsidR="007352A8" w:rsidRDefault="007352A8" w:rsidP="00E07F2C"/>
    <w:p w:rsidR="00DE1C25" w:rsidRDefault="00DE1C25" w:rsidP="00DE1C25">
      <w:pPr>
        <w:pStyle w:val="Kadertitel"/>
      </w:pPr>
      <w:r>
        <w:t>Vervolgstappen ladder</w:t>
      </w:r>
    </w:p>
    <w:p w:rsidR="00DE1C25" w:rsidRDefault="00DE1C25" w:rsidP="00DE1C25">
      <w:pPr>
        <w:pStyle w:val="Kadertekst"/>
      </w:pPr>
      <w:r>
        <w:t>U heeft alle stappen doorlo</w:t>
      </w:r>
      <w:r w:rsidR="0051784E">
        <w:t>pen en bent klaar met de Ladder</w:t>
      </w:r>
      <w:r>
        <w:t xml:space="preserve">onderbouwing.  </w:t>
      </w:r>
    </w:p>
    <w:p w:rsidR="00DE1C25" w:rsidRDefault="00DE1C25" w:rsidP="00E07F2C"/>
    <w:p w:rsidR="007E0F47" w:rsidRDefault="005953D3" w:rsidP="007E0F47">
      <w:pPr>
        <w:pStyle w:val="Kop1"/>
      </w:pPr>
      <w:bookmarkStart w:id="166" w:name="_Toc952017"/>
      <w:r>
        <w:lastRenderedPageBreak/>
        <w:t xml:space="preserve">Basis </w:t>
      </w:r>
      <w:r w:rsidR="007808C8">
        <w:t>Ladder-onderbouwing B</w:t>
      </w:r>
      <w:r w:rsidR="007E0F47">
        <w:t>edrij</w:t>
      </w:r>
      <w:r w:rsidR="005308CD">
        <w:t>ven</w:t>
      </w:r>
      <w:r w:rsidR="001A0813">
        <w:t>terreinen</w:t>
      </w:r>
      <w:bookmarkEnd w:id="166"/>
    </w:p>
    <w:p w:rsidR="00BE7D58" w:rsidRDefault="007808C8" w:rsidP="007808C8">
      <w:pPr>
        <w:pStyle w:val="Geenafstand"/>
      </w:pPr>
      <w:r w:rsidRPr="007808C8">
        <w:rPr>
          <w:noProof/>
          <w:lang w:eastAsia="nl-NL"/>
        </w:rPr>
        <w:drawing>
          <wp:inline distT="0" distB="0" distL="0" distR="0" wp14:anchorId="31CF7C8B" wp14:editId="7FE9A2BB">
            <wp:extent cx="6192000" cy="3518489"/>
            <wp:effectExtent l="0" t="0" r="0" b="6350"/>
            <wp:docPr id="29" name="Afbeelding 29" descr="F:\Projecten\2018\Q2 18.121\18.228 Gemeente Zaanstad Opzetten systematiek voor LDV-onderbouwing en –monitoring\Figuren\Illustraties Jorn\Stroomschema Bedrijventerrei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cten\2018\Q2 18.121\18.228 Gemeente Zaanstad Opzetten systematiek voor LDV-onderbouwing en –monitoring\Figuren\Illustraties Jorn\Stroomschema Bedrijventerrein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000" cy="3518489"/>
                    </a:xfrm>
                    <a:prstGeom prst="rect">
                      <a:avLst/>
                    </a:prstGeom>
                    <a:noFill/>
                    <a:ln>
                      <a:noFill/>
                    </a:ln>
                  </pic:spPr>
                </pic:pic>
              </a:graphicData>
            </a:graphic>
          </wp:inline>
        </w:drawing>
      </w:r>
      <w:bookmarkStart w:id="167" w:name="_GoBack"/>
      <w:bookmarkEnd w:id="167"/>
    </w:p>
    <w:p w:rsidR="007808C8" w:rsidRDefault="007808C8" w:rsidP="007808C8">
      <w:pPr>
        <w:pStyle w:val="Geenafstand"/>
      </w:pPr>
    </w:p>
    <w:p w:rsidR="00BE7D58" w:rsidRDefault="00BE7D58" w:rsidP="00BE7D58">
      <w:pPr>
        <w:pStyle w:val="Kop2"/>
      </w:pPr>
      <w:bookmarkStart w:id="168" w:name="_Toc529277285"/>
      <w:bookmarkStart w:id="169" w:name="_Toc535841666"/>
      <w:bookmarkStart w:id="170" w:name="_Toc952018"/>
      <w:r>
        <w:t>Achtergrond ‘Plan X’</w:t>
      </w:r>
      <w:bookmarkEnd w:id="168"/>
      <w:bookmarkEnd w:id="169"/>
      <w:bookmarkEnd w:id="170"/>
      <w:r>
        <w:t xml:space="preserve"> </w:t>
      </w:r>
    </w:p>
    <w:p w:rsidR="00BE7D58" w:rsidRPr="00825DBA" w:rsidRDefault="00BE7D58" w:rsidP="00BE7D58">
      <w:pPr>
        <w:pStyle w:val="Kadertekst"/>
      </w:pPr>
      <w:r w:rsidRPr="00825DBA">
        <w:t>Geef hier een omschrijving van uw plan en programma</w:t>
      </w:r>
      <w:r w:rsidR="005E4B7E" w:rsidRPr="00825DBA">
        <w:t>. Hoe specifieker u bent, des te gerichter kunt u uw plan doorgaans</w:t>
      </w:r>
      <w:r w:rsidR="005E4B7E" w:rsidRPr="00825DBA">
        <w:rPr>
          <w:rStyle w:val="Voetnootmarkering"/>
        </w:rPr>
        <w:footnoteReference w:id="22"/>
      </w:r>
      <w:r w:rsidR="005E4B7E" w:rsidRPr="00825DBA">
        <w:t xml:space="preserve"> </w:t>
      </w:r>
      <w:r w:rsidR="001E1BA5">
        <w:t>onderbouwen</w:t>
      </w:r>
      <w:r w:rsidR="005E4B7E" w:rsidRPr="00825DBA">
        <w:t xml:space="preserve">. Met sterke kwalitatieve argumenten kunt u immers onderbouwen waarom een locatie geschikt is (en waarom eventuele alternatieven binnen BSG dat niet zijn). </w:t>
      </w:r>
      <w:r w:rsidRPr="00825DBA">
        <w:t>Denk aan:</w:t>
      </w:r>
    </w:p>
    <w:p w:rsidR="00BE7D58" w:rsidRPr="00825DBA" w:rsidRDefault="00BE7D58" w:rsidP="00BE7D58">
      <w:pPr>
        <w:pStyle w:val="Kaderopsomteken"/>
      </w:pPr>
      <w:r w:rsidRPr="00825DBA">
        <w:t>Ligging en oppervlakte plangebied</w:t>
      </w:r>
    </w:p>
    <w:p w:rsidR="00BE7D58" w:rsidRPr="00825DBA" w:rsidRDefault="005E4B7E" w:rsidP="00BE7D58">
      <w:pPr>
        <w:pStyle w:val="Kaderopsomteken"/>
      </w:pPr>
      <w:r w:rsidRPr="00825DBA">
        <w:t>K</w:t>
      </w:r>
      <w:r w:rsidR="00825DBA" w:rsidRPr="00825DBA">
        <w:t>avelgroottes, milieu</w:t>
      </w:r>
      <w:r w:rsidRPr="00825DBA">
        <w:t>categorieën, bouwhoogtes</w:t>
      </w:r>
    </w:p>
    <w:p w:rsidR="00BE7D58" w:rsidRPr="00825DBA" w:rsidRDefault="005E4B7E" w:rsidP="00BE7D58">
      <w:pPr>
        <w:pStyle w:val="Kaderopsomteken"/>
      </w:pPr>
      <w:r w:rsidRPr="00825DBA">
        <w:t>Type activiteiten</w:t>
      </w:r>
      <w:r w:rsidR="00825DBA">
        <w:t xml:space="preserve"> en mate van menging</w:t>
      </w:r>
      <w:r w:rsidRPr="00825DBA">
        <w:t>: watergebonden, logistiek, gemengd</w:t>
      </w:r>
    </w:p>
    <w:p w:rsidR="00BE7D58" w:rsidRDefault="00BE7D58" w:rsidP="005308CD"/>
    <w:p w:rsidR="005E4B7E" w:rsidRDefault="005E4B7E" w:rsidP="005E4B7E">
      <w:pPr>
        <w:pStyle w:val="Kadertitel"/>
      </w:pPr>
      <w:r>
        <w:t>Vervolgstappen ladder</w:t>
      </w:r>
    </w:p>
    <w:p w:rsidR="005E4B7E" w:rsidRDefault="005E4B7E" w:rsidP="00DD3E25">
      <w:pPr>
        <w:pStyle w:val="Kadertekst"/>
      </w:pPr>
      <w:r>
        <w:t xml:space="preserve">Ga verder naar </w:t>
      </w:r>
      <w:hyperlink w:anchor="_Is_het_plan_1" w:history="1">
        <w:r w:rsidRPr="00DD3E25">
          <w:rPr>
            <w:rStyle w:val="Hyperlink"/>
            <w:rFonts w:asciiTheme="minorHAnsi" w:hAnsiTheme="minorHAnsi"/>
            <w:sz w:val="19"/>
            <w:highlight w:val="lightGray"/>
            <w:u w:val="single"/>
          </w:rPr>
          <w:t>4.2</w:t>
        </w:r>
      </w:hyperlink>
      <w:r w:rsidR="00DD3E25">
        <w:rPr>
          <w:rStyle w:val="Hyperlink"/>
          <w:rFonts w:asciiTheme="minorHAnsi" w:hAnsiTheme="minorHAnsi"/>
          <w:sz w:val="19"/>
        </w:rPr>
        <w:t>.</w:t>
      </w:r>
    </w:p>
    <w:p w:rsidR="005E4B7E" w:rsidRDefault="005E4B7E" w:rsidP="005308CD"/>
    <w:p w:rsidR="00CF6491" w:rsidRPr="005422A7" w:rsidRDefault="00E806BE" w:rsidP="00CF6491">
      <w:pPr>
        <w:pStyle w:val="Kop2"/>
        <w:numPr>
          <w:ilvl w:val="1"/>
          <w:numId w:val="1"/>
        </w:numPr>
      </w:pPr>
      <w:bookmarkStart w:id="171" w:name="_Is_het_plan_1"/>
      <w:bookmarkStart w:id="172" w:name="_Toc535841667"/>
      <w:bookmarkStart w:id="173" w:name="_Toc952019"/>
      <w:bookmarkEnd w:id="171"/>
      <w:r>
        <w:lastRenderedPageBreak/>
        <w:t>Is het plan een nieuwe stedelijke ontwikkeling?</w:t>
      </w:r>
      <w:bookmarkEnd w:id="172"/>
      <w:bookmarkEnd w:id="173"/>
      <w:r>
        <w:t xml:space="preserve"> </w:t>
      </w:r>
    </w:p>
    <w:p w:rsidR="00441BC4" w:rsidRDefault="00441BC4" w:rsidP="00441BC4">
      <w:pPr>
        <w:pStyle w:val="Kadertekst"/>
      </w:pPr>
      <w:r>
        <w:t xml:space="preserve">Zie </w:t>
      </w:r>
      <w:hyperlink w:anchor="_Nieuwe_stedelijke_ontwikkeling" w:history="1">
        <w:r w:rsidRPr="00A30792">
          <w:rPr>
            <w:rStyle w:val="Hyperlink"/>
            <w:rFonts w:asciiTheme="minorHAnsi" w:hAnsiTheme="minorHAnsi"/>
            <w:sz w:val="19"/>
            <w:highlight w:val="lightGray"/>
            <w:u w:val="single"/>
          </w:rPr>
          <w:t>2.1</w:t>
        </w:r>
      </w:hyperlink>
      <w:r>
        <w:t xml:space="preserve"> voor de toelichting van een NSO en de specifieke ondergrens bij bedrijven. </w:t>
      </w:r>
    </w:p>
    <w:p w:rsidR="00441BC4" w:rsidRDefault="00441BC4" w:rsidP="00441BC4">
      <w:pPr>
        <w:pStyle w:val="Kadertekst"/>
      </w:pPr>
    </w:p>
    <w:p w:rsidR="00441BC4" w:rsidRDefault="00441BC4" w:rsidP="00441BC4">
      <w:pPr>
        <w:pStyle w:val="Kaderopsomteken"/>
      </w:pPr>
      <w:r>
        <w:t xml:space="preserve">Is op </w:t>
      </w:r>
      <w:r w:rsidR="00BC06A6">
        <w:t>basis daarvan</w:t>
      </w:r>
      <w:r>
        <w:t xml:space="preserve"> geen sprake van stedelijke ontwikkeling? Gebruik </w:t>
      </w:r>
      <w:hyperlink w:anchor="_Plan_X_is_1" w:history="1">
        <w:r w:rsidRPr="00DD3E25">
          <w:rPr>
            <w:rStyle w:val="Hyperlink"/>
            <w:rFonts w:asciiTheme="minorHAnsi" w:hAnsiTheme="minorHAnsi"/>
            <w:sz w:val="19"/>
            <w:highlight w:val="lightGray"/>
            <w:u w:val="single"/>
          </w:rPr>
          <w:t>4.2.1</w:t>
        </w:r>
      </w:hyperlink>
      <w:r>
        <w:t xml:space="preserve"> </w:t>
      </w:r>
      <w:r w:rsidR="00B75AE9">
        <w:t>als (input voor uw) motivering</w:t>
      </w:r>
      <w:r w:rsidR="0051784E">
        <w:t>. U bent niet Ladder</w:t>
      </w:r>
      <w:r>
        <w:t xml:space="preserve">plichtig. Daarmee hoeft u de verdere stappen niet te doorlopen. Wel blijft een motivering van een </w:t>
      </w:r>
      <w:r w:rsidRPr="004F66BF">
        <w:rPr>
          <w:u w:val="single"/>
        </w:rPr>
        <w:t>goede ruimtelijke ordening</w:t>
      </w:r>
      <w:r>
        <w:t xml:space="preserve"> vereist en moet de </w:t>
      </w:r>
      <w:r w:rsidRPr="00A0422E">
        <w:t>uitvoerbaarheid van een plan hoe dan ook worden onderbouwd volgens artikel 3.1.6 lid</w:t>
      </w:r>
      <w:r>
        <w:t xml:space="preserve"> </w:t>
      </w:r>
      <w:r w:rsidRPr="00A0422E">
        <w:t xml:space="preserve">1 Bro. Neem daarom altijd een motivering </w:t>
      </w:r>
      <w:r>
        <w:t xml:space="preserve">volgens de systematiek van de Ladder </w:t>
      </w:r>
      <w:r w:rsidRPr="00A0422E">
        <w:t>op in de toelichting van een</w:t>
      </w:r>
      <w:r>
        <w:t xml:space="preserve"> bestemmingsplan. Geef in dat geval aan dat een Laddertoets niet vereist is, maar dat u dit zorgvuldigheids-/volledigheidshalve toch doet.  </w:t>
      </w:r>
    </w:p>
    <w:p w:rsidR="00441BC4" w:rsidRDefault="00441BC4" w:rsidP="00441BC4">
      <w:pPr>
        <w:pStyle w:val="Kaderopsomteken"/>
      </w:pPr>
      <w:r>
        <w:t xml:space="preserve">Is er wel sprake van een stedelijke ontwikkeling, maar kan deze niet als ‘nieuw’ worden beschouwd? Gebruik opnieuw </w:t>
      </w:r>
      <w:hyperlink w:anchor="_Plan_X_is_1" w:history="1">
        <w:r w:rsidR="00DD3E25" w:rsidRPr="00DD3E25">
          <w:rPr>
            <w:rStyle w:val="Hyperlink"/>
            <w:rFonts w:asciiTheme="minorHAnsi" w:hAnsiTheme="minorHAnsi"/>
            <w:sz w:val="19"/>
            <w:highlight w:val="lightGray"/>
            <w:u w:val="single"/>
          </w:rPr>
          <w:t>4.2.1</w:t>
        </w:r>
      </w:hyperlink>
      <w:r w:rsidRPr="00DD3E25">
        <w:t xml:space="preserve"> </w:t>
      </w:r>
      <w:r w:rsidR="00B75AE9">
        <w:t>als (input voor uw) motivering</w:t>
      </w:r>
      <w:r>
        <w:t xml:space="preserve">. Ook </w:t>
      </w:r>
      <w:r w:rsidR="0051784E">
        <w:t>in dit geval bent u niet Ladder</w:t>
      </w:r>
      <w:r>
        <w:t>plichtig. Om dezelfde reden als hiervoor genoemd kunt u nut en noodzaak volgens de Laddersystematiek te motiveren. Vermeld ook hier expliciet dat een Laddertoets niet noodzakelijk is.</w:t>
      </w:r>
    </w:p>
    <w:p w:rsidR="00441BC4" w:rsidRDefault="00441BC4" w:rsidP="00441BC4">
      <w:pPr>
        <w:pStyle w:val="Kaderopsomteken"/>
      </w:pPr>
      <w:r>
        <w:t xml:space="preserve">Is uw plan een stedelijke ontwikkeling en bovendien ‘nieuw’? </w:t>
      </w:r>
      <w:r w:rsidR="00100B15">
        <w:t xml:space="preserve">Gebruik </w:t>
      </w:r>
      <w:hyperlink w:anchor="_Plan_X_is_2" w:history="1">
        <w:r>
          <w:rPr>
            <w:rStyle w:val="Hyperlink"/>
            <w:rFonts w:asciiTheme="minorHAnsi" w:hAnsiTheme="minorHAnsi"/>
            <w:sz w:val="19"/>
            <w:highlight w:val="lightGray"/>
            <w:u w:val="single"/>
          </w:rPr>
          <w:t>4</w:t>
        </w:r>
        <w:r w:rsidRPr="00D1027A">
          <w:rPr>
            <w:rStyle w:val="Hyperlink"/>
            <w:rFonts w:asciiTheme="minorHAnsi" w:hAnsiTheme="minorHAnsi"/>
            <w:sz w:val="19"/>
            <w:highlight w:val="lightGray"/>
            <w:u w:val="single"/>
          </w:rPr>
          <w:t>.2.</w:t>
        </w:r>
        <w:r>
          <w:rPr>
            <w:rStyle w:val="Hyperlink"/>
            <w:rFonts w:asciiTheme="minorHAnsi" w:hAnsiTheme="minorHAnsi"/>
            <w:sz w:val="19"/>
            <w:highlight w:val="lightGray"/>
            <w:u w:val="single"/>
          </w:rPr>
          <w:t>2</w:t>
        </w:r>
      </w:hyperlink>
      <w:r>
        <w:t xml:space="preserve"> </w:t>
      </w:r>
      <w:r w:rsidR="00B75AE9">
        <w:t>als (input voor uw) motivering</w:t>
      </w:r>
      <w:r w:rsidR="0051784E">
        <w:t>. U bent L</w:t>
      </w:r>
      <w:r>
        <w:t>adderplichtig en moet dus een Laddertoets voor uw plan doorlopen.</w:t>
      </w:r>
    </w:p>
    <w:p w:rsidR="005308CD" w:rsidRDefault="005308CD" w:rsidP="005308CD"/>
    <w:p w:rsidR="00693056" w:rsidRDefault="0069737F" w:rsidP="00693056">
      <w:pPr>
        <w:pStyle w:val="Kop3"/>
      </w:pPr>
      <w:bookmarkStart w:id="174" w:name="_Plan_X_is_1"/>
      <w:bookmarkStart w:id="175" w:name="_Toc535490918"/>
      <w:bookmarkStart w:id="176" w:name="_Toc535841668"/>
      <w:bookmarkStart w:id="177" w:name="_Toc952020"/>
      <w:bookmarkEnd w:id="174"/>
      <w:r>
        <w:t>Plan X is geen (nieuwe) stedelijke ontwikkeling en dus niet Ladderplichtig</w:t>
      </w:r>
      <w:bookmarkEnd w:id="175"/>
      <w:bookmarkEnd w:id="176"/>
      <w:bookmarkEnd w:id="177"/>
    </w:p>
    <w:p w:rsidR="00825DBA" w:rsidRDefault="00825DBA" w:rsidP="00825DBA">
      <w:r>
        <w:t xml:space="preserve">Plan </w:t>
      </w:r>
      <w:r w:rsidR="00FF2A58">
        <w:t>[NAAM]</w:t>
      </w:r>
      <w:r>
        <w:t xml:space="preserve"> telt met [AANTAL] m² minder dan 400/500 m²</w:t>
      </w:r>
      <w:r w:rsidR="00F83729" w:rsidRPr="00F83729">
        <w:t xml:space="preserve"> </w:t>
      </w:r>
      <w:r w:rsidR="00F83729">
        <w:t>bvo</w:t>
      </w:r>
      <w:r>
        <w:t xml:space="preserve">. Daarmee is geen sprake van een nieuwe stedelijke ontwikkeling (NSO) en hoeft plan </w:t>
      </w:r>
      <w:r w:rsidR="00FF2A58">
        <w:t>[NAAM]</w:t>
      </w:r>
      <w:r>
        <w:t xml:space="preserve"> niet getoetst te worden aan de Ladder voor duurzame verstedelijking.</w:t>
      </w:r>
    </w:p>
    <w:p w:rsidR="00825DBA" w:rsidRDefault="00825DBA" w:rsidP="00825DBA"/>
    <w:p w:rsidR="00825DBA" w:rsidRDefault="00825DBA" w:rsidP="00825DBA">
      <w:pPr>
        <w:pStyle w:val="Kadertitel"/>
      </w:pPr>
      <w:r>
        <w:t>Vervolgstappen ladder</w:t>
      </w:r>
    </w:p>
    <w:p w:rsidR="00825DBA" w:rsidRDefault="00825DBA" w:rsidP="00DD3E25">
      <w:pPr>
        <w:pStyle w:val="Kadertekst"/>
      </w:pPr>
      <w:r>
        <w:t xml:space="preserve">Wilt u de Laddersystematiek gebruiken ter onderbouwing van een </w:t>
      </w:r>
      <w:r>
        <w:rPr>
          <w:u w:val="single"/>
        </w:rPr>
        <w:t>goede ruimtelijke ordening?</w:t>
      </w:r>
      <w:r w:rsidRPr="00B75AE9">
        <w:t xml:space="preserve"> </w:t>
      </w:r>
      <w:r>
        <w:t xml:space="preserve">Gebruik onderstaande tekst als (input voor uw) motivering en ga vervolgens verder </w:t>
      </w:r>
      <w:r w:rsidR="00750C60">
        <w:t>naar</w:t>
      </w:r>
      <w:r>
        <w:t xml:space="preserve"> </w:t>
      </w:r>
      <w:hyperlink w:anchor="_Wat_is_het_1" w:history="1">
        <w:r w:rsidRPr="00DD3E25">
          <w:rPr>
            <w:rStyle w:val="Hyperlink"/>
            <w:rFonts w:asciiTheme="minorHAnsi" w:hAnsiTheme="minorHAnsi"/>
            <w:sz w:val="19"/>
            <w:highlight w:val="lightGray"/>
            <w:u w:val="single"/>
          </w:rPr>
          <w:t>4.3</w:t>
        </w:r>
      </w:hyperlink>
      <w:r w:rsidR="00DD3E25" w:rsidRPr="00DD3E25">
        <w:t>.</w:t>
      </w:r>
    </w:p>
    <w:p w:rsidR="00825DBA" w:rsidRDefault="00825DBA" w:rsidP="00825DBA"/>
    <w:p w:rsidR="00825DBA" w:rsidRDefault="00825DBA" w:rsidP="00825DBA">
      <w:r>
        <w:t xml:space="preserve">Volledigheidshalve hanteren wij de Laddersystematiek ter motivering van een goede ruimtelijke ordening en onderbouwing van de uitvoerbaarheid van plan </w:t>
      </w:r>
      <w:r w:rsidR="00FF2A58">
        <w:t>[NAAM]</w:t>
      </w:r>
      <w:r>
        <w:t>. Hierna doorlopen we de bijbehorende stappen.</w:t>
      </w:r>
    </w:p>
    <w:p w:rsidR="00693056" w:rsidRPr="009916E7" w:rsidRDefault="00693056" w:rsidP="00693056"/>
    <w:p w:rsidR="00693056" w:rsidRPr="00693056" w:rsidRDefault="0069737F" w:rsidP="00693056">
      <w:pPr>
        <w:pStyle w:val="Kop3"/>
      </w:pPr>
      <w:bookmarkStart w:id="178" w:name="_Plan_X_is_2"/>
      <w:bookmarkStart w:id="179" w:name="_Toc535490919"/>
      <w:bookmarkStart w:id="180" w:name="_Toc535841669"/>
      <w:bookmarkStart w:id="181" w:name="_Toc952021"/>
      <w:bookmarkEnd w:id="178"/>
      <w:r>
        <w:t>Plan X is een nieuwe stedelijke ontwikkeling en dus Ladderplichtig</w:t>
      </w:r>
      <w:bookmarkEnd w:id="179"/>
      <w:bookmarkEnd w:id="180"/>
      <w:bookmarkEnd w:id="181"/>
    </w:p>
    <w:p w:rsidR="00F83729" w:rsidRDefault="00F83729" w:rsidP="00F83729">
      <w:r>
        <w:t>Plan [</w:t>
      </w:r>
      <w:r w:rsidR="00FF2A58">
        <w:t>NAAM</w:t>
      </w:r>
      <w:r>
        <w:t>] telt met [AANTAL] m² meer dan 400/500 m²</w:t>
      </w:r>
      <w:r w:rsidRPr="00F83729">
        <w:t xml:space="preserve"> </w:t>
      </w:r>
      <w:r>
        <w:t xml:space="preserve">bvo. Daarmee is sprake van een nieuwe stedelijke ontwikkeling (NSO) en moet plan </w:t>
      </w:r>
      <w:r w:rsidR="00FF2A58">
        <w:t>[NAAM]</w:t>
      </w:r>
      <w:r>
        <w:t xml:space="preserve"> getoetst worden aan de Ladder voor duurzame verstedelijking. Hierna doorlopen we de vereiste stappen.</w:t>
      </w:r>
    </w:p>
    <w:p w:rsidR="00693056" w:rsidRDefault="00693056" w:rsidP="00693056"/>
    <w:p w:rsidR="00F83729" w:rsidRDefault="00F83729" w:rsidP="00F83729">
      <w:pPr>
        <w:pStyle w:val="Kadertitel"/>
      </w:pPr>
      <w:r>
        <w:t>Vervolgstappen ladder</w:t>
      </w:r>
    </w:p>
    <w:p w:rsidR="00F83729" w:rsidRDefault="00F83729" w:rsidP="00DD3E25">
      <w:pPr>
        <w:pStyle w:val="Kadertekst"/>
      </w:pPr>
      <w:r>
        <w:t xml:space="preserve">Ga verder naar </w:t>
      </w:r>
      <w:hyperlink w:anchor="_Wat_is_het_1" w:history="1">
        <w:r w:rsidR="00DD3E25" w:rsidRPr="00DD3E25">
          <w:rPr>
            <w:rStyle w:val="Hyperlink"/>
            <w:rFonts w:asciiTheme="minorHAnsi" w:hAnsiTheme="minorHAnsi"/>
            <w:sz w:val="19"/>
            <w:highlight w:val="lightGray"/>
            <w:u w:val="single"/>
          </w:rPr>
          <w:t>4.3</w:t>
        </w:r>
      </w:hyperlink>
      <w:r w:rsidR="00DD3E25" w:rsidRPr="00DD3E25">
        <w:t>.</w:t>
      </w:r>
    </w:p>
    <w:p w:rsidR="00E806BE" w:rsidRDefault="00E806BE" w:rsidP="00693056"/>
    <w:p w:rsidR="00E806BE" w:rsidRDefault="006402A1" w:rsidP="00E806BE">
      <w:pPr>
        <w:pStyle w:val="Kop2"/>
      </w:pPr>
      <w:bookmarkStart w:id="182" w:name="_Wat_is_het_1"/>
      <w:bookmarkStart w:id="183" w:name="_Toc535841670"/>
      <w:bookmarkStart w:id="184" w:name="_Toc952022"/>
      <w:bookmarkEnd w:id="182"/>
      <w:r>
        <w:t>Wat is het ruimtelijk verzorgingsgebied van het plan?</w:t>
      </w:r>
      <w:bookmarkEnd w:id="183"/>
      <w:bookmarkEnd w:id="184"/>
      <w:r>
        <w:t xml:space="preserve"> </w:t>
      </w:r>
    </w:p>
    <w:p w:rsidR="00F83729" w:rsidRDefault="00F83729" w:rsidP="00F83729">
      <w:pPr>
        <w:pStyle w:val="Kadertekst"/>
      </w:pPr>
      <w:r>
        <w:t xml:space="preserve">Zie </w:t>
      </w:r>
      <w:hyperlink w:anchor="_Ruimtelijke_verzorgingsgebieden" w:history="1">
        <w:r w:rsidRPr="00514E8E">
          <w:rPr>
            <w:rStyle w:val="Hyperlink"/>
            <w:rFonts w:asciiTheme="minorHAnsi" w:hAnsiTheme="minorHAnsi"/>
            <w:sz w:val="19"/>
            <w:highlight w:val="lightGray"/>
            <w:u w:val="single"/>
          </w:rPr>
          <w:t>2.2</w:t>
        </w:r>
      </w:hyperlink>
      <w:r>
        <w:t xml:space="preserve"> voor de toelichting van het </w:t>
      </w:r>
      <w:r w:rsidR="00FF2A58">
        <w:t xml:space="preserve">ruimtelijk </w:t>
      </w:r>
      <w:r>
        <w:t xml:space="preserve">verzorgingsgebied en </w:t>
      </w:r>
      <w:hyperlink w:anchor="_Verzorgingsgebied_bedrijfsruimte:_s" w:history="1">
        <w:r w:rsidRPr="00514E8E">
          <w:rPr>
            <w:rStyle w:val="Hyperlink"/>
            <w:rFonts w:asciiTheme="minorHAnsi" w:hAnsiTheme="minorHAnsi"/>
            <w:sz w:val="19"/>
            <w:highlight w:val="lightGray"/>
            <w:u w:val="single"/>
          </w:rPr>
          <w:t>2.2.2</w:t>
        </w:r>
      </w:hyperlink>
      <w:r>
        <w:t xml:space="preserve"> voor de specifieke reikwijdte bij bedrijvigheid. </w:t>
      </w:r>
    </w:p>
    <w:p w:rsidR="00F83729" w:rsidRDefault="00F83729" w:rsidP="00F83729">
      <w:pPr>
        <w:pStyle w:val="Kadertekst"/>
      </w:pPr>
    </w:p>
    <w:p w:rsidR="0066087C" w:rsidRDefault="00FF2A58" w:rsidP="00534C9C">
      <w:pPr>
        <w:pStyle w:val="Kaderopsomteken"/>
        <w:numPr>
          <w:ilvl w:val="0"/>
          <w:numId w:val="21"/>
        </w:numPr>
      </w:pPr>
      <w:r>
        <w:t>Is het</w:t>
      </w:r>
      <w:r w:rsidR="00723A29">
        <w:t xml:space="preserve"> verzorgingsgebied lokaal</w:t>
      </w:r>
      <w:r w:rsidR="00F83729">
        <w:t xml:space="preserve">? Gebruik </w:t>
      </w:r>
      <w:hyperlink w:anchor="_Ruimtelijk_verzorgingsgebied_plan_1" w:history="1">
        <w:r w:rsidR="00F83729" w:rsidRPr="00EE68C3">
          <w:rPr>
            <w:rStyle w:val="Hyperlink"/>
            <w:rFonts w:asciiTheme="minorHAnsi" w:hAnsiTheme="minorHAnsi"/>
            <w:sz w:val="19"/>
            <w:highlight w:val="lightGray"/>
            <w:u w:val="single"/>
          </w:rPr>
          <w:t>4.3.1</w:t>
        </w:r>
      </w:hyperlink>
      <w:r w:rsidR="00F83729">
        <w:t xml:space="preserve"> </w:t>
      </w:r>
      <w:r w:rsidR="0066087C">
        <w:t xml:space="preserve">als (input voor uw) motivering. </w:t>
      </w:r>
    </w:p>
    <w:p w:rsidR="0066087C" w:rsidRDefault="00723A29" w:rsidP="00534C9C">
      <w:pPr>
        <w:pStyle w:val="Kaderopsomteken"/>
        <w:numPr>
          <w:ilvl w:val="0"/>
          <w:numId w:val="21"/>
        </w:numPr>
      </w:pPr>
      <w:r>
        <w:t xml:space="preserve">Is het verzorgingsgebied </w:t>
      </w:r>
      <w:r w:rsidR="005C7BE3">
        <w:t>(</w:t>
      </w:r>
      <w:r>
        <w:t>sub</w:t>
      </w:r>
      <w:r w:rsidR="005C7BE3">
        <w:t>)</w:t>
      </w:r>
      <w:r>
        <w:t>regionaal?</w:t>
      </w:r>
      <w:r w:rsidR="0066087C">
        <w:t xml:space="preserve"> Gebruik </w:t>
      </w:r>
      <w:hyperlink w:anchor="_Ruimtelijk_verzorgingsgebied_plan_2" w:history="1">
        <w:r w:rsidR="0066087C" w:rsidRPr="00EE68C3">
          <w:rPr>
            <w:rStyle w:val="Hyperlink"/>
            <w:rFonts w:asciiTheme="minorHAnsi" w:hAnsiTheme="minorHAnsi"/>
            <w:sz w:val="19"/>
            <w:highlight w:val="lightGray"/>
            <w:u w:val="single"/>
          </w:rPr>
          <w:t>4.3.2</w:t>
        </w:r>
      </w:hyperlink>
      <w:r w:rsidR="0066087C">
        <w:t xml:space="preserve"> als (input voor uw) motivering. </w:t>
      </w:r>
    </w:p>
    <w:p w:rsidR="0066087C" w:rsidRDefault="005C7BE3" w:rsidP="00534C9C">
      <w:pPr>
        <w:pStyle w:val="Kaderopsomteken"/>
        <w:numPr>
          <w:ilvl w:val="0"/>
          <w:numId w:val="21"/>
        </w:numPr>
      </w:pPr>
      <w:r>
        <w:t>Is het verzorgingsgebied bovenregionaal</w:t>
      </w:r>
      <w:r w:rsidR="0066087C">
        <w:t xml:space="preserve">? Gebruik </w:t>
      </w:r>
      <w:hyperlink w:anchor="_Ruimtelijk_verzorgingsgebied_plan_3" w:history="1">
        <w:r w:rsidR="0066087C" w:rsidRPr="00EE68C3">
          <w:rPr>
            <w:rStyle w:val="Hyperlink"/>
            <w:rFonts w:asciiTheme="minorHAnsi" w:hAnsiTheme="minorHAnsi"/>
            <w:sz w:val="19"/>
            <w:highlight w:val="lightGray"/>
            <w:u w:val="single"/>
          </w:rPr>
          <w:t>4.3.3</w:t>
        </w:r>
      </w:hyperlink>
      <w:r w:rsidR="0066087C">
        <w:t xml:space="preserve"> als (input voor uw) motivering. </w:t>
      </w:r>
    </w:p>
    <w:p w:rsidR="009C14A5" w:rsidRDefault="009C14A5" w:rsidP="009C14A5"/>
    <w:p w:rsidR="0066087C" w:rsidRDefault="0066087C" w:rsidP="0066087C">
      <w:pPr>
        <w:pStyle w:val="Kop3"/>
      </w:pPr>
      <w:bookmarkStart w:id="185" w:name="_Ruimtelijk_verzorgingsgebied_plan_1"/>
      <w:bookmarkStart w:id="186" w:name="_Toc535490921"/>
      <w:bookmarkStart w:id="187" w:name="_Toc535841671"/>
      <w:bookmarkStart w:id="188" w:name="_Toc952023"/>
      <w:bookmarkEnd w:id="185"/>
      <w:r>
        <w:lastRenderedPageBreak/>
        <w:t xml:space="preserve">Ruimtelijk verzorgingsgebied plan X is </w:t>
      </w:r>
      <w:r w:rsidR="00FF2A58">
        <w:t>g</w:t>
      </w:r>
      <w:r w:rsidR="00FF2A58" w:rsidRPr="00FF2A58">
        <w:t xml:space="preserve">emeente </w:t>
      </w:r>
      <w:r w:rsidRPr="00FF2A58">
        <w:t>Zaans</w:t>
      </w:r>
      <w:r w:rsidR="00FF2A58" w:rsidRPr="00FF2A58">
        <w:t>tad</w:t>
      </w:r>
      <w:bookmarkEnd w:id="186"/>
      <w:bookmarkEnd w:id="187"/>
      <w:bookmarkEnd w:id="188"/>
      <w:r>
        <w:t xml:space="preserve"> </w:t>
      </w:r>
    </w:p>
    <w:p w:rsidR="00723A29" w:rsidRDefault="00CA3602" w:rsidP="00E806BE">
      <w:r>
        <w:t>Plan [NAAM] voorziet voor [AANTAL] hectare in kavels voor lokale bedrijvigheid. Bovendien worden planologische mogelijkheden (zoals kavelgroottes, milieucategorieën, type activiteiten en bouwhoogtes) geborgd in het bestemmingsplan [NAAM]. Zo wordt vestiging van bedrijvigheid met een grotere reikwijdte voor deze kavels zo veel mogelijk voorkomen. Het ruimtelijk verzorgingsgebied voor plan [NAAM]  valt daarom samen met de gemeente Zaanstad.</w:t>
      </w:r>
    </w:p>
    <w:p w:rsidR="00CA3602" w:rsidRDefault="00CA3602" w:rsidP="00E806BE"/>
    <w:p w:rsidR="00723A29" w:rsidRDefault="005F1C7E" w:rsidP="00E806BE">
      <w:r>
        <w:t>Dit is het gebiedsni</w:t>
      </w:r>
      <w:r w:rsidR="00723A29">
        <w:t xml:space="preserve">veau waarop we </w:t>
      </w:r>
      <w:r w:rsidR="00010B28">
        <w:t>de [KWANTITATIEVE EN/OF KWALITATIEVE] behoefte bepalen</w:t>
      </w:r>
      <w:r w:rsidR="00723A29">
        <w:t>. Als plan [NAAM] buiten BSG ligt, vindt op dit schaalniveau ook de afweging van alternatieven binnen BSG plaats.</w:t>
      </w:r>
    </w:p>
    <w:p w:rsidR="00090306" w:rsidRDefault="00090306" w:rsidP="00E806BE"/>
    <w:p w:rsidR="00090306" w:rsidRDefault="00090306" w:rsidP="00090306">
      <w:pPr>
        <w:pStyle w:val="Kadertitel"/>
      </w:pPr>
      <w:r>
        <w:t>Vervolgstappen ladder</w:t>
      </w:r>
    </w:p>
    <w:p w:rsidR="00090306" w:rsidRDefault="00090306" w:rsidP="00090306">
      <w:pPr>
        <w:pStyle w:val="Kadertekst"/>
      </w:pPr>
      <w:r>
        <w:t xml:space="preserve">Ga verder naar </w:t>
      </w:r>
      <w:hyperlink w:anchor="_Voorziet_het_plan_1" w:history="1">
        <w:r>
          <w:rPr>
            <w:rStyle w:val="Hyperlink"/>
            <w:rFonts w:asciiTheme="minorHAnsi" w:hAnsiTheme="minorHAnsi"/>
            <w:sz w:val="19"/>
            <w:highlight w:val="lightGray"/>
            <w:u w:val="single"/>
          </w:rPr>
          <w:t>4</w:t>
        </w:r>
        <w:r w:rsidRPr="00426A02">
          <w:rPr>
            <w:rStyle w:val="Hyperlink"/>
            <w:rFonts w:asciiTheme="minorHAnsi" w:hAnsiTheme="minorHAnsi"/>
            <w:sz w:val="19"/>
            <w:highlight w:val="lightGray"/>
            <w:u w:val="single"/>
          </w:rPr>
          <w:t>.4</w:t>
        </w:r>
      </w:hyperlink>
      <w:r w:rsidRPr="00DD3E25">
        <w:rPr>
          <w:rStyle w:val="Hyperlink"/>
          <w:rFonts w:asciiTheme="minorHAnsi" w:hAnsiTheme="minorHAnsi"/>
          <w:sz w:val="19"/>
        </w:rPr>
        <w:t>.</w:t>
      </w:r>
    </w:p>
    <w:p w:rsidR="00FF2A58" w:rsidRDefault="00FF2A58" w:rsidP="00E806BE"/>
    <w:p w:rsidR="00FF2A58" w:rsidRDefault="00FF2A58" w:rsidP="00FF2A58">
      <w:pPr>
        <w:pStyle w:val="Kop3"/>
      </w:pPr>
      <w:bookmarkStart w:id="189" w:name="_Ruimtelijk_verzorgingsgebied_plan_2"/>
      <w:bookmarkStart w:id="190" w:name="_Toc535490922"/>
      <w:bookmarkStart w:id="191" w:name="_Toc535841672"/>
      <w:bookmarkStart w:id="192" w:name="_Toc952024"/>
      <w:bookmarkEnd w:id="189"/>
      <w:r>
        <w:t xml:space="preserve">Ruimtelijk verzorgingsgebied plan X </w:t>
      </w:r>
      <w:r w:rsidRPr="005C7BE3">
        <w:t>is Zaanstreek-</w:t>
      </w:r>
      <w:r w:rsidRPr="00CA3602">
        <w:t>Waterland en Amsterdam</w:t>
      </w:r>
      <w:bookmarkEnd w:id="190"/>
      <w:bookmarkEnd w:id="191"/>
      <w:bookmarkEnd w:id="192"/>
      <w:r>
        <w:t xml:space="preserve"> </w:t>
      </w:r>
    </w:p>
    <w:p w:rsidR="00CA3602" w:rsidRDefault="00CA3602" w:rsidP="00CA3602">
      <w:r>
        <w:t xml:space="preserve">Plan [NAAM] voorziet voor [AANTAL] hectare in kavels voor subregionale bedrijvigheid. Bovendien worden planologische mogelijkheden (zoals kavelgroottes, milieucategorieën, type activiteiten en bouwhoogtes) geborgd in het bestemmingsplan [NAAM]. Zo wordt vestiging van bedrijvigheid met een kleinere of grotere reikwijdte zo veel mogelijk voorkomen. Het ruimtelijk verzorgingsgebied voor plan [NAAM] valt </w:t>
      </w:r>
      <w:r w:rsidRPr="00CA3602">
        <w:t>daarom samen met de subregio Zaanstreek-Waterland en kan eveneens voorzien in de vraag vanuit Amsterdam.</w:t>
      </w:r>
      <w:r>
        <w:t xml:space="preserve"> </w:t>
      </w:r>
    </w:p>
    <w:p w:rsidR="00723A29" w:rsidRDefault="00723A29" w:rsidP="00723A29"/>
    <w:p w:rsidR="00723A29" w:rsidRDefault="005F1C7E" w:rsidP="00723A29">
      <w:r>
        <w:t>Dit is het gebiedsni</w:t>
      </w:r>
      <w:r w:rsidR="00723A29">
        <w:t xml:space="preserve">veau waarop we </w:t>
      </w:r>
      <w:r w:rsidR="00010B28">
        <w:t>de [KWANTITATIEVE EN/OF KWALITATIEVE] behoefte bepalen</w:t>
      </w:r>
      <w:r w:rsidR="00723A29">
        <w:t>. Als plan [NAAM] buiten BSG ligt, vindt op dit schaalniveau ook de afweging van alternatieven binnen BSG plaats.</w:t>
      </w:r>
    </w:p>
    <w:p w:rsidR="00090306" w:rsidRDefault="00090306" w:rsidP="00723A29"/>
    <w:p w:rsidR="00090306" w:rsidRDefault="00090306" w:rsidP="00090306">
      <w:pPr>
        <w:pStyle w:val="Kadertitel"/>
      </w:pPr>
      <w:r>
        <w:t>Vervolgstappen ladder</w:t>
      </w:r>
    </w:p>
    <w:p w:rsidR="00090306" w:rsidRDefault="00090306" w:rsidP="00090306">
      <w:pPr>
        <w:pStyle w:val="Kadertekst"/>
      </w:pPr>
      <w:r>
        <w:t xml:space="preserve">Ga verder naar </w:t>
      </w:r>
      <w:hyperlink w:anchor="_Voorziet_het_plan_1" w:history="1">
        <w:r>
          <w:rPr>
            <w:rStyle w:val="Hyperlink"/>
            <w:rFonts w:asciiTheme="minorHAnsi" w:hAnsiTheme="minorHAnsi"/>
            <w:sz w:val="19"/>
            <w:highlight w:val="lightGray"/>
            <w:u w:val="single"/>
          </w:rPr>
          <w:t>4</w:t>
        </w:r>
        <w:r w:rsidRPr="00426A02">
          <w:rPr>
            <w:rStyle w:val="Hyperlink"/>
            <w:rFonts w:asciiTheme="minorHAnsi" w:hAnsiTheme="minorHAnsi"/>
            <w:sz w:val="19"/>
            <w:highlight w:val="lightGray"/>
            <w:u w:val="single"/>
          </w:rPr>
          <w:t>.4</w:t>
        </w:r>
      </w:hyperlink>
      <w:r w:rsidRPr="00DD3E25">
        <w:rPr>
          <w:rStyle w:val="Hyperlink"/>
          <w:rFonts w:asciiTheme="minorHAnsi" w:hAnsiTheme="minorHAnsi"/>
          <w:sz w:val="19"/>
        </w:rPr>
        <w:t>.</w:t>
      </w:r>
    </w:p>
    <w:p w:rsidR="00FF2A58" w:rsidRDefault="00FF2A58" w:rsidP="00E806BE"/>
    <w:p w:rsidR="00FF2A58" w:rsidRDefault="00FF2A58" w:rsidP="00FF2A58">
      <w:pPr>
        <w:pStyle w:val="Kop3"/>
      </w:pPr>
      <w:bookmarkStart w:id="193" w:name="_Ruimtelijk_verzorgingsgebied_plan_3"/>
      <w:bookmarkStart w:id="194" w:name="_Toc535490923"/>
      <w:bookmarkStart w:id="195" w:name="_Toc535841673"/>
      <w:bookmarkStart w:id="196" w:name="_Toc952025"/>
      <w:bookmarkEnd w:id="193"/>
      <w:r>
        <w:t xml:space="preserve">Ruimtelijk verzorgingsgebied plan X is </w:t>
      </w:r>
      <w:r w:rsidR="004348EB">
        <w:t>MRA</w:t>
      </w:r>
      <w:bookmarkEnd w:id="194"/>
      <w:bookmarkEnd w:id="195"/>
      <w:bookmarkEnd w:id="196"/>
      <w:r>
        <w:t xml:space="preserve"> </w:t>
      </w:r>
    </w:p>
    <w:p w:rsidR="005C7BE3" w:rsidRDefault="00CA3602" w:rsidP="005C7BE3">
      <w:r>
        <w:t>Plan [NAAM] voorziet voor [AANTAL] hectare in kavels voor) bovenregionale bedrijvigheid</w:t>
      </w:r>
      <w:r w:rsidR="005C7BE3">
        <w:t>, vanwege de (overwegend) [WATERGEBONDEN/LOGISTIEKE/ZWARE MILIEUCATEGORIEËN] bedrijvigheid die hier wordt toegestaan. Dit wordt als zodanig geborgd in het bestemmingsplan, evenals andere planologische mogelijkheden (zoals kavelgroottes, milieucategorieën, type activiteiten en bouwhoogtes) geborgd in het bestemmingsplan [NAAM]. Zo wordt vestiging van bedrijvigheid met een kleinere reikwijdte zo veel mogelijk voorkomen. Het ruimtelijk verzorgingsgebied voor plan [NAAM] valt daarom samen met de gemeente Zaanstad.</w:t>
      </w:r>
    </w:p>
    <w:p w:rsidR="005C7BE3" w:rsidRDefault="005C7BE3" w:rsidP="005C7BE3"/>
    <w:p w:rsidR="005C7BE3" w:rsidRDefault="005F1C7E" w:rsidP="005C7BE3">
      <w:r>
        <w:t>Dit is het gebiedsni</w:t>
      </w:r>
      <w:r w:rsidR="005C7BE3">
        <w:t>veau waarop we de [KWANTITATIEVE EN/OF KWALITATIEVE] behoefte bepalen. Als plan [NAAM] buiten BSG ligt, vindt op dit schaalniveau ook de afweging van alternatieven binnen BSG plaats.</w:t>
      </w:r>
    </w:p>
    <w:p w:rsidR="00FF2A58" w:rsidRDefault="00FF2A58" w:rsidP="00E806BE"/>
    <w:p w:rsidR="00090306" w:rsidRDefault="00090306" w:rsidP="00090306">
      <w:pPr>
        <w:pStyle w:val="Kadertitel"/>
      </w:pPr>
      <w:r>
        <w:t>Vervolgstappen ladder</w:t>
      </w:r>
    </w:p>
    <w:p w:rsidR="00090306" w:rsidRDefault="00090306" w:rsidP="00090306">
      <w:pPr>
        <w:pStyle w:val="Kadertekst"/>
      </w:pPr>
      <w:r>
        <w:t xml:space="preserve">Ga verder naar </w:t>
      </w:r>
      <w:hyperlink w:anchor="_Voorziet_het_plan_1" w:history="1">
        <w:r>
          <w:rPr>
            <w:rStyle w:val="Hyperlink"/>
            <w:rFonts w:asciiTheme="minorHAnsi" w:hAnsiTheme="minorHAnsi"/>
            <w:sz w:val="19"/>
            <w:highlight w:val="lightGray"/>
            <w:u w:val="single"/>
          </w:rPr>
          <w:t>4</w:t>
        </w:r>
        <w:r w:rsidRPr="00426A02">
          <w:rPr>
            <w:rStyle w:val="Hyperlink"/>
            <w:rFonts w:asciiTheme="minorHAnsi" w:hAnsiTheme="minorHAnsi"/>
            <w:sz w:val="19"/>
            <w:highlight w:val="lightGray"/>
            <w:u w:val="single"/>
          </w:rPr>
          <w:t>.4</w:t>
        </w:r>
      </w:hyperlink>
      <w:r w:rsidRPr="00DD3E25">
        <w:rPr>
          <w:rStyle w:val="Hyperlink"/>
          <w:rFonts w:asciiTheme="minorHAnsi" w:hAnsiTheme="minorHAnsi"/>
          <w:sz w:val="19"/>
        </w:rPr>
        <w:t>.</w:t>
      </w:r>
    </w:p>
    <w:p w:rsidR="00090306" w:rsidRDefault="00090306" w:rsidP="00E806BE"/>
    <w:p w:rsidR="00E806BE" w:rsidRDefault="006402A1" w:rsidP="00E806BE">
      <w:pPr>
        <w:pStyle w:val="Kop2"/>
      </w:pPr>
      <w:bookmarkStart w:id="197" w:name="_Voorziet_het_plan_1"/>
      <w:bookmarkStart w:id="198" w:name="_Toc535841674"/>
      <w:bookmarkStart w:id="199" w:name="_Toc952026"/>
      <w:bookmarkEnd w:id="197"/>
      <w:r>
        <w:lastRenderedPageBreak/>
        <w:t>Voorziet het plan in een behoefte?</w:t>
      </w:r>
      <w:bookmarkEnd w:id="198"/>
      <w:bookmarkEnd w:id="199"/>
    </w:p>
    <w:p w:rsidR="004348EB" w:rsidRDefault="004348EB" w:rsidP="004348EB">
      <w:pPr>
        <w:pStyle w:val="Kadertekst"/>
      </w:pPr>
      <w:r>
        <w:t xml:space="preserve">Zie </w:t>
      </w:r>
      <w:hyperlink w:anchor="_Behoefte_bedrijven" w:history="1">
        <w:r w:rsidR="00CC1B47" w:rsidRPr="00CC1B47">
          <w:rPr>
            <w:rStyle w:val="Hyperlink"/>
            <w:rFonts w:asciiTheme="minorHAnsi" w:hAnsiTheme="minorHAnsi"/>
            <w:sz w:val="19"/>
            <w:highlight w:val="lightGray"/>
            <w:u w:val="single"/>
          </w:rPr>
          <w:t>2.3.2</w:t>
        </w:r>
      </w:hyperlink>
      <w:r>
        <w:t xml:space="preserve"> voor de toelichting van de behoefte aan bedrijfsruimte</w:t>
      </w:r>
      <w:r w:rsidR="00287BC4">
        <w:t>.</w:t>
      </w:r>
    </w:p>
    <w:p w:rsidR="004348EB" w:rsidRDefault="004348EB" w:rsidP="004348EB">
      <w:pPr>
        <w:pStyle w:val="Kadertekst"/>
      </w:pPr>
    </w:p>
    <w:p w:rsidR="004348EB" w:rsidRPr="00A72E0E" w:rsidRDefault="004348EB" w:rsidP="00534C9C">
      <w:pPr>
        <w:pStyle w:val="Kaderopsomteken"/>
        <w:numPr>
          <w:ilvl w:val="0"/>
          <w:numId w:val="21"/>
        </w:numPr>
      </w:pPr>
      <w:r w:rsidRPr="00A72E0E">
        <w:t>Voorziet het plan in een kw</w:t>
      </w:r>
      <w:r>
        <w:t xml:space="preserve">antitatieve behoefte? </w:t>
      </w:r>
      <w:r w:rsidR="00100B15">
        <w:t xml:space="preserve">Gebruik </w:t>
      </w:r>
      <w:hyperlink w:anchor="_Plan_X_voorziet_2" w:history="1">
        <w:r w:rsidRPr="00355506">
          <w:rPr>
            <w:rStyle w:val="Hyperlink"/>
            <w:rFonts w:asciiTheme="minorHAnsi" w:hAnsiTheme="minorHAnsi"/>
            <w:sz w:val="19"/>
            <w:highlight w:val="lightGray"/>
            <w:u w:val="single"/>
          </w:rPr>
          <w:t>4.4.1</w:t>
        </w:r>
      </w:hyperlink>
      <w:r w:rsidRPr="00A72E0E">
        <w:t xml:space="preserve"> als (input voor uw) motivering. </w:t>
      </w:r>
    </w:p>
    <w:p w:rsidR="004348EB" w:rsidRPr="00A72E0E" w:rsidRDefault="004348EB" w:rsidP="00534C9C">
      <w:pPr>
        <w:pStyle w:val="Kaderopsomteken"/>
        <w:numPr>
          <w:ilvl w:val="0"/>
          <w:numId w:val="21"/>
        </w:numPr>
      </w:pPr>
      <w:r w:rsidRPr="00A72E0E">
        <w:t xml:space="preserve">Kunt u motiveren dat uw plan ook in een kwalitatieve behoefte voorziet? Dit maakt uw onderbouwing van de behoefte </w:t>
      </w:r>
      <w:r>
        <w:t xml:space="preserve">mogelijk </w:t>
      </w:r>
      <w:r w:rsidRPr="00A72E0E">
        <w:t>sterker. Als dat het ge</w:t>
      </w:r>
      <w:r>
        <w:t xml:space="preserve">val is, gebruikt u ook </w:t>
      </w:r>
      <w:hyperlink w:anchor="_Plan_X_voorziet_3" w:history="1">
        <w:r w:rsidRPr="00355506">
          <w:rPr>
            <w:rStyle w:val="Hyperlink"/>
            <w:rFonts w:asciiTheme="minorHAnsi" w:hAnsiTheme="minorHAnsi"/>
            <w:sz w:val="19"/>
            <w:highlight w:val="lightGray"/>
            <w:u w:val="single"/>
          </w:rPr>
          <w:t>4.4.2</w:t>
        </w:r>
      </w:hyperlink>
      <w:r w:rsidRPr="00A72E0E">
        <w:t xml:space="preserve"> als (input voor uw) motivering.</w:t>
      </w:r>
    </w:p>
    <w:p w:rsidR="004348EB" w:rsidRPr="00A72E0E" w:rsidRDefault="004348EB" w:rsidP="00534C9C">
      <w:pPr>
        <w:pStyle w:val="Kaderopsomteken"/>
        <w:numPr>
          <w:ilvl w:val="0"/>
          <w:numId w:val="21"/>
        </w:numPr>
      </w:pPr>
      <w:r w:rsidRPr="00A72E0E">
        <w:t xml:space="preserve">Voorziet uw plan niet (overtuigend) in een kwantitatieve behoefte, maar wel (overtuigend) in een kwalitatieve behoefte? </w:t>
      </w:r>
      <w:r w:rsidR="00100B15">
        <w:t xml:space="preserve">Gebruik </w:t>
      </w:r>
      <w:hyperlink w:anchor="_Plan_X_voorziet_3" w:history="1">
        <w:r w:rsidR="00AC7557" w:rsidRPr="00355506">
          <w:rPr>
            <w:rStyle w:val="Hyperlink"/>
            <w:rFonts w:asciiTheme="minorHAnsi" w:hAnsiTheme="minorHAnsi"/>
            <w:sz w:val="19"/>
            <w:highlight w:val="lightGray"/>
            <w:u w:val="single"/>
          </w:rPr>
          <w:t>4.4.2</w:t>
        </w:r>
      </w:hyperlink>
      <w:r w:rsidRPr="00A72E0E">
        <w:t xml:space="preserve"> als (input voor uw) motivering. Let wel, de onderbouwing van de kwalitatieve behoefte luistert dan extra nauw. </w:t>
      </w:r>
    </w:p>
    <w:p w:rsidR="004348EB" w:rsidRPr="00A72E0E" w:rsidRDefault="004348EB" w:rsidP="00534C9C">
      <w:pPr>
        <w:pStyle w:val="Kaderopsomteken"/>
        <w:numPr>
          <w:ilvl w:val="0"/>
          <w:numId w:val="21"/>
        </w:numPr>
      </w:pPr>
      <w:r w:rsidRPr="00A72E0E">
        <w:t>Voorziet uw plan niet in een kwantitatieve, noch in een kwalitatieve behoefte? Schrap het plan, of pas het programma aan, zodat het alsnog in een kwantitatieve en/of kwalitatieve behoefte voorziet.</w:t>
      </w:r>
    </w:p>
    <w:p w:rsidR="004348EB" w:rsidRPr="004348EB" w:rsidRDefault="004348EB" w:rsidP="004348EB"/>
    <w:p w:rsidR="004348EB" w:rsidRDefault="004348EB" w:rsidP="004348EB">
      <w:pPr>
        <w:pStyle w:val="Kop3"/>
      </w:pPr>
      <w:bookmarkStart w:id="200" w:name="_Plan_X_voorziet_2"/>
      <w:bookmarkStart w:id="201" w:name="_Toc535490925"/>
      <w:bookmarkStart w:id="202" w:name="_Toc535841675"/>
      <w:bookmarkStart w:id="203" w:name="_Toc952027"/>
      <w:bookmarkEnd w:id="200"/>
      <w:r>
        <w:t xml:space="preserve">Plan X voorziet in </w:t>
      </w:r>
      <w:r w:rsidR="000840F5">
        <w:t xml:space="preserve">een </w:t>
      </w:r>
      <w:r>
        <w:t>kwantitatieve behoefte</w:t>
      </w:r>
      <w:bookmarkEnd w:id="201"/>
      <w:bookmarkEnd w:id="202"/>
      <w:bookmarkEnd w:id="203"/>
      <w:r>
        <w:t xml:space="preserve"> </w:t>
      </w:r>
    </w:p>
    <w:p w:rsidR="004348EB" w:rsidRDefault="004348EB" w:rsidP="0050779D">
      <w:pPr>
        <w:rPr>
          <w:rFonts w:eastAsia="Calibri"/>
        </w:rPr>
      </w:pPr>
      <w:r w:rsidRPr="004348EB">
        <w:t>Plan [NAAM] voorziet in [AANTAL] hectare. In het ruimtelijk verzorgingsgebied</w:t>
      </w:r>
      <w:r w:rsidR="0050779D">
        <w:t xml:space="preserve"> [</w:t>
      </w:r>
      <w:r w:rsidRPr="004348EB">
        <w:t>GEMEENTE ZAANSTAD/</w:t>
      </w:r>
      <w:r w:rsidRPr="00CA3602">
        <w:t>SUBREGIO ZAANSTREEK-WATERLAND EN AMSTERDAM/</w:t>
      </w:r>
      <w:r w:rsidR="0050779D" w:rsidRPr="00CA3602">
        <w:t>MRA</w:t>
      </w:r>
      <w:r w:rsidR="0050779D">
        <w:t>] is sprake van een actuele behoefte van [</w:t>
      </w:r>
      <w:r w:rsidR="0050779D" w:rsidRPr="0050779D">
        <w:t xml:space="preserve">AANTAL] hectare bedrijventerrein voor de periode [2018-2028 / 2019-2029 / 2020-2030]. </w:t>
      </w:r>
      <w:r w:rsidR="0050779D" w:rsidRPr="0050779D">
        <w:rPr>
          <w:rFonts w:eastAsia="Calibri"/>
        </w:rPr>
        <w:t xml:space="preserve">Hiertoe komen we door de </w:t>
      </w:r>
      <w:r w:rsidR="009A218C">
        <w:rPr>
          <w:rFonts w:eastAsia="Calibri"/>
        </w:rPr>
        <w:t>ruimtevraag en vervangingsvervangings</w:t>
      </w:r>
      <w:r w:rsidR="0050779D" w:rsidRPr="0050779D">
        <w:rPr>
          <w:rFonts w:eastAsia="Calibri"/>
        </w:rPr>
        <w:t>vraag van</w:t>
      </w:r>
      <w:r w:rsidR="009A218C">
        <w:rPr>
          <w:rFonts w:eastAsia="Calibri"/>
        </w:rPr>
        <w:t xml:space="preserve"> bij elkaar</w:t>
      </w:r>
      <w:r w:rsidR="0050779D" w:rsidRPr="0050779D">
        <w:rPr>
          <w:rFonts w:eastAsia="Calibri"/>
        </w:rPr>
        <w:t xml:space="preserve"> [AANTAL] hectare, te confronteren met het aanbod in harde plannen</w:t>
      </w:r>
      <w:r w:rsidR="00CA3602">
        <w:t xml:space="preserve"> volgens IBIS en de Plabeka-monitor</w:t>
      </w:r>
      <w:r w:rsidR="0050779D" w:rsidRPr="0050779D">
        <w:rPr>
          <w:rFonts w:eastAsia="Calibri"/>
        </w:rPr>
        <w:t>, namelijk [AANTAL] hectare.</w:t>
      </w:r>
    </w:p>
    <w:p w:rsidR="0050779D" w:rsidRDefault="0050779D" w:rsidP="0050779D"/>
    <w:p w:rsidR="0050779D" w:rsidRDefault="0050779D" w:rsidP="00251C7C">
      <w:pPr>
        <w:pStyle w:val="Lijstopsomteken"/>
      </w:pPr>
      <w:r>
        <w:t xml:space="preserve">De actuele behoefte </w:t>
      </w:r>
      <w:r w:rsidR="009A218C">
        <w:t xml:space="preserve">(ruimtevraag + vervangingsvraag) </w:t>
      </w:r>
      <w:r>
        <w:t>in het verzorgingsgebied bedraagt [X] hectare.</w:t>
      </w:r>
    </w:p>
    <w:p w:rsidR="0050779D" w:rsidRDefault="0050779D" w:rsidP="00251C7C">
      <w:pPr>
        <w:pStyle w:val="Lijstopsomteken"/>
      </w:pPr>
      <w:r>
        <w:t xml:space="preserve">Het harde planaanbod in </w:t>
      </w:r>
      <w:r w:rsidR="007B144A">
        <w:t>het verzorgingsgebied</w:t>
      </w:r>
      <w:r>
        <w:t xml:space="preserve"> bedraagt [Y] hectare.</w:t>
      </w:r>
    </w:p>
    <w:p w:rsidR="0050779D" w:rsidRDefault="0050779D" w:rsidP="00251C7C">
      <w:pPr>
        <w:pStyle w:val="Lijstopsomteken"/>
      </w:pPr>
      <w:r>
        <w:t>De resterende behoefte die hieruit voortvloeit is [Z (X-Y)] hectare.</w:t>
      </w:r>
    </w:p>
    <w:p w:rsidR="0050779D" w:rsidRDefault="0050779D" w:rsidP="00251C7C">
      <w:pPr>
        <w:pStyle w:val="Lijstopsomteken"/>
      </w:pPr>
      <w:r>
        <w:t>Plan [NAAM] is met [AANTAL] hectare kleiner dan de resterende behoefte, namelijk [Z] hectare.</w:t>
      </w:r>
    </w:p>
    <w:p w:rsidR="0050779D" w:rsidRDefault="0050779D" w:rsidP="00251C7C">
      <w:pPr>
        <w:pStyle w:val="Lijstopsomteken"/>
      </w:pPr>
      <w:r>
        <w:t>Kortom, plan [NAAM] voorziet in een kwantitatieve behoefte</w:t>
      </w:r>
      <w:r w:rsidR="00AC7557">
        <w:t>.</w:t>
      </w:r>
    </w:p>
    <w:p w:rsidR="00AC7557" w:rsidRDefault="00AC7557" w:rsidP="00AC7557"/>
    <w:p w:rsidR="00AC7557" w:rsidRDefault="00AC7557" w:rsidP="00AC7557">
      <w:pPr>
        <w:pStyle w:val="Kadertitel"/>
      </w:pPr>
      <w:r>
        <w:t>Vervolgstappen ladder</w:t>
      </w:r>
    </w:p>
    <w:p w:rsidR="00AC7557" w:rsidRDefault="00AC7557" w:rsidP="00AC7557">
      <w:pPr>
        <w:pStyle w:val="Kadertekst"/>
      </w:pPr>
      <w:r>
        <w:t xml:space="preserve">Ga verder naar </w:t>
      </w:r>
      <w:hyperlink w:anchor="_Plan_X_voorziet_3" w:history="1">
        <w:r w:rsidR="001E6733" w:rsidRPr="00355506">
          <w:rPr>
            <w:rStyle w:val="Hyperlink"/>
            <w:rFonts w:asciiTheme="minorHAnsi" w:hAnsiTheme="minorHAnsi"/>
            <w:sz w:val="19"/>
            <w:highlight w:val="lightGray"/>
            <w:u w:val="single"/>
          </w:rPr>
          <w:t>4.4.2</w:t>
        </w:r>
      </w:hyperlink>
      <w:r w:rsidRPr="00DD3E25">
        <w:rPr>
          <w:rStyle w:val="Hyperlink"/>
          <w:rFonts w:asciiTheme="minorHAnsi" w:hAnsiTheme="minorHAnsi"/>
          <w:sz w:val="19"/>
        </w:rPr>
        <w:t>.</w:t>
      </w:r>
    </w:p>
    <w:p w:rsidR="004348EB" w:rsidRPr="004348EB" w:rsidRDefault="004348EB" w:rsidP="004348EB"/>
    <w:p w:rsidR="004348EB" w:rsidRPr="00DA1698" w:rsidRDefault="004348EB" w:rsidP="004348EB">
      <w:pPr>
        <w:pStyle w:val="Kop3"/>
      </w:pPr>
      <w:bookmarkStart w:id="204" w:name="_Plan_X_voorziet_3"/>
      <w:bookmarkStart w:id="205" w:name="_Toc535490926"/>
      <w:bookmarkStart w:id="206" w:name="_Toc535841676"/>
      <w:bookmarkStart w:id="207" w:name="_Toc952028"/>
      <w:bookmarkEnd w:id="204"/>
      <w:r>
        <w:t>Plan X voorziet (</w:t>
      </w:r>
      <w:r w:rsidR="000840F5">
        <w:t>ook) in een kwal</w:t>
      </w:r>
      <w:r>
        <w:t>itatieve behoefte</w:t>
      </w:r>
      <w:bookmarkEnd w:id="205"/>
      <w:bookmarkEnd w:id="206"/>
      <w:bookmarkEnd w:id="207"/>
    </w:p>
    <w:p w:rsidR="006402A1" w:rsidRDefault="00CA3602" w:rsidP="007E0F47">
      <w:r>
        <w:t>In zowel de MRA als de regio Zaanstreek-Waterland is een ruim overaanbod aan bedrijventerreinen. Binnen het bestaande aanbod is plek voor verschillende typen bedrijvigheid: van lokaal tot bovenregionaal, in verschillende milieucategorieën en omvangen van kavels. We verwachten daarom geen kwalitatieve behoefte, tenzij het om een zeer speciaal concept gaat. Dan is maatwerk in de Ladderonderbouwing nodig, passend bij het specifieke concept.</w:t>
      </w:r>
    </w:p>
    <w:p w:rsidR="00AC7557" w:rsidRDefault="00AC7557" w:rsidP="007E0F47"/>
    <w:p w:rsidR="00AC7557" w:rsidRDefault="00AC7557" w:rsidP="00AC7557">
      <w:pPr>
        <w:pStyle w:val="Kadertitel"/>
      </w:pPr>
      <w:r>
        <w:t>Vervolgstappen ladder</w:t>
      </w:r>
    </w:p>
    <w:p w:rsidR="00AC7557" w:rsidRDefault="00AC7557" w:rsidP="00AC7557">
      <w:pPr>
        <w:pStyle w:val="Kadertekst"/>
      </w:pPr>
      <w:r>
        <w:t xml:space="preserve">Ga verder naar </w:t>
      </w:r>
      <w:hyperlink w:anchor="_Ligt_het_plan_1" w:history="1">
        <w:r>
          <w:rPr>
            <w:rStyle w:val="Hyperlink"/>
            <w:rFonts w:asciiTheme="minorHAnsi" w:hAnsiTheme="minorHAnsi"/>
            <w:sz w:val="19"/>
            <w:highlight w:val="lightGray"/>
            <w:u w:val="single"/>
          </w:rPr>
          <w:t>4</w:t>
        </w:r>
        <w:r w:rsidRPr="00894BF6">
          <w:rPr>
            <w:rStyle w:val="Hyperlink"/>
            <w:rFonts w:asciiTheme="minorHAnsi" w:hAnsiTheme="minorHAnsi"/>
            <w:sz w:val="19"/>
            <w:highlight w:val="lightGray"/>
            <w:u w:val="single"/>
          </w:rPr>
          <w:t>.5</w:t>
        </w:r>
      </w:hyperlink>
      <w:r w:rsidRPr="00DD3E25">
        <w:rPr>
          <w:rStyle w:val="Hyperlink"/>
          <w:rFonts w:asciiTheme="minorHAnsi" w:hAnsiTheme="minorHAnsi"/>
          <w:sz w:val="19"/>
        </w:rPr>
        <w:t>.</w:t>
      </w:r>
    </w:p>
    <w:p w:rsidR="00CA3602" w:rsidRDefault="00CA3602" w:rsidP="007E0F47"/>
    <w:p w:rsidR="00E03133" w:rsidRDefault="00E03133">
      <w:pPr>
        <w:spacing w:before="240"/>
        <w:ind w:left="113" w:right="113"/>
        <w:rPr>
          <w:rFonts w:ascii="Univers LT Pro 55" w:eastAsiaTheme="majorEastAsia" w:hAnsi="Univers LT Pro 55" w:cstheme="majorBidi"/>
          <w:b/>
          <w:bCs/>
          <w:color w:val="0098D8"/>
          <w:sz w:val="22"/>
          <w:szCs w:val="26"/>
        </w:rPr>
      </w:pPr>
      <w:bookmarkStart w:id="208" w:name="_Ligt_het_plan_1"/>
      <w:bookmarkEnd w:id="208"/>
      <w:r>
        <w:br w:type="page"/>
      </w:r>
    </w:p>
    <w:p w:rsidR="006402A1" w:rsidRDefault="006402A1" w:rsidP="006402A1">
      <w:pPr>
        <w:pStyle w:val="Kop2"/>
      </w:pPr>
      <w:bookmarkStart w:id="209" w:name="_Toc535841677"/>
      <w:bookmarkStart w:id="210" w:name="_Toc952029"/>
      <w:r>
        <w:lastRenderedPageBreak/>
        <w:t>Ligt het plan binnen bestaand stedelijk gebied?</w:t>
      </w:r>
      <w:bookmarkEnd w:id="209"/>
      <w:bookmarkEnd w:id="210"/>
      <w:r>
        <w:t xml:space="preserve"> </w:t>
      </w:r>
    </w:p>
    <w:p w:rsidR="0069737F" w:rsidRDefault="0069737F" w:rsidP="0069737F">
      <w:pPr>
        <w:pStyle w:val="Kadertekst"/>
      </w:pPr>
      <w:r>
        <w:t xml:space="preserve">Zie </w:t>
      </w:r>
      <w:hyperlink w:anchor="_Bestaand_stedelijk_gebied" w:history="1">
        <w:r w:rsidRPr="0069737F">
          <w:rPr>
            <w:rStyle w:val="Hyperlink"/>
            <w:rFonts w:asciiTheme="minorHAnsi" w:hAnsiTheme="minorHAnsi"/>
            <w:sz w:val="19"/>
            <w:highlight w:val="lightGray"/>
            <w:u w:val="single"/>
          </w:rPr>
          <w:t>2.4</w:t>
        </w:r>
      </w:hyperlink>
      <w:r>
        <w:t xml:space="preserve"> </w:t>
      </w:r>
      <w:r w:rsidR="00E03133">
        <w:t>voor de definitie</w:t>
      </w:r>
      <w:r>
        <w:t xml:space="preserve"> van bestaand stedelijk gebied (BSG) en hoe u dit moet zien. </w:t>
      </w:r>
    </w:p>
    <w:p w:rsidR="0069737F" w:rsidRDefault="0069737F" w:rsidP="0069737F">
      <w:pPr>
        <w:pStyle w:val="Kadertekst"/>
      </w:pPr>
    </w:p>
    <w:p w:rsidR="0069737F" w:rsidRDefault="00CA3602" w:rsidP="0069737F">
      <w:pPr>
        <w:pStyle w:val="Kaderopsomteken"/>
      </w:pPr>
      <w:r>
        <w:t>Ligt uw plan</w:t>
      </w:r>
      <w:r w:rsidR="0069737F">
        <w:t xml:space="preserve"> binnen BSG? Gebruik </w:t>
      </w:r>
      <w:hyperlink w:anchor="_Plan_X_ligt" w:history="1">
        <w:r w:rsidR="0069737F" w:rsidRPr="005A7A62">
          <w:rPr>
            <w:rStyle w:val="Hyperlink"/>
            <w:rFonts w:asciiTheme="minorHAnsi" w:hAnsiTheme="minorHAnsi"/>
            <w:sz w:val="19"/>
            <w:highlight w:val="lightGray"/>
            <w:u w:val="single"/>
          </w:rPr>
          <w:t>4.5.1</w:t>
        </w:r>
      </w:hyperlink>
      <w:r w:rsidR="0069737F">
        <w:t xml:space="preserve"> </w:t>
      </w:r>
      <w:r w:rsidR="00F83729">
        <w:t>als (input voor) uw motivering</w:t>
      </w:r>
      <w:r w:rsidR="0069737F">
        <w:t xml:space="preserve">. U hoeft geen alternatieven binnen BSG af te wegen. Uw plan ligt immers al binnen BSG.  </w:t>
      </w:r>
    </w:p>
    <w:p w:rsidR="0069737F" w:rsidRDefault="0069737F" w:rsidP="0069737F">
      <w:pPr>
        <w:pStyle w:val="Kaderopsomteken"/>
      </w:pPr>
      <w:r>
        <w:t xml:space="preserve">Ligt uw plan buiten BSG, maar kunt u motiveren dat er binnen BSG geen geschikte en/of beschikbare plekken voorhanden zijn? Gebruik </w:t>
      </w:r>
      <w:hyperlink w:anchor="_Plan_X_ligt_3" w:history="1">
        <w:r w:rsidRPr="005A7A62">
          <w:rPr>
            <w:rStyle w:val="Hyperlink"/>
            <w:rFonts w:asciiTheme="minorHAnsi" w:hAnsiTheme="minorHAnsi"/>
            <w:sz w:val="19"/>
            <w:highlight w:val="lightGray"/>
            <w:u w:val="single"/>
          </w:rPr>
          <w:t>4.5.</w:t>
        </w:r>
        <w:r w:rsidR="007352A8" w:rsidRPr="005A7A62">
          <w:rPr>
            <w:rStyle w:val="Hyperlink"/>
            <w:rFonts w:asciiTheme="minorHAnsi" w:hAnsiTheme="minorHAnsi"/>
            <w:sz w:val="19"/>
            <w:highlight w:val="lightGray"/>
            <w:u w:val="single"/>
          </w:rPr>
          <w:t>2</w:t>
        </w:r>
      </w:hyperlink>
      <w:r>
        <w:t xml:space="preserve"> </w:t>
      </w:r>
      <w:r w:rsidR="00F83729">
        <w:t>als (input voor) uw motivering</w:t>
      </w:r>
      <w:r>
        <w:t>.</w:t>
      </w:r>
    </w:p>
    <w:p w:rsidR="0069737F" w:rsidRDefault="0069737F" w:rsidP="0069737F">
      <w:pPr>
        <w:pStyle w:val="Kaderopsomteken"/>
      </w:pPr>
      <w:r>
        <w:t>Ligt uw plan buiten BSG en zijn er geschikte en of beschikbare alternatieven binnen BSG voorhanden?</w:t>
      </w:r>
      <w:r w:rsidR="00CA3602">
        <w:rPr>
          <w:rStyle w:val="Voetnootmarkering"/>
        </w:rPr>
        <w:footnoteReference w:id="23"/>
      </w:r>
      <w:r>
        <w:t xml:space="preserve"> Overweeg een dergelijke locatie voor uw plan of – als u dat niet wilt of kunt – </w:t>
      </w:r>
      <w:r w:rsidR="007352A8">
        <w:t>pas het plan en programma aan</w:t>
      </w:r>
      <w:r>
        <w:t xml:space="preserve">, zodat het alsnog past bij de plek en locatiekeuze buiten BSG legitiem is. </w:t>
      </w:r>
    </w:p>
    <w:p w:rsidR="0069737F" w:rsidRDefault="0069737F" w:rsidP="0069737F"/>
    <w:p w:rsidR="0069737F" w:rsidRDefault="0069737F" w:rsidP="0069737F">
      <w:pPr>
        <w:pStyle w:val="Kop3"/>
      </w:pPr>
      <w:bookmarkStart w:id="211" w:name="_Plan_X_ligt"/>
      <w:bookmarkStart w:id="212" w:name="_Toc535490928"/>
      <w:bookmarkStart w:id="213" w:name="_Toc535841678"/>
      <w:bookmarkStart w:id="214" w:name="_Toc952030"/>
      <w:bookmarkEnd w:id="211"/>
      <w:r>
        <w:t>Plan X ligt binnen BSG, dus geen alternatievenafweging vereist</w:t>
      </w:r>
      <w:bookmarkEnd w:id="212"/>
      <w:bookmarkEnd w:id="213"/>
      <w:bookmarkEnd w:id="214"/>
    </w:p>
    <w:p w:rsidR="0069737F" w:rsidRDefault="0069737F" w:rsidP="0069737F">
      <w:r>
        <w:t>Het plangebied ligt binnen BSG. Het plan ligt</w:t>
      </w:r>
      <w:r w:rsidRPr="00A06179">
        <w:t xml:space="preserve"> </w:t>
      </w:r>
      <w:r>
        <w:t>binnen</w:t>
      </w:r>
      <w:r w:rsidRPr="00A06179">
        <w:t xml:space="preserve"> het bestaand stedelijk weefsel van </w:t>
      </w:r>
      <w:r>
        <w:t>[NAAM KERN] en/of</w:t>
      </w:r>
      <w:r w:rsidRPr="00A06179">
        <w:t xml:space="preserve"> het vigerende bestemmingsplan </w:t>
      </w:r>
      <w:r>
        <w:t>(NAAM BESTEMMINGSPLAN) maakt reeds een stedelijke functie mogelijk</w:t>
      </w:r>
      <w:r w:rsidRPr="00A06179">
        <w:t xml:space="preserve">. </w:t>
      </w:r>
      <w:r>
        <w:t xml:space="preserve">Ook op dit aspect voldoet de ontwikkeling dus aan de Ladder. </w:t>
      </w:r>
    </w:p>
    <w:p w:rsidR="00DE1C25" w:rsidRDefault="00DE1C25" w:rsidP="0069737F"/>
    <w:p w:rsidR="00DE1C25" w:rsidRDefault="00DE1C25" w:rsidP="00DE1C25">
      <w:pPr>
        <w:pStyle w:val="Kadertitel"/>
      </w:pPr>
      <w:r>
        <w:t>Vervolgstappen ladder</w:t>
      </w:r>
    </w:p>
    <w:p w:rsidR="00DE1C25" w:rsidRDefault="00DE1C25" w:rsidP="00DE1C25">
      <w:pPr>
        <w:pStyle w:val="Kadertekst"/>
      </w:pPr>
      <w:r>
        <w:t>U heeft alle stappen doorlo</w:t>
      </w:r>
      <w:r w:rsidR="0046365C">
        <w:t>pen en bent klaar met de Ladder</w:t>
      </w:r>
      <w:r>
        <w:t xml:space="preserve">onderbouwing. </w:t>
      </w:r>
    </w:p>
    <w:p w:rsidR="0069737F" w:rsidRPr="009916E7" w:rsidRDefault="0069737F" w:rsidP="0069737F"/>
    <w:p w:rsidR="0069737F" w:rsidRDefault="0069737F" w:rsidP="0069737F">
      <w:pPr>
        <w:pStyle w:val="Kop3"/>
      </w:pPr>
      <w:bookmarkStart w:id="215" w:name="_Plan_X_ligt_3"/>
      <w:bookmarkStart w:id="216" w:name="_Toc535490929"/>
      <w:bookmarkStart w:id="217" w:name="_Toc535841679"/>
      <w:bookmarkStart w:id="218" w:name="_Toc952031"/>
      <w:bookmarkEnd w:id="215"/>
      <w:r>
        <w:t>Plan X ligt buiten BSG, maar binnen BSG zijn geen geschikte/beschikbare alternatieven</w:t>
      </w:r>
      <w:bookmarkEnd w:id="216"/>
      <w:bookmarkEnd w:id="217"/>
      <w:bookmarkEnd w:id="218"/>
    </w:p>
    <w:p w:rsidR="007352A8" w:rsidRDefault="0069737F" w:rsidP="0069737F">
      <w:r>
        <w:t>Plan X ligt buiten het bestaand stedelijk weefsel van [NAAM KERN] en/of he</w:t>
      </w:r>
      <w:r w:rsidRPr="00A06179">
        <w:t xml:space="preserve">t vigerende bestemmingsplan </w:t>
      </w:r>
      <w:r>
        <w:t>(NAAM BESTEMMINGSPLAN) maakt nog geen stedelijke functie(s) mogelijk</w:t>
      </w:r>
      <w:r w:rsidRPr="00A06179">
        <w:t>.</w:t>
      </w:r>
      <w:r w:rsidR="007352A8">
        <w:t xml:space="preserve"> </w:t>
      </w:r>
    </w:p>
    <w:p w:rsidR="007352A8" w:rsidRDefault="007352A8" w:rsidP="0069737F"/>
    <w:p w:rsidR="0069737F" w:rsidRPr="00793F6B" w:rsidRDefault="007352A8" w:rsidP="0069737F">
      <w:r>
        <w:t>Uit een alternatievenafweging blijken echter geen locaties binnen BSG [GESCHIKT/BESCHIKBAAR] (te maken) als alternatief voor de hier beoogde locatie. Er zijn geen alternatieve locaties binnen BSG voorhanden en/of deze zijn [TECHNISCH/JURIDISCH/QUA OPPERVLAKTE/QUA KOSTEN/QUA OMGEVINGSKWALITEIT] niet redelijkerwijs geschikt te maken als alternatief voor de nu beoogde locatie.  Kortom, bij gebrek aan reële alternatieven binnen BSG is de voorliggende locatie buiten BSG het meest geschikt, en voldoet daarmee aan de Ladder.</w:t>
      </w:r>
    </w:p>
    <w:p w:rsidR="00DE1C25" w:rsidRDefault="00DE1C25" w:rsidP="007E0F47"/>
    <w:p w:rsidR="00DE1C25" w:rsidRDefault="00DE1C25" w:rsidP="00DE1C25">
      <w:pPr>
        <w:pStyle w:val="Kadertitel"/>
      </w:pPr>
      <w:r>
        <w:t>Vervolgstappen ladder</w:t>
      </w:r>
    </w:p>
    <w:p w:rsidR="00DE1C25" w:rsidRDefault="00DE1C25" w:rsidP="00DE1C25">
      <w:pPr>
        <w:pStyle w:val="Kadertekst"/>
      </w:pPr>
      <w:r>
        <w:t>U heeft alle stappen doorlo</w:t>
      </w:r>
      <w:r w:rsidR="0046365C">
        <w:t>pen en bent klaar met de Ladder</w:t>
      </w:r>
      <w:r>
        <w:t>onderbouwing.</w:t>
      </w:r>
    </w:p>
    <w:p w:rsidR="007E0F47" w:rsidRDefault="007E0F47" w:rsidP="007E0F47">
      <w:pPr>
        <w:rPr>
          <w:rFonts w:eastAsiaTheme="majorEastAsia" w:cstheme="majorBidi"/>
          <w:color w:val="0098D8"/>
          <w:sz w:val="88"/>
          <w:szCs w:val="28"/>
        </w:rPr>
      </w:pPr>
    </w:p>
    <w:p w:rsidR="007E0F47" w:rsidRDefault="005953D3" w:rsidP="007E0F47">
      <w:pPr>
        <w:pStyle w:val="Kop1"/>
      </w:pPr>
      <w:bookmarkStart w:id="219" w:name="_Toc952032"/>
      <w:r>
        <w:lastRenderedPageBreak/>
        <w:t>Basis Ladder</w:t>
      </w:r>
      <w:r w:rsidR="00351428">
        <w:t>-</w:t>
      </w:r>
      <w:r>
        <w:t xml:space="preserve">onderbouwing </w:t>
      </w:r>
      <w:r w:rsidR="007E0F47">
        <w:t>Kanto</w:t>
      </w:r>
      <w:r w:rsidR="005308CD">
        <w:t>ren</w:t>
      </w:r>
      <w:bookmarkEnd w:id="219"/>
    </w:p>
    <w:p w:rsidR="007808C8" w:rsidRDefault="007808C8" w:rsidP="007808C8">
      <w:pPr>
        <w:pStyle w:val="Geenafstand"/>
      </w:pPr>
      <w:r w:rsidRPr="007808C8">
        <w:rPr>
          <w:noProof/>
          <w:lang w:eastAsia="nl-NL"/>
        </w:rPr>
        <w:drawing>
          <wp:inline distT="0" distB="0" distL="0" distR="0" wp14:anchorId="4114CFA7" wp14:editId="566F0CEA">
            <wp:extent cx="6192000" cy="3518489"/>
            <wp:effectExtent l="0" t="0" r="0" b="6350"/>
            <wp:docPr id="30" name="Afbeelding 30" descr="F:\Projecten\2018\Q2 18.121\18.228 Gemeente Zaanstad Opzetten systematiek voor LDV-onderbouwing en –monitoring\Figuren\Illustraties Jorn\Stroomschema Kanto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en\2018\Q2 18.121\18.228 Gemeente Zaanstad Opzetten systematiek voor LDV-onderbouwing en –monitoring\Figuren\Illustraties Jorn\Stroomschema Kantor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000" cy="3518489"/>
                    </a:xfrm>
                    <a:prstGeom prst="rect">
                      <a:avLst/>
                    </a:prstGeom>
                    <a:noFill/>
                    <a:ln>
                      <a:noFill/>
                    </a:ln>
                  </pic:spPr>
                </pic:pic>
              </a:graphicData>
            </a:graphic>
          </wp:inline>
        </w:drawing>
      </w:r>
    </w:p>
    <w:p w:rsidR="007808C8" w:rsidRPr="007808C8" w:rsidRDefault="007808C8" w:rsidP="007808C8"/>
    <w:p w:rsidR="00CB68AF" w:rsidRPr="00CB68AF" w:rsidRDefault="00CB68AF" w:rsidP="00CB68AF">
      <w:pPr>
        <w:pStyle w:val="Kop2"/>
        <w:numPr>
          <w:ilvl w:val="1"/>
          <w:numId w:val="1"/>
        </w:numPr>
      </w:pPr>
      <w:bookmarkStart w:id="220" w:name="_Toc529277290"/>
      <w:bookmarkStart w:id="221" w:name="_Toc535841681"/>
      <w:bookmarkStart w:id="222" w:name="_Toc952033"/>
      <w:r w:rsidRPr="00CB68AF">
        <w:t>Achtergrond ‘Plan X’</w:t>
      </w:r>
      <w:bookmarkEnd w:id="220"/>
      <w:bookmarkEnd w:id="221"/>
      <w:bookmarkEnd w:id="222"/>
      <w:r w:rsidRPr="00CB68AF">
        <w:t xml:space="preserve"> </w:t>
      </w:r>
    </w:p>
    <w:p w:rsidR="00CB68AF" w:rsidRPr="00CB68AF" w:rsidRDefault="00CB68AF" w:rsidP="00461DE5">
      <w:pPr>
        <w:pStyle w:val="Kadertekst"/>
      </w:pPr>
      <w:r w:rsidRPr="00CB68AF">
        <w:t>Geef hier een omschrijving van uw plan en programma. Hoe specifieker u bent, des te gerichter kunt u uw plan doorgaans</w:t>
      </w:r>
      <w:r w:rsidRPr="00CB68AF">
        <w:rPr>
          <w:rStyle w:val="Voetnootmarkering"/>
        </w:rPr>
        <w:footnoteReference w:id="24"/>
      </w:r>
      <w:r w:rsidRPr="00CB68AF">
        <w:t xml:space="preserve"> onderbouwen. Met sterke kwalitatieve argumenten kunt u immers onderbouwen waarom een locatie geschikt is (en waarom eventuele alternatieven binnen BSG dat niet zijn). Denk aan:</w:t>
      </w:r>
      <w:r w:rsidR="0046365C">
        <w:br/>
      </w:r>
      <w:r w:rsidRPr="00CB68AF">
        <w:t>Ligging en oppervlakte plangebied</w:t>
      </w:r>
    </w:p>
    <w:p w:rsidR="00CB68AF" w:rsidRPr="00CB68AF" w:rsidRDefault="00CB68AF" w:rsidP="00CB68AF">
      <w:pPr>
        <w:pStyle w:val="Kaderopsomteken"/>
      </w:pPr>
      <w:r w:rsidRPr="00CB68AF">
        <w:t>Multifunctionaliteit locatie</w:t>
      </w:r>
    </w:p>
    <w:p w:rsidR="00CB68AF" w:rsidRPr="00CB68AF" w:rsidRDefault="00CB68AF" w:rsidP="00CB68AF">
      <w:pPr>
        <w:pStyle w:val="Kaderopsomteken"/>
      </w:pPr>
      <w:r w:rsidRPr="00CB68AF">
        <w:t>Bereikbaarheid locatie</w:t>
      </w:r>
    </w:p>
    <w:p w:rsidR="00CB68AF" w:rsidRPr="00CB68AF" w:rsidRDefault="00CB68AF" w:rsidP="00CB68AF">
      <w:pPr>
        <w:pStyle w:val="Kaderopsomteken"/>
      </w:pPr>
      <w:r w:rsidRPr="00CB68AF">
        <w:t>Ruimtelijke opzet</w:t>
      </w:r>
    </w:p>
    <w:p w:rsidR="00CB68AF" w:rsidRPr="00CB68AF" w:rsidRDefault="00CB68AF" w:rsidP="00CB68AF">
      <w:pPr>
        <w:pStyle w:val="Kaderopsomteken"/>
      </w:pPr>
      <w:r w:rsidRPr="00CB68AF">
        <w:t>Dichtheid</w:t>
      </w:r>
    </w:p>
    <w:p w:rsidR="00CB68AF" w:rsidRPr="00CB68AF" w:rsidRDefault="00CB68AF" w:rsidP="00CB68AF">
      <w:pPr>
        <w:pStyle w:val="Kaderopsomteken"/>
      </w:pPr>
      <w:r w:rsidRPr="00CB68AF">
        <w:t>Kavelgroottes, vloeroppervlak</w:t>
      </w:r>
    </w:p>
    <w:p w:rsidR="00CB68AF" w:rsidRPr="00CB68AF" w:rsidRDefault="00CB68AF" w:rsidP="00CB68AF">
      <w:pPr>
        <w:pStyle w:val="Kaderopsomteken"/>
      </w:pPr>
      <w:r w:rsidRPr="00CB68AF">
        <w:t xml:space="preserve">Type kantoor </w:t>
      </w:r>
    </w:p>
    <w:p w:rsidR="00CB68AF" w:rsidRDefault="00CB68AF" w:rsidP="00CB68AF"/>
    <w:p w:rsidR="001B605E" w:rsidRDefault="001B605E" w:rsidP="00CB68AF"/>
    <w:p w:rsidR="00100B15" w:rsidRDefault="00100B15" w:rsidP="00100B15">
      <w:pPr>
        <w:pStyle w:val="Kadertitel"/>
      </w:pPr>
      <w:r>
        <w:lastRenderedPageBreak/>
        <w:t>Vervolgstappen ladder</w:t>
      </w:r>
    </w:p>
    <w:p w:rsidR="00100B15" w:rsidRDefault="00100B15" w:rsidP="00100B15">
      <w:pPr>
        <w:pStyle w:val="Kadertekst"/>
      </w:pPr>
      <w:r>
        <w:t xml:space="preserve">Ga verder naar </w:t>
      </w:r>
      <w:hyperlink w:anchor="_Is_het_plan_2" w:history="1">
        <w:r>
          <w:rPr>
            <w:rStyle w:val="Hyperlink"/>
            <w:rFonts w:asciiTheme="minorHAnsi" w:hAnsiTheme="minorHAnsi"/>
            <w:sz w:val="19"/>
            <w:highlight w:val="lightGray"/>
            <w:u w:val="single"/>
          </w:rPr>
          <w:t>5</w:t>
        </w:r>
        <w:r w:rsidRPr="00DD3E25">
          <w:rPr>
            <w:rStyle w:val="Hyperlink"/>
            <w:rFonts w:asciiTheme="minorHAnsi" w:hAnsiTheme="minorHAnsi"/>
            <w:sz w:val="19"/>
            <w:highlight w:val="lightGray"/>
            <w:u w:val="single"/>
          </w:rPr>
          <w:t>.2</w:t>
        </w:r>
      </w:hyperlink>
      <w:r>
        <w:rPr>
          <w:rStyle w:val="Hyperlink"/>
          <w:rFonts w:asciiTheme="minorHAnsi" w:hAnsiTheme="minorHAnsi"/>
          <w:sz w:val="19"/>
        </w:rPr>
        <w:t>.</w:t>
      </w:r>
    </w:p>
    <w:p w:rsidR="00100B15" w:rsidRPr="00CB68AF" w:rsidRDefault="00100B15" w:rsidP="00CB68AF"/>
    <w:p w:rsidR="00CB68AF" w:rsidRPr="00CB68AF" w:rsidRDefault="00CB68AF" w:rsidP="00CB68AF">
      <w:pPr>
        <w:pStyle w:val="Kop2"/>
        <w:numPr>
          <w:ilvl w:val="1"/>
          <w:numId w:val="1"/>
        </w:numPr>
      </w:pPr>
      <w:bookmarkStart w:id="223" w:name="_Is_het_plan_2"/>
      <w:bookmarkStart w:id="224" w:name="_Toc535841682"/>
      <w:bookmarkStart w:id="225" w:name="_Toc952034"/>
      <w:bookmarkEnd w:id="223"/>
      <w:r w:rsidRPr="00CB68AF">
        <w:t>Is het plan een nieuwe stedelijke ontwikkeling?</w:t>
      </w:r>
      <w:bookmarkEnd w:id="224"/>
      <w:bookmarkEnd w:id="225"/>
      <w:r w:rsidRPr="00CB68AF">
        <w:t xml:space="preserve"> </w:t>
      </w:r>
    </w:p>
    <w:p w:rsidR="00CB68AF" w:rsidRPr="00CB68AF" w:rsidRDefault="00CB68AF" w:rsidP="00CB68AF">
      <w:pPr>
        <w:pStyle w:val="Kadertekst"/>
      </w:pPr>
      <w:r w:rsidRPr="00CB68AF">
        <w:t xml:space="preserve">Zie </w:t>
      </w:r>
      <w:hyperlink w:anchor="_Nieuwe_stedelijke_ontwikkeling" w:history="1">
        <w:r w:rsidRPr="00100B15">
          <w:rPr>
            <w:rStyle w:val="Hyperlink"/>
            <w:rFonts w:asciiTheme="minorHAnsi" w:hAnsiTheme="minorHAnsi"/>
            <w:sz w:val="19"/>
            <w:highlight w:val="lightGray"/>
            <w:u w:val="single"/>
          </w:rPr>
          <w:t>2.1</w:t>
        </w:r>
      </w:hyperlink>
      <w:r w:rsidRPr="00CB68AF">
        <w:t xml:space="preserve"> voor de toelichting van een NSO en de specifieke ondergrens bij kantoren. </w:t>
      </w:r>
    </w:p>
    <w:p w:rsidR="00CB68AF" w:rsidRPr="00CB68AF" w:rsidRDefault="00CB68AF" w:rsidP="00CB68AF">
      <w:pPr>
        <w:pStyle w:val="Kadertekst"/>
      </w:pPr>
    </w:p>
    <w:p w:rsidR="00CB68AF" w:rsidRPr="00CB68AF" w:rsidRDefault="00CB68AF" w:rsidP="00CB68AF">
      <w:pPr>
        <w:pStyle w:val="Kaderopsomteken"/>
      </w:pPr>
      <w:r w:rsidRPr="00CB68AF">
        <w:t xml:space="preserve">Is op basis daarvan geen sprake van stedelijke ontwikkeling? Gebruik </w:t>
      </w:r>
      <w:hyperlink w:anchor="_Plan_X_is_3" w:history="1">
        <w:r w:rsidRPr="00100B15">
          <w:rPr>
            <w:rStyle w:val="Hyperlink"/>
            <w:rFonts w:asciiTheme="minorHAnsi" w:hAnsiTheme="minorHAnsi"/>
            <w:sz w:val="19"/>
            <w:highlight w:val="lightGray"/>
            <w:u w:val="single"/>
          </w:rPr>
          <w:t>5.2.1</w:t>
        </w:r>
      </w:hyperlink>
      <w:r w:rsidRPr="00CB68AF">
        <w:t xml:space="preserve"> als (input voor uw)</w:t>
      </w:r>
      <w:r w:rsidR="00432A3D">
        <w:t xml:space="preserve"> motivering. U bent niet Ladder</w:t>
      </w:r>
      <w:r w:rsidRPr="00CB68AF">
        <w:t xml:space="preserve">plichtig. Daarmee hoeft u de verdere stappen niet te doorlopen. Wel blijft een motivering van een </w:t>
      </w:r>
      <w:r w:rsidRPr="00CB68AF">
        <w:rPr>
          <w:u w:val="single"/>
        </w:rPr>
        <w:t>goede ruimtelijke ordening</w:t>
      </w:r>
      <w:r w:rsidRPr="00CB68AF">
        <w:t xml:space="preserve"> vereist en moet de uitvoerbaarheid van een plan hoe dan ook worden onderbouwd volgens artikel 3.1.6 lid 1 Bro. Neem daarom altijd een motivering volgens de systematiek van de Ladder op in de toelichting van een bestemmingsplan. Geef in dat geval aan dat een Laddertoets niet vereist is, maar dat u dit zorgvuldigheids-/volledigheidshalve toch doet.  </w:t>
      </w:r>
    </w:p>
    <w:p w:rsidR="00CB68AF" w:rsidRPr="00CB68AF" w:rsidRDefault="00CB68AF" w:rsidP="00CB68AF">
      <w:pPr>
        <w:pStyle w:val="Kaderopsomteken"/>
      </w:pPr>
      <w:r w:rsidRPr="00CB68AF">
        <w:t xml:space="preserve">Is er wel sprake van een stedelijke ontwikkeling, maar kan deze niet als ‘nieuw’ worden beschouwd? Gebruik opnieuw </w:t>
      </w:r>
      <w:hyperlink w:anchor="_Plan_X_is_3" w:history="1">
        <w:r w:rsidR="00100B15" w:rsidRPr="00100B15">
          <w:rPr>
            <w:rStyle w:val="Hyperlink"/>
            <w:rFonts w:asciiTheme="minorHAnsi" w:hAnsiTheme="minorHAnsi"/>
            <w:sz w:val="19"/>
            <w:highlight w:val="lightGray"/>
            <w:u w:val="single"/>
          </w:rPr>
          <w:t>5.2.1</w:t>
        </w:r>
      </w:hyperlink>
      <w:r w:rsidR="00100B15">
        <w:rPr>
          <w:rStyle w:val="Hyperlink"/>
          <w:rFonts w:asciiTheme="minorHAnsi" w:hAnsiTheme="minorHAnsi"/>
          <w:sz w:val="19"/>
        </w:rPr>
        <w:t xml:space="preserve"> </w:t>
      </w:r>
      <w:r w:rsidRPr="00CB68AF">
        <w:t xml:space="preserve">als (input voor uw) motivering. Ook </w:t>
      </w:r>
      <w:r w:rsidR="00432A3D">
        <w:t>in dit geval bent u niet Ladder</w:t>
      </w:r>
      <w:r w:rsidRPr="00CB68AF">
        <w:t>plichtig. Om dezelfde reden als hiervoor genoemd kunt u nut en noodzaak volgens de Laddersystematiek te motiveren. Vermeld ook hier expliciet dat een Laddertoets niet noodzakelijk is.</w:t>
      </w:r>
    </w:p>
    <w:p w:rsidR="00CB68AF" w:rsidRPr="00CB68AF" w:rsidRDefault="00CB68AF" w:rsidP="00CB68AF">
      <w:pPr>
        <w:pStyle w:val="Kaderopsomteken"/>
      </w:pPr>
      <w:r w:rsidRPr="00CB68AF">
        <w:t xml:space="preserve">Is uw plan een stedelijke ontwikkeling en bovendien ‘nieuw’? </w:t>
      </w:r>
      <w:r w:rsidR="00100B15">
        <w:t xml:space="preserve">Gebruik </w:t>
      </w:r>
      <w:hyperlink w:anchor="_Plan_X_is_4" w:history="1">
        <w:r w:rsidRPr="00750C60">
          <w:rPr>
            <w:rStyle w:val="Hyperlink"/>
            <w:rFonts w:asciiTheme="minorHAnsi" w:hAnsiTheme="minorHAnsi"/>
            <w:sz w:val="19"/>
            <w:highlight w:val="lightGray"/>
            <w:u w:val="single"/>
          </w:rPr>
          <w:t>5.2.2</w:t>
        </w:r>
      </w:hyperlink>
      <w:r w:rsidRPr="00CB68AF">
        <w:t xml:space="preserve"> als (inp</w:t>
      </w:r>
      <w:r w:rsidR="00432A3D">
        <w:t>ut voor uw) motivering. U bent L</w:t>
      </w:r>
      <w:r w:rsidRPr="00CB68AF">
        <w:t>adderplichtig en moet dus een Laddertoets voor uw plan doorlopen.</w:t>
      </w:r>
    </w:p>
    <w:p w:rsidR="00CB68AF" w:rsidRPr="00CB68AF" w:rsidRDefault="00CB68AF" w:rsidP="00CB68AF"/>
    <w:p w:rsidR="00CB68AF" w:rsidRPr="00CB68AF" w:rsidRDefault="00CB68AF" w:rsidP="00CB68AF">
      <w:pPr>
        <w:pStyle w:val="Kop3"/>
        <w:numPr>
          <w:ilvl w:val="2"/>
          <w:numId w:val="1"/>
        </w:numPr>
      </w:pPr>
      <w:bookmarkStart w:id="226" w:name="_Plan_X_is_3"/>
      <w:bookmarkStart w:id="227" w:name="_Toc535490933"/>
      <w:bookmarkStart w:id="228" w:name="_Toc535841683"/>
      <w:bookmarkStart w:id="229" w:name="_Toc952035"/>
      <w:bookmarkEnd w:id="226"/>
      <w:r w:rsidRPr="00CB68AF">
        <w:t>Plan X is geen (nieuwe) stedelijke ontwikkeling en dus niet Ladderplichtig</w:t>
      </w:r>
      <w:bookmarkEnd w:id="227"/>
      <w:bookmarkEnd w:id="228"/>
      <w:bookmarkEnd w:id="229"/>
    </w:p>
    <w:p w:rsidR="00CB68AF" w:rsidRPr="00CB68AF" w:rsidRDefault="00CB68AF" w:rsidP="00CB68AF">
      <w:r w:rsidRPr="00CB68AF">
        <w:t>Plan [NAAM] telt met [AANTAL] m² minder dan 400/500 m² bvo. Daarmee is geen sprake van een nieuwe stedelijke ontwikkeling (NSO) en hoeft plan [NAAM] niet getoetst te worden aan de Ladder voor duurzame verstedelijking.</w:t>
      </w:r>
    </w:p>
    <w:p w:rsidR="00CB68AF" w:rsidRPr="00CB68AF" w:rsidRDefault="00CB68AF" w:rsidP="00CB68AF"/>
    <w:p w:rsidR="00CB68AF" w:rsidRPr="00CB68AF" w:rsidRDefault="00CB68AF" w:rsidP="00CB68AF">
      <w:pPr>
        <w:pStyle w:val="Kadertitel"/>
      </w:pPr>
      <w:r w:rsidRPr="00CB68AF">
        <w:t>Vervolgstappen ladder</w:t>
      </w:r>
    </w:p>
    <w:p w:rsidR="00CB68AF" w:rsidRPr="00CB68AF" w:rsidRDefault="00CB68AF" w:rsidP="00DD3E25">
      <w:pPr>
        <w:pStyle w:val="Kadertekst"/>
      </w:pPr>
      <w:r w:rsidRPr="00CB68AF">
        <w:t xml:space="preserve">Wilt u de Laddersystematiek gebruiken ter onderbouwing van een </w:t>
      </w:r>
      <w:r w:rsidRPr="00CB68AF">
        <w:rPr>
          <w:u w:val="single"/>
        </w:rPr>
        <w:t>goede ruimtelijke ordening?</w:t>
      </w:r>
      <w:r w:rsidRPr="00CB68AF">
        <w:t xml:space="preserve"> Gebruik onderstaande tekst als (input voor uw) motivering en ga vervolgens verder </w:t>
      </w:r>
      <w:r w:rsidR="00750C60">
        <w:t>naar</w:t>
      </w:r>
      <w:r w:rsidRPr="00CB68AF">
        <w:t xml:space="preserve"> </w:t>
      </w:r>
      <w:hyperlink w:anchor="_Wat_is_het_2" w:history="1">
        <w:r w:rsidRPr="00750C60">
          <w:rPr>
            <w:rStyle w:val="Hyperlink"/>
            <w:rFonts w:asciiTheme="minorHAnsi" w:hAnsiTheme="minorHAnsi"/>
            <w:sz w:val="19"/>
            <w:highlight w:val="lightGray"/>
            <w:u w:val="single"/>
          </w:rPr>
          <w:t>5.3</w:t>
        </w:r>
      </w:hyperlink>
      <w:r w:rsidR="00750C60" w:rsidRPr="00750C60">
        <w:t>.</w:t>
      </w:r>
    </w:p>
    <w:p w:rsidR="00CB68AF" w:rsidRPr="00CB68AF" w:rsidRDefault="00CB68AF" w:rsidP="00CB68AF"/>
    <w:p w:rsidR="00CB68AF" w:rsidRPr="00CB68AF" w:rsidRDefault="00CB68AF" w:rsidP="00CB68AF">
      <w:r w:rsidRPr="00CB68AF">
        <w:t>Volledigheidshalve hanteren wij de Laddersystematiek ter motivering van een goede ruimtelijke ordening en onderbouwing van de uitvoerbaarheid van plan [NAAM]. Hierna doorlopen we de bijbehorende stappen.</w:t>
      </w:r>
    </w:p>
    <w:p w:rsidR="00CB68AF" w:rsidRPr="00CB68AF" w:rsidRDefault="00CB68AF" w:rsidP="00CB68AF"/>
    <w:p w:rsidR="00CB68AF" w:rsidRPr="00CB68AF" w:rsidRDefault="00CB68AF" w:rsidP="00CB68AF">
      <w:pPr>
        <w:pStyle w:val="Kop3"/>
        <w:numPr>
          <w:ilvl w:val="2"/>
          <w:numId w:val="1"/>
        </w:numPr>
      </w:pPr>
      <w:bookmarkStart w:id="230" w:name="_Plan_X_is_4"/>
      <w:bookmarkStart w:id="231" w:name="_Toc535490934"/>
      <w:bookmarkStart w:id="232" w:name="_Toc535841684"/>
      <w:bookmarkStart w:id="233" w:name="_Toc952036"/>
      <w:bookmarkEnd w:id="230"/>
      <w:r w:rsidRPr="00CB68AF">
        <w:t>Plan X is een nieuwe stedelijke ontwikkeling en dus Ladderplichtig</w:t>
      </w:r>
      <w:bookmarkEnd w:id="231"/>
      <w:bookmarkEnd w:id="232"/>
      <w:bookmarkEnd w:id="233"/>
    </w:p>
    <w:p w:rsidR="00CB68AF" w:rsidRPr="00CB68AF" w:rsidRDefault="00CB68AF" w:rsidP="00CB68AF">
      <w:r w:rsidRPr="00CB68AF">
        <w:t>Plan [NAAM] telt met [AANTAL] m² meer dan 400/500 m² bvo. Daarmee is sprake van een nieuwe stedelijke ontwikkeling (NSO) en moet plan [NAAM] getoetst worden aan de Ladder voor duurzame verstedelijking. Hierna doorlopen we de vereiste stappen.</w:t>
      </w:r>
    </w:p>
    <w:p w:rsidR="00CB68AF" w:rsidRPr="00CB68AF" w:rsidRDefault="00CB68AF" w:rsidP="00CB68AF"/>
    <w:p w:rsidR="00CB68AF" w:rsidRPr="00CB68AF" w:rsidRDefault="00CB68AF" w:rsidP="00CB68AF">
      <w:pPr>
        <w:pStyle w:val="Kadertitel"/>
      </w:pPr>
      <w:r w:rsidRPr="00CB68AF">
        <w:t>Vervolgstappen ladder</w:t>
      </w:r>
    </w:p>
    <w:p w:rsidR="00CB68AF" w:rsidRPr="00CB68AF" w:rsidRDefault="00CB68AF" w:rsidP="00DD3E25">
      <w:pPr>
        <w:pStyle w:val="Kadertekst"/>
      </w:pPr>
      <w:r w:rsidRPr="00CB68AF">
        <w:t xml:space="preserve">Ga verder naar </w:t>
      </w:r>
      <w:hyperlink w:anchor="_Wat_is_het_2" w:history="1">
        <w:r w:rsidR="00750C60" w:rsidRPr="00750C60">
          <w:rPr>
            <w:rStyle w:val="Hyperlink"/>
            <w:rFonts w:asciiTheme="minorHAnsi" w:hAnsiTheme="minorHAnsi"/>
            <w:sz w:val="19"/>
            <w:highlight w:val="lightGray"/>
            <w:u w:val="single"/>
          </w:rPr>
          <w:t>5.3</w:t>
        </w:r>
      </w:hyperlink>
      <w:r w:rsidR="00DD3E25" w:rsidRPr="00DD3E25">
        <w:t>.</w:t>
      </w:r>
    </w:p>
    <w:p w:rsidR="00CB68AF" w:rsidRPr="00CB68AF" w:rsidRDefault="00CB68AF" w:rsidP="00CB68AF"/>
    <w:p w:rsidR="00E03133" w:rsidRDefault="00E03133">
      <w:pPr>
        <w:spacing w:before="240"/>
        <w:ind w:left="113" w:right="113"/>
        <w:rPr>
          <w:rFonts w:ascii="Univers LT Pro 55" w:eastAsiaTheme="majorEastAsia" w:hAnsi="Univers LT Pro 55" w:cstheme="majorBidi"/>
          <w:b/>
          <w:bCs/>
          <w:color w:val="0098D8"/>
          <w:sz w:val="22"/>
          <w:szCs w:val="26"/>
        </w:rPr>
      </w:pPr>
      <w:bookmarkStart w:id="234" w:name="_Wat_is_het_2"/>
      <w:bookmarkEnd w:id="234"/>
      <w:r>
        <w:br w:type="page"/>
      </w:r>
    </w:p>
    <w:p w:rsidR="00CB68AF" w:rsidRPr="00CB68AF" w:rsidRDefault="00CB68AF" w:rsidP="00CB68AF">
      <w:pPr>
        <w:pStyle w:val="Kop2"/>
        <w:numPr>
          <w:ilvl w:val="1"/>
          <w:numId w:val="1"/>
        </w:numPr>
      </w:pPr>
      <w:bookmarkStart w:id="235" w:name="_Toc535841685"/>
      <w:bookmarkStart w:id="236" w:name="_Toc952037"/>
      <w:r w:rsidRPr="00CB68AF">
        <w:lastRenderedPageBreak/>
        <w:t>Wat is het ruimtelijk verzorgingsgebied van het plan?</w:t>
      </w:r>
      <w:bookmarkEnd w:id="235"/>
      <w:bookmarkEnd w:id="236"/>
      <w:r w:rsidRPr="00CB68AF">
        <w:t xml:space="preserve"> </w:t>
      </w:r>
    </w:p>
    <w:p w:rsidR="00CB68AF" w:rsidRPr="00CB68AF" w:rsidRDefault="00CB68AF" w:rsidP="00CB68AF">
      <w:pPr>
        <w:pStyle w:val="Kadertekst"/>
      </w:pPr>
      <w:r w:rsidRPr="00CB68AF">
        <w:t xml:space="preserve">Zie </w:t>
      </w:r>
      <w:hyperlink w:anchor="_Ruimtelijke_verzorgingsgebieden" w:history="1">
        <w:r w:rsidR="00090306" w:rsidRPr="00514E8E">
          <w:rPr>
            <w:rStyle w:val="Hyperlink"/>
            <w:rFonts w:asciiTheme="minorHAnsi" w:hAnsiTheme="minorHAnsi"/>
            <w:sz w:val="19"/>
            <w:highlight w:val="lightGray"/>
            <w:u w:val="single"/>
          </w:rPr>
          <w:t>2.2</w:t>
        </w:r>
      </w:hyperlink>
      <w:r w:rsidRPr="00CB68AF">
        <w:t xml:space="preserve"> voor de toelichting van het verzorgingsgebied en </w:t>
      </w:r>
      <w:hyperlink w:anchor="_Verzorgingsgebied_kantoorruimte:_in" w:history="1">
        <w:r w:rsidRPr="00750C60">
          <w:rPr>
            <w:rStyle w:val="Hyperlink"/>
            <w:rFonts w:asciiTheme="minorHAnsi" w:hAnsiTheme="minorHAnsi"/>
            <w:sz w:val="19"/>
            <w:highlight w:val="lightGray"/>
            <w:u w:val="single"/>
          </w:rPr>
          <w:t>2.2.3</w:t>
        </w:r>
      </w:hyperlink>
      <w:r w:rsidRPr="00CB68AF">
        <w:t xml:space="preserve"> voor de specifieke reikwijdte bij kantoren. </w:t>
      </w:r>
    </w:p>
    <w:p w:rsidR="00CB68AF" w:rsidRPr="00CB68AF" w:rsidRDefault="00CB68AF" w:rsidP="00CB68AF">
      <w:pPr>
        <w:pStyle w:val="Kadertekst"/>
      </w:pPr>
    </w:p>
    <w:p w:rsidR="00CB68AF" w:rsidRPr="00CB68AF" w:rsidRDefault="00CB68AF" w:rsidP="00534C9C">
      <w:pPr>
        <w:pStyle w:val="Kaderopsomteken"/>
        <w:numPr>
          <w:ilvl w:val="0"/>
          <w:numId w:val="21"/>
        </w:numPr>
      </w:pPr>
      <w:r w:rsidRPr="00CB68AF">
        <w:t>Het ruimtelijk verzorgingsgebied voor kantoren is in beginsel</w:t>
      </w:r>
      <w:r w:rsidRPr="00CB68AF">
        <w:rPr>
          <w:rStyle w:val="Voetnootmarkering"/>
        </w:rPr>
        <w:footnoteReference w:id="25"/>
      </w:r>
      <w:r w:rsidRPr="00CB68AF">
        <w:t xml:space="preserve"> de subregio’s Zaanstreek-Waterland en Amsterdam. Gebruik </w:t>
      </w:r>
      <w:hyperlink w:anchor="_Ruimtelijk_verzorgingsgebied_plan_4" w:history="1">
        <w:r w:rsidRPr="00750C60">
          <w:rPr>
            <w:rStyle w:val="Hyperlink"/>
            <w:rFonts w:asciiTheme="minorHAnsi" w:hAnsiTheme="minorHAnsi"/>
            <w:sz w:val="19"/>
            <w:highlight w:val="lightGray"/>
            <w:u w:val="single"/>
          </w:rPr>
          <w:t>5.3.1</w:t>
        </w:r>
      </w:hyperlink>
      <w:r w:rsidRPr="00750C60">
        <w:rPr>
          <w:rStyle w:val="Hyperlink"/>
          <w:rFonts w:asciiTheme="minorHAnsi" w:hAnsiTheme="minorHAnsi"/>
          <w:sz w:val="19"/>
        </w:rPr>
        <w:t xml:space="preserve"> </w:t>
      </w:r>
      <w:r w:rsidRPr="00CB68AF">
        <w:t>als (input voor uw) motivering.</w:t>
      </w:r>
    </w:p>
    <w:p w:rsidR="00CB68AF" w:rsidRPr="00CB68AF" w:rsidRDefault="00CB68AF" w:rsidP="00CB68AF"/>
    <w:p w:rsidR="00CB68AF" w:rsidRPr="00CB68AF" w:rsidRDefault="00CB68AF" w:rsidP="00CB68AF">
      <w:pPr>
        <w:pStyle w:val="Kop3"/>
        <w:numPr>
          <w:ilvl w:val="2"/>
          <w:numId w:val="1"/>
        </w:numPr>
      </w:pPr>
      <w:bookmarkStart w:id="237" w:name="_Ruimtelijk_verzorgingsgebied_plan_4"/>
      <w:bookmarkStart w:id="238" w:name="_Toc535490936"/>
      <w:bookmarkStart w:id="239" w:name="_Toc535841686"/>
      <w:bookmarkStart w:id="240" w:name="_Toc952038"/>
      <w:bookmarkEnd w:id="237"/>
      <w:r w:rsidRPr="00CB68AF">
        <w:t>Ruimtelijk verzorgingsgebied plan X is Zaanstreek-Waterland en Amsterdam</w:t>
      </w:r>
      <w:bookmarkEnd w:id="238"/>
      <w:bookmarkEnd w:id="239"/>
      <w:bookmarkEnd w:id="240"/>
      <w:r w:rsidRPr="00CB68AF">
        <w:t xml:space="preserve"> </w:t>
      </w:r>
    </w:p>
    <w:p w:rsidR="00CB68AF" w:rsidRPr="00CB68AF" w:rsidRDefault="00CB68AF" w:rsidP="00CB68AF">
      <w:r w:rsidRPr="00CB68AF">
        <w:t>Het ruimtelijk verzorgingsgebied voor plan [NAAM] zijn de subregio’s Zaanstreek-Waterland en Amsterdam. Dit is het gebiedsniveau waarop we de [KWANTITATIEVE EN/OF KWALITATIEVE] behoefte bepalen. Als plan [NAAM] buiten BSG ligt, vindt op dit schaalniveau ook de afweging van alternatieven binnen BSG plaats.</w:t>
      </w:r>
    </w:p>
    <w:p w:rsidR="00CB68AF" w:rsidRPr="00CB68AF" w:rsidRDefault="00CB68AF" w:rsidP="00CB68AF"/>
    <w:p w:rsidR="00CB68AF" w:rsidRPr="00CB68AF" w:rsidRDefault="00CB68AF" w:rsidP="00CB68AF">
      <w:pPr>
        <w:pStyle w:val="Kadertitel"/>
      </w:pPr>
      <w:r w:rsidRPr="00CB68AF">
        <w:t>Vervolgstappen ladder</w:t>
      </w:r>
    </w:p>
    <w:p w:rsidR="00CB68AF" w:rsidRPr="00CB68AF" w:rsidRDefault="00CB68AF" w:rsidP="00DD3E25">
      <w:pPr>
        <w:pStyle w:val="Kadertekst"/>
      </w:pPr>
      <w:r w:rsidRPr="00CB68AF">
        <w:t xml:space="preserve">Ga verder naar </w:t>
      </w:r>
      <w:hyperlink w:anchor="_Voorziet_het_plan_2" w:history="1">
        <w:r w:rsidRPr="00750C60">
          <w:rPr>
            <w:rStyle w:val="Hyperlink"/>
            <w:rFonts w:asciiTheme="minorHAnsi" w:hAnsiTheme="minorHAnsi"/>
            <w:sz w:val="19"/>
            <w:highlight w:val="lightGray"/>
            <w:u w:val="single"/>
          </w:rPr>
          <w:t>5.4</w:t>
        </w:r>
      </w:hyperlink>
      <w:r w:rsidR="00DD3E25" w:rsidRPr="00DD3E25">
        <w:t>.</w:t>
      </w:r>
    </w:p>
    <w:p w:rsidR="00CB68AF" w:rsidRPr="00CB68AF" w:rsidRDefault="00CB68AF" w:rsidP="00CB68AF"/>
    <w:p w:rsidR="00CB68AF" w:rsidRDefault="00CB68AF" w:rsidP="00CB68AF">
      <w:pPr>
        <w:pStyle w:val="Kop2"/>
        <w:numPr>
          <w:ilvl w:val="1"/>
          <w:numId w:val="1"/>
        </w:numPr>
      </w:pPr>
      <w:bookmarkStart w:id="241" w:name="_Voorziet_het_plan_2"/>
      <w:bookmarkStart w:id="242" w:name="_Toc535841687"/>
      <w:bookmarkStart w:id="243" w:name="_Toc952039"/>
      <w:bookmarkEnd w:id="241"/>
      <w:r w:rsidRPr="00CB68AF">
        <w:t>Voorziet het plan in een behoefte?</w:t>
      </w:r>
      <w:bookmarkEnd w:id="242"/>
      <w:bookmarkEnd w:id="243"/>
    </w:p>
    <w:p w:rsidR="00287BC4" w:rsidRDefault="00287BC4" w:rsidP="00287BC4">
      <w:pPr>
        <w:pStyle w:val="Kadertekst"/>
      </w:pPr>
      <w:r>
        <w:t xml:space="preserve">Zie </w:t>
      </w:r>
      <w:hyperlink w:anchor="_Behoefte_kantoren" w:history="1">
        <w:r w:rsidRPr="00CC1B47">
          <w:rPr>
            <w:rStyle w:val="Hyperlink"/>
            <w:rFonts w:asciiTheme="minorHAnsi" w:hAnsiTheme="minorHAnsi"/>
            <w:sz w:val="19"/>
            <w:highlight w:val="lightGray"/>
            <w:u w:val="single"/>
          </w:rPr>
          <w:t>2.3.2</w:t>
        </w:r>
      </w:hyperlink>
      <w:r>
        <w:t xml:space="preserve"> voor de toelichting van de behoefte aan kantoorruimte.</w:t>
      </w:r>
    </w:p>
    <w:p w:rsidR="00287BC4" w:rsidRDefault="00287BC4" w:rsidP="00287BC4">
      <w:pPr>
        <w:pStyle w:val="Kadertekst"/>
      </w:pPr>
    </w:p>
    <w:p w:rsidR="00287BC4" w:rsidRPr="00A72E0E" w:rsidRDefault="00287BC4" w:rsidP="00534C9C">
      <w:pPr>
        <w:pStyle w:val="Kaderopsomteken"/>
        <w:numPr>
          <w:ilvl w:val="0"/>
          <w:numId w:val="21"/>
        </w:numPr>
      </w:pPr>
      <w:r w:rsidRPr="00A72E0E">
        <w:t>Voorziet het plan in een kw</w:t>
      </w:r>
      <w:r>
        <w:t xml:space="preserve">antitatieve behoefte? Gebruik </w:t>
      </w:r>
      <w:hyperlink w:anchor="_Plan_X_voorziet_4" w:history="1">
        <w:r w:rsidR="00355506" w:rsidRPr="00355506">
          <w:rPr>
            <w:rStyle w:val="Hyperlink"/>
            <w:rFonts w:asciiTheme="minorHAnsi" w:hAnsiTheme="minorHAnsi"/>
            <w:sz w:val="19"/>
            <w:highlight w:val="lightGray"/>
            <w:u w:val="single"/>
          </w:rPr>
          <w:t>5</w:t>
        </w:r>
        <w:r w:rsidRPr="00355506">
          <w:rPr>
            <w:rStyle w:val="Hyperlink"/>
            <w:rFonts w:asciiTheme="minorHAnsi" w:hAnsiTheme="minorHAnsi"/>
            <w:sz w:val="19"/>
            <w:highlight w:val="lightGray"/>
            <w:u w:val="single"/>
          </w:rPr>
          <w:t>.4.1</w:t>
        </w:r>
      </w:hyperlink>
      <w:r w:rsidRPr="00A72E0E">
        <w:t xml:space="preserve"> als (input voor uw) motivering. </w:t>
      </w:r>
    </w:p>
    <w:p w:rsidR="00287BC4" w:rsidRPr="00A72E0E" w:rsidRDefault="00287BC4" w:rsidP="00534C9C">
      <w:pPr>
        <w:pStyle w:val="Kaderopsomteken"/>
        <w:numPr>
          <w:ilvl w:val="0"/>
          <w:numId w:val="21"/>
        </w:numPr>
      </w:pPr>
      <w:r w:rsidRPr="00A72E0E">
        <w:t xml:space="preserve">Kunt u motiveren dat uw plan ook in een kwalitatieve behoefte voorziet? Dit maakt uw onderbouwing van de behoefte </w:t>
      </w:r>
      <w:r>
        <w:t xml:space="preserve">mogelijk </w:t>
      </w:r>
      <w:r w:rsidRPr="00A72E0E">
        <w:t>sterker. Als dat het ge</w:t>
      </w:r>
      <w:r>
        <w:t xml:space="preserve">val is, gebruikt u ook </w:t>
      </w:r>
      <w:hyperlink w:anchor="_Plan_X_voorziet_5" w:history="1">
        <w:r w:rsidR="00355506" w:rsidRPr="00355506">
          <w:rPr>
            <w:rStyle w:val="Hyperlink"/>
            <w:rFonts w:asciiTheme="minorHAnsi" w:hAnsiTheme="minorHAnsi"/>
            <w:sz w:val="19"/>
            <w:highlight w:val="lightGray"/>
            <w:u w:val="single"/>
          </w:rPr>
          <w:t>5</w:t>
        </w:r>
        <w:r w:rsidRPr="00355506">
          <w:rPr>
            <w:rStyle w:val="Hyperlink"/>
            <w:rFonts w:asciiTheme="minorHAnsi" w:hAnsiTheme="minorHAnsi"/>
            <w:sz w:val="19"/>
            <w:highlight w:val="lightGray"/>
            <w:u w:val="single"/>
          </w:rPr>
          <w:t>.4.2</w:t>
        </w:r>
      </w:hyperlink>
      <w:r w:rsidRPr="00A72E0E">
        <w:t xml:space="preserve"> als (input voor uw) motivering.</w:t>
      </w:r>
    </w:p>
    <w:p w:rsidR="00287BC4" w:rsidRPr="00A72E0E" w:rsidRDefault="00287BC4" w:rsidP="00534C9C">
      <w:pPr>
        <w:pStyle w:val="Kaderopsomteken"/>
        <w:numPr>
          <w:ilvl w:val="0"/>
          <w:numId w:val="21"/>
        </w:numPr>
      </w:pPr>
      <w:r w:rsidRPr="00A72E0E">
        <w:t xml:space="preserve">Voorziet uw plan niet (overtuigend) in een kwantitatieve behoefte, maar wel (overtuigend) in een kwalitatieve behoefte? </w:t>
      </w:r>
      <w:r>
        <w:t xml:space="preserve">Gebruik </w:t>
      </w:r>
      <w:hyperlink w:anchor="_Plan_X_voorziet_5" w:history="1">
        <w:r w:rsidR="00355506" w:rsidRPr="00355506">
          <w:rPr>
            <w:rStyle w:val="Hyperlink"/>
            <w:rFonts w:asciiTheme="minorHAnsi" w:hAnsiTheme="minorHAnsi"/>
            <w:sz w:val="19"/>
            <w:highlight w:val="lightGray"/>
            <w:u w:val="single"/>
          </w:rPr>
          <w:t>5.4.2</w:t>
        </w:r>
      </w:hyperlink>
      <w:r w:rsidRPr="00A72E0E">
        <w:t xml:space="preserve"> als (input voor uw) motivering. Let wel, de onderbouwing van de kwalitatieve behoefte luistert dan extra nauw. </w:t>
      </w:r>
    </w:p>
    <w:p w:rsidR="00287BC4" w:rsidRPr="00A72E0E" w:rsidRDefault="00287BC4" w:rsidP="00534C9C">
      <w:pPr>
        <w:pStyle w:val="Kaderopsomteken"/>
        <w:numPr>
          <w:ilvl w:val="0"/>
          <w:numId w:val="21"/>
        </w:numPr>
      </w:pPr>
      <w:r w:rsidRPr="00A72E0E">
        <w:t>Voorziet uw plan niet in een kwantitatieve, noch in een kwalitatieve behoefte? Schrap het plan, of pas het programma aan, zodat het alsnog in een kwantitatieve en/of kwalitatieve behoefte voorziet.</w:t>
      </w:r>
    </w:p>
    <w:p w:rsidR="00287BC4" w:rsidRPr="00287BC4" w:rsidRDefault="00287BC4" w:rsidP="00287BC4"/>
    <w:p w:rsidR="00CB68AF" w:rsidRPr="00CB68AF" w:rsidRDefault="00CB68AF" w:rsidP="00CB68AF">
      <w:pPr>
        <w:pStyle w:val="Kop3"/>
        <w:numPr>
          <w:ilvl w:val="2"/>
          <w:numId w:val="1"/>
        </w:numPr>
      </w:pPr>
      <w:bookmarkStart w:id="244" w:name="_Plan_X_voorziet_4"/>
      <w:bookmarkStart w:id="245" w:name="_Toc535490938"/>
      <w:bookmarkStart w:id="246" w:name="_Toc535841688"/>
      <w:bookmarkStart w:id="247" w:name="_Toc952040"/>
      <w:bookmarkEnd w:id="244"/>
      <w:r w:rsidRPr="00CB68AF">
        <w:t>Plan X voorziet in kwantitatieve behoefte</w:t>
      </w:r>
      <w:bookmarkEnd w:id="245"/>
      <w:bookmarkEnd w:id="246"/>
      <w:bookmarkEnd w:id="247"/>
      <w:r w:rsidRPr="00CB68AF">
        <w:t xml:space="preserve"> </w:t>
      </w:r>
    </w:p>
    <w:p w:rsidR="00CB68AF" w:rsidRPr="00CB68AF" w:rsidRDefault="00CB68AF" w:rsidP="00CB68AF">
      <w:pPr>
        <w:rPr>
          <w:rFonts w:eastAsia="Calibri"/>
        </w:rPr>
      </w:pPr>
      <w:r w:rsidRPr="00CB68AF">
        <w:t xml:space="preserve">Plan [NAAM] voorziet in [AANTAL] m² bvo. In het ruimtelijk verzorgingsgebied (subregio’s Zaanstreek-Waterland en Amsterdam) is sprake van een actuele behoefte van [AANTAL] m² kantoren voor de periode [2018-2028 / 2019-2029 / 2020-2030]. </w:t>
      </w:r>
      <w:r w:rsidRPr="00CB68AF">
        <w:rPr>
          <w:rFonts w:eastAsia="Calibri"/>
        </w:rPr>
        <w:t>Hiertoe komen we door de ruimtevraag en beoogde transformatieopgave (in lijn met de methodiek van de Plabeka Monitor), te confronteren met het bestaande aanbod (exclusief 5% gewenste frictieleegstand) en het aanbod in harde plannen</w:t>
      </w:r>
      <w:r w:rsidRPr="00CB68AF">
        <w:t xml:space="preserve"> volgens de Plabeka Monitor</w:t>
      </w:r>
      <w:r w:rsidRPr="00CB68AF">
        <w:rPr>
          <w:rFonts w:eastAsia="Calibri"/>
        </w:rPr>
        <w:t>, namelijk [AANTAL] m</w:t>
      </w:r>
      <w:r w:rsidRPr="00CB68AF">
        <w:rPr>
          <w:rFonts w:eastAsia="Calibri"/>
          <w:vertAlign w:val="superscript"/>
        </w:rPr>
        <w:t xml:space="preserve">2 </w:t>
      </w:r>
      <w:r w:rsidRPr="00CB68AF">
        <w:rPr>
          <w:rFonts w:eastAsia="Calibri"/>
        </w:rPr>
        <w:t>bvo.</w:t>
      </w:r>
    </w:p>
    <w:p w:rsidR="00CB68AF" w:rsidRPr="00CB68AF" w:rsidRDefault="00CB68AF" w:rsidP="00CB68AF"/>
    <w:p w:rsidR="00CB68AF" w:rsidRPr="00CB68AF" w:rsidRDefault="00CB68AF" w:rsidP="00251C7C">
      <w:pPr>
        <w:pStyle w:val="Lijstopsomteken"/>
      </w:pPr>
      <w:r w:rsidRPr="00CB68AF">
        <w:t>De actuele behoefte (ruimtevraag + transformatieopgave) in het verzorgingsgebied bedraagt [X] m</w:t>
      </w:r>
      <w:r w:rsidRPr="00CB68AF">
        <w:rPr>
          <w:vertAlign w:val="superscript"/>
        </w:rPr>
        <w:t>2</w:t>
      </w:r>
      <w:r w:rsidRPr="00CB68AF">
        <w:t xml:space="preserve"> bvo.</w:t>
      </w:r>
    </w:p>
    <w:p w:rsidR="00CB68AF" w:rsidRPr="00CB68AF" w:rsidRDefault="00CB68AF" w:rsidP="00251C7C">
      <w:pPr>
        <w:pStyle w:val="Lijstopsomteken"/>
      </w:pPr>
      <w:r w:rsidRPr="00CB68AF">
        <w:t>Het harde planaanbod in het verzorgingsgebied bedraagt [Y] m</w:t>
      </w:r>
      <w:r w:rsidRPr="00CB68AF">
        <w:rPr>
          <w:vertAlign w:val="superscript"/>
        </w:rPr>
        <w:t>2</w:t>
      </w:r>
      <w:r w:rsidRPr="00CB68AF">
        <w:t xml:space="preserve"> bvo</w:t>
      </w:r>
    </w:p>
    <w:p w:rsidR="00CB68AF" w:rsidRPr="00CB68AF" w:rsidRDefault="00CB68AF" w:rsidP="00251C7C">
      <w:pPr>
        <w:pStyle w:val="Lijstopsomteken"/>
      </w:pPr>
      <w:r w:rsidRPr="00CB68AF">
        <w:t>De resterende behoefte die hieruit voortvloeit is [Z (X-Y)] m</w:t>
      </w:r>
      <w:r w:rsidRPr="00CB68AF">
        <w:rPr>
          <w:vertAlign w:val="superscript"/>
        </w:rPr>
        <w:t>2</w:t>
      </w:r>
      <w:r w:rsidRPr="00CB68AF">
        <w:t xml:space="preserve"> bvo.</w:t>
      </w:r>
    </w:p>
    <w:p w:rsidR="00CB68AF" w:rsidRPr="00CB68AF" w:rsidRDefault="00CB68AF" w:rsidP="00251C7C">
      <w:pPr>
        <w:pStyle w:val="Lijstopsomteken"/>
      </w:pPr>
      <w:r w:rsidRPr="00CB68AF">
        <w:t>Plan [NAAM] is met [AANTAL] m</w:t>
      </w:r>
      <w:r w:rsidRPr="00CB68AF">
        <w:rPr>
          <w:vertAlign w:val="superscript"/>
        </w:rPr>
        <w:t>2</w:t>
      </w:r>
      <w:r w:rsidRPr="00CB68AF">
        <w:t xml:space="preserve"> bvo kleiner dan de resterende behoefte, namelijk [Z] m2 bvo.</w:t>
      </w:r>
    </w:p>
    <w:p w:rsidR="00CB68AF" w:rsidRDefault="00CB68AF" w:rsidP="00251C7C">
      <w:pPr>
        <w:pStyle w:val="Lijstopsomteken"/>
      </w:pPr>
      <w:r w:rsidRPr="00CB68AF">
        <w:t>Kortom, plan [NAAM] voorziet in een kwantitatieve behoefte</w:t>
      </w:r>
      <w:r w:rsidR="00AC7557">
        <w:t>.</w:t>
      </w:r>
    </w:p>
    <w:p w:rsidR="00AF52F7" w:rsidRPr="00CB68AF" w:rsidRDefault="00AF52F7" w:rsidP="00AF52F7">
      <w:pPr>
        <w:pStyle w:val="Lijstopsomteken"/>
        <w:numPr>
          <w:ilvl w:val="0"/>
          <w:numId w:val="0"/>
        </w:numPr>
        <w:ind w:left="360"/>
      </w:pPr>
    </w:p>
    <w:p w:rsidR="00CB68AF" w:rsidRPr="00CB68AF" w:rsidRDefault="00CB68AF" w:rsidP="00CB68AF"/>
    <w:p w:rsidR="00977EC9" w:rsidRDefault="00977EC9" w:rsidP="00977EC9">
      <w:pPr>
        <w:pStyle w:val="Kadertitel"/>
      </w:pPr>
      <w:r>
        <w:lastRenderedPageBreak/>
        <w:t>Vervolgstappen ladder</w:t>
      </w:r>
    </w:p>
    <w:p w:rsidR="00977EC9" w:rsidRDefault="00977EC9" w:rsidP="00977EC9">
      <w:pPr>
        <w:pStyle w:val="Kadertekst"/>
      </w:pPr>
      <w:r>
        <w:t xml:space="preserve">Ga verder naar </w:t>
      </w:r>
      <w:hyperlink w:anchor="_Plan_X_voorziet_5" w:history="1">
        <w:r w:rsidR="001E6733" w:rsidRPr="00355506">
          <w:rPr>
            <w:rStyle w:val="Hyperlink"/>
            <w:rFonts w:asciiTheme="minorHAnsi" w:hAnsiTheme="minorHAnsi"/>
            <w:sz w:val="19"/>
            <w:highlight w:val="lightGray"/>
            <w:u w:val="single"/>
          </w:rPr>
          <w:t>5.4.2</w:t>
        </w:r>
      </w:hyperlink>
      <w:r w:rsidRPr="00DD3E25">
        <w:rPr>
          <w:rStyle w:val="Hyperlink"/>
          <w:rFonts w:asciiTheme="minorHAnsi" w:hAnsiTheme="minorHAnsi"/>
          <w:sz w:val="19"/>
        </w:rPr>
        <w:t>.</w:t>
      </w:r>
    </w:p>
    <w:p w:rsidR="00CB68AF" w:rsidRPr="00CB68AF" w:rsidRDefault="00CB68AF" w:rsidP="00CB68AF"/>
    <w:p w:rsidR="00CB68AF" w:rsidRPr="00CB68AF" w:rsidRDefault="00CB68AF" w:rsidP="00CB68AF">
      <w:pPr>
        <w:pStyle w:val="Kop3"/>
        <w:numPr>
          <w:ilvl w:val="2"/>
          <w:numId w:val="1"/>
        </w:numPr>
      </w:pPr>
      <w:bookmarkStart w:id="248" w:name="_Plan_X_voorziet_5"/>
      <w:bookmarkStart w:id="249" w:name="_Toc535490939"/>
      <w:bookmarkStart w:id="250" w:name="_Toc535841689"/>
      <w:bookmarkStart w:id="251" w:name="_Toc952041"/>
      <w:bookmarkEnd w:id="248"/>
      <w:r w:rsidRPr="00CB68AF">
        <w:t>Plan X voorziet (ook) in kwalitatieve behoefte</w:t>
      </w:r>
      <w:bookmarkEnd w:id="249"/>
      <w:bookmarkEnd w:id="250"/>
      <w:bookmarkEnd w:id="251"/>
    </w:p>
    <w:p w:rsidR="00CB68AF" w:rsidRPr="00CB68AF" w:rsidRDefault="00CB68AF" w:rsidP="00CB68AF">
      <w:pPr>
        <w:rPr>
          <w:rFonts w:eastAsia="Calibri"/>
        </w:rPr>
      </w:pPr>
      <w:r w:rsidRPr="00CB68AF">
        <w:t xml:space="preserve">Plan [NAAM] voorziet in [AANTAL] m² bvo. In het ruimtelijk verzorgingsgebied (subregio’s Zaanstreek-Waterland en Amsterdam) is sprake van een actuele behoefte van [AANTAL] m² kantoren op [Locatietype/segment] voor de periode [2018-2028 / 2019-2029 / 2020-2030]. </w:t>
      </w:r>
      <w:r w:rsidRPr="00CB68AF">
        <w:rPr>
          <w:rFonts w:eastAsia="Calibri"/>
        </w:rPr>
        <w:t>Hiertoe komen we door de ruimtevraag en beoogde transformatieopgave (in lijn met de methodiek van de Plabeka Monitor) [binnen het segment/locatietype], te confronteren met het bestaande aanbod (exclusief 5% gewenste frictieleegstand) en het aanbod in harde plannen</w:t>
      </w:r>
      <w:r w:rsidRPr="00CB68AF">
        <w:t xml:space="preserve"> volgens de Plabeka Monitor </w:t>
      </w:r>
      <w:r w:rsidRPr="00CB68AF">
        <w:rPr>
          <w:rFonts w:eastAsia="Calibri"/>
        </w:rPr>
        <w:t>[binnen het segment/locatietype], namelijk [AANTAL] m</w:t>
      </w:r>
      <w:r w:rsidRPr="00CB68AF">
        <w:rPr>
          <w:rFonts w:eastAsia="Calibri"/>
          <w:vertAlign w:val="superscript"/>
        </w:rPr>
        <w:t xml:space="preserve">2 </w:t>
      </w:r>
      <w:r w:rsidRPr="00CB68AF">
        <w:rPr>
          <w:rFonts w:eastAsia="Calibri"/>
        </w:rPr>
        <w:t>bvo.</w:t>
      </w:r>
    </w:p>
    <w:p w:rsidR="00CB68AF" w:rsidRPr="00CB68AF" w:rsidRDefault="00CB68AF" w:rsidP="00CB68AF"/>
    <w:p w:rsidR="00CB68AF" w:rsidRPr="00CB68AF" w:rsidRDefault="00CB68AF" w:rsidP="00251C7C">
      <w:pPr>
        <w:pStyle w:val="Lijstopsomteken"/>
      </w:pPr>
      <w:r w:rsidRPr="00CB68AF">
        <w:t>De actuele behoefte (ruimtevraag + transformatieopgave</w:t>
      </w:r>
      <w:r w:rsidRPr="00CB68AF">
        <w:rPr>
          <w:rStyle w:val="Voetnootmarkering"/>
        </w:rPr>
        <w:footnoteReference w:id="26"/>
      </w:r>
      <w:r w:rsidRPr="00CB68AF">
        <w:t>) in het verzorgingsgebied voor het segment/locatietype bedraagt [X] m</w:t>
      </w:r>
      <w:r w:rsidRPr="00CB68AF">
        <w:rPr>
          <w:vertAlign w:val="superscript"/>
        </w:rPr>
        <w:t>2</w:t>
      </w:r>
      <w:r w:rsidRPr="00CB68AF">
        <w:t xml:space="preserve"> bvo.</w:t>
      </w:r>
    </w:p>
    <w:p w:rsidR="00CB68AF" w:rsidRPr="00CB68AF" w:rsidRDefault="00CB68AF" w:rsidP="00251C7C">
      <w:pPr>
        <w:pStyle w:val="Lijstopsomteken"/>
      </w:pPr>
      <w:r w:rsidRPr="00CB68AF">
        <w:t>Het harde planaanbod in het verzorgingsgebied voor het segment/locatietype bedraagt [Y] m2 bvo</w:t>
      </w:r>
    </w:p>
    <w:p w:rsidR="00CB68AF" w:rsidRPr="00CB68AF" w:rsidRDefault="00CB68AF" w:rsidP="00251C7C">
      <w:pPr>
        <w:pStyle w:val="Lijstopsomteken"/>
      </w:pPr>
      <w:r w:rsidRPr="00CB68AF">
        <w:t>De resterende behoefte die hieruit voortvloeit is [Z (X-Y)] m2 bvo.</w:t>
      </w:r>
    </w:p>
    <w:p w:rsidR="00CB68AF" w:rsidRPr="00CB68AF" w:rsidRDefault="00CB68AF" w:rsidP="00251C7C">
      <w:pPr>
        <w:pStyle w:val="Lijstopsomteken"/>
      </w:pPr>
      <w:r w:rsidRPr="00CB68AF">
        <w:t>Plan [NAAM] is met [AANTAL] m</w:t>
      </w:r>
      <w:r w:rsidRPr="00CB68AF">
        <w:rPr>
          <w:vertAlign w:val="superscript"/>
        </w:rPr>
        <w:t>2</w:t>
      </w:r>
      <w:r w:rsidRPr="00CB68AF">
        <w:t xml:space="preserve"> bvo kleiner dan de resterende behoefte, namelijk [Z] m2 bvo.</w:t>
      </w:r>
    </w:p>
    <w:p w:rsidR="00CB68AF" w:rsidRDefault="00CB68AF" w:rsidP="00251C7C">
      <w:pPr>
        <w:pStyle w:val="Lijstopsomteken"/>
      </w:pPr>
      <w:r w:rsidRPr="00CB68AF">
        <w:t>Kortom, plan [NAAM] voorziet in een kwalitatieve behoefte</w:t>
      </w:r>
      <w:r w:rsidR="00AC7557">
        <w:t>.</w:t>
      </w:r>
    </w:p>
    <w:p w:rsidR="00977EC9" w:rsidRDefault="00977EC9" w:rsidP="00977EC9"/>
    <w:p w:rsidR="00977EC9" w:rsidRDefault="00977EC9" w:rsidP="00977EC9">
      <w:pPr>
        <w:pStyle w:val="Kadertitel"/>
      </w:pPr>
      <w:r>
        <w:t>Vervolgstappen ladder</w:t>
      </w:r>
    </w:p>
    <w:p w:rsidR="00977EC9" w:rsidRDefault="00977EC9" w:rsidP="00977EC9">
      <w:pPr>
        <w:pStyle w:val="Kadertekst"/>
      </w:pPr>
      <w:r>
        <w:t xml:space="preserve">Ga verder naar </w:t>
      </w:r>
      <w:hyperlink w:anchor="_Ligt_het_plan_2" w:history="1">
        <w:r>
          <w:rPr>
            <w:rStyle w:val="Hyperlink"/>
            <w:rFonts w:asciiTheme="minorHAnsi" w:hAnsiTheme="minorHAnsi"/>
            <w:sz w:val="19"/>
            <w:highlight w:val="lightGray"/>
            <w:u w:val="single"/>
          </w:rPr>
          <w:t>5</w:t>
        </w:r>
        <w:r w:rsidRPr="00894BF6">
          <w:rPr>
            <w:rStyle w:val="Hyperlink"/>
            <w:rFonts w:asciiTheme="minorHAnsi" w:hAnsiTheme="minorHAnsi"/>
            <w:sz w:val="19"/>
            <w:highlight w:val="lightGray"/>
            <w:u w:val="single"/>
          </w:rPr>
          <w:t>.5</w:t>
        </w:r>
      </w:hyperlink>
      <w:r w:rsidRPr="00DD3E25">
        <w:rPr>
          <w:rStyle w:val="Hyperlink"/>
          <w:rFonts w:asciiTheme="minorHAnsi" w:hAnsiTheme="minorHAnsi"/>
          <w:sz w:val="19"/>
        </w:rPr>
        <w:t>.</w:t>
      </w:r>
    </w:p>
    <w:p w:rsidR="00977EC9" w:rsidRPr="00CB68AF" w:rsidRDefault="00977EC9" w:rsidP="00977EC9"/>
    <w:p w:rsidR="00CB68AF" w:rsidRPr="00CB68AF" w:rsidRDefault="00CB68AF" w:rsidP="00CB68AF"/>
    <w:p w:rsidR="00CB68AF" w:rsidRPr="00CB68AF" w:rsidRDefault="00CB68AF" w:rsidP="00CB68AF">
      <w:pPr>
        <w:pStyle w:val="Kop2"/>
        <w:numPr>
          <w:ilvl w:val="1"/>
          <w:numId w:val="1"/>
        </w:numPr>
      </w:pPr>
      <w:bookmarkStart w:id="252" w:name="_Ligt_het_plan_2"/>
      <w:bookmarkStart w:id="253" w:name="_Toc535841690"/>
      <w:bookmarkStart w:id="254" w:name="_Toc952042"/>
      <w:bookmarkEnd w:id="252"/>
      <w:r w:rsidRPr="00CB68AF">
        <w:t>Ligt het plan binnen bestaand stedelijk gebied?</w:t>
      </w:r>
      <w:bookmarkEnd w:id="253"/>
      <w:bookmarkEnd w:id="254"/>
      <w:r w:rsidRPr="00CB68AF">
        <w:t xml:space="preserve"> </w:t>
      </w:r>
    </w:p>
    <w:p w:rsidR="00CB68AF" w:rsidRPr="00CB68AF" w:rsidRDefault="00CB68AF" w:rsidP="00CB68AF">
      <w:pPr>
        <w:pStyle w:val="Kadertekst"/>
      </w:pPr>
      <w:r w:rsidRPr="00CB68AF">
        <w:t xml:space="preserve">Zie </w:t>
      </w:r>
      <w:hyperlink w:anchor="_Bestaand_stedelijk_gebied" w:history="1">
        <w:r w:rsidRPr="00977EC9">
          <w:rPr>
            <w:rStyle w:val="Hyperlink"/>
            <w:rFonts w:asciiTheme="minorHAnsi" w:hAnsiTheme="minorHAnsi"/>
            <w:sz w:val="19"/>
            <w:highlight w:val="lightGray"/>
            <w:u w:val="single"/>
          </w:rPr>
          <w:t>2.4</w:t>
        </w:r>
      </w:hyperlink>
      <w:r w:rsidRPr="00CB68AF">
        <w:t xml:space="preserve"> </w:t>
      </w:r>
      <w:r w:rsidR="00E03133">
        <w:t>voor de definitie</w:t>
      </w:r>
      <w:r w:rsidRPr="00CB68AF">
        <w:t xml:space="preserve"> van bestaand stedelijk gebied (BSG) en hoe u dit moet zien. </w:t>
      </w:r>
    </w:p>
    <w:p w:rsidR="00CB68AF" w:rsidRPr="00CB68AF" w:rsidRDefault="00CB68AF" w:rsidP="00CB68AF">
      <w:pPr>
        <w:pStyle w:val="Kadertekst"/>
      </w:pPr>
    </w:p>
    <w:p w:rsidR="00CB68AF" w:rsidRPr="00CB68AF" w:rsidRDefault="00CB68AF" w:rsidP="00CB68AF">
      <w:pPr>
        <w:pStyle w:val="Kaderopsomteken"/>
      </w:pPr>
      <w:r w:rsidRPr="00CB68AF">
        <w:t xml:space="preserve">Ligt uw plan binnen BSG? Gebruik </w:t>
      </w:r>
      <w:hyperlink w:anchor="_Plan_X_ligt_4" w:history="1">
        <w:r w:rsidRPr="00977EC9">
          <w:rPr>
            <w:rStyle w:val="Hyperlink"/>
            <w:rFonts w:asciiTheme="minorHAnsi" w:hAnsiTheme="minorHAnsi"/>
            <w:sz w:val="19"/>
            <w:highlight w:val="lightGray"/>
            <w:u w:val="single"/>
          </w:rPr>
          <w:t>5.5.1</w:t>
        </w:r>
      </w:hyperlink>
      <w:r w:rsidRPr="00CB68AF">
        <w:t xml:space="preserve"> als (input voor) uw motivering. U hoeft geen alternatieven binnen BSG af te wegen. Uw plan ligt immers al binnen BSG.  </w:t>
      </w:r>
    </w:p>
    <w:p w:rsidR="00CB68AF" w:rsidRPr="00CB68AF" w:rsidRDefault="00CB68AF" w:rsidP="00CB68AF">
      <w:pPr>
        <w:pStyle w:val="Kaderopsomteken"/>
      </w:pPr>
      <w:r w:rsidRPr="00CB68AF">
        <w:t xml:space="preserve">Ligt uw plan buiten BSG, maar kunt u motiveren dat er binnen BSG geen geschikte en/of beschikbare plekken voorhanden zijn? Gebruik </w:t>
      </w:r>
      <w:hyperlink w:anchor="_Plan_X_ligt_6" w:history="1">
        <w:r w:rsidRPr="00977EC9">
          <w:rPr>
            <w:rStyle w:val="Hyperlink"/>
            <w:rFonts w:asciiTheme="minorHAnsi" w:hAnsiTheme="minorHAnsi"/>
            <w:sz w:val="19"/>
            <w:highlight w:val="lightGray"/>
            <w:u w:val="single"/>
          </w:rPr>
          <w:t>5.5.2</w:t>
        </w:r>
      </w:hyperlink>
      <w:r w:rsidRPr="00CB68AF">
        <w:t xml:space="preserve"> als (input voor) uw motivering.</w:t>
      </w:r>
    </w:p>
    <w:p w:rsidR="00CB68AF" w:rsidRPr="00CB68AF" w:rsidRDefault="00CB68AF" w:rsidP="00CB68AF">
      <w:pPr>
        <w:pStyle w:val="Kaderopsomteken"/>
      </w:pPr>
      <w:r w:rsidRPr="00CB68AF">
        <w:t xml:space="preserve">Ligt uw plan buiten BSG en zijn er geschikte en of beschikbare alternatieven binnen BSG voorhanden? Overweeg een dergelijke locatie voor uw plan of – als u dat niet wilt of kunt – pas het plan en programma aan, zodat het alsnog past bij de plek en locatiekeuze buiten BSG legitiem is. </w:t>
      </w:r>
    </w:p>
    <w:p w:rsidR="00CB68AF" w:rsidRPr="00CB68AF" w:rsidRDefault="00CB68AF" w:rsidP="00CB68AF"/>
    <w:p w:rsidR="00CB68AF" w:rsidRPr="00CB68AF" w:rsidRDefault="00CB68AF" w:rsidP="00CB68AF">
      <w:pPr>
        <w:pStyle w:val="Kop3"/>
        <w:numPr>
          <w:ilvl w:val="2"/>
          <w:numId w:val="1"/>
        </w:numPr>
      </w:pPr>
      <w:bookmarkStart w:id="255" w:name="_Plan_X_ligt_4"/>
      <w:bookmarkStart w:id="256" w:name="_Toc535490941"/>
      <w:bookmarkStart w:id="257" w:name="_Toc535841691"/>
      <w:bookmarkStart w:id="258" w:name="_Toc952043"/>
      <w:bookmarkEnd w:id="255"/>
      <w:r w:rsidRPr="00CB68AF">
        <w:t>Plan X ligt binnen BSG, dus geen alternatievenafweging vereist</w:t>
      </w:r>
      <w:bookmarkEnd w:id="256"/>
      <w:bookmarkEnd w:id="257"/>
      <w:bookmarkEnd w:id="258"/>
    </w:p>
    <w:p w:rsidR="00CB68AF" w:rsidRDefault="00CB68AF" w:rsidP="00CB68AF">
      <w:r w:rsidRPr="00CB68AF">
        <w:t>Het plangebied ligt binnen BSG. Het plan ligt binnen het bestaand stedelijk weefsel van [NAAM KERN] en/o</w:t>
      </w:r>
      <w:r w:rsidR="00432A3D">
        <w:t>f het vigerende bestemmingsplan [</w:t>
      </w:r>
      <w:r w:rsidRPr="00CB68AF">
        <w:t>NAAM BESTEMMINGSPLAN</w:t>
      </w:r>
      <w:r w:rsidR="00432A3D">
        <w:t>]</w:t>
      </w:r>
      <w:r w:rsidRPr="00CB68AF">
        <w:t xml:space="preserve"> maakt reeds een stedelijke functie mogelijk. Ook op dit aspect voldoet de ontwikkeling dus aan de Ladder. </w:t>
      </w:r>
    </w:p>
    <w:p w:rsidR="00DE1C25" w:rsidRDefault="00DE1C25" w:rsidP="00CB68AF"/>
    <w:p w:rsidR="00DE1C25" w:rsidRDefault="00DE1C25" w:rsidP="00DE1C25">
      <w:pPr>
        <w:pStyle w:val="Kadertitel"/>
      </w:pPr>
      <w:r>
        <w:t>Vervolgstappen ladder</w:t>
      </w:r>
    </w:p>
    <w:p w:rsidR="00DE1C25" w:rsidRDefault="00DE1C25" w:rsidP="00DE1C25">
      <w:pPr>
        <w:pStyle w:val="Kadertekst"/>
      </w:pPr>
      <w:r>
        <w:t xml:space="preserve">U heeft alle stappen doorlopen en bent klaar met de Ladder-onderbouwing.  </w:t>
      </w:r>
    </w:p>
    <w:p w:rsidR="00CB68AF" w:rsidRPr="00CB68AF" w:rsidRDefault="00CB68AF" w:rsidP="00CB68AF">
      <w:pPr>
        <w:pStyle w:val="Kop3"/>
        <w:numPr>
          <w:ilvl w:val="2"/>
          <w:numId w:val="1"/>
        </w:numPr>
      </w:pPr>
      <w:bookmarkStart w:id="259" w:name="_Plan_X_ligt_6"/>
      <w:bookmarkStart w:id="260" w:name="_Toc535490942"/>
      <w:bookmarkStart w:id="261" w:name="_Toc535841692"/>
      <w:bookmarkStart w:id="262" w:name="_Toc952044"/>
      <w:bookmarkEnd w:id="259"/>
      <w:r w:rsidRPr="00CB68AF">
        <w:lastRenderedPageBreak/>
        <w:t>Plan X ligt buiten BSG, maar binnen BSG zijn geen geschikte/beschikbare alternatieven</w:t>
      </w:r>
      <w:bookmarkEnd w:id="260"/>
      <w:bookmarkEnd w:id="261"/>
      <w:bookmarkEnd w:id="262"/>
    </w:p>
    <w:p w:rsidR="00CB68AF" w:rsidRPr="00CB68AF" w:rsidRDefault="00CB68AF" w:rsidP="00CB68AF">
      <w:r w:rsidRPr="00CB68AF">
        <w:t>Plan X ligt buiten het bestaand stedelijk weefsel van [NAAM KERN] en/of</w:t>
      </w:r>
      <w:r w:rsidR="00432A3D">
        <w:t xml:space="preserve"> het vigerende bestemmingsplan [NAAM BESTEMMINGSPLAN]</w:t>
      </w:r>
      <w:r w:rsidRPr="00CB68AF">
        <w:t xml:space="preserve"> maakt nog geen stedelijke functie(s) mogelijk. </w:t>
      </w:r>
    </w:p>
    <w:p w:rsidR="00CB68AF" w:rsidRPr="00CB68AF" w:rsidRDefault="00CB68AF" w:rsidP="00CB68AF"/>
    <w:p w:rsidR="00CB68AF" w:rsidRDefault="00CB68AF" w:rsidP="00CB68AF">
      <w:r w:rsidRPr="00CB68AF">
        <w:t>Uit een alternatievenafweging blijken echter geen locaties binnen BSG [GESCHIKT/BESCHIKBAAR] (te maken) als alternatief voor de hier beoogde locatie. Er zijn geen alternatieve locaties binnen BSG voorhanden en/of deze zijn [TECHNISCH/JURIDISCH/QUA OPPERVLAKTE/QUA KOSTEN/QUA OMGEVINGSKWALITEIT] niet redelijkerwijs geschikt te maken als alternatief voor de nu beoogde locatie.  Kortom, bij gebrek aan reële alternatieven binnen BSG is de voorliggende locatie buiten BSG het meest geschikt, en voldoet daarmee aan de Ladder.</w:t>
      </w:r>
    </w:p>
    <w:p w:rsidR="00DE1C25" w:rsidRDefault="00DE1C25" w:rsidP="00CB68AF"/>
    <w:p w:rsidR="00DE1C25" w:rsidRDefault="00DE1C25" w:rsidP="00DE1C25">
      <w:pPr>
        <w:pStyle w:val="Kadertitel"/>
      </w:pPr>
      <w:r>
        <w:t>Vervolgstappen ladder</w:t>
      </w:r>
    </w:p>
    <w:p w:rsidR="00DE1C25" w:rsidRDefault="00DE1C25" w:rsidP="00DE1C25">
      <w:pPr>
        <w:pStyle w:val="Kadertekst"/>
      </w:pPr>
      <w:r>
        <w:t xml:space="preserve">U heeft alle stappen doorlopen en bent klaar met de Ladderonderbouwing.  </w:t>
      </w:r>
    </w:p>
    <w:p w:rsidR="00DE1C25" w:rsidRPr="00793F6B" w:rsidRDefault="00DE1C25" w:rsidP="00CB68AF"/>
    <w:p w:rsidR="00185C29" w:rsidRDefault="00185C29" w:rsidP="007E0F47"/>
    <w:p w:rsidR="00185C29" w:rsidRDefault="00185C29" w:rsidP="007E0F47"/>
    <w:p w:rsidR="007E0F47" w:rsidRPr="00E0351C" w:rsidRDefault="007E0F47" w:rsidP="007E0F47">
      <w:pPr>
        <w:rPr>
          <w:rFonts w:eastAsiaTheme="majorEastAsia"/>
        </w:rPr>
      </w:pPr>
    </w:p>
    <w:p w:rsidR="007E0F47" w:rsidRDefault="005953D3" w:rsidP="007E0F47">
      <w:pPr>
        <w:pStyle w:val="Kop1"/>
      </w:pPr>
      <w:bookmarkStart w:id="263" w:name="_Toc952045"/>
      <w:r>
        <w:lastRenderedPageBreak/>
        <w:t>Basis Ladder</w:t>
      </w:r>
      <w:r w:rsidR="00351428">
        <w:t>-</w:t>
      </w:r>
      <w:r>
        <w:t xml:space="preserve">onderbouwing </w:t>
      </w:r>
      <w:r w:rsidR="007E0F47">
        <w:t>Detailhandel</w:t>
      </w:r>
      <w:bookmarkEnd w:id="263"/>
    </w:p>
    <w:p w:rsidR="005308CD" w:rsidRDefault="007808C8" w:rsidP="007808C8">
      <w:pPr>
        <w:pStyle w:val="Geenafstand"/>
      </w:pPr>
      <w:r w:rsidRPr="007808C8">
        <w:rPr>
          <w:noProof/>
          <w:lang w:eastAsia="nl-NL"/>
        </w:rPr>
        <w:drawing>
          <wp:inline distT="0" distB="0" distL="0" distR="0" wp14:anchorId="7D4F3F47" wp14:editId="643B7190">
            <wp:extent cx="6192000" cy="3518489"/>
            <wp:effectExtent l="0" t="0" r="0" b="6350"/>
            <wp:docPr id="288" name="Afbeelding 288" descr="F:\Projecten\2018\Q2 18.121\18.228 Gemeente Zaanstad Opzetten systematiek voor LDV-onderbouwing en –monitoring\Figuren\Illustraties Jorn\Stroomschema Detailha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rojecten\2018\Q2 18.121\18.228 Gemeente Zaanstad Opzetten systematiek voor LDV-onderbouwing en –monitoring\Figuren\Illustraties Jorn\Stroomschema Detailhan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2000" cy="3518489"/>
                    </a:xfrm>
                    <a:prstGeom prst="rect">
                      <a:avLst/>
                    </a:prstGeom>
                    <a:noFill/>
                    <a:ln>
                      <a:noFill/>
                    </a:ln>
                  </pic:spPr>
                </pic:pic>
              </a:graphicData>
            </a:graphic>
          </wp:inline>
        </w:drawing>
      </w:r>
    </w:p>
    <w:p w:rsidR="00BB224A" w:rsidRDefault="00BB224A" w:rsidP="005308CD"/>
    <w:p w:rsidR="00BB224A" w:rsidRDefault="00CB56CA" w:rsidP="00BB224A">
      <w:pPr>
        <w:pStyle w:val="Kop2"/>
      </w:pPr>
      <w:bookmarkStart w:id="264" w:name="_Toc529277295"/>
      <w:bookmarkStart w:id="265" w:name="_Toc535841694"/>
      <w:bookmarkStart w:id="266" w:name="_Toc952046"/>
      <w:r>
        <w:t>Achtergrond</w:t>
      </w:r>
      <w:r w:rsidR="00BB224A">
        <w:t xml:space="preserve"> ‘Plan X’</w:t>
      </w:r>
      <w:bookmarkEnd w:id="264"/>
      <w:bookmarkEnd w:id="265"/>
      <w:bookmarkEnd w:id="266"/>
      <w:r w:rsidR="00BB224A">
        <w:t xml:space="preserve"> </w:t>
      </w:r>
    </w:p>
    <w:p w:rsidR="001D6CBC" w:rsidRPr="00825DBA" w:rsidRDefault="001D6CBC" w:rsidP="00461DE5">
      <w:pPr>
        <w:pStyle w:val="Kadertekst"/>
      </w:pPr>
      <w:r w:rsidRPr="00825DBA">
        <w:t>Geef hier een omschrijving van uw plan en programma. Hoe specifieker u bent, des te gerichter kunt u uw plan doorgaans</w:t>
      </w:r>
      <w:r w:rsidRPr="00825DBA">
        <w:rPr>
          <w:rStyle w:val="Voetnootmarkering"/>
        </w:rPr>
        <w:footnoteReference w:id="27"/>
      </w:r>
      <w:r w:rsidRPr="00825DBA">
        <w:t xml:space="preserve"> </w:t>
      </w:r>
      <w:r>
        <w:t>onderbouwen</w:t>
      </w:r>
      <w:r w:rsidRPr="00825DBA">
        <w:t>. Met sterke kwalitatieve argumenten kunt u immers onderbouwen waarom een locatie geschikt is (en waarom eventuele alternatieven binnen BSG dat niet zijn). Denk aan:</w:t>
      </w:r>
      <w:r w:rsidR="00432A3D">
        <w:br/>
      </w:r>
      <w:r>
        <w:t>Type detailhandel</w:t>
      </w:r>
    </w:p>
    <w:p w:rsidR="001D6CBC" w:rsidRDefault="001D6CBC" w:rsidP="001D6CBC">
      <w:pPr>
        <w:pStyle w:val="Kaderopsomteken"/>
      </w:pPr>
      <w:r>
        <w:t>Aantal m² winkeloppervlak</w:t>
      </w:r>
    </w:p>
    <w:p w:rsidR="001D6CBC" w:rsidRDefault="001D6CBC" w:rsidP="001D6CBC">
      <w:pPr>
        <w:pStyle w:val="Kaderopsomteken"/>
      </w:pPr>
      <w:r w:rsidRPr="00825DBA">
        <w:t>Ligging plangebied</w:t>
      </w:r>
    </w:p>
    <w:p w:rsidR="001A156C" w:rsidRDefault="001A156C" w:rsidP="001D6CBC">
      <w:pPr>
        <w:pStyle w:val="Kaderopsomteken"/>
      </w:pPr>
      <w:r>
        <w:t>Omschrijving wink</w:t>
      </w:r>
      <w:r w:rsidR="00C61953">
        <w:t>elgebied en positie in winkelhië</w:t>
      </w:r>
      <w:r>
        <w:t>rarchie</w:t>
      </w:r>
    </w:p>
    <w:p w:rsidR="001D6CBC" w:rsidRDefault="001D6CBC" w:rsidP="001D6CBC"/>
    <w:p w:rsidR="001D6CBC" w:rsidRDefault="00432A3D" w:rsidP="001D6CBC">
      <w:pPr>
        <w:pStyle w:val="Kadertitel"/>
      </w:pPr>
      <w:r>
        <w:br w:type="column"/>
      </w:r>
      <w:r w:rsidR="001D6CBC">
        <w:lastRenderedPageBreak/>
        <w:t>Vervolgstappen ladder</w:t>
      </w:r>
    </w:p>
    <w:p w:rsidR="001D6CBC" w:rsidRDefault="001D6CBC" w:rsidP="00DD3E25">
      <w:pPr>
        <w:pStyle w:val="Kadertekst"/>
      </w:pPr>
      <w:r>
        <w:t xml:space="preserve">Ga verder naar </w:t>
      </w:r>
      <w:hyperlink w:anchor="_Is_het_plan_3" w:history="1">
        <w:r w:rsidRPr="00977EC9">
          <w:rPr>
            <w:rStyle w:val="Hyperlink"/>
            <w:rFonts w:asciiTheme="minorHAnsi" w:hAnsiTheme="minorHAnsi"/>
            <w:sz w:val="19"/>
            <w:highlight w:val="lightGray"/>
            <w:u w:val="single"/>
          </w:rPr>
          <w:t>6.2</w:t>
        </w:r>
      </w:hyperlink>
      <w:r w:rsidR="00DD3E25" w:rsidRPr="00DD3E25">
        <w:t>.</w:t>
      </w:r>
    </w:p>
    <w:p w:rsidR="004C64EE" w:rsidRDefault="004C64EE" w:rsidP="005308CD"/>
    <w:p w:rsidR="00CF6491" w:rsidRPr="005422A7" w:rsidRDefault="00E806BE" w:rsidP="00CF6491">
      <w:pPr>
        <w:pStyle w:val="Kop2"/>
        <w:numPr>
          <w:ilvl w:val="1"/>
          <w:numId w:val="1"/>
        </w:numPr>
      </w:pPr>
      <w:bookmarkStart w:id="267" w:name="_Is_het_plan_3"/>
      <w:bookmarkStart w:id="268" w:name="_Toc535841695"/>
      <w:bookmarkStart w:id="269" w:name="_Toc952047"/>
      <w:bookmarkEnd w:id="267"/>
      <w:r>
        <w:t>Is het plan een nieuwe stedelijke ontwikkeling?</w:t>
      </w:r>
      <w:bookmarkEnd w:id="268"/>
      <w:bookmarkEnd w:id="269"/>
      <w:r>
        <w:t xml:space="preserve"> </w:t>
      </w:r>
    </w:p>
    <w:p w:rsidR="00441BC4" w:rsidRDefault="00441BC4" w:rsidP="00441BC4">
      <w:pPr>
        <w:pStyle w:val="Kadertekst"/>
      </w:pPr>
      <w:r>
        <w:t xml:space="preserve">Zie </w:t>
      </w:r>
      <w:hyperlink w:anchor="_Nieuwe_stedelijke_ontwikkeling" w:history="1">
        <w:r w:rsidRPr="005A7A62">
          <w:rPr>
            <w:rStyle w:val="Hyperlink"/>
            <w:rFonts w:asciiTheme="minorHAnsi" w:hAnsiTheme="minorHAnsi"/>
            <w:sz w:val="19"/>
            <w:highlight w:val="lightGray"/>
            <w:u w:val="single"/>
          </w:rPr>
          <w:t>2.1</w:t>
        </w:r>
      </w:hyperlink>
      <w:r>
        <w:t xml:space="preserve"> voor de toelichting van een NSO en de specifieke ondergrens bij detailhandel. </w:t>
      </w:r>
    </w:p>
    <w:p w:rsidR="00441BC4" w:rsidRDefault="00441BC4" w:rsidP="00441BC4">
      <w:pPr>
        <w:pStyle w:val="Kadertekst"/>
      </w:pPr>
    </w:p>
    <w:p w:rsidR="00441BC4" w:rsidRDefault="00441BC4" w:rsidP="00441BC4">
      <w:pPr>
        <w:pStyle w:val="Kaderopsomteken"/>
      </w:pPr>
      <w:r>
        <w:t xml:space="preserve">Is op </w:t>
      </w:r>
      <w:r w:rsidR="00BC06A6">
        <w:t>basis daarvan</w:t>
      </w:r>
      <w:r>
        <w:t xml:space="preserve"> geen sprake van stedelijke ontwikkeling? </w:t>
      </w:r>
      <w:r w:rsidR="00100B15">
        <w:t xml:space="preserve">Gebruik </w:t>
      </w:r>
      <w:hyperlink w:anchor="_Plan_X_is_5" w:history="1">
        <w:r w:rsidRPr="00977EC9">
          <w:rPr>
            <w:rStyle w:val="Hyperlink"/>
            <w:rFonts w:asciiTheme="minorHAnsi" w:hAnsiTheme="minorHAnsi"/>
            <w:sz w:val="19"/>
            <w:highlight w:val="lightGray"/>
            <w:u w:val="single"/>
          </w:rPr>
          <w:t>6.2.1</w:t>
        </w:r>
      </w:hyperlink>
      <w:r>
        <w:t xml:space="preserve"> </w:t>
      </w:r>
      <w:r w:rsidR="00B75AE9">
        <w:t>als (input voor uw) motivering</w:t>
      </w:r>
      <w:r w:rsidR="00432A3D">
        <w:t>. U bent niet Ladder</w:t>
      </w:r>
      <w:r>
        <w:t xml:space="preserve">plichtig. Daarmee hoeft u de verdere stappen niet te doorlopen. Wel blijft een motivering van een </w:t>
      </w:r>
      <w:r w:rsidRPr="004F66BF">
        <w:rPr>
          <w:u w:val="single"/>
        </w:rPr>
        <w:t>goede ruimtelijke ordening</w:t>
      </w:r>
      <w:r>
        <w:t xml:space="preserve"> vereist en moet de </w:t>
      </w:r>
      <w:r w:rsidRPr="00A0422E">
        <w:t>uitvoerbaarheid van een plan hoe dan ook worden onderbouwd volgens artikel 3.1.6 lid</w:t>
      </w:r>
      <w:r>
        <w:t xml:space="preserve"> </w:t>
      </w:r>
      <w:r w:rsidRPr="00A0422E">
        <w:t xml:space="preserve">1 Bro. Neem daarom altijd een motivering </w:t>
      </w:r>
      <w:r>
        <w:t xml:space="preserve">volgens de systematiek van de Ladder </w:t>
      </w:r>
      <w:r w:rsidRPr="00A0422E">
        <w:t>op in de toelichting van een</w:t>
      </w:r>
      <w:r>
        <w:t xml:space="preserve"> bestemmingsplan. Geef in dat geval aan dat een Laddertoets niet vereist is, maar dat u dit zorgvuldigheids-/volledigheidshalve toch doet.  </w:t>
      </w:r>
    </w:p>
    <w:p w:rsidR="00441BC4" w:rsidRDefault="00441BC4" w:rsidP="00441BC4">
      <w:pPr>
        <w:pStyle w:val="Kaderopsomteken"/>
      </w:pPr>
      <w:r>
        <w:t xml:space="preserve">Is er wel sprake van een stedelijke ontwikkeling, maar kan deze niet als ‘nieuw’ worden beschouwd? Gebruik opnieuw </w:t>
      </w:r>
      <w:hyperlink w:anchor="_Plan_X_is_5" w:history="1">
        <w:r w:rsidR="00977EC9" w:rsidRPr="00977EC9">
          <w:rPr>
            <w:rStyle w:val="Hyperlink"/>
            <w:rFonts w:asciiTheme="minorHAnsi" w:hAnsiTheme="minorHAnsi"/>
            <w:sz w:val="19"/>
            <w:highlight w:val="lightGray"/>
            <w:u w:val="single"/>
          </w:rPr>
          <w:t>6.2.1</w:t>
        </w:r>
      </w:hyperlink>
      <w:r w:rsidR="00977EC9" w:rsidRPr="00977EC9">
        <w:t xml:space="preserve"> </w:t>
      </w:r>
      <w:r w:rsidR="00B75AE9">
        <w:t>als (input voor uw) motivering</w:t>
      </w:r>
      <w:r>
        <w:t xml:space="preserve">. Ook </w:t>
      </w:r>
      <w:r w:rsidR="00432A3D">
        <w:t>in dit geval bent u niet Ladder</w:t>
      </w:r>
      <w:r>
        <w:t>plichtig. Om dezelfde reden als hiervoor genoemd kunt u nut en noodzaak volgens de Laddersystematiek te motiveren. Vermeld ook hier expliciet dat een Laddertoets niet noodzakelijk is.</w:t>
      </w:r>
    </w:p>
    <w:p w:rsidR="00441BC4" w:rsidRDefault="00441BC4" w:rsidP="00441BC4">
      <w:pPr>
        <w:pStyle w:val="Kaderopsomteken"/>
      </w:pPr>
      <w:r>
        <w:t xml:space="preserve">Is uw plan een stedelijke ontwikkeling en bovendien ‘nieuw’? </w:t>
      </w:r>
      <w:r w:rsidR="00100B15">
        <w:t xml:space="preserve">Gebruik </w:t>
      </w:r>
      <w:hyperlink w:anchor="_Plan_X_is_6" w:history="1">
        <w:r w:rsidRPr="005A7A62">
          <w:rPr>
            <w:rStyle w:val="Hyperlink"/>
            <w:rFonts w:asciiTheme="minorHAnsi" w:hAnsiTheme="minorHAnsi"/>
            <w:sz w:val="19"/>
            <w:highlight w:val="lightGray"/>
            <w:u w:val="single"/>
          </w:rPr>
          <w:t>6.2.2</w:t>
        </w:r>
      </w:hyperlink>
      <w:r>
        <w:t xml:space="preserve"> </w:t>
      </w:r>
      <w:r w:rsidR="00B75AE9">
        <w:t>als (input voor uw) motivering</w:t>
      </w:r>
      <w:r w:rsidR="00432A3D">
        <w:t>. U bent L</w:t>
      </w:r>
      <w:r>
        <w:t>adderplichtig en moet dus een Laddertoets voor uw plan doorlopen.</w:t>
      </w:r>
    </w:p>
    <w:p w:rsidR="004C64EE" w:rsidRDefault="004C64EE" w:rsidP="005308CD"/>
    <w:p w:rsidR="00693056" w:rsidRDefault="0069737F" w:rsidP="00693056">
      <w:pPr>
        <w:pStyle w:val="Kop3"/>
      </w:pPr>
      <w:bookmarkStart w:id="270" w:name="_Plan_X_is_5"/>
      <w:bookmarkStart w:id="271" w:name="_Toc535396322"/>
      <w:bookmarkStart w:id="272" w:name="_Toc535490946"/>
      <w:bookmarkStart w:id="273" w:name="_Toc535841696"/>
      <w:bookmarkStart w:id="274" w:name="_Toc952048"/>
      <w:bookmarkEnd w:id="270"/>
      <w:r>
        <w:t>Plan X is geen (nieuwe) stedelijke ontwikkeling en dus niet Ladderplichtig</w:t>
      </w:r>
      <w:bookmarkEnd w:id="271"/>
      <w:bookmarkEnd w:id="272"/>
      <w:bookmarkEnd w:id="273"/>
      <w:bookmarkEnd w:id="274"/>
    </w:p>
    <w:p w:rsidR="001D6CBC" w:rsidRDefault="001D6CBC" w:rsidP="001D6CBC">
      <w:r>
        <w:t>Plan [NAAM] telt met [AANTAL] m² minder dan 400/500 m²</w:t>
      </w:r>
      <w:r w:rsidRPr="00F83729">
        <w:t xml:space="preserve"> </w:t>
      </w:r>
      <w:r>
        <w:t>bvo. Daarmee is geen sprake van een nieuwe stedelijke ontwikkeling (NSO) en hoeft plan [NAAM] niet getoetst te worden aan de Ladder voor duurzame verstedelijking.</w:t>
      </w:r>
    </w:p>
    <w:p w:rsidR="001D6CBC" w:rsidRDefault="001D6CBC" w:rsidP="001D6CBC"/>
    <w:p w:rsidR="001D6CBC" w:rsidRDefault="001D6CBC" w:rsidP="001D6CBC">
      <w:pPr>
        <w:pStyle w:val="Kadertitel"/>
      </w:pPr>
      <w:r>
        <w:t>Vervolgstappen ladder</w:t>
      </w:r>
    </w:p>
    <w:p w:rsidR="001D6CBC" w:rsidRDefault="001D6CBC" w:rsidP="00DD3E25">
      <w:pPr>
        <w:pStyle w:val="Kadertekst"/>
      </w:pPr>
      <w:r>
        <w:t xml:space="preserve">Wilt u de Laddersystematiek gebruiken ter onderbouwing van een </w:t>
      </w:r>
      <w:r>
        <w:rPr>
          <w:u w:val="single"/>
        </w:rPr>
        <w:t>goede ruimtelijke ordening?</w:t>
      </w:r>
      <w:r w:rsidRPr="00B75AE9">
        <w:t xml:space="preserve"> </w:t>
      </w:r>
      <w:r>
        <w:t xml:space="preserve">Gebruik onderstaande tekst als (input voor uw) motivering en ga vervolgens verder </w:t>
      </w:r>
      <w:r w:rsidR="00750C60">
        <w:t>naar</w:t>
      </w:r>
      <w:r>
        <w:t xml:space="preserve"> </w:t>
      </w:r>
      <w:hyperlink w:anchor="_Wat_is_het_3" w:history="1">
        <w:r w:rsidR="00475ACB" w:rsidRPr="00CC1B47">
          <w:rPr>
            <w:rStyle w:val="Hyperlink"/>
            <w:rFonts w:asciiTheme="minorHAnsi" w:hAnsiTheme="minorHAnsi"/>
            <w:sz w:val="19"/>
            <w:highlight w:val="lightGray"/>
            <w:u w:val="single"/>
          </w:rPr>
          <w:t>6</w:t>
        </w:r>
        <w:r w:rsidRPr="00CC1B47">
          <w:rPr>
            <w:rStyle w:val="Hyperlink"/>
            <w:rFonts w:asciiTheme="minorHAnsi" w:hAnsiTheme="minorHAnsi"/>
            <w:sz w:val="19"/>
            <w:highlight w:val="lightGray"/>
            <w:u w:val="single"/>
          </w:rPr>
          <w:t>.3</w:t>
        </w:r>
      </w:hyperlink>
      <w:r w:rsidR="00750C60" w:rsidRPr="00CC1B47">
        <w:t>.</w:t>
      </w:r>
    </w:p>
    <w:p w:rsidR="001D6CBC" w:rsidRDefault="001D6CBC" w:rsidP="001D6CBC"/>
    <w:p w:rsidR="001D6CBC" w:rsidRDefault="001D6CBC" w:rsidP="001D6CBC">
      <w:r>
        <w:t>Volledigheidshalve hanteren wij de Laddersystematiek ter motivering van een goede ruimtelijke ordening en onderbouwing van de uitvoerbaarheid van plan [NAAM]. Hierna doorlopen we de bijbehorende stappen.</w:t>
      </w:r>
    </w:p>
    <w:p w:rsidR="001D6CBC" w:rsidRPr="009916E7" w:rsidRDefault="001D6CBC" w:rsidP="001D6CBC"/>
    <w:p w:rsidR="001D6CBC" w:rsidRPr="00693056" w:rsidRDefault="001D6CBC" w:rsidP="001D6CBC">
      <w:pPr>
        <w:pStyle w:val="Kop3"/>
      </w:pPr>
      <w:bookmarkStart w:id="275" w:name="_Plan_X_is_6"/>
      <w:bookmarkStart w:id="276" w:name="_Toc535490947"/>
      <w:bookmarkStart w:id="277" w:name="_Toc535841697"/>
      <w:bookmarkStart w:id="278" w:name="_Toc952049"/>
      <w:bookmarkEnd w:id="275"/>
      <w:r>
        <w:t>Plan X is een nieuwe stedelijke ontwikkeling en dus Ladderplichtig</w:t>
      </w:r>
      <w:bookmarkEnd w:id="276"/>
      <w:bookmarkEnd w:id="277"/>
      <w:bookmarkEnd w:id="278"/>
    </w:p>
    <w:p w:rsidR="001D6CBC" w:rsidRDefault="001D6CBC" w:rsidP="001D6CBC">
      <w:r>
        <w:t>Plan [NAAM] telt met [AANTAL] m² meer dan 400/500 m²</w:t>
      </w:r>
      <w:r w:rsidRPr="00F83729">
        <w:t xml:space="preserve"> </w:t>
      </w:r>
      <w:r>
        <w:t>bvo. Daarmee is sprake van een nieuwe stedelijke ontwikkeling (NSO) en moet plan [NAAM] getoetst worden aan de Ladder voor duurzame verstedelijking. Hierna doorlopen we de vereiste stappen.</w:t>
      </w:r>
    </w:p>
    <w:p w:rsidR="001D6CBC" w:rsidRDefault="001D6CBC" w:rsidP="001D6CBC"/>
    <w:p w:rsidR="001D6CBC" w:rsidRDefault="001D6CBC" w:rsidP="001D6CBC">
      <w:pPr>
        <w:pStyle w:val="Kadertitel"/>
      </w:pPr>
      <w:r>
        <w:t>Vervolgstappen ladder</w:t>
      </w:r>
    </w:p>
    <w:p w:rsidR="001D6CBC" w:rsidRDefault="001D6CBC" w:rsidP="00DD3E25">
      <w:pPr>
        <w:pStyle w:val="Kadertekst"/>
      </w:pPr>
      <w:r>
        <w:t xml:space="preserve">Ga verder naar </w:t>
      </w:r>
      <w:hyperlink w:anchor="_Wat_is_het_3" w:history="1">
        <w:r w:rsidR="00CC1B47" w:rsidRPr="00CC1B47">
          <w:rPr>
            <w:rStyle w:val="Hyperlink"/>
            <w:rFonts w:asciiTheme="minorHAnsi" w:hAnsiTheme="minorHAnsi"/>
            <w:sz w:val="19"/>
            <w:highlight w:val="lightGray"/>
            <w:u w:val="single"/>
          </w:rPr>
          <w:t>6.3</w:t>
        </w:r>
      </w:hyperlink>
      <w:r w:rsidR="00DD3E25" w:rsidRPr="00DD3E25">
        <w:t>.</w:t>
      </w:r>
    </w:p>
    <w:p w:rsidR="005308CD" w:rsidRPr="005308CD" w:rsidRDefault="005308CD" w:rsidP="005308CD"/>
    <w:p w:rsidR="001D6CBC" w:rsidRDefault="00432A3D" w:rsidP="001D6CBC">
      <w:pPr>
        <w:pStyle w:val="Kop2"/>
      </w:pPr>
      <w:bookmarkStart w:id="279" w:name="_Wat_is_het_3"/>
      <w:bookmarkEnd w:id="279"/>
      <w:r>
        <w:br w:type="column"/>
      </w:r>
      <w:bookmarkStart w:id="280" w:name="_Toc535841698"/>
      <w:bookmarkStart w:id="281" w:name="_Toc952050"/>
      <w:r w:rsidR="006402A1">
        <w:lastRenderedPageBreak/>
        <w:t>Wat is het ruimtelijk verzorgingsgebied van het plan?</w:t>
      </w:r>
      <w:bookmarkEnd w:id="280"/>
      <w:bookmarkEnd w:id="281"/>
      <w:r w:rsidR="006402A1">
        <w:t xml:space="preserve"> </w:t>
      </w:r>
    </w:p>
    <w:p w:rsidR="001D6CBC" w:rsidRDefault="001D6CBC" w:rsidP="001D6CBC">
      <w:pPr>
        <w:pStyle w:val="Kadertekst"/>
      </w:pPr>
      <w:r>
        <w:t xml:space="preserve">Zie </w:t>
      </w:r>
      <w:hyperlink w:anchor="_Ruimtelijke_verzorgingsgebieden" w:history="1">
        <w:r w:rsidR="00090306" w:rsidRPr="00514E8E">
          <w:rPr>
            <w:rStyle w:val="Hyperlink"/>
            <w:rFonts w:asciiTheme="minorHAnsi" w:hAnsiTheme="minorHAnsi"/>
            <w:sz w:val="19"/>
            <w:highlight w:val="lightGray"/>
            <w:u w:val="single"/>
          </w:rPr>
          <w:t>2.2</w:t>
        </w:r>
      </w:hyperlink>
      <w:r>
        <w:t xml:space="preserve"> voor de toelichting van het ruimtelijk verzorgingsgebied en </w:t>
      </w:r>
      <w:hyperlink w:anchor="_Verzorgingsgebied_detailhandel:_ste" w:history="1">
        <w:r w:rsidRPr="00CC1B47">
          <w:rPr>
            <w:rStyle w:val="Hyperlink"/>
            <w:rFonts w:asciiTheme="minorHAnsi" w:hAnsiTheme="minorHAnsi"/>
            <w:sz w:val="19"/>
            <w:highlight w:val="lightGray"/>
            <w:u w:val="single"/>
          </w:rPr>
          <w:t>2.2.4</w:t>
        </w:r>
      </w:hyperlink>
      <w:r>
        <w:t xml:space="preserve"> voor de specifieke reikwijdte bij detailhandel. </w:t>
      </w:r>
    </w:p>
    <w:p w:rsidR="001D6CBC" w:rsidRDefault="001D6CBC" w:rsidP="001D6CBC">
      <w:pPr>
        <w:pStyle w:val="Kadertekst"/>
      </w:pPr>
    </w:p>
    <w:p w:rsidR="001D6CBC" w:rsidRDefault="001D6CBC" w:rsidP="00534C9C">
      <w:pPr>
        <w:pStyle w:val="Kaderopsomteken"/>
        <w:numPr>
          <w:ilvl w:val="0"/>
          <w:numId w:val="21"/>
        </w:numPr>
      </w:pPr>
      <w:r>
        <w:t xml:space="preserve">Is het verzorgingsgebied lokaal? Gebruik </w:t>
      </w:r>
      <w:hyperlink w:anchor="_Ruimtelijk_verzorgingsgebied_plan_5" w:history="1">
        <w:r w:rsidRPr="00CC1B47">
          <w:rPr>
            <w:rStyle w:val="Hyperlink"/>
            <w:rFonts w:asciiTheme="minorHAnsi" w:hAnsiTheme="minorHAnsi"/>
            <w:sz w:val="19"/>
            <w:highlight w:val="lightGray"/>
            <w:u w:val="single"/>
          </w:rPr>
          <w:t>6.3.1</w:t>
        </w:r>
      </w:hyperlink>
      <w:r>
        <w:t xml:space="preserve"> als (input voor uw) motivering. </w:t>
      </w:r>
    </w:p>
    <w:p w:rsidR="001D6CBC" w:rsidRDefault="001D6CBC" w:rsidP="00534C9C">
      <w:pPr>
        <w:pStyle w:val="Kaderopsomteken"/>
        <w:numPr>
          <w:ilvl w:val="0"/>
          <w:numId w:val="21"/>
        </w:numPr>
      </w:pPr>
      <w:r>
        <w:t xml:space="preserve">Is het verzorgingsgebied (sub)regionaal? Gebruik </w:t>
      </w:r>
      <w:hyperlink w:anchor="_Ruimtelijk_verzorgingsgebied_plan_6" w:history="1">
        <w:r w:rsidRPr="00CC1B47">
          <w:rPr>
            <w:rStyle w:val="Hyperlink"/>
            <w:rFonts w:asciiTheme="minorHAnsi" w:hAnsiTheme="minorHAnsi"/>
            <w:sz w:val="19"/>
            <w:highlight w:val="lightGray"/>
            <w:u w:val="single"/>
          </w:rPr>
          <w:t>6.3.2</w:t>
        </w:r>
      </w:hyperlink>
      <w:r>
        <w:t xml:space="preserve"> als (input voor uw) motivering. </w:t>
      </w:r>
    </w:p>
    <w:p w:rsidR="001D6CBC" w:rsidRDefault="001D6CBC" w:rsidP="00534C9C">
      <w:pPr>
        <w:pStyle w:val="Kaderopsomteken"/>
        <w:numPr>
          <w:ilvl w:val="0"/>
          <w:numId w:val="21"/>
        </w:numPr>
      </w:pPr>
      <w:r>
        <w:t xml:space="preserve">Is het verzorgingsgebied bovenregionaal? Gebruik </w:t>
      </w:r>
      <w:hyperlink w:anchor="_Ruimtelijk_verzorgingsgebied_plan_7" w:history="1">
        <w:r w:rsidRPr="00CC1B47">
          <w:rPr>
            <w:rStyle w:val="Hyperlink"/>
            <w:rFonts w:asciiTheme="minorHAnsi" w:hAnsiTheme="minorHAnsi"/>
            <w:sz w:val="19"/>
            <w:highlight w:val="lightGray"/>
            <w:u w:val="single"/>
          </w:rPr>
          <w:t>6.3.3</w:t>
        </w:r>
      </w:hyperlink>
      <w:r>
        <w:t xml:space="preserve"> als (input voor uw) motivering. </w:t>
      </w:r>
    </w:p>
    <w:p w:rsidR="001D6CBC" w:rsidRDefault="001D6CBC" w:rsidP="001D6CBC"/>
    <w:p w:rsidR="001D6CBC" w:rsidRDefault="001D6CBC" w:rsidP="001D6CBC">
      <w:pPr>
        <w:pStyle w:val="Kop3"/>
      </w:pPr>
      <w:bookmarkStart w:id="282" w:name="_Ruimtelijk_verzorgingsgebied_plan_5"/>
      <w:bookmarkStart w:id="283" w:name="_Toc535490949"/>
      <w:bookmarkStart w:id="284" w:name="_Toc535841699"/>
      <w:bookmarkStart w:id="285" w:name="_Toc952051"/>
      <w:bookmarkEnd w:id="282"/>
      <w:r>
        <w:t>Ruimtelijk verzorgingsgebied plan X is g</w:t>
      </w:r>
      <w:r w:rsidRPr="00FF2A58">
        <w:t>emeente Zaanstad</w:t>
      </w:r>
      <w:bookmarkEnd w:id="283"/>
      <w:bookmarkEnd w:id="284"/>
      <w:bookmarkEnd w:id="285"/>
      <w:r>
        <w:t xml:space="preserve"> </w:t>
      </w:r>
    </w:p>
    <w:p w:rsidR="003A782D" w:rsidRDefault="001D6CBC" w:rsidP="001D6CBC">
      <w:r>
        <w:t xml:space="preserve">Plan [NAAM] </w:t>
      </w:r>
      <w:r w:rsidR="003A782D">
        <w:t>is een [TYPE DETAILHANDEL</w:t>
      </w:r>
      <w:r w:rsidR="001A156C">
        <w:t>/OMVANG/FORMULE</w:t>
      </w:r>
      <w:r w:rsidR="00432A3D">
        <w:t>]</w:t>
      </w:r>
      <w:r w:rsidR="003A782D">
        <w:t xml:space="preserve"> en heeft daarmee een</w:t>
      </w:r>
      <w:r>
        <w:t xml:space="preserve"> (</w:t>
      </w:r>
      <w:r w:rsidR="003A782D">
        <w:t>overwegend</w:t>
      </w:r>
      <w:r>
        <w:t>)</w:t>
      </w:r>
      <w:r w:rsidR="003A782D">
        <w:t xml:space="preserve"> lokale trekkracht. Dit wordt bevestigd door het koopstromenonderzoek [NAAM]</w:t>
      </w:r>
      <w:r w:rsidR="001A156C">
        <w:t>, eventueel ondersteund met klantherkomstgegevens van vergelijkbare vestigingen</w:t>
      </w:r>
      <w:r w:rsidR="003A782D">
        <w:t>. Daaruit blijkt</w:t>
      </w:r>
      <w:r w:rsidR="005F1C7E">
        <w:t>:</w:t>
      </w:r>
      <w:r w:rsidR="003A782D">
        <w:t xml:space="preserve"> van alle bestedingen in deze branche is [PERCENTAGE] afkomstig uit gemeente Zaanstad.</w:t>
      </w:r>
    </w:p>
    <w:p w:rsidR="003A782D" w:rsidRDefault="003A782D" w:rsidP="001D6CBC"/>
    <w:p w:rsidR="001D6CBC" w:rsidRDefault="001D6CBC" w:rsidP="001D6CBC">
      <w:r>
        <w:t>Bovendien worden planologische moge</w:t>
      </w:r>
      <w:r w:rsidR="003A782D">
        <w:t>lijkheden (zoals vloeroppervlak</w:t>
      </w:r>
      <w:r>
        <w:t xml:space="preserve">, type activiteiten en bouwhoogtes) geborgd in het bestemmingsplan [NAAM]. Zo wordt vestiging van </w:t>
      </w:r>
      <w:r w:rsidR="001A156C">
        <w:t>detailhandel</w:t>
      </w:r>
      <w:r>
        <w:t xml:space="preserve"> met een grotere reikwijdte zo veel mogelijk voorkomen. Het ruimtelijk verzorgingsgebied </w:t>
      </w:r>
      <w:r w:rsidR="005F1C7E">
        <w:t xml:space="preserve">voor plan [NAAM] </w:t>
      </w:r>
      <w:r>
        <w:t>valt daarom samen met de gemeente Zaanstad.</w:t>
      </w:r>
      <w:r w:rsidR="005F1C7E">
        <w:t xml:space="preserve"> </w:t>
      </w:r>
      <w:r>
        <w:t xml:space="preserve">Dit </w:t>
      </w:r>
      <w:r w:rsidR="005F1C7E">
        <w:t xml:space="preserve">is </w:t>
      </w:r>
      <w:r>
        <w:t>het gebiedsniveau waarop we de [KWANTITATIEVE EN/OF KWALITATIEVE] behoefte bepalen. Als plan [NAAM] buiten BSG ligt, vindt op dit schaalniveau ook de afweging van alternatieven binnen BSG plaats.</w:t>
      </w:r>
    </w:p>
    <w:p w:rsidR="00CC1B47" w:rsidRDefault="00CC1B47" w:rsidP="001D6CBC"/>
    <w:p w:rsidR="00CC1B47" w:rsidRDefault="00CC1B47" w:rsidP="00CC1B47">
      <w:pPr>
        <w:pStyle w:val="Kadertitel"/>
      </w:pPr>
      <w:r>
        <w:t>Vervolgstappen ladder</w:t>
      </w:r>
    </w:p>
    <w:p w:rsidR="00CC1B47" w:rsidRDefault="00CC1B47" w:rsidP="00CC1B47">
      <w:pPr>
        <w:pStyle w:val="Kadertekst"/>
      </w:pPr>
      <w:r>
        <w:t xml:space="preserve">Ga verder naar </w:t>
      </w:r>
      <w:hyperlink w:anchor="_Voorziet_het_plan_3" w:history="1">
        <w:r>
          <w:rPr>
            <w:rStyle w:val="Hyperlink"/>
            <w:rFonts w:asciiTheme="minorHAnsi" w:hAnsiTheme="minorHAnsi"/>
            <w:sz w:val="19"/>
            <w:highlight w:val="lightGray"/>
            <w:u w:val="single"/>
          </w:rPr>
          <w:t>6</w:t>
        </w:r>
        <w:r w:rsidRPr="00426A02">
          <w:rPr>
            <w:rStyle w:val="Hyperlink"/>
            <w:rFonts w:asciiTheme="minorHAnsi" w:hAnsiTheme="minorHAnsi"/>
            <w:sz w:val="19"/>
            <w:highlight w:val="lightGray"/>
            <w:u w:val="single"/>
          </w:rPr>
          <w:t>.4</w:t>
        </w:r>
      </w:hyperlink>
      <w:r w:rsidRPr="00DD3E25">
        <w:rPr>
          <w:rStyle w:val="Hyperlink"/>
          <w:rFonts w:asciiTheme="minorHAnsi" w:hAnsiTheme="minorHAnsi"/>
          <w:sz w:val="19"/>
        </w:rPr>
        <w:t>.</w:t>
      </w:r>
    </w:p>
    <w:p w:rsidR="00CC1B47" w:rsidRDefault="00CC1B47" w:rsidP="001D6CBC"/>
    <w:p w:rsidR="001D6CBC" w:rsidRDefault="001D6CBC" w:rsidP="001D6CBC">
      <w:pPr>
        <w:pStyle w:val="Kop3"/>
      </w:pPr>
      <w:bookmarkStart w:id="286" w:name="_Ruimtelijk_verzorgingsgebied_plan_6"/>
      <w:bookmarkStart w:id="287" w:name="_Toc535490950"/>
      <w:bookmarkStart w:id="288" w:name="_Toc535841700"/>
      <w:bookmarkStart w:id="289" w:name="_Toc952052"/>
      <w:bookmarkEnd w:id="286"/>
      <w:r>
        <w:t xml:space="preserve">Ruimtelijk verzorgingsgebied plan X </w:t>
      </w:r>
      <w:r w:rsidRPr="005C7BE3">
        <w:t xml:space="preserve">is Zaanstreek-Waterland </w:t>
      </w:r>
      <w:r w:rsidR="003A782D" w:rsidRPr="003A782D">
        <w:t>(</w:t>
      </w:r>
      <w:r w:rsidRPr="003A782D">
        <w:t>en Amsterdam</w:t>
      </w:r>
      <w:r w:rsidR="003A782D" w:rsidRPr="003A782D">
        <w:t>)</w:t>
      </w:r>
      <w:bookmarkEnd w:id="287"/>
      <w:bookmarkEnd w:id="288"/>
      <w:bookmarkEnd w:id="289"/>
      <w:r>
        <w:t xml:space="preserve"> </w:t>
      </w:r>
    </w:p>
    <w:p w:rsidR="003A782D" w:rsidRDefault="003A782D" w:rsidP="003A782D">
      <w:r>
        <w:t>Plan [NAAM] is een [TYPE DETAILHANDEL</w:t>
      </w:r>
      <w:r w:rsidR="001A156C">
        <w:t>/OMVANG/FORMULE</w:t>
      </w:r>
      <w:r w:rsidR="00432A3D">
        <w:t>]</w:t>
      </w:r>
      <w:r>
        <w:t xml:space="preserve"> en heeft daarmee een (overwegend) subregionale trekkracht. Dit wordt bevestigd door het koopstromenonderzoek [NAAM]</w:t>
      </w:r>
      <w:r w:rsidR="001A156C">
        <w:t>, eventueel ondersteund met</w:t>
      </w:r>
      <w:r w:rsidR="001A156C" w:rsidRPr="001A156C">
        <w:t xml:space="preserve"> </w:t>
      </w:r>
      <w:r w:rsidR="001A156C">
        <w:t>klantherkomstgegevens van vergelijkbare vestigingen</w:t>
      </w:r>
      <w:r>
        <w:t>. Daaruit blijkt</w:t>
      </w:r>
      <w:r w:rsidR="005F1C7E">
        <w:t>:</w:t>
      </w:r>
      <w:r>
        <w:t xml:space="preserve"> van alle bestedingen in deze branche is [PERCENTAGE] afkomstig uit </w:t>
      </w:r>
      <w:r w:rsidR="001A156C">
        <w:t xml:space="preserve">bijvoorbeeld </w:t>
      </w:r>
      <w:r>
        <w:t xml:space="preserve">subregio Zaanstreek-Waterland. </w:t>
      </w:r>
    </w:p>
    <w:p w:rsidR="003A782D" w:rsidRDefault="003A782D" w:rsidP="001D6CBC"/>
    <w:p w:rsidR="001D6CBC" w:rsidRDefault="005F1C7E" w:rsidP="001D6CBC">
      <w:r>
        <w:t>Bovendien worden planologische mogelijkheden (zoals vloeroppervlak, type activiteiten en bouwhoogtes) geborgd in het bestemmingsplan [NAAM]. Zo wordt vestiging van detailhandel met een kleinere of grotere reikwijdte zo veel mogelijk voorkomen. Het ruimtelijk verzorgingsgebied voor plan [NAAM] valt daarom samen met de subregio Zaanstreek-</w:t>
      </w:r>
      <w:r w:rsidRPr="005F1C7E">
        <w:t>Waterland (en Amsterdam).</w:t>
      </w:r>
      <w:r>
        <w:t xml:space="preserve"> Dit is het gebiedsni</w:t>
      </w:r>
      <w:r w:rsidR="001D6CBC">
        <w:t>veau waarop we de [KWANTITATIEVE EN/OF KWALITATIEVE] behoefte bepalen. Als plan [NAAM] buiten BSG ligt, vindt op dit schaalniveau ook de afweging van alternatieven binnen BSG plaats.</w:t>
      </w:r>
    </w:p>
    <w:p w:rsidR="001D6CBC" w:rsidRDefault="001D6CBC" w:rsidP="001D6CBC"/>
    <w:p w:rsidR="00CC1B47" w:rsidRDefault="00CC1B47" w:rsidP="00CC1B47">
      <w:pPr>
        <w:pStyle w:val="Kadertitel"/>
      </w:pPr>
      <w:r>
        <w:t>Vervolgstappen ladder</w:t>
      </w:r>
    </w:p>
    <w:p w:rsidR="00CC1B47" w:rsidRDefault="00CC1B47" w:rsidP="00CC1B47">
      <w:pPr>
        <w:pStyle w:val="Kadertekst"/>
      </w:pPr>
      <w:r>
        <w:t xml:space="preserve">Ga verder naar </w:t>
      </w:r>
      <w:hyperlink w:anchor="_Voorziet_het_plan_3" w:history="1">
        <w:r>
          <w:rPr>
            <w:rStyle w:val="Hyperlink"/>
            <w:rFonts w:asciiTheme="minorHAnsi" w:hAnsiTheme="minorHAnsi"/>
            <w:sz w:val="19"/>
            <w:highlight w:val="lightGray"/>
            <w:u w:val="single"/>
          </w:rPr>
          <w:t>6</w:t>
        </w:r>
        <w:r w:rsidRPr="00426A02">
          <w:rPr>
            <w:rStyle w:val="Hyperlink"/>
            <w:rFonts w:asciiTheme="minorHAnsi" w:hAnsiTheme="minorHAnsi"/>
            <w:sz w:val="19"/>
            <w:highlight w:val="lightGray"/>
            <w:u w:val="single"/>
          </w:rPr>
          <w:t>.4</w:t>
        </w:r>
      </w:hyperlink>
      <w:r w:rsidRPr="00DD3E25">
        <w:rPr>
          <w:rStyle w:val="Hyperlink"/>
          <w:rFonts w:asciiTheme="minorHAnsi" w:hAnsiTheme="minorHAnsi"/>
          <w:sz w:val="19"/>
        </w:rPr>
        <w:t>.</w:t>
      </w:r>
    </w:p>
    <w:p w:rsidR="00CC1B47" w:rsidRDefault="00CC1B47" w:rsidP="001D6CBC"/>
    <w:p w:rsidR="001D6CBC" w:rsidRDefault="001D6CBC" w:rsidP="001D6CBC">
      <w:pPr>
        <w:pStyle w:val="Kop3"/>
      </w:pPr>
      <w:bookmarkStart w:id="290" w:name="_Ruimtelijk_verzorgingsgebied_plan_7"/>
      <w:bookmarkStart w:id="291" w:name="_Toc535490951"/>
      <w:bookmarkStart w:id="292" w:name="_Toc535841701"/>
      <w:bookmarkStart w:id="293" w:name="_Toc952053"/>
      <w:bookmarkEnd w:id="290"/>
      <w:r>
        <w:t>Ruimtelijk verzorgingsgebied plan X is MRA</w:t>
      </w:r>
      <w:bookmarkEnd w:id="291"/>
      <w:bookmarkEnd w:id="292"/>
      <w:bookmarkEnd w:id="293"/>
      <w:r>
        <w:t xml:space="preserve"> </w:t>
      </w:r>
    </w:p>
    <w:p w:rsidR="005F1C7E" w:rsidRDefault="005F1C7E" w:rsidP="005F1C7E">
      <w:r>
        <w:t>Plan [NAAM] is een [TYPE DETAILHANDEL</w:t>
      </w:r>
      <w:r w:rsidR="001A156C">
        <w:t>/OMVANG/FORMULE</w:t>
      </w:r>
      <w:r w:rsidR="00432A3D">
        <w:t>]</w:t>
      </w:r>
      <w:r>
        <w:t xml:space="preserve"> en heeft daarmee een (overwegend) (boven)regionale trekkracht. Dit wordt bevestigd door het koopstromenonderzoek [NAAM]</w:t>
      </w:r>
      <w:r w:rsidR="001A156C">
        <w:t>, eventueel ondersteund met</w:t>
      </w:r>
      <w:r w:rsidR="001A156C" w:rsidRPr="001A156C">
        <w:t xml:space="preserve"> </w:t>
      </w:r>
      <w:r w:rsidR="001A156C">
        <w:t>klantherkomstgegevens van vergelijkbare vestigingen</w:t>
      </w:r>
      <w:r>
        <w:t xml:space="preserve">. Daaruit blijkt: van alle bestedingen in deze branche is [PERCENTAGE] afkomstig uit </w:t>
      </w:r>
      <w:r w:rsidR="001A156C">
        <w:t xml:space="preserve">bijvoorbeeld </w:t>
      </w:r>
      <w:r>
        <w:t xml:space="preserve">de MRA. </w:t>
      </w:r>
    </w:p>
    <w:p w:rsidR="005F1C7E" w:rsidRDefault="005F1C7E" w:rsidP="005F1C7E"/>
    <w:p w:rsidR="0069737F" w:rsidRPr="0069737F" w:rsidRDefault="005F1C7E" w:rsidP="0069737F">
      <w:r>
        <w:lastRenderedPageBreak/>
        <w:t>Bovendien worden planologische mogelijkheden (zoals vloeroppervlak, type activiteiten en bouwhoogtes) geborgd in het bestemmingsplan [NAAM]. Zo wordt vestiging van detailhandel met een kleinere reikwijdte zo veel mogelijk voorkomen. Het ruimtelijk verzorgingsgebied voor plan [NAAM] valt daarom samen met de MRA</w:t>
      </w:r>
      <w:r w:rsidRPr="005F1C7E">
        <w:t>.</w:t>
      </w:r>
      <w:r>
        <w:t xml:space="preserve"> Dit is het gebiedsniveau waarop we de [KWANTITATIEVE EN/OF KWALITATIEVE] behoefte bepalen. Als plan [NAAM] buiten BSG ligt, vindt op dit schaalniveau ook de afweging van alternatieven binnen BSG plaats.</w:t>
      </w:r>
    </w:p>
    <w:p w:rsidR="00CC1B47" w:rsidRDefault="00CC1B47" w:rsidP="00CC1B47">
      <w:pPr>
        <w:pStyle w:val="Kadertitel"/>
      </w:pPr>
      <w:r>
        <w:t>Vervolgstappen ladder</w:t>
      </w:r>
    </w:p>
    <w:p w:rsidR="00CC1B47" w:rsidRDefault="00CC1B47" w:rsidP="00CC1B47">
      <w:pPr>
        <w:pStyle w:val="Kadertekst"/>
      </w:pPr>
      <w:r>
        <w:t xml:space="preserve">Ga verder naar </w:t>
      </w:r>
      <w:hyperlink w:anchor="_Voorziet_het_plan_3" w:history="1">
        <w:r>
          <w:rPr>
            <w:rStyle w:val="Hyperlink"/>
            <w:rFonts w:asciiTheme="minorHAnsi" w:hAnsiTheme="minorHAnsi"/>
            <w:sz w:val="19"/>
            <w:highlight w:val="lightGray"/>
            <w:u w:val="single"/>
          </w:rPr>
          <w:t>6</w:t>
        </w:r>
        <w:r w:rsidRPr="00426A02">
          <w:rPr>
            <w:rStyle w:val="Hyperlink"/>
            <w:rFonts w:asciiTheme="minorHAnsi" w:hAnsiTheme="minorHAnsi"/>
            <w:sz w:val="19"/>
            <w:highlight w:val="lightGray"/>
            <w:u w:val="single"/>
          </w:rPr>
          <w:t>.4</w:t>
        </w:r>
      </w:hyperlink>
      <w:r w:rsidRPr="00DD3E25">
        <w:rPr>
          <w:rStyle w:val="Hyperlink"/>
          <w:rFonts w:asciiTheme="minorHAnsi" w:hAnsiTheme="minorHAnsi"/>
          <w:sz w:val="19"/>
        </w:rPr>
        <w:t>.</w:t>
      </w:r>
    </w:p>
    <w:p w:rsidR="00CC1B47" w:rsidRDefault="00CC1B47" w:rsidP="006402A1"/>
    <w:p w:rsidR="006402A1" w:rsidRDefault="006402A1" w:rsidP="006402A1">
      <w:pPr>
        <w:pStyle w:val="Kop2"/>
      </w:pPr>
      <w:bookmarkStart w:id="294" w:name="_Voorziet_het_plan_3"/>
      <w:bookmarkStart w:id="295" w:name="_Toc535841702"/>
      <w:bookmarkStart w:id="296" w:name="_Toc952054"/>
      <w:bookmarkEnd w:id="294"/>
      <w:r>
        <w:t>Voorziet het plan in een behoefte?</w:t>
      </w:r>
      <w:bookmarkEnd w:id="295"/>
      <w:bookmarkEnd w:id="296"/>
    </w:p>
    <w:p w:rsidR="00DC21BF" w:rsidRDefault="00DC21BF" w:rsidP="00DC21BF">
      <w:pPr>
        <w:pStyle w:val="Kadertekst"/>
      </w:pPr>
      <w:r>
        <w:t xml:space="preserve">Zie </w:t>
      </w:r>
      <w:hyperlink w:anchor="_Behoefte_detailhandel" w:history="1">
        <w:r w:rsidR="00355506" w:rsidRPr="002C3AF1">
          <w:rPr>
            <w:rStyle w:val="Hyperlink"/>
            <w:rFonts w:asciiTheme="minorHAnsi" w:hAnsiTheme="minorHAnsi"/>
            <w:sz w:val="19"/>
            <w:highlight w:val="lightGray"/>
            <w:u w:val="single"/>
          </w:rPr>
          <w:t>2.3.4</w:t>
        </w:r>
      </w:hyperlink>
      <w:r>
        <w:t xml:space="preserve"> voor de toelichting van de behoefte aan detailhandel</w:t>
      </w:r>
      <w:r w:rsidR="002C3AF1">
        <w:t>.</w:t>
      </w:r>
    </w:p>
    <w:p w:rsidR="00DC21BF" w:rsidRDefault="00DC21BF" w:rsidP="00DC21BF">
      <w:pPr>
        <w:pStyle w:val="Kadertekst"/>
      </w:pPr>
    </w:p>
    <w:p w:rsidR="00DC21BF" w:rsidRPr="00A72E0E" w:rsidRDefault="00DC21BF" w:rsidP="00534C9C">
      <w:pPr>
        <w:pStyle w:val="Kaderopsomteken"/>
        <w:numPr>
          <w:ilvl w:val="0"/>
          <w:numId w:val="21"/>
        </w:numPr>
      </w:pPr>
      <w:r w:rsidRPr="00A72E0E">
        <w:t>Voorziet het plan in een kw</w:t>
      </w:r>
      <w:r>
        <w:t xml:space="preserve">antitatieve behoefte? </w:t>
      </w:r>
      <w:r w:rsidR="00100B15">
        <w:t xml:space="preserve">Gebruik </w:t>
      </w:r>
      <w:hyperlink w:anchor="_Plan_X_voorziet_6" w:history="1">
        <w:r w:rsidRPr="002C3AF1">
          <w:rPr>
            <w:rStyle w:val="Hyperlink"/>
            <w:rFonts w:asciiTheme="minorHAnsi" w:hAnsiTheme="minorHAnsi"/>
            <w:sz w:val="19"/>
            <w:highlight w:val="lightGray"/>
            <w:u w:val="single"/>
          </w:rPr>
          <w:t>6.4.1</w:t>
        </w:r>
      </w:hyperlink>
      <w:r w:rsidRPr="00A72E0E">
        <w:t xml:space="preserve"> als (input voor uw) motivering. </w:t>
      </w:r>
    </w:p>
    <w:p w:rsidR="00DC21BF" w:rsidRPr="00A72E0E" w:rsidRDefault="00DC21BF" w:rsidP="00534C9C">
      <w:pPr>
        <w:pStyle w:val="Kaderopsomteken"/>
        <w:numPr>
          <w:ilvl w:val="0"/>
          <w:numId w:val="21"/>
        </w:numPr>
      </w:pPr>
      <w:r w:rsidRPr="00A72E0E">
        <w:t xml:space="preserve">Kunt u motiveren dat uw plan ook in een kwalitatieve behoefte voorziet? Dit maakt uw onderbouwing van de behoefte </w:t>
      </w:r>
      <w:r>
        <w:t xml:space="preserve">mogelijk </w:t>
      </w:r>
      <w:r w:rsidRPr="00A72E0E">
        <w:t>sterker. Als dat het ge</w:t>
      </w:r>
      <w:r>
        <w:t xml:space="preserve">val is, gebruikt u ook </w:t>
      </w:r>
      <w:hyperlink w:anchor="_Plan_X_voorziet_7" w:history="1">
        <w:r w:rsidRPr="002C3AF1">
          <w:rPr>
            <w:rStyle w:val="Hyperlink"/>
            <w:rFonts w:asciiTheme="minorHAnsi" w:hAnsiTheme="minorHAnsi"/>
            <w:sz w:val="19"/>
            <w:highlight w:val="lightGray"/>
            <w:u w:val="single"/>
          </w:rPr>
          <w:t>6.4.2</w:t>
        </w:r>
      </w:hyperlink>
      <w:r w:rsidRPr="00A72E0E">
        <w:t xml:space="preserve"> als (input voor uw) motivering.</w:t>
      </w:r>
    </w:p>
    <w:p w:rsidR="00DC21BF" w:rsidRPr="00A72E0E" w:rsidRDefault="00DC21BF" w:rsidP="00534C9C">
      <w:pPr>
        <w:pStyle w:val="Kaderopsomteken"/>
        <w:numPr>
          <w:ilvl w:val="0"/>
          <w:numId w:val="21"/>
        </w:numPr>
      </w:pPr>
      <w:r w:rsidRPr="00A72E0E">
        <w:t xml:space="preserve">Voorziet uw plan niet (overtuigend) in een kwantitatieve behoefte, maar wel (overtuigend) in een kwalitatieve behoefte? </w:t>
      </w:r>
      <w:r w:rsidR="00100B15">
        <w:t xml:space="preserve">Gebruik </w:t>
      </w:r>
      <w:hyperlink w:anchor="_Plan_X_voorziet_7" w:history="1">
        <w:r w:rsidR="00605A26" w:rsidRPr="002C3AF1">
          <w:rPr>
            <w:rStyle w:val="Hyperlink"/>
            <w:rFonts w:asciiTheme="minorHAnsi" w:hAnsiTheme="minorHAnsi"/>
            <w:sz w:val="19"/>
            <w:highlight w:val="lightGray"/>
            <w:u w:val="single"/>
          </w:rPr>
          <w:t>6.4.2</w:t>
        </w:r>
      </w:hyperlink>
      <w:r w:rsidRPr="00A72E0E">
        <w:t xml:space="preserve"> als (input voor uw) motivering. Let wel, de onderbouwing van de kwalitatieve behoefte luistert dan extra nauw. </w:t>
      </w:r>
    </w:p>
    <w:p w:rsidR="00DC21BF" w:rsidRPr="00A72E0E" w:rsidRDefault="00DC21BF" w:rsidP="00534C9C">
      <w:pPr>
        <w:pStyle w:val="Kaderopsomteken"/>
        <w:numPr>
          <w:ilvl w:val="0"/>
          <w:numId w:val="21"/>
        </w:numPr>
      </w:pPr>
      <w:r w:rsidRPr="00A72E0E">
        <w:t>Voorziet uw plan niet in een kwantitatieve, noch in een kwalitatieve behoefte? Schrap het plan, of pas het programma aan, zodat het alsnog in een kwantitatieve en/of kwalitatieve behoefte voorziet.</w:t>
      </w:r>
    </w:p>
    <w:p w:rsidR="00DC21BF" w:rsidRPr="004348EB" w:rsidRDefault="00DC21BF" w:rsidP="00DC21BF"/>
    <w:p w:rsidR="00DC21BF" w:rsidRDefault="00DC21BF" w:rsidP="00DC21BF">
      <w:pPr>
        <w:pStyle w:val="Kop3"/>
      </w:pPr>
      <w:bookmarkStart w:id="297" w:name="_Plan_X_voorziet_6"/>
      <w:bookmarkStart w:id="298" w:name="_Toc535490953"/>
      <w:bookmarkStart w:id="299" w:name="_Toc535841703"/>
      <w:bookmarkStart w:id="300" w:name="_Toc952055"/>
      <w:bookmarkEnd w:id="297"/>
      <w:r>
        <w:t xml:space="preserve">Plan X </w:t>
      </w:r>
      <w:r w:rsidR="000840F5">
        <w:t>voorziet in een kwant</w:t>
      </w:r>
      <w:r>
        <w:t>itatieve behoefte</w:t>
      </w:r>
      <w:bookmarkEnd w:id="298"/>
      <w:bookmarkEnd w:id="299"/>
      <w:bookmarkEnd w:id="300"/>
      <w:r>
        <w:t xml:space="preserve"> </w:t>
      </w:r>
    </w:p>
    <w:p w:rsidR="00DC21BF" w:rsidRDefault="00DC21BF" w:rsidP="00DC21BF">
      <w:pPr>
        <w:rPr>
          <w:rFonts w:eastAsia="Calibri"/>
        </w:rPr>
      </w:pPr>
      <w:r w:rsidRPr="004348EB">
        <w:t xml:space="preserve">Plan [NAAM] voorziet in [AANTAL] </w:t>
      </w:r>
      <w:r w:rsidR="004738AC">
        <w:t>m² w</w:t>
      </w:r>
      <w:r w:rsidR="00730E29">
        <w:t>vo</w:t>
      </w:r>
      <w:r w:rsidRPr="004348EB">
        <w:t>. In het ruimtelijk verzorgingsgebied</w:t>
      </w:r>
      <w:r>
        <w:t xml:space="preserve"> [</w:t>
      </w:r>
      <w:r w:rsidR="001A156C">
        <w:t xml:space="preserve">Bijvoorbeeld </w:t>
      </w:r>
      <w:r w:rsidRPr="004348EB">
        <w:t>GEMEENTE ZAANSTAD/</w:t>
      </w:r>
      <w:r w:rsidRPr="00CF1559">
        <w:t xml:space="preserve">SUBREGIO ZAANSTREEK-WATERLAND </w:t>
      </w:r>
      <w:r w:rsidR="00730E29" w:rsidRPr="00CF1559">
        <w:t>(</w:t>
      </w:r>
      <w:r w:rsidRPr="00CF1559">
        <w:t>EN AMSTERDAM</w:t>
      </w:r>
      <w:r w:rsidR="00730E29" w:rsidRPr="00CF1559">
        <w:t>)</w:t>
      </w:r>
      <w:r w:rsidRPr="00CF1559">
        <w:t xml:space="preserve">/MRA] is sprake van een actuele behoefte van [AANTAL] </w:t>
      </w:r>
      <w:r w:rsidR="00730E29" w:rsidRPr="00CF1559">
        <w:t xml:space="preserve">m² </w:t>
      </w:r>
      <w:r w:rsidR="001A156C" w:rsidRPr="00CF1559">
        <w:t>wvo</w:t>
      </w:r>
      <w:r w:rsidRPr="00CF1559">
        <w:t xml:space="preserve"> voor de periode [2018-2028 / 2019-2029 / 2020-2030]. </w:t>
      </w:r>
      <w:r w:rsidRPr="00CF1559">
        <w:rPr>
          <w:rFonts w:eastAsia="Calibri"/>
        </w:rPr>
        <w:t xml:space="preserve">Hiertoe komen we door de </w:t>
      </w:r>
      <w:r w:rsidRPr="008326E0">
        <w:rPr>
          <w:rFonts w:eastAsia="Calibri"/>
        </w:rPr>
        <w:t xml:space="preserve">ruimtevraag van [AANTAL] </w:t>
      </w:r>
      <w:r w:rsidR="00730E29" w:rsidRPr="008326E0">
        <w:rPr>
          <w:rFonts w:eastAsia="Calibri"/>
        </w:rPr>
        <w:t xml:space="preserve">m² </w:t>
      </w:r>
      <w:r w:rsidR="001A156C" w:rsidRPr="00CF1559">
        <w:rPr>
          <w:rFonts w:eastAsia="Calibri"/>
        </w:rPr>
        <w:t>wvo</w:t>
      </w:r>
      <w:r w:rsidRPr="008326E0">
        <w:rPr>
          <w:rFonts w:eastAsia="Calibri"/>
        </w:rPr>
        <w:t xml:space="preserve">, te confronteren met het </w:t>
      </w:r>
      <w:r w:rsidR="001A156C" w:rsidRPr="00CF1559">
        <w:rPr>
          <w:rFonts w:eastAsia="Calibri"/>
        </w:rPr>
        <w:t xml:space="preserve">leegstaand </w:t>
      </w:r>
      <w:r w:rsidRPr="008326E0">
        <w:rPr>
          <w:rFonts w:eastAsia="Calibri"/>
        </w:rPr>
        <w:t xml:space="preserve">aanbod </w:t>
      </w:r>
      <w:r w:rsidR="001A156C" w:rsidRPr="00CF1559">
        <w:rPr>
          <w:rFonts w:eastAsia="Calibri"/>
        </w:rPr>
        <w:t xml:space="preserve">boven frictieniveau (5-6%) en het </w:t>
      </w:r>
      <w:r w:rsidRPr="008326E0">
        <w:rPr>
          <w:rFonts w:eastAsia="Calibri"/>
        </w:rPr>
        <w:t xml:space="preserve">harde </w:t>
      </w:r>
      <w:r w:rsidR="001A156C" w:rsidRPr="00CF1559">
        <w:rPr>
          <w:rFonts w:eastAsia="Calibri"/>
        </w:rPr>
        <w:t>planaanbod in het verzorgingsgebied</w:t>
      </w:r>
      <w:r w:rsidRPr="00CF1559">
        <w:rPr>
          <w:rFonts w:eastAsia="Calibri"/>
        </w:rPr>
        <w:t>, namelijk</w:t>
      </w:r>
      <w:r w:rsidRPr="0050779D">
        <w:rPr>
          <w:rFonts w:eastAsia="Calibri"/>
        </w:rPr>
        <w:t xml:space="preserve"> [AANTAL] </w:t>
      </w:r>
      <w:r w:rsidR="00730E29">
        <w:rPr>
          <w:rFonts w:eastAsia="Calibri"/>
        </w:rPr>
        <w:t xml:space="preserve">m² </w:t>
      </w:r>
      <w:r w:rsidR="001A156C">
        <w:rPr>
          <w:rFonts w:eastAsia="Calibri"/>
        </w:rPr>
        <w:t>wvo</w:t>
      </w:r>
      <w:r w:rsidRPr="0050779D">
        <w:rPr>
          <w:rFonts w:eastAsia="Calibri"/>
        </w:rPr>
        <w:t>.</w:t>
      </w:r>
    </w:p>
    <w:p w:rsidR="00DC21BF" w:rsidRDefault="00DC21BF" w:rsidP="00DC21BF"/>
    <w:p w:rsidR="00DC21BF" w:rsidRDefault="00DC21BF" w:rsidP="00251C7C">
      <w:pPr>
        <w:pStyle w:val="Lijstopsomteken"/>
      </w:pPr>
      <w:r>
        <w:t xml:space="preserve">De actuele behoefte (ruimtevraag) in het verzorgingsgebied bedraagt [X] </w:t>
      </w:r>
      <w:r w:rsidR="00730E29">
        <w:t xml:space="preserve">m² </w:t>
      </w:r>
      <w:r w:rsidR="003E4181">
        <w:t>wvo</w:t>
      </w:r>
      <w:r>
        <w:t>.</w:t>
      </w:r>
    </w:p>
    <w:p w:rsidR="00DC21BF" w:rsidRDefault="00DC21BF" w:rsidP="00251C7C">
      <w:pPr>
        <w:pStyle w:val="Lijstopsomteken"/>
      </w:pPr>
      <w:r>
        <w:t xml:space="preserve">Het harde planaanbod in </w:t>
      </w:r>
      <w:r w:rsidR="007B144A">
        <w:t>het verzorgingsgebied</w:t>
      </w:r>
      <w:r>
        <w:t xml:space="preserve"> bedraagt [Y] </w:t>
      </w:r>
      <w:r w:rsidR="00730E29">
        <w:t xml:space="preserve">m² </w:t>
      </w:r>
      <w:r w:rsidR="003E4181">
        <w:t>wvo</w:t>
      </w:r>
      <w:r>
        <w:t>.</w:t>
      </w:r>
    </w:p>
    <w:p w:rsidR="00DC21BF" w:rsidRDefault="00DC21BF" w:rsidP="00251C7C">
      <w:pPr>
        <w:pStyle w:val="Lijstopsomteken"/>
      </w:pPr>
      <w:r>
        <w:t xml:space="preserve">De resterende behoefte die hieruit voortvloeit is [Z (X-Y)] </w:t>
      </w:r>
      <w:r w:rsidR="00730E29">
        <w:t xml:space="preserve">m² </w:t>
      </w:r>
      <w:r w:rsidR="003E4181">
        <w:t>wvo</w:t>
      </w:r>
      <w:r>
        <w:t>.</w:t>
      </w:r>
    </w:p>
    <w:p w:rsidR="00DC21BF" w:rsidRDefault="00DC21BF" w:rsidP="00251C7C">
      <w:pPr>
        <w:pStyle w:val="Lijstopsomteken"/>
      </w:pPr>
      <w:r>
        <w:t xml:space="preserve">Plan [NAAM] is met [AANTAL] </w:t>
      </w:r>
      <w:r w:rsidR="00730E29">
        <w:t>m²</w:t>
      </w:r>
      <w:r>
        <w:t xml:space="preserve"> kleiner dan de resterende behoefte, namelijk [Z] hectare.</w:t>
      </w:r>
    </w:p>
    <w:p w:rsidR="00DC21BF" w:rsidRDefault="00DC21BF" w:rsidP="00251C7C">
      <w:pPr>
        <w:pStyle w:val="Lijstopsomteken"/>
      </w:pPr>
      <w:r>
        <w:t>Kortom, plan [NAAM] voorziet in een kwantitatieve behoefte</w:t>
      </w:r>
      <w:r w:rsidR="00AC7557">
        <w:t>.</w:t>
      </w:r>
    </w:p>
    <w:p w:rsidR="00DC21BF" w:rsidRPr="004348EB" w:rsidRDefault="00DC21BF" w:rsidP="00DC21BF"/>
    <w:p w:rsidR="00605A26" w:rsidRDefault="00605A26" w:rsidP="00605A26">
      <w:pPr>
        <w:pStyle w:val="Kadertitel"/>
      </w:pPr>
      <w:r>
        <w:t>Vervolgstappen ladder</w:t>
      </w:r>
    </w:p>
    <w:p w:rsidR="00605A26" w:rsidRDefault="00605A26" w:rsidP="00605A26">
      <w:pPr>
        <w:pStyle w:val="Kadertekst"/>
      </w:pPr>
      <w:r>
        <w:t xml:space="preserve">Ga verder naar </w:t>
      </w:r>
      <w:hyperlink w:anchor="_Plan_X_voorziet_7" w:history="1">
        <w:r w:rsidR="001E6733" w:rsidRPr="002C3AF1">
          <w:rPr>
            <w:rStyle w:val="Hyperlink"/>
            <w:rFonts w:asciiTheme="minorHAnsi" w:hAnsiTheme="minorHAnsi"/>
            <w:sz w:val="19"/>
            <w:highlight w:val="lightGray"/>
            <w:u w:val="single"/>
          </w:rPr>
          <w:t>6.4.2</w:t>
        </w:r>
      </w:hyperlink>
      <w:r w:rsidRPr="00DD3E25">
        <w:rPr>
          <w:rStyle w:val="Hyperlink"/>
          <w:rFonts w:asciiTheme="minorHAnsi" w:hAnsiTheme="minorHAnsi"/>
          <w:sz w:val="19"/>
        </w:rPr>
        <w:t>.</w:t>
      </w:r>
    </w:p>
    <w:p w:rsidR="00DC21BF" w:rsidRPr="004348EB" w:rsidRDefault="00DC21BF" w:rsidP="00DC21BF"/>
    <w:p w:rsidR="00DC21BF" w:rsidRPr="00DA1698" w:rsidRDefault="00DC21BF" w:rsidP="00DC21BF">
      <w:pPr>
        <w:pStyle w:val="Kop3"/>
      </w:pPr>
      <w:bookmarkStart w:id="301" w:name="_Plan_X_voorziet_7"/>
      <w:bookmarkStart w:id="302" w:name="_Toc535490954"/>
      <w:bookmarkStart w:id="303" w:name="_Toc535841704"/>
      <w:bookmarkStart w:id="304" w:name="_Toc952056"/>
      <w:bookmarkEnd w:id="301"/>
      <w:r>
        <w:t>Plan X voorziet (</w:t>
      </w:r>
      <w:r w:rsidR="000840F5">
        <w:t>ook) in een kwal</w:t>
      </w:r>
      <w:r>
        <w:t>itatieve behoefte</w:t>
      </w:r>
      <w:bookmarkEnd w:id="302"/>
      <w:bookmarkEnd w:id="303"/>
      <w:bookmarkEnd w:id="304"/>
    </w:p>
    <w:p w:rsidR="003E4181" w:rsidRDefault="003E4181" w:rsidP="00DC21BF">
      <w:r>
        <w:t>Naast bovenstaande kwantitatieve behoefte, zien we tevens een kwalitatieve behoefte. We geven daarvoor de volgende argumenten:</w:t>
      </w:r>
    </w:p>
    <w:p w:rsidR="00DC21BF" w:rsidRDefault="003E4181" w:rsidP="00AF22EF">
      <w:pPr>
        <w:pStyle w:val="Lijstopsomteken"/>
      </w:pPr>
      <w:r>
        <w:t>Bijvoorbeeld: we constateren dat het grootste deel van de huidige supermarkten in gemeente (X) geen marktconforme omvang heeft, terwijl we landelijk een trend zien van schaalvergroting in de supermarktbranche. Via het voorliggende initiatief wordt de supermarktstructuur in gemeente (X) verder geoptimaliseerd.</w:t>
      </w:r>
    </w:p>
    <w:p w:rsidR="003E4181" w:rsidRDefault="003E4181" w:rsidP="00AF22EF">
      <w:pPr>
        <w:pStyle w:val="Lijstopsomteken"/>
      </w:pPr>
      <w:r>
        <w:t>(X)</w:t>
      </w:r>
    </w:p>
    <w:p w:rsidR="003E4181" w:rsidRPr="005308CD" w:rsidRDefault="003E4181" w:rsidP="00AF22EF">
      <w:pPr>
        <w:pStyle w:val="Lijstopsomteken"/>
      </w:pPr>
      <w:r>
        <w:t>(X)</w:t>
      </w:r>
    </w:p>
    <w:p w:rsidR="00605A26" w:rsidRDefault="00605A26" w:rsidP="00605A26">
      <w:pPr>
        <w:pStyle w:val="Kadertitel"/>
      </w:pPr>
      <w:r>
        <w:lastRenderedPageBreak/>
        <w:t>Vervolgstappen ladder</w:t>
      </w:r>
    </w:p>
    <w:p w:rsidR="00605A26" w:rsidRDefault="00605A26" w:rsidP="00605A26">
      <w:pPr>
        <w:pStyle w:val="Kadertekst"/>
      </w:pPr>
      <w:r>
        <w:t xml:space="preserve">Ga verder naar </w:t>
      </w:r>
      <w:hyperlink w:anchor="_Ligt_het_plan_3" w:history="1">
        <w:r>
          <w:rPr>
            <w:rStyle w:val="Hyperlink"/>
            <w:rFonts w:asciiTheme="minorHAnsi" w:hAnsiTheme="minorHAnsi"/>
            <w:sz w:val="19"/>
            <w:highlight w:val="lightGray"/>
            <w:u w:val="single"/>
          </w:rPr>
          <w:t>6</w:t>
        </w:r>
        <w:r w:rsidRPr="00894BF6">
          <w:rPr>
            <w:rStyle w:val="Hyperlink"/>
            <w:rFonts w:asciiTheme="minorHAnsi" w:hAnsiTheme="minorHAnsi"/>
            <w:sz w:val="19"/>
            <w:highlight w:val="lightGray"/>
            <w:u w:val="single"/>
          </w:rPr>
          <w:t>.5</w:t>
        </w:r>
      </w:hyperlink>
      <w:r w:rsidRPr="00DD3E25">
        <w:rPr>
          <w:rStyle w:val="Hyperlink"/>
          <w:rFonts w:asciiTheme="minorHAnsi" w:hAnsiTheme="minorHAnsi"/>
          <w:sz w:val="19"/>
        </w:rPr>
        <w:t>.</w:t>
      </w:r>
    </w:p>
    <w:p w:rsidR="00605A26" w:rsidRDefault="00605A26" w:rsidP="006402A1"/>
    <w:p w:rsidR="006402A1" w:rsidRDefault="006402A1" w:rsidP="006402A1">
      <w:pPr>
        <w:pStyle w:val="Kop2"/>
      </w:pPr>
      <w:bookmarkStart w:id="305" w:name="_Ligt_het_plan_3"/>
      <w:bookmarkStart w:id="306" w:name="_Toc535841705"/>
      <w:bookmarkStart w:id="307" w:name="_Toc952057"/>
      <w:bookmarkEnd w:id="305"/>
      <w:r>
        <w:t>Ligt het plan binnen bestaand stedelijk gebied?</w:t>
      </w:r>
      <w:bookmarkEnd w:id="306"/>
      <w:bookmarkEnd w:id="307"/>
      <w:r>
        <w:t xml:space="preserve"> </w:t>
      </w:r>
    </w:p>
    <w:p w:rsidR="00AF5CA3" w:rsidRDefault="00AF5CA3" w:rsidP="00AF5CA3">
      <w:pPr>
        <w:pStyle w:val="Kadertekst"/>
      </w:pPr>
      <w:r>
        <w:t xml:space="preserve">Zie </w:t>
      </w:r>
      <w:hyperlink w:anchor="_Bestaand_stedelijk_gebied" w:history="1">
        <w:r w:rsidRPr="0069737F">
          <w:rPr>
            <w:rStyle w:val="Hyperlink"/>
            <w:rFonts w:asciiTheme="minorHAnsi" w:hAnsiTheme="minorHAnsi"/>
            <w:sz w:val="19"/>
            <w:highlight w:val="lightGray"/>
            <w:u w:val="single"/>
          </w:rPr>
          <w:t>2.4</w:t>
        </w:r>
      </w:hyperlink>
      <w:r>
        <w:t xml:space="preserve"> </w:t>
      </w:r>
      <w:r w:rsidR="00E03133">
        <w:t>voor de definitie</w:t>
      </w:r>
      <w:r>
        <w:t xml:space="preserve"> van bestaand stedelijk gebied (BSG) en hoe u dit moet zien. </w:t>
      </w:r>
    </w:p>
    <w:p w:rsidR="00AF5CA3" w:rsidRDefault="00AF5CA3" w:rsidP="00AF5CA3">
      <w:pPr>
        <w:pStyle w:val="Kadertekst"/>
      </w:pPr>
    </w:p>
    <w:p w:rsidR="00AF5CA3" w:rsidRDefault="00CA3602" w:rsidP="00AF5CA3">
      <w:pPr>
        <w:pStyle w:val="Kaderopsomteken"/>
      </w:pPr>
      <w:r>
        <w:t>Ligt uw plan</w:t>
      </w:r>
      <w:r w:rsidR="00AF5CA3">
        <w:t xml:space="preserve"> binnen BSG? Gebruik </w:t>
      </w:r>
      <w:hyperlink w:anchor="_Plan_X_ligt_7" w:history="1">
        <w:r w:rsidR="00AF5CA3" w:rsidRPr="00605A26">
          <w:rPr>
            <w:rStyle w:val="Hyperlink"/>
            <w:rFonts w:asciiTheme="minorHAnsi" w:hAnsiTheme="minorHAnsi"/>
            <w:sz w:val="19"/>
            <w:highlight w:val="lightGray"/>
            <w:u w:val="single"/>
          </w:rPr>
          <w:t>6.5.1</w:t>
        </w:r>
      </w:hyperlink>
      <w:r w:rsidR="00AF5CA3">
        <w:t xml:space="preserve"> </w:t>
      </w:r>
      <w:r w:rsidR="00F83729">
        <w:t>als (input voor) uw motivering</w:t>
      </w:r>
      <w:r w:rsidR="00AF5CA3">
        <w:t xml:space="preserve">. U hoeft geen alternatieven binnen BSG af te wegen. Uw plan ligt immers al binnen BSG.  </w:t>
      </w:r>
    </w:p>
    <w:p w:rsidR="00AF5CA3" w:rsidRDefault="00AF5CA3" w:rsidP="00AF5CA3">
      <w:pPr>
        <w:pStyle w:val="Kaderopsomteken"/>
      </w:pPr>
      <w:r>
        <w:t xml:space="preserve">Ligt uw plan buiten BSG, maar kunt u motiveren dat er binnen BSG geen geschikte en/of beschikbare plekken voorhanden zijn? Gebruik </w:t>
      </w:r>
      <w:hyperlink w:anchor="_Plan_X_ligt_5" w:history="1">
        <w:r w:rsidRPr="00605A26">
          <w:rPr>
            <w:rStyle w:val="Hyperlink"/>
            <w:rFonts w:asciiTheme="minorHAnsi" w:hAnsiTheme="minorHAnsi"/>
            <w:sz w:val="19"/>
            <w:highlight w:val="lightGray"/>
            <w:u w:val="single"/>
          </w:rPr>
          <w:t>6.5.2</w:t>
        </w:r>
      </w:hyperlink>
      <w:r>
        <w:t xml:space="preserve"> </w:t>
      </w:r>
      <w:r w:rsidR="00F83729">
        <w:t>als (input voor) uw motivering</w:t>
      </w:r>
      <w:r>
        <w:t>.</w:t>
      </w:r>
    </w:p>
    <w:p w:rsidR="00AF5CA3" w:rsidRDefault="00AF5CA3" w:rsidP="00AF5CA3">
      <w:pPr>
        <w:pStyle w:val="Kaderopsomteken"/>
      </w:pPr>
      <w:r>
        <w:t xml:space="preserve">Ligt uw plan buiten BSG en zijn er geschikte en of beschikbare alternatieven binnen BSG voorhanden? Overweeg een dergelijke locatie voor uw plan of – als u dat niet wilt of kunt – pas het plan en programma aan, zodat het alsnog past bij de plek en locatiekeuze buiten BSG legitiem is. </w:t>
      </w:r>
    </w:p>
    <w:p w:rsidR="00AF5CA3" w:rsidRDefault="00AF5CA3" w:rsidP="00AF5CA3"/>
    <w:p w:rsidR="00AF5CA3" w:rsidRDefault="00AF5CA3" w:rsidP="00AF5CA3">
      <w:pPr>
        <w:pStyle w:val="Kop3"/>
      </w:pPr>
      <w:bookmarkStart w:id="308" w:name="_Plan_X_ligt_7"/>
      <w:bookmarkStart w:id="309" w:name="_Toc535490956"/>
      <w:bookmarkStart w:id="310" w:name="_Toc535841706"/>
      <w:bookmarkStart w:id="311" w:name="_Toc952058"/>
      <w:bookmarkEnd w:id="308"/>
      <w:r>
        <w:t>Plan X ligt binnen BSG, dus geen alternatievenafweging vereist</w:t>
      </w:r>
      <w:bookmarkEnd w:id="309"/>
      <w:bookmarkEnd w:id="310"/>
      <w:bookmarkEnd w:id="311"/>
    </w:p>
    <w:p w:rsidR="00AF5CA3" w:rsidRDefault="00AF5CA3" w:rsidP="00AF5CA3">
      <w:r>
        <w:t>Het plangebied ligt binnen BSG. Het plan ligt</w:t>
      </w:r>
      <w:r w:rsidRPr="00A06179">
        <w:t xml:space="preserve"> </w:t>
      </w:r>
      <w:r>
        <w:t>binnen</w:t>
      </w:r>
      <w:r w:rsidRPr="00A06179">
        <w:t xml:space="preserve"> het bestaand stedelijk weefsel van </w:t>
      </w:r>
      <w:r>
        <w:t>[NAAM KERN] en/of</w:t>
      </w:r>
      <w:r w:rsidRPr="00A06179">
        <w:t xml:space="preserve"> het vigerende bestemmingsplan </w:t>
      </w:r>
      <w:r w:rsidR="00432A3D">
        <w:t>[</w:t>
      </w:r>
      <w:r>
        <w:t>NAAM BESTEMMINGSPLAN</w:t>
      </w:r>
      <w:r w:rsidR="00432A3D">
        <w:t>]</w:t>
      </w:r>
      <w:r>
        <w:t xml:space="preserve"> maakt reeds een stedelijke functie mogelijk</w:t>
      </w:r>
      <w:r w:rsidRPr="00A06179">
        <w:t xml:space="preserve">. </w:t>
      </w:r>
      <w:r>
        <w:t xml:space="preserve">Ook op dit aspect voldoet de ontwikkeling dus aan de Ladder. </w:t>
      </w:r>
    </w:p>
    <w:p w:rsidR="00DE1C25" w:rsidRDefault="00DE1C25" w:rsidP="00AF5CA3"/>
    <w:p w:rsidR="00DE1C25" w:rsidRDefault="00DE1C25" w:rsidP="00DE1C25">
      <w:pPr>
        <w:pStyle w:val="Kadertitel"/>
      </w:pPr>
      <w:r>
        <w:t>Vervolgstappen ladder</w:t>
      </w:r>
    </w:p>
    <w:p w:rsidR="00DE1C25" w:rsidRDefault="00DE1C25" w:rsidP="00DE1C25">
      <w:pPr>
        <w:pStyle w:val="Kadertekst"/>
      </w:pPr>
      <w:r>
        <w:t xml:space="preserve">U heeft alle stappen doorlopen en bent klaar met de Ladder-onderbouwing.  </w:t>
      </w:r>
    </w:p>
    <w:p w:rsidR="00AF5CA3" w:rsidRPr="009916E7" w:rsidRDefault="00AF5CA3" w:rsidP="00AF5CA3"/>
    <w:p w:rsidR="00AF5CA3" w:rsidRDefault="00AF5CA3" w:rsidP="00AF5CA3">
      <w:pPr>
        <w:pStyle w:val="Kop3"/>
      </w:pPr>
      <w:bookmarkStart w:id="312" w:name="_Plan_X_ligt_5"/>
      <w:bookmarkStart w:id="313" w:name="_Toc535490957"/>
      <w:bookmarkStart w:id="314" w:name="_Toc535841707"/>
      <w:bookmarkStart w:id="315" w:name="_Toc952059"/>
      <w:bookmarkEnd w:id="312"/>
      <w:r>
        <w:t>Plan X ligt buiten BSG, maar binnen BSG zijn geen geschikte/beschikbare alternatieven</w:t>
      </w:r>
      <w:bookmarkEnd w:id="313"/>
      <w:bookmarkEnd w:id="314"/>
      <w:bookmarkEnd w:id="315"/>
    </w:p>
    <w:p w:rsidR="00AF5CA3" w:rsidRDefault="00AF5CA3" w:rsidP="00AF5CA3">
      <w:r>
        <w:t>Plan X ligt buiten het bestaand stedelijk weefsel van [NAAM KERN] en/of he</w:t>
      </w:r>
      <w:r w:rsidRPr="00A06179">
        <w:t xml:space="preserve">t vigerende bestemmingsplan </w:t>
      </w:r>
      <w:r w:rsidR="00432A3D">
        <w:t>[</w:t>
      </w:r>
      <w:r>
        <w:t>NAAM BESTEMMINGSPLAN</w:t>
      </w:r>
      <w:r w:rsidR="00432A3D">
        <w:t>]</w:t>
      </w:r>
      <w:r>
        <w:t xml:space="preserve"> maakt nog geen stedelijke functie(s) mogelijk</w:t>
      </w:r>
      <w:r w:rsidRPr="00A06179">
        <w:t>.</w:t>
      </w:r>
      <w:r>
        <w:t xml:space="preserve"> </w:t>
      </w:r>
    </w:p>
    <w:p w:rsidR="00AF5CA3" w:rsidRDefault="00AF5CA3" w:rsidP="00AF5CA3"/>
    <w:p w:rsidR="00AF5CA3" w:rsidRPr="00793F6B" w:rsidRDefault="00AF5CA3" w:rsidP="00AF5CA3">
      <w:r>
        <w:t>Uit een alternatievenafweging blijken echter geen locaties binnen BSG [GESCHIKT/BESCHIKBAAR] (te maken) als alternatief voor de hier beoogde locatie. Er zijn geen alternatieve locaties binnen BSG voorhanden en/of deze zijn [TECHNISCH/JURIDISCH/QUA OPPERVLAKTE/QUA KOSTEN/QUA OMGEVINGSKWALITEIT] niet redelijkerwijs geschikt te maken als alternatief voor de nu beoogde locatie.  Kortom, bij gebrek aan reële alternatieven binnen BSG is de voorliggende locatie buiten BSG het meest geschikt, en voldoet daarmee aan de Ladder.</w:t>
      </w:r>
    </w:p>
    <w:p w:rsidR="00AF5CA3" w:rsidRPr="006402A1" w:rsidRDefault="00AF5CA3" w:rsidP="00AF5CA3"/>
    <w:p w:rsidR="00DE1C25" w:rsidRDefault="00DE1C25" w:rsidP="00DE1C25">
      <w:pPr>
        <w:pStyle w:val="Kadertitel"/>
      </w:pPr>
      <w:r>
        <w:t>Vervolgstappen ladder</w:t>
      </w:r>
    </w:p>
    <w:p w:rsidR="00DE1C25" w:rsidRDefault="00DE1C25" w:rsidP="00DE1C25">
      <w:pPr>
        <w:pStyle w:val="Kadertekst"/>
      </w:pPr>
      <w:r>
        <w:t>U heeft alle stappen doorlo</w:t>
      </w:r>
      <w:r w:rsidR="00461DE5">
        <w:t>pen en bent klaar met de Ladder</w:t>
      </w:r>
      <w:r>
        <w:t xml:space="preserve">onderbouwing.  </w:t>
      </w:r>
    </w:p>
    <w:p w:rsidR="00AF5CA3" w:rsidRPr="00AF5CA3" w:rsidRDefault="00AF5CA3" w:rsidP="00AF5CA3"/>
    <w:p w:rsidR="006402A1" w:rsidRPr="006402A1" w:rsidRDefault="006402A1" w:rsidP="006402A1"/>
    <w:p w:rsidR="006402A1" w:rsidRPr="006402A1" w:rsidRDefault="006402A1" w:rsidP="006402A1"/>
    <w:p w:rsidR="007E0F47" w:rsidRDefault="007E0F47" w:rsidP="007E0F47">
      <w:pPr>
        <w:rPr>
          <w:rFonts w:eastAsiaTheme="majorEastAsia" w:cstheme="majorBidi"/>
          <w:color w:val="0098D8"/>
          <w:sz w:val="88"/>
          <w:szCs w:val="28"/>
        </w:rPr>
      </w:pPr>
      <w:r>
        <w:br w:type="page"/>
      </w:r>
    </w:p>
    <w:p w:rsidR="005308CD" w:rsidRDefault="005953D3" w:rsidP="007E0F47">
      <w:pPr>
        <w:pStyle w:val="Kop1"/>
      </w:pPr>
      <w:bookmarkStart w:id="316" w:name="_Toc952060"/>
      <w:r>
        <w:lastRenderedPageBreak/>
        <w:t>Basis Ladder</w:t>
      </w:r>
      <w:r w:rsidR="00351428">
        <w:t>-</w:t>
      </w:r>
      <w:r>
        <w:t xml:space="preserve">onderbouwing </w:t>
      </w:r>
      <w:r w:rsidR="00B569A6">
        <w:t>Hotel</w:t>
      </w:r>
      <w:r w:rsidR="005308CD">
        <w:t>s</w:t>
      </w:r>
      <w:bookmarkEnd w:id="316"/>
    </w:p>
    <w:p w:rsidR="00ED3FA1" w:rsidRPr="00ED3FA1" w:rsidRDefault="007808C8" w:rsidP="007808C8">
      <w:pPr>
        <w:pStyle w:val="Geenafstand"/>
      </w:pPr>
      <w:r w:rsidRPr="007808C8">
        <w:rPr>
          <w:noProof/>
          <w:lang w:eastAsia="nl-NL"/>
        </w:rPr>
        <w:drawing>
          <wp:inline distT="0" distB="0" distL="0" distR="0" wp14:anchorId="57809B5F" wp14:editId="7BD5613A">
            <wp:extent cx="6192000" cy="3518489"/>
            <wp:effectExtent l="0" t="0" r="0" b="6350"/>
            <wp:docPr id="289" name="Afbeelding 289" descr="F:\Projecten\2018\Q2 18.121\18.228 Gemeente Zaanstad Opzetten systematiek voor LDV-onderbouwing en –monitoring\Figuren\Illustraties Jorn\Stroomschema Hot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rojecten\2018\Q2 18.121\18.228 Gemeente Zaanstad Opzetten systematiek voor LDV-onderbouwing en –monitoring\Figuren\Illustraties Jorn\Stroomschema Hote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000" cy="3518489"/>
                    </a:xfrm>
                    <a:prstGeom prst="rect">
                      <a:avLst/>
                    </a:prstGeom>
                    <a:noFill/>
                    <a:ln>
                      <a:noFill/>
                    </a:ln>
                  </pic:spPr>
                </pic:pic>
              </a:graphicData>
            </a:graphic>
          </wp:inline>
        </w:drawing>
      </w:r>
    </w:p>
    <w:p w:rsidR="00CA3B3B" w:rsidRDefault="00CA3B3B" w:rsidP="00CA3B3B"/>
    <w:p w:rsidR="00CA3B3B" w:rsidRDefault="00CA3B3B" w:rsidP="00CA3B3B">
      <w:pPr>
        <w:pStyle w:val="Kop2"/>
        <w:numPr>
          <w:ilvl w:val="1"/>
          <w:numId w:val="1"/>
        </w:numPr>
      </w:pPr>
      <w:bookmarkStart w:id="317" w:name="_Toc529277300"/>
      <w:bookmarkStart w:id="318" w:name="_Toc535841709"/>
      <w:bookmarkStart w:id="319" w:name="_Toc952061"/>
      <w:r>
        <w:t>Achtergrond ‘Plan X’</w:t>
      </w:r>
      <w:bookmarkEnd w:id="317"/>
      <w:bookmarkEnd w:id="318"/>
      <w:bookmarkEnd w:id="319"/>
      <w:r>
        <w:t xml:space="preserve"> </w:t>
      </w:r>
    </w:p>
    <w:p w:rsidR="00CA3B3B" w:rsidRDefault="00CA3B3B" w:rsidP="00441BC4">
      <w:pPr>
        <w:pStyle w:val="Kadertekst"/>
      </w:pPr>
      <w:r>
        <w:t xml:space="preserve">Geef hier een omschrijving van uw plan en hotelprogramma en eventuele aanvullende functies (bijvoorbeeld congresfaciliteiten, wellnessfaciliteiten, leisure, etc.). Hoe specifieker u bent, des te gerichter kunt u </w:t>
      </w:r>
      <w:r w:rsidR="00555CE0">
        <w:t>uw</w:t>
      </w:r>
      <w:r>
        <w:t xml:space="preserve"> plan </w:t>
      </w:r>
      <w:r w:rsidR="00555CE0" w:rsidRPr="00825DBA">
        <w:t>doorgaans</w:t>
      </w:r>
      <w:r w:rsidR="00555CE0" w:rsidRPr="00825DBA">
        <w:rPr>
          <w:rStyle w:val="Voetnootmarkering"/>
        </w:rPr>
        <w:footnoteReference w:id="28"/>
      </w:r>
      <w:r>
        <w:t xml:space="preserve">onderbouwen. Om hoeveel vierkante meter per functie gaat het? </w:t>
      </w:r>
      <w:r w:rsidR="00555CE0" w:rsidRPr="00825DBA">
        <w:t xml:space="preserve">Met sterke kwalitatieve argumenten kunt u immers onderbouwen waarom een locatie geschikt is (en waarom eventuele alternatieven binnen BSG dat niet zijn). </w:t>
      </w:r>
      <w:r>
        <w:t>Denk daarbij aan:</w:t>
      </w:r>
    </w:p>
    <w:p w:rsidR="00CA3B3B" w:rsidRDefault="00CA3B3B" w:rsidP="00441BC4">
      <w:pPr>
        <w:pStyle w:val="Kaderopsomteken"/>
      </w:pPr>
      <w:r>
        <w:t>Aantal kamers</w:t>
      </w:r>
    </w:p>
    <w:p w:rsidR="00CA3B3B" w:rsidRDefault="00CA3B3B" w:rsidP="00441BC4">
      <w:pPr>
        <w:pStyle w:val="Kaderopsomteken"/>
      </w:pPr>
      <w:r>
        <w:t>Type doelgroep (toeristisch/zakelijk)</w:t>
      </w:r>
    </w:p>
    <w:p w:rsidR="00CA3B3B" w:rsidRDefault="00CA3B3B" w:rsidP="00441BC4">
      <w:pPr>
        <w:pStyle w:val="Kaderopsomteken"/>
      </w:pPr>
      <w:r>
        <w:t>Hoogwaardig of basic hotel? (Bijv. in aantal sterren)</w:t>
      </w:r>
    </w:p>
    <w:p w:rsidR="00CA3B3B" w:rsidRDefault="00CA3B3B" w:rsidP="00441BC4">
      <w:pPr>
        <w:pStyle w:val="Kaderopsomteken"/>
      </w:pPr>
      <w:r>
        <w:t>Keten- of boetiekhotel? Indien bekend: welke keten/welk format?</w:t>
      </w:r>
    </w:p>
    <w:p w:rsidR="00CA3B3B" w:rsidRDefault="00CA3B3B" w:rsidP="00441BC4">
      <w:pPr>
        <w:pStyle w:val="Kaderopsomteken"/>
      </w:pPr>
      <w:r>
        <w:t>Ruimtelijke locatiekwaliteiten (bijzondere plek?)</w:t>
      </w:r>
    </w:p>
    <w:p w:rsidR="00CA3B3B" w:rsidRDefault="00CA3B3B" w:rsidP="00441BC4">
      <w:pPr>
        <w:pStyle w:val="Kaderopsomteken"/>
      </w:pPr>
      <w:r>
        <w:t>Bereikbaarheid</w:t>
      </w:r>
    </w:p>
    <w:p w:rsidR="00555CE0" w:rsidRDefault="00555CE0" w:rsidP="00555CE0"/>
    <w:p w:rsidR="00555CE0" w:rsidRDefault="00555CE0" w:rsidP="00555CE0">
      <w:pPr>
        <w:pStyle w:val="Kadertitel"/>
      </w:pPr>
      <w:r>
        <w:t>Vervolgstappen ladder</w:t>
      </w:r>
    </w:p>
    <w:p w:rsidR="00555CE0" w:rsidRDefault="00555CE0" w:rsidP="00DD3E25">
      <w:pPr>
        <w:pStyle w:val="Kadertekst"/>
      </w:pPr>
      <w:r>
        <w:t xml:space="preserve">Ga verder naar </w:t>
      </w:r>
      <w:hyperlink w:anchor="_Is_het_plan_4" w:history="1">
        <w:r w:rsidR="00284F82" w:rsidRPr="006870D1">
          <w:rPr>
            <w:rStyle w:val="Hyperlink"/>
            <w:rFonts w:asciiTheme="minorHAnsi" w:hAnsiTheme="minorHAnsi"/>
            <w:sz w:val="19"/>
            <w:highlight w:val="lightGray"/>
            <w:u w:val="single"/>
          </w:rPr>
          <w:t>7</w:t>
        </w:r>
        <w:r w:rsidRPr="006870D1">
          <w:rPr>
            <w:rStyle w:val="Hyperlink"/>
            <w:rFonts w:asciiTheme="minorHAnsi" w:hAnsiTheme="minorHAnsi"/>
            <w:sz w:val="19"/>
            <w:highlight w:val="lightGray"/>
            <w:u w:val="single"/>
          </w:rPr>
          <w:t>.2</w:t>
        </w:r>
      </w:hyperlink>
      <w:r w:rsidR="00DD3E25" w:rsidRPr="00DD3E25">
        <w:t>.</w:t>
      </w:r>
    </w:p>
    <w:p w:rsidR="00555CE0" w:rsidRDefault="00555CE0" w:rsidP="00441BC4"/>
    <w:p w:rsidR="00CF6491" w:rsidRPr="005422A7" w:rsidRDefault="00E806BE" w:rsidP="00CF6491">
      <w:pPr>
        <w:pStyle w:val="Kop2"/>
        <w:numPr>
          <w:ilvl w:val="1"/>
          <w:numId w:val="1"/>
        </w:numPr>
      </w:pPr>
      <w:bookmarkStart w:id="320" w:name="_Is_het_plan_4"/>
      <w:bookmarkStart w:id="321" w:name="_Toc535841710"/>
      <w:bookmarkStart w:id="322" w:name="_Toc952062"/>
      <w:bookmarkEnd w:id="320"/>
      <w:r>
        <w:lastRenderedPageBreak/>
        <w:t>Is het plan een nieuwe stedelijke ontwikkeling?</w:t>
      </w:r>
      <w:bookmarkEnd w:id="321"/>
      <w:bookmarkEnd w:id="322"/>
      <w:r>
        <w:t xml:space="preserve"> </w:t>
      </w:r>
    </w:p>
    <w:p w:rsidR="00C54514" w:rsidRDefault="00CA3B3B" w:rsidP="00C54514">
      <w:pPr>
        <w:pStyle w:val="Kadertekst"/>
      </w:pPr>
      <w:r>
        <w:t xml:space="preserve">Zie </w:t>
      </w:r>
      <w:hyperlink w:anchor="_Nieuwe_stedelijke_ontwikkeling" w:history="1">
        <w:r w:rsidRPr="006870D1">
          <w:rPr>
            <w:rStyle w:val="Hyperlink"/>
            <w:rFonts w:asciiTheme="minorHAnsi" w:hAnsiTheme="minorHAnsi"/>
            <w:sz w:val="19"/>
            <w:highlight w:val="lightGray"/>
            <w:u w:val="single"/>
          </w:rPr>
          <w:t>2.1</w:t>
        </w:r>
      </w:hyperlink>
      <w:r>
        <w:t xml:space="preserve"> voor de toelichting van een NSO en de specifieke ondergrens bij woningen. </w:t>
      </w:r>
    </w:p>
    <w:p w:rsidR="00284F82" w:rsidRDefault="00284F82" w:rsidP="00C54514">
      <w:pPr>
        <w:pStyle w:val="Kadertekst"/>
      </w:pPr>
    </w:p>
    <w:p w:rsidR="00CA3B3B" w:rsidRDefault="00CA3B3B" w:rsidP="00C54514">
      <w:pPr>
        <w:pStyle w:val="Kaderopsomteken"/>
      </w:pPr>
      <w:r>
        <w:t xml:space="preserve">Is op </w:t>
      </w:r>
      <w:r w:rsidR="00BC06A6">
        <w:t>basis daarvan</w:t>
      </w:r>
      <w:r>
        <w:t xml:space="preserve"> geen sprake van stedelijke ontwikkeling? </w:t>
      </w:r>
      <w:r w:rsidR="00100B15">
        <w:t xml:space="preserve">Gebruik </w:t>
      </w:r>
      <w:hyperlink w:anchor="_Plan_X_is_7" w:history="1">
        <w:r w:rsidR="00441BC4" w:rsidRPr="006870D1">
          <w:rPr>
            <w:rStyle w:val="Hyperlink"/>
            <w:rFonts w:asciiTheme="minorHAnsi" w:hAnsiTheme="minorHAnsi"/>
            <w:sz w:val="19"/>
            <w:highlight w:val="lightGray"/>
            <w:u w:val="single"/>
          </w:rPr>
          <w:t>7</w:t>
        </w:r>
        <w:r w:rsidRPr="006870D1">
          <w:rPr>
            <w:rStyle w:val="Hyperlink"/>
            <w:rFonts w:asciiTheme="minorHAnsi" w:hAnsiTheme="minorHAnsi"/>
            <w:sz w:val="19"/>
            <w:highlight w:val="lightGray"/>
            <w:u w:val="single"/>
          </w:rPr>
          <w:t>.2.1</w:t>
        </w:r>
      </w:hyperlink>
      <w:r>
        <w:t xml:space="preserve"> </w:t>
      </w:r>
      <w:r w:rsidR="00B75AE9">
        <w:t>als (input voor uw) motivering</w:t>
      </w:r>
      <w:r>
        <w:t xml:space="preserve">. U bent niet Ladderplichtig. Daarmee hoeft u de verdere stappen niet te doorlopen. Wel blijft een motivering van een </w:t>
      </w:r>
      <w:r w:rsidRPr="004F66BF">
        <w:rPr>
          <w:u w:val="single"/>
        </w:rPr>
        <w:t>goede ruimtelijke ordening</w:t>
      </w:r>
      <w:r>
        <w:t xml:space="preserve"> vereist en moet de </w:t>
      </w:r>
      <w:r w:rsidRPr="00A0422E">
        <w:t>uitvoerbaarheid van een plan hoe dan ook worden onderbouwd volgens artikel 3.1.6 lid</w:t>
      </w:r>
      <w:r>
        <w:t xml:space="preserve"> </w:t>
      </w:r>
      <w:r w:rsidRPr="00A0422E">
        <w:t xml:space="preserve">1 Bro. Neem daarom altijd een motivering </w:t>
      </w:r>
      <w:r>
        <w:t xml:space="preserve">volgens de systematiek van de Ladder </w:t>
      </w:r>
      <w:r w:rsidRPr="00A0422E">
        <w:t>op in de toelichting van een</w:t>
      </w:r>
      <w:r>
        <w:t xml:space="preserve"> bestemmingsplan. Geef in dat geval aan dat een Laddertoets niet vereist is, maar dat u dit zorgvuldigheids-/volledigheidshalve toch doet.  </w:t>
      </w:r>
    </w:p>
    <w:p w:rsidR="00CA3B3B" w:rsidRDefault="00CA3B3B" w:rsidP="00C54514">
      <w:pPr>
        <w:pStyle w:val="Kaderopsomteken"/>
      </w:pPr>
      <w:r>
        <w:t xml:space="preserve">Is er wel sprake van een stedelijke ontwikkeling, maar kan deze niet als ‘nieuw’ worden beschouwd? Gebruik opnieuw </w:t>
      </w:r>
      <w:hyperlink w:anchor="_Plan_X_is_7" w:history="1">
        <w:r w:rsidR="006870D1" w:rsidRPr="006870D1">
          <w:rPr>
            <w:rStyle w:val="Hyperlink"/>
            <w:rFonts w:asciiTheme="minorHAnsi" w:hAnsiTheme="minorHAnsi"/>
            <w:sz w:val="19"/>
            <w:highlight w:val="lightGray"/>
            <w:u w:val="single"/>
          </w:rPr>
          <w:t>7.2.1</w:t>
        </w:r>
      </w:hyperlink>
      <w:r w:rsidRPr="006870D1">
        <w:t xml:space="preserve"> </w:t>
      </w:r>
      <w:r w:rsidR="00B75AE9">
        <w:t>als (input voor uw) motivering</w:t>
      </w:r>
      <w:r>
        <w:t>. Ook in dit geval bent u niet Ladderplichtig. Om dezelfde reden als hiervoor genoemd kunt u nut en noodzaak volgens de Laddersystematiek motiveren. Vermeld ook hier expliciet dat een Laddertoets niet noodzakelijk is.</w:t>
      </w:r>
    </w:p>
    <w:p w:rsidR="00CA3B3B" w:rsidRDefault="00CA3B3B" w:rsidP="00C54514">
      <w:pPr>
        <w:pStyle w:val="Kaderopsomteken"/>
      </w:pPr>
      <w:r>
        <w:t xml:space="preserve">Is uw plan een stedelijke ontwikkeling en bovendien ‘nieuw’? </w:t>
      </w:r>
      <w:r w:rsidR="00100B15">
        <w:t xml:space="preserve">Gebruik </w:t>
      </w:r>
      <w:hyperlink w:anchor="_Plan_X_is_8" w:history="1">
        <w:r w:rsidR="00441BC4">
          <w:rPr>
            <w:rStyle w:val="Hyperlink"/>
            <w:rFonts w:asciiTheme="minorHAnsi" w:hAnsiTheme="minorHAnsi"/>
            <w:sz w:val="19"/>
            <w:highlight w:val="lightGray"/>
            <w:u w:val="single"/>
          </w:rPr>
          <w:t>7</w:t>
        </w:r>
        <w:r w:rsidRPr="00D1027A">
          <w:rPr>
            <w:rStyle w:val="Hyperlink"/>
            <w:rFonts w:asciiTheme="minorHAnsi" w:hAnsiTheme="minorHAnsi"/>
            <w:sz w:val="19"/>
            <w:highlight w:val="lightGray"/>
            <w:u w:val="single"/>
          </w:rPr>
          <w:t>.2.</w:t>
        </w:r>
        <w:r>
          <w:rPr>
            <w:rStyle w:val="Hyperlink"/>
            <w:rFonts w:asciiTheme="minorHAnsi" w:hAnsiTheme="minorHAnsi"/>
            <w:sz w:val="19"/>
            <w:highlight w:val="lightGray"/>
            <w:u w:val="single"/>
          </w:rPr>
          <w:t>2</w:t>
        </w:r>
      </w:hyperlink>
      <w:r>
        <w:t xml:space="preserve"> </w:t>
      </w:r>
      <w:r w:rsidR="00B75AE9">
        <w:t>als (input voor uw) motivering</w:t>
      </w:r>
      <w:r>
        <w:t>. U bent Ladderplichtig en moet dus een Laddertoets voor uw plan doorlopen.</w:t>
      </w:r>
    </w:p>
    <w:p w:rsidR="00447D77" w:rsidRDefault="00447D77" w:rsidP="00447D77"/>
    <w:p w:rsidR="00447D77" w:rsidRDefault="0069737F" w:rsidP="00447D77">
      <w:pPr>
        <w:pStyle w:val="Kop3"/>
      </w:pPr>
      <w:bookmarkStart w:id="323" w:name="_Plan_X_is_7"/>
      <w:bookmarkStart w:id="324" w:name="_Toc535490961"/>
      <w:bookmarkStart w:id="325" w:name="_Toc535841711"/>
      <w:bookmarkStart w:id="326" w:name="_Toc952063"/>
      <w:bookmarkEnd w:id="323"/>
      <w:r>
        <w:t>Plan X is geen (nieuwe) stedelijke ontwikkeling en dus niet Ladderplichtig</w:t>
      </w:r>
      <w:bookmarkEnd w:id="324"/>
      <w:bookmarkEnd w:id="325"/>
      <w:bookmarkEnd w:id="326"/>
    </w:p>
    <w:p w:rsidR="00284F82" w:rsidRDefault="00284F82" w:rsidP="00284F82">
      <w:r>
        <w:t>Plan [NAAM] telt met [AANTAL] m² minder dan 400/500 m²</w:t>
      </w:r>
      <w:r w:rsidRPr="00F83729">
        <w:t xml:space="preserve"> </w:t>
      </w:r>
      <w:r>
        <w:t>bvo. Daarmee is geen sprake van een nieuwe stedelijke ontwikkeling (NSO) en hoeft plan [NAAM] niet getoetst te worden aan de Ladder voor duurzame verstedelijking.</w:t>
      </w:r>
    </w:p>
    <w:p w:rsidR="00284F82" w:rsidRDefault="00284F82" w:rsidP="00284F82"/>
    <w:p w:rsidR="00284F82" w:rsidRDefault="00284F82" w:rsidP="00284F82">
      <w:pPr>
        <w:pStyle w:val="Kadertitel"/>
      </w:pPr>
      <w:r>
        <w:t>Vervolgstappen ladder</w:t>
      </w:r>
    </w:p>
    <w:p w:rsidR="00284F82" w:rsidRDefault="00284F82" w:rsidP="00DD3E25">
      <w:pPr>
        <w:pStyle w:val="Kadertekst"/>
      </w:pPr>
      <w:r>
        <w:t xml:space="preserve">Wilt u de Laddersystematiek gebruiken ter onderbouwing van een </w:t>
      </w:r>
      <w:r>
        <w:rPr>
          <w:u w:val="single"/>
        </w:rPr>
        <w:t>goede ruimtelijke ordening?</w:t>
      </w:r>
      <w:r w:rsidRPr="00B75AE9">
        <w:t xml:space="preserve"> </w:t>
      </w:r>
      <w:r>
        <w:t xml:space="preserve">Gebruik onderstaande tekst als (input voor uw) motivering en ga vervolgens verder </w:t>
      </w:r>
      <w:r w:rsidR="00750C60">
        <w:t>naar</w:t>
      </w:r>
      <w:r>
        <w:t xml:space="preserve"> </w:t>
      </w:r>
      <w:hyperlink w:anchor="_Wat_is_het_4" w:history="1">
        <w:r w:rsidR="00750C60" w:rsidRPr="006870D1">
          <w:rPr>
            <w:rStyle w:val="Hyperlink"/>
            <w:rFonts w:asciiTheme="minorHAnsi" w:hAnsiTheme="minorHAnsi"/>
            <w:sz w:val="19"/>
            <w:highlight w:val="lightGray"/>
            <w:u w:val="single"/>
          </w:rPr>
          <w:t>7</w:t>
        </w:r>
        <w:r w:rsidRPr="006870D1">
          <w:rPr>
            <w:rStyle w:val="Hyperlink"/>
            <w:rFonts w:asciiTheme="minorHAnsi" w:hAnsiTheme="minorHAnsi"/>
            <w:sz w:val="19"/>
            <w:highlight w:val="lightGray"/>
            <w:u w:val="single"/>
          </w:rPr>
          <w:t>.3</w:t>
        </w:r>
      </w:hyperlink>
      <w:r w:rsidR="00750C60" w:rsidRPr="006870D1">
        <w:t>.</w:t>
      </w:r>
    </w:p>
    <w:p w:rsidR="00284F82" w:rsidRDefault="00284F82" w:rsidP="00284F82"/>
    <w:p w:rsidR="00284F82" w:rsidRDefault="00284F82" w:rsidP="00284F82">
      <w:r>
        <w:t>Volledigheidshalve hanteren wij de Laddersystematiek ter motivering van een goede ruimtelijke ordening en onderbouwing van de uitvoerbaarheid van plan [NAAM]. Hierna doorlopen we de bijbehorende stappen.</w:t>
      </w:r>
    </w:p>
    <w:p w:rsidR="00284F82" w:rsidRPr="009916E7" w:rsidRDefault="00284F82" w:rsidP="00284F82"/>
    <w:p w:rsidR="00284F82" w:rsidRPr="00693056" w:rsidRDefault="00284F82" w:rsidP="00284F82">
      <w:pPr>
        <w:pStyle w:val="Kop3"/>
      </w:pPr>
      <w:bookmarkStart w:id="327" w:name="_Plan_X_is_8"/>
      <w:bookmarkStart w:id="328" w:name="_Toc535490962"/>
      <w:bookmarkStart w:id="329" w:name="_Toc535841712"/>
      <w:bookmarkStart w:id="330" w:name="_Toc952064"/>
      <w:bookmarkEnd w:id="327"/>
      <w:r>
        <w:t>Plan X is een nieuwe stedelijke ontwikkeling en dus Ladderplichtig</w:t>
      </w:r>
      <w:bookmarkEnd w:id="328"/>
      <w:bookmarkEnd w:id="329"/>
      <w:bookmarkEnd w:id="330"/>
    </w:p>
    <w:p w:rsidR="00284F82" w:rsidRDefault="00284F82" w:rsidP="00284F82">
      <w:r>
        <w:t>Plan [NAAM] telt met [AANTAL] m² meer dan 400/500 m²</w:t>
      </w:r>
      <w:r w:rsidRPr="00F83729">
        <w:t xml:space="preserve"> </w:t>
      </w:r>
      <w:r>
        <w:t>bvo. Daarmee is sprake van een nieuwe stedelijke ontwikkeling (NSO) en moet plan [NAAM] getoetst worden aan de Ladder voor duurzame verstedelijking. Hierna doorlopen we de vereiste stappen.</w:t>
      </w:r>
    </w:p>
    <w:p w:rsidR="00284F82" w:rsidRDefault="00284F82" w:rsidP="00284F82"/>
    <w:p w:rsidR="00284F82" w:rsidRDefault="00284F82" w:rsidP="00284F82">
      <w:pPr>
        <w:pStyle w:val="Kadertitel"/>
      </w:pPr>
      <w:r>
        <w:t>Vervolgstappen ladder</w:t>
      </w:r>
    </w:p>
    <w:p w:rsidR="00284F82" w:rsidRDefault="00284F82" w:rsidP="00DD3E25">
      <w:pPr>
        <w:pStyle w:val="Kadertekst"/>
      </w:pPr>
      <w:r>
        <w:t xml:space="preserve">Ga verder naar </w:t>
      </w:r>
      <w:hyperlink w:anchor="_Wat_is_het_4" w:history="1">
        <w:r w:rsidR="006870D1" w:rsidRPr="006870D1">
          <w:rPr>
            <w:rStyle w:val="Hyperlink"/>
            <w:rFonts w:asciiTheme="minorHAnsi" w:hAnsiTheme="minorHAnsi"/>
            <w:sz w:val="19"/>
            <w:highlight w:val="lightGray"/>
            <w:u w:val="single"/>
          </w:rPr>
          <w:t>7.3</w:t>
        </w:r>
      </w:hyperlink>
      <w:r w:rsidR="00DD3E25" w:rsidRPr="00DD3E25">
        <w:t>.</w:t>
      </w:r>
    </w:p>
    <w:p w:rsidR="00CA3B3B" w:rsidRDefault="00CA3B3B" w:rsidP="00CA3B3B"/>
    <w:p w:rsidR="00CA3B3B" w:rsidRPr="00793F6B" w:rsidRDefault="006402A1" w:rsidP="006F0871">
      <w:pPr>
        <w:pStyle w:val="Kop2"/>
      </w:pPr>
      <w:bookmarkStart w:id="331" w:name="_Wat_is_het_4"/>
      <w:bookmarkStart w:id="332" w:name="_Toc535841713"/>
      <w:bookmarkStart w:id="333" w:name="_Toc952065"/>
      <w:bookmarkStart w:id="334" w:name="_Toc529277302"/>
      <w:bookmarkEnd w:id="331"/>
      <w:r>
        <w:t>Wat is het ruimtelijk verzorgingsgebied van het plan?</w:t>
      </w:r>
      <w:bookmarkEnd w:id="332"/>
      <w:bookmarkEnd w:id="333"/>
      <w:r>
        <w:t xml:space="preserve"> </w:t>
      </w:r>
      <w:bookmarkEnd w:id="334"/>
    </w:p>
    <w:p w:rsidR="00CA3B3B" w:rsidRDefault="00CA3B3B" w:rsidP="00CA3B3B">
      <w:pPr>
        <w:pStyle w:val="Kadertekst"/>
      </w:pPr>
      <w:r>
        <w:t xml:space="preserve">Zie </w:t>
      </w:r>
      <w:hyperlink w:anchor="_Ruimtelijke_verzorgingsgebieden" w:history="1">
        <w:r w:rsidR="00090306" w:rsidRPr="00514E8E">
          <w:rPr>
            <w:rStyle w:val="Hyperlink"/>
            <w:rFonts w:asciiTheme="minorHAnsi" w:hAnsiTheme="minorHAnsi"/>
            <w:sz w:val="19"/>
            <w:highlight w:val="lightGray"/>
            <w:u w:val="single"/>
          </w:rPr>
          <w:t>2.2</w:t>
        </w:r>
      </w:hyperlink>
      <w:r>
        <w:t xml:space="preserve"> voor de toelichting van het verzorgingsgebied en </w:t>
      </w:r>
      <w:hyperlink w:anchor="_Verzorgingsgebied_hotels:_niet" w:history="1">
        <w:r w:rsidRPr="006870D1">
          <w:rPr>
            <w:rStyle w:val="Hyperlink"/>
            <w:rFonts w:asciiTheme="minorHAnsi" w:hAnsiTheme="minorHAnsi"/>
            <w:sz w:val="19"/>
            <w:highlight w:val="lightGray"/>
            <w:u w:val="single"/>
          </w:rPr>
          <w:t>2.</w:t>
        </w:r>
        <w:r w:rsidR="00FB5E23" w:rsidRPr="006870D1">
          <w:rPr>
            <w:rStyle w:val="Hyperlink"/>
            <w:rFonts w:asciiTheme="minorHAnsi" w:hAnsiTheme="minorHAnsi"/>
            <w:sz w:val="19"/>
            <w:highlight w:val="lightGray"/>
            <w:u w:val="single"/>
          </w:rPr>
          <w:t>2</w:t>
        </w:r>
        <w:r w:rsidR="005C433B" w:rsidRPr="006870D1">
          <w:rPr>
            <w:rStyle w:val="Hyperlink"/>
            <w:rFonts w:asciiTheme="minorHAnsi" w:hAnsiTheme="minorHAnsi"/>
            <w:sz w:val="19"/>
            <w:highlight w:val="lightGray"/>
            <w:u w:val="single"/>
          </w:rPr>
          <w:t>.5</w:t>
        </w:r>
      </w:hyperlink>
      <w:r>
        <w:t xml:space="preserve"> voor de specifieke reikwijdte bij hotels. </w:t>
      </w:r>
    </w:p>
    <w:p w:rsidR="00D02E49" w:rsidRDefault="00D02E49" w:rsidP="00CA3B3B">
      <w:pPr>
        <w:pStyle w:val="Kadertekst"/>
      </w:pPr>
    </w:p>
    <w:p w:rsidR="00CA3B3B" w:rsidRPr="00361FA1" w:rsidRDefault="00D02E49" w:rsidP="00534C9C">
      <w:pPr>
        <w:pStyle w:val="Kaderopsomteken"/>
        <w:numPr>
          <w:ilvl w:val="0"/>
          <w:numId w:val="21"/>
        </w:numPr>
      </w:pPr>
      <w:r>
        <w:t xml:space="preserve">Het ruimtelijk verzorgingsgebied voor hotels is niet </w:t>
      </w:r>
      <w:r w:rsidR="000A5BBF">
        <w:t>eenduidig vast te leggen</w:t>
      </w:r>
      <w:r>
        <w:t xml:space="preserve">, maar ruimtelijke effecten doen zich </w:t>
      </w:r>
      <w:r w:rsidR="00456A72">
        <w:t xml:space="preserve">vooral </w:t>
      </w:r>
      <w:r>
        <w:t>voor binnen de subregio’s Zaanstreek-Waterland en Amsterdam. Gebruik</w:t>
      </w:r>
      <w:r w:rsidR="000A5BBF">
        <w:t xml:space="preserve"> daarom</w:t>
      </w:r>
      <w:r>
        <w:t xml:space="preserve"> </w:t>
      </w:r>
      <w:hyperlink w:anchor="_Ruimtelijk_verzorgingsgebied_plan_8" w:history="1">
        <w:r w:rsidRPr="006870D1">
          <w:rPr>
            <w:rStyle w:val="Hyperlink"/>
            <w:rFonts w:asciiTheme="minorHAnsi" w:hAnsiTheme="minorHAnsi"/>
            <w:sz w:val="19"/>
            <w:highlight w:val="lightGray"/>
            <w:u w:val="single"/>
          </w:rPr>
          <w:t>7.3.1</w:t>
        </w:r>
      </w:hyperlink>
      <w:r w:rsidRPr="006870D1">
        <w:t xml:space="preserve"> </w:t>
      </w:r>
      <w:r>
        <w:t>als (input voor uw) motivering.</w:t>
      </w:r>
    </w:p>
    <w:p w:rsidR="00572622" w:rsidRDefault="00572622" w:rsidP="00572622"/>
    <w:p w:rsidR="00572622" w:rsidRDefault="00572622" w:rsidP="00572622">
      <w:pPr>
        <w:pStyle w:val="Kop3"/>
      </w:pPr>
      <w:bookmarkStart w:id="335" w:name="_Ruimtelijk_verzorgingsgebied_plan_8"/>
      <w:bookmarkStart w:id="336" w:name="_Toc535490964"/>
      <w:bookmarkStart w:id="337" w:name="_Toc535841714"/>
      <w:bookmarkStart w:id="338" w:name="_Toc952066"/>
      <w:bookmarkEnd w:id="335"/>
      <w:r>
        <w:lastRenderedPageBreak/>
        <w:t>Ruimtelijk verzorgingsgebied plan X is Zaanstreek-Waterland en Amsterdam</w:t>
      </w:r>
      <w:bookmarkEnd w:id="336"/>
      <w:bookmarkEnd w:id="337"/>
      <w:bookmarkEnd w:id="338"/>
      <w:r>
        <w:t xml:space="preserve"> </w:t>
      </w:r>
    </w:p>
    <w:p w:rsidR="00572622" w:rsidRDefault="00572622" w:rsidP="00572622">
      <w:r>
        <w:t>Het ruimtelijk verzorgingsgebied voor plan [NAAM] zijn de subregio’s Zaanstreek-Waterland en Amsterdam. Dit is het gebiedsniveau waarop we de [KWANTITATIEVE EN/OF KWALITATIEVE] behoefte bepalen. Als plan [NAAM] buiten BSG ligt, vindt op dit schaalniveau ook de afweging van alternatieven binnen BSG plaats.</w:t>
      </w:r>
    </w:p>
    <w:p w:rsidR="00572622" w:rsidRDefault="00572622" w:rsidP="00572622"/>
    <w:p w:rsidR="00572622" w:rsidRDefault="00572622" w:rsidP="00572622">
      <w:pPr>
        <w:pStyle w:val="Kadertitel"/>
      </w:pPr>
      <w:r>
        <w:t>Vervolgstappen ladder</w:t>
      </w:r>
    </w:p>
    <w:p w:rsidR="00572622" w:rsidRDefault="00572622" w:rsidP="00DD3E25">
      <w:pPr>
        <w:pStyle w:val="Kadertekst"/>
      </w:pPr>
      <w:r>
        <w:t xml:space="preserve">Ga verder naar </w:t>
      </w:r>
      <w:hyperlink w:anchor="_Voorziet_het_plan_4" w:history="1">
        <w:r w:rsidR="000A5BBF" w:rsidRPr="006870D1">
          <w:rPr>
            <w:rStyle w:val="Hyperlink"/>
            <w:rFonts w:asciiTheme="minorHAnsi" w:hAnsiTheme="minorHAnsi"/>
            <w:sz w:val="19"/>
            <w:highlight w:val="lightGray"/>
            <w:u w:val="single"/>
          </w:rPr>
          <w:t>7</w:t>
        </w:r>
        <w:r w:rsidRPr="006870D1">
          <w:rPr>
            <w:rStyle w:val="Hyperlink"/>
            <w:rFonts w:asciiTheme="minorHAnsi" w:hAnsiTheme="minorHAnsi"/>
            <w:sz w:val="19"/>
            <w:highlight w:val="lightGray"/>
            <w:u w:val="single"/>
          </w:rPr>
          <w:t>.4</w:t>
        </w:r>
      </w:hyperlink>
      <w:r w:rsidR="00DD3E25" w:rsidRPr="00DD3E25">
        <w:t>.</w:t>
      </w:r>
    </w:p>
    <w:p w:rsidR="00572622" w:rsidRDefault="00572622" w:rsidP="00CA3B3B"/>
    <w:p w:rsidR="006402A1" w:rsidRDefault="006402A1" w:rsidP="006402A1">
      <w:pPr>
        <w:pStyle w:val="Kop2"/>
      </w:pPr>
      <w:bookmarkStart w:id="339" w:name="_Voorziet_het_plan_4"/>
      <w:bookmarkStart w:id="340" w:name="_Toc535841715"/>
      <w:bookmarkStart w:id="341" w:name="_Toc952067"/>
      <w:bookmarkStart w:id="342" w:name="_Toc529277303"/>
      <w:bookmarkEnd w:id="339"/>
      <w:r>
        <w:t>Voorziet het plan in een behoefte?</w:t>
      </w:r>
      <w:bookmarkEnd w:id="340"/>
      <w:bookmarkEnd w:id="341"/>
    </w:p>
    <w:bookmarkEnd w:id="342"/>
    <w:p w:rsidR="00CA3B3B" w:rsidRDefault="00CA3B3B" w:rsidP="00CA3B3B">
      <w:pPr>
        <w:pStyle w:val="Kadertekst"/>
      </w:pPr>
      <w:r>
        <w:t xml:space="preserve">Zie </w:t>
      </w:r>
      <w:hyperlink w:anchor="_Behoefte_hotels" w:history="1">
        <w:r w:rsidR="00355506" w:rsidRPr="006870D1">
          <w:rPr>
            <w:rStyle w:val="Hyperlink"/>
            <w:rFonts w:asciiTheme="minorHAnsi" w:hAnsiTheme="minorHAnsi"/>
            <w:sz w:val="19"/>
            <w:highlight w:val="lightGray"/>
            <w:u w:val="single"/>
          </w:rPr>
          <w:t>2.3.5</w:t>
        </w:r>
      </w:hyperlink>
      <w:r>
        <w:t xml:space="preserve"> voor de toelichting van de </w:t>
      </w:r>
      <w:r w:rsidR="00FB5E23">
        <w:t>hotel</w:t>
      </w:r>
      <w:r>
        <w:t>behoefte</w:t>
      </w:r>
      <w:r w:rsidR="006870D1">
        <w:t>.</w:t>
      </w:r>
    </w:p>
    <w:p w:rsidR="00CA3B3B" w:rsidRDefault="00CA3B3B" w:rsidP="00CA3B3B">
      <w:pPr>
        <w:pStyle w:val="Kadertekst"/>
      </w:pPr>
    </w:p>
    <w:p w:rsidR="00CA3B3B" w:rsidRDefault="00CA3B3B" w:rsidP="00CA3B3B">
      <w:pPr>
        <w:pStyle w:val="Kaderopsomteken"/>
      </w:pPr>
      <w:r>
        <w:t xml:space="preserve">Voorziet het plan in een kwantitatieve behoefte? </w:t>
      </w:r>
      <w:r w:rsidR="00100B15">
        <w:t xml:space="preserve">Gebruik </w:t>
      </w:r>
      <w:hyperlink w:anchor="_Plan_X_voorziet_8" w:history="1">
        <w:r w:rsidR="00FB5E23" w:rsidRPr="006870D1">
          <w:rPr>
            <w:rStyle w:val="Hyperlink"/>
            <w:rFonts w:asciiTheme="minorHAnsi" w:hAnsiTheme="minorHAnsi"/>
            <w:sz w:val="19"/>
            <w:highlight w:val="lightGray"/>
            <w:u w:val="single"/>
          </w:rPr>
          <w:t>7</w:t>
        </w:r>
        <w:r w:rsidRPr="006870D1">
          <w:rPr>
            <w:rStyle w:val="Hyperlink"/>
            <w:rFonts w:asciiTheme="minorHAnsi" w:hAnsiTheme="minorHAnsi"/>
            <w:sz w:val="19"/>
            <w:highlight w:val="lightGray"/>
            <w:u w:val="single"/>
          </w:rPr>
          <w:t>.4.1</w:t>
        </w:r>
      </w:hyperlink>
      <w:r>
        <w:t xml:space="preserve"> </w:t>
      </w:r>
      <w:r w:rsidR="00B75AE9">
        <w:t>als (input voor uw) motivering</w:t>
      </w:r>
      <w:r>
        <w:t xml:space="preserve">. </w:t>
      </w:r>
    </w:p>
    <w:p w:rsidR="00CA3B3B" w:rsidRDefault="00CA3B3B" w:rsidP="00CA3B3B">
      <w:pPr>
        <w:pStyle w:val="Kaderopsomteken"/>
      </w:pPr>
      <w:r>
        <w:t xml:space="preserve">Voor een sterkere onderbouwing van de behoefte motiveert u ook dat uw plan in een kwalitatieve behoefte voorziet. Als dat het geval is, gebruikt u ook </w:t>
      </w:r>
      <w:hyperlink w:anchor="_Plan_X_voorziet_9" w:history="1">
        <w:r w:rsidR="00FB5E23" w:rsidRPr="006870D1">
          <w:rPr>
            <w:rStyle w:val="Hyperlink"/>
            <w:rFonts w:asciiTheme="minorHAnsi" w:hAnsiTheme="minorHAnsi"/>
            <w:sz w:val="19"/>
            <w:highlight w:val="lightGray"/>
            <w:u w:val="single"/>
          </w:rPr>
          <w:t>7</w:t>
        </w:r>
        <w:r w:rsidRPr="006870D1">
          <w:rPr>
            <w:rStyle w:val="Hyperlink"/>
            <w:rFonts w:asciiTheme="minorHAnsi" w:hAnsiTheme="minorHAnsi"/>
            <w:sz w:val="19"/>
            <w:highlight w:val="lightGray"/>
            <w:u w:val="single"/>
          </w:rPr>
          <w:t>.4.2</w:t>
        </w:r>
      </w:hyperlink>
      <w:r>
        <w:t xml:space="preserve"> </w:t>
      </w:r>
      <w:r w:rsidR="00B75AE9">
        <w:t>als (input voor uw) motivering</w:t>
      </w:r>
      <w:r>
        <w:t>.</w:t>
      </w:r>
    </w:p>
    <w:p w:rsidR="00CA3B3B" w:rsidRDefault="00CA3B3B" w:rsidP="00CA3B3B">
      <w:pPr>
        <w:pStyle w:val="Kaderopsomteken"/>
      </w:pPr>
      <w:r>
        <w:t xml:space="preserve">Voorziet uw plan niet (overtuigend) in een kwantitatieve behoefte, maar wel (overtuigend) in een kwalitatieve behoefte? </w:t>
      </w:r>
      <w:r w:rsidR="00100B15">
        <w:t xml:space="preserve">Gebruik </w:t>
      </w:r>
      <w:hyperlink w:anchor="_Plan_X_voorziet_9" w:history="1">
        <w:r w:rsidR="006870D1" w:rsidRPr="006870D1">
          <w:rPr>
            <w:rStyle w:val="Hyperlink"/>
            <w:rFonts w:asciiTheme="minorHAnsi" w:hAnsiTheme="minorHAnsi"/>
            <w:sz w:val="19"/>
            <w:highlight w:val="lightGray"/>
            <w:u w:val="single"/>
          </w:rPr>
          <w:t>7.4.2</w:t>
        </w:r>
      </w:hyperlink>
      <w:r>
        <w:t xml:space="preserve"> </w:t>
      </w:r>
      <w:r w:rsidR="00B75AE9">
        <w:t>als (input voor uw) motivering</w:t>
      </w:r>
      <w:r>
        <w:t xml:space="preserve">. Let wel, de onderbouwing van de kwalitatieve behoefte luistert dan extra nauw. </w:t>
      </w:r>
    </w:p>
    <w:p w:rsidR="00CA3B3B" w:rsidRPr="00DA1698" w:rsidRDefault="00CA3B3B" w:rsidP="00CA3B3B">
      <w:pPr>
        <w:pStyle w:val="Kaderopsomteken"/>
      </w:pPr>
      <w:r>
        <w:t>Voorziet uw plan niet in een kwantitatieve, noch in een kwalitatieve behoefte? Pas het programma, aan zodat het alsnog in een kwantitatieve en/of kwalitatieve behoefte voorziet of overweeg het plan te schrappen.</w:t>
      </w:r>
    </w:p>
    <w:p w:rsidR="00CA3B3B" w:rsidRDefault="00CA3B3B" w:rsidP="00CA3B3B"/>
    <w:p w:rsidR="00CA3B3B" w:rsidRDefault="00CA3B3B" w:rsidP="00CA3B3B">
      <w:pPr>
        <w:pStyle w:val="Kop3"/>
        <w:numPr>
          <w:ilvl w:val="2"/>
          <w:numId w:val="1"/>
        </w:numPr>
      </w:pPr>
      <w:bookmarkStart w:id="343" w:name="_Plan_X_voorziet_8"/>
      <w:bookmarkStart w:id="344" w:name="_Toc529277304"/>
      <w:bookmarkStart w:id="345" w:name="_Toc535490966"/>
      <w:bookmarkStart w:id="346" w:name="_Toc535841716"/>
      <w:bookmarkStart w:id="347" w:name="_Toc952068"/>
      <w:bookmarkEnd w:id="343"/>
      <w:r>
        <w:t xml:space="preserve">Plan </w:t>
      </w:r>
      <w:r w:rsidR="001F4B1E">
        <w:t xml:space="preserve">X </w:t>
      </w:r>
      <w:r w:rsidR="000840F5">
        <w:t>voorziet in een kwant</w:t>
      </w:r>
      <w:r w:rsidR="001F4B1E">
        <w:t xml:space="preserve">itatieve </w:t>
      </w:r>
      <w:r>
        <w:t>behoefte</w:t>
      </w:r>
      <w:bookmarkEnd w:id="344"/>
      <w:bookmarkEnd w:id="345"/>
      <w:bookmarkEnd w:id="346"/>
      <w:bookmarkEnd w:id="347"/>
    </w:p>
    <w:p w:rsidR="003E4375" w:rsidRDefault="003E4375" w:rsidP="003E4375">
      <w:pPr>
        <w:rPr>
          <w:rFonts w:eastAsia="Calibri"/>
        </w:rPr>
      </w:pPr>
      <w:r w:rsidRPr="004348EB">
        <w:t xml:space="preserve">Plan [NAAM] voorziet in [AANTAL] </w:t>
      </w:r>
      <w:r>
        <w:t>hotelkamers</w:t>
      </w:r>
      <w:r w:rsidRPr="004348EB">
        <w:t xml:space="preserve">. In het ruimtelijk </w:t>
      </w:r>
      <w:r w:rsidRPr="00456A72">
        <w:t xml:space="preserve">verzorgingsgebied [SUBREGIO ZAANSTREEK-WATERLAND EN AMSTERDAM/MRA] is sprake van een actuele behoefte van [AANTAL] hotelkamers voor de periode [2018-2028 / 2019-2029 / 2020-2030]. </w:t>
      </w:r>
      <w:r w:rsidRPr="00456A72">
        <w:rPr>
          <w:rFonts w:eastAsia="Calibri"/>
        </w:rPr>
        <w:t xml:space="preserve">Hiertoe komen we door de </w:t>
      </w:r>
      <w:r w:rsidRPr="00456A72">
        <w:t>verwachte vraag naar hotelkamers op basis van bestaande vraagramingen naar de hotelkamers (op basis van de huidige en een gezonde bezettingsgraad in de betreffende regio)</w:t>
      </w:r>
      <w:r w:rsidRPr="00456A72">
        <w:rPr>
          <w:rFonts w:eastAsia="Calibri"/>
        </w:rPr>
        <w:t xml:space="preserve"> van [AANTAL] hotelkamers, te confronteren met het aanbod in harde plannen, namelijk [AANTAL] hotelkamers.</w:t>
      </w:r>
    </w:p>
    <w:p w:rsidR="003E4375" w:rsidRDefault="003E4375" w:rsidP="003E4375"/>
    <w:p w:rsidR="003E4375" w:rsidRDefault="003E4375" w:rsidP="00251C7C">
      <w:pPr>
        <w:pStyle w:val="Lijstopsomteken"/>
      </w:pPr>
      <w:r>
        <w:t>De actuele behoefte (huidige + gezonde bezettingsgraad) in het verzorgingsgebied bedraagt [X] kamers.</w:t>
      </w:r>
    </w:p>
    <w:p w:rsidR="003E4375" w:rsidRDefault="003E4375" w:rsidP="00251C7C">
      <w:pPr>
        <w:pStyle w:val="Lijstopsomteken"/>
      </w:pPr>
      <w:r>
        <w:t>Het harde planaanbod in het verzorgingsgebied bedraagt [Y] hotelkamers.</w:t>
      </w:r>
    </w:p>
    <w:p w:rsidR="003E4375" w:rsidRDefault="003E4375" w:rsidP="00251C7C">
      <w:pPr>
        <w:pStyle w:val="Lijstopsomteken"/>
      </w:pPr>
      <w:r>
        <w:t>De resterende behoefte die hieruit voortvloeit is [Z (X-Y)] hotelkamers.</w:t>
      </w:r>
    </w:p>
    <w:p w:rsidR="003E4375" w:rsidRDefault="003E4375" w:rsidP="00251C7C">
      <w:pPr>
        <w:pStyle w:val="Lijstopsomteken"/>
      </w:pPr>
      <w:r>
        <w:t>Plan [NAAM] is met [AANTAL] hotelkamers dan de resterende behoefte, namelijk [Z] hotelkamers.</w:t>
      </w:r>
    </w:p>
    <w:p w:rsidR="003E4375" w:rsidRDefault="003E4375" w:rsidP="00251C7C">
      <w:pPr>
        <w:pStyle w:val="Lijstopsomteken"/>
      </w:pPr>
      <w:r>
        <w:t>Kortom, plan [NAAM] voorziet in een kwantitatieve behoefte</w:t>
      </w:r>
      <w:r w:rsidR="00AC7557">
        <w:t>.</w:t>
      </w:r>
    </w:p>
    <w:p w:rsidR="003E4375" w:rsidRDefault="003E4375" w:rsidP="00F32CCE"/>
    <w:p w:rsidR="001E6733" w:rsidRDefault="001E6733" w:rsidP="001E6733">
      <w:pPr>
        <w:pStyle w:val="Kadertitel"/>
      </w:pPr>
      <w:r>
        <w:t>Vervolgstappen ladder</w:t>
      </w:r>
    </w:p>
    <w:p w:rsidR="001E6733" w:rsidRDefault="001E6733" w:rsidP="001E6733">
      <w:pPr>
        <w:pStyle w:val="Kadertekst"/>
      </w:pPr>
      <w:r>
        <w:t xml:space="preserve">Ga verder naar </w:t>
      </w:r>
      <w:hyperlink w:anchor="_Plan_X_voorziet_9" w:history="1">
        <w:r w:rsidRPr="006870D1">
          <w:rPr>
            <w:rStyle w:val="Hyperlink"/>
            <w:rFonts w:asciiTheme="minorHAnsi" w:hAnsiTheme="minorHAnsi"/>
            <w:sz w:val="19"/>
            <w:highlight w:val="lightGray"/>
            <w:u w:val="single"/>
          </w:rPr>
          <w:t>7.4.2</w:t>
        </w:r>
      </w:hyperlink>
      <w:r w:rsidRPr="00DD3E25">
        <w:rPr>
          <w:rStyle w:val="Hyperlink"/>
          <w:rFonts w:asciiTheme="minorHAnsi" w:hAnsiTheme="minorHAnsi"/>
          <w:sz w:val="19"/>
        </w:rPr>
        <w:t>.</w:t>
      </w:r>
    </w:p>
    <w:p w:rsidR="00CA3B3B" w:rsidRDefault="00CA3B3B" w:rsidP="00CA3B3B"/>
    <w:p w:rsidR="00E03133" w:rsidRDefault="00E03133">
      <w:pPr>
        <w:spacing w:before="240"/>
        <w:ind w:left="113" w:right="113"/>
        <w:rPr>
          <w:rFonts w:ascii="Univers LT Pro 55" w:eastAsiaTheme="majorEastAsia" w:hAnsi="Univers LT Pro 55" w:cstheme="majorBidi"/>
          <w:b/>
          <w:bCs/>
          <w:color w:val="0098D8"/>
        </w:rPr>
      </w:pPr>
      <w:bookmarkStart w:id="348" w:name="_Plan_X_voorziet_9"/>
      <w:bookmarkStart w:id="349" w:name="_Toc529277305"/>
      <w:bookmarkEnd w:id="348"/>
      <w:r>
        <w:br w:type="page"/>
      </w:r>
    </w:p>
    <w:p w:rsidR="00CA3B3B" w:rsidRDefault="00CA3B3B" w:rsidP="00CA3B3B">
      <w:pPr>
        <w:pStyle w:val="Kop3"/>
        <w:numPr>
          <w:ilvl w:val="2"/>
          <w:numId w:val="1"/>
        </w:numPr>
      </w:pPr>
      <w:bookmarkStart w:id="350" w:name="_Toc535490967"/>
      <w:bookmarkStart w:id="351" w:name="_Toc535841717"/>
      <w:bookmarkStart w:id="352" w:name="_Toc952069"/>
      <w:r>
        <w:lastRenderedPageBreak/>
        <w:t xml:space="preserve">Plan </w:t>
      </w:r>
      <w:r w:rsidR="001F4B1E">
        <w:t xml:space="preserve">X </w:t>
      </w:r>
      <w:r>
        <w:t>voo</w:t>
      </w:r>
      <w:r w:rsidR="003E3F2C">
        <w:t>rziet (</w:t>
      </w:r>
      <w:r w:rsidR="000840F5">
        <w:t>ook) in een kwal</w:t>
      </w:r>
      <w:r w:rsidR="003E3F2C">
        <w:t>itatieve</w:t>
      </w:r>
      <w:r>
        <w:t xml:space="preserve"> behoefte</w:t>
      </w:r>
      <w:bookmarkEnd w:id="349"/>
      <w:bookmarkEnd w:id="350"/>
      <w:bookmarkEnd w:id="351"/>
      <w:bookmarkEnd w:id="352"/>
    </w:p>
    <w:p w:rsidR="003E3F2C" w:rsidRDefault="003E3F2C" w:rsidP="00CA3B3B">
      <w:r>
        <w:t>Een kwalitatieve behoefte kan mogelijk worden gemotiveerd</w:t>
      </w:r>
      <w:r w:rsidR="001F4B1E">
        <w:t>,</w:t>
      </w:r>
      <w:r>
        <w:t xml:space="preserve"> maar vraagt altijd om een specifieke ruimtelijke borging in een bestemmingsplan. Dit maakt het lastig om een kwalitatieve behoefte aan een hotel strikt te motiveren. Kwalitatief kan een hotel bijvoorbeeld echt wat toevoegen, denk aan:</w:t>
      </w:r>
    </w:p>
    <w:p w:rsidR="003E3F2C" w:rsidRDefault="003E3F2C" w:rsidP="00441BC4">
      <w:pPr>
        <w:pStyle w:val="Lijstopsomteken"/>
      </w:pPr>
      <w:r>
        <w:t>Kwaliteit van hotel in aantal sterren</w:t>
      </w:r>
    </w:p>
    <w:p w:rsidR="003E3F2C" w:rsidRDefault="003E3F2C" w:rsidP="00441BC4">
      <w:pPr>
        <w:pStyle w:val="Lijstopsomteken"/>
      </w:pPr>
      <w:r>
        <w:t>Doelgroep van hotel: zakelijk of vooral toeristisch</w:t>
      </w:r>
    </w:p>
    <w:p w:rsidR="003E3F2C" w:rsidRDefault="003E3F2C" w:rsidP="00441BC4">
      <w:pPr>
        <w:pStyle w:val="Lijstopsomteken"/>
      </w:pPr>
      <w:r>
        <w:t>Locatie: ligging nabij specifieke kwaliteit vanuit toeristische of zakelijke markt</w:t>
      </w:r>
    </w:p>
    <w:p w:rsidR="003E3F2C" w:rsidRDefault="003E3F2C" w:rsidP="00441BC4">
      <w:pPr>
        <w:pStyle w:val="Lijstopsomteken"/>
      </w:pPr>
      <w:r>
        <w:t>Omvang hotel in aantal kamers</w:t>
      </w:r>
    </w:p>
    <w:p w:rsidR="003E3F2C" w:rsidRDefault="003E3F2C" w:rsidP="00441BC4">
      <w:pPr>
        <w:pStyle w:val="Lijstopsomteken"/>
      </w:pPr>
      <w:r>
        <w:t>Omvang per kamer</w:t>
      </w:r>
    </w:p>
    <w:p w:rsidR="003E3F2C" w:rsidRDefault="003E3F2C" w:rsidP="00441BC4">
      <w:pPr>
        <w:pStyle w:val="Lijstopsomteken"/>
      </w:pPr>
      <w:r>
        <w:t>Specifiek thema-hotel (bijv. zorghotel, arbeidsmigrantenhotel, etc.)</w:t>
      </w:r>
    </w:p>
    <w:p w:rsidR="003E3F2C" w:rsidRDefault="003E3F2C" w:rsidP="00441BC4">
      <w:pPr>
        <w:pStyle w:val="Lijstopsomteken"/>
      </w:pPr>
      <w:r>
        <w:t>Aanvullende voorzieningen zijn uniek binnen verzorgingsgebied (bijvoorbeeld zeer hoogwaardige en luxe wellness of andere leisure voorzieningen</w:t>
      </w:r>
      <w:r w:rsidR="00CC7492">
        <w:t>)</w:t>
      </w:r>
    </w:p>
    <w:p w:rsidR="00CC7492" w:rsidRDefault="00CC7492" w:rsidP="00441BC4">
      <w:pPr>
        <w:pStyle w:val="Lijstopsomteken"/>
      </w:pPr>
      <w:r>
        <w:t>Specifieke hotelexploitant</w:t>
      </w:r>
    </w:p>
    <w:p w:rsidR="003E3F2C" w:rsidRDefault="003E3F2C" w:rsidP="00441BC4">
      <w:pPr>
        <w:pStyle w:val="Lijstopsomteken"/>
        <w:numPr>
          <w:ilvl w:val="0"/>
          <w:numId w:val="0"/>
        </w:numPr>
      </w:pPr>
    </w:p>
    <w:p w:rsidR="001E6733" w:rsidRDefault="003E3F2C" w:rsidP="00441BC4">
      <w:pPr>
        <w:pStyle w:val="Lijstopsomteken"/>
        <w:numPr>
          <w:ilvl w:val="0"/>
          <w:numId w:val="0"/>
        </w:numPr>
      </w:pPr>
      <w:r>
        <w:t xml:space="preserve">Enkel onderscheidende thema’s als hotelomvang, omvang per kamer, locatie en specifieke voorzieningen kunnen ruimtelijk worden geborgd. De kwaliteit of het thema van een ontwikkeling niet. </w:t>
      </w:r>
      <w:r w:rsidR="00CC7492">
        <w:t>Een kwalitatieve motivering vraagt dus om een zeer specifieke en ruimtelijk geborgen omschrijving.</w:t>
      </w:r>
    </w:p>
    <w:p w:rsidR="001E6733" w:rsidRDefault="001E6733" w:rsidP="00441BC4">
      <w:pPr>
        <w:pStyle w:val="Lijstopsomteken"/>
        <w:numPr>
          <w:ilvl w:val="0"/>
          <w:numId w:val="0"/>
        </w:numPr>
      </w:pPr>
    </w:p>
    <w:p w:rsidR="001E6733" w:rsidRDefault="001E6733" w:rsidP="001E6733">
      <w:pPr>
        <w:pStyle w:val="Kadertitel"/>
      </w:pPr>
      <w:r>
        <w:t>Vervolgstappen ladder</w:t>
      </w:r>
    </w:p>
    <w:p w:rsidR="001E6733" w:rsidRDefault="001E6733" w:rsidP="001E6733">
      <w:pPr>
        <w:pStyle w:val="Kadertekst"/>
      </w:pPr>
      <w:r>
        <w:t xml:space="preserve">Ga verder naar </w:t>
      </w:r>
      <w:hyperlink w:anchor="_Ligt_het_plan_4" w:history="1">
        <w:r>
          <w:rPr>
            <w:rStyle w:val="Hyperlink"/>
            <w:rFonts w:asciiTheme="minorHAnsi" w:hAnsiTheme="minorHAnsi"/>
            <w:sz w:val="19"/>
            <w:highlight w:val="lightGray"/>
            <w:u w:val="single"/>
          </w:rPr>
          <w:t>7</w:t>
        </w:r>
        <w:r w:rsidRPr="00894BF6">
          <w:rPr>
            <w:rStyle w:val="Hyperlink"/>
            <w:rFonts w:asciiTheme="minorHAnsi" w:hAnsiTheme="minorHAnsi"/>
            <w:sz w:val="19"/>
            <w:highlight w:val="lightGray"/>
            <w:u w:val="single"/>
          </w:rPr>
          <w:t>.5</w:t>
        </w:r>
      </w:hyperlink>
      <w:r w:rsidRPr="00DD3E25">
        <w:rPr>
          <w:rStyle w:val="Hyperlink"/>
          <w:rFonts w:asciiTheme="minorHAnsi" w:hAnsiTheme="minorHAnsi"/>
          <w:sz w:val="19"/>
        </w:rPr>
        <w:t>.</w:t>
      </w:r>
    </w:p>
    <w:p w:rsidR="00CA3B3B" w:rsidRPr="00441BC4" w:rsidRDefault="00CA3B3B" w:rsidP="00441BC4">
      <w:pPr>
        <w:pStyle w:val="Lijstopsomteken"/>
        <w:numPr>
          <w:ilvl w:val="0"/>
          <w:numId w:val="0"/>
        </w:numPr>
      </w:pPr>
    </w:p>
    <w:p w:rsidR="006402A1" w:rsidRDefault="006402A1" w:rsidP="006402A1">
      <w:pPr>
        <w:pStyle w:val="Kop2"/>
      </w:pPr>
      <w:bookmarkStart w:id="353" w:name="_Ligt_het_plan_4"/>
      <w:bookmarkStart w:id="354" w:name="_Toc535841718"/>
      <w:bookmarkStart w:id="355" w:name="_Toc952070"/>
      <w:bookmarkEnd w:id="353"/>
      <w:r>
        <w:t>Ligt het plan binnen bestaand stedelijk gebied?</w:t>
      </w:r>
      <w:bookmarkEnd w:id="354"/>
      <w:bookmarkEnd w:id="355"/>
      <w:r>
        <w:t xml:space="preserve"> </w:t>
      </w:r>
    </w:p>
    <w:p w:rsidR="00AF5CA3" w:rsidRDefault="00AF5CA3" w:rsidP="00AF5CA3">
      <w:pPr>
        <w:pStyle w:val="Kadertekst"/>
      </w:pPr>
      <w:r>
        <w:t xml:space="preserve">Zie </w:t>
      </w:r>
      <w:hyperlink w:anchor="_Bestaand_stedelijk_gebied" w:history="1">
        <w:r w:rsidRPr="0069737F">
          <w:rPr>
            <w:rStyle w:val="Hyperlink"/>
            <w:rFonts w:asciiTheme="minorHAnsi" w:hAnsiTheme="minorHAnsi"/>
            <w:sz w:val="19"/>
            <w:highlight w:val="lightGray"/>
            <w:u w:val="single"/>
          </w:rPr>
          <w:t>2.4</w:t>
        </w:r>
      </w:hyperlink>
      <w:r>
        <w:t xml:space="preserve"> </w:t>
      </w:r>
      <w:r w:rsidR="00E03133">
        <w:t>voor de definitie</w:t>
      </w:r>
      <w:r>
        <w:t xml:space="preserve"> van bestaand stedelijk gebied (BSG) en hoe u dit moet zien. </w:t>
      </w:r>
    </w:p>
    <w:p w:rsidR="00AF5CA3" w:rsidRDefault="00AF5CA3" w:rsidP="00AF5CA3">
      <w:pPr>
        <w:pStyle w:val="Kadertekst"/>
      </w:pPr>
    </w:p>
    <w:p w:rsidR="00AF5CA3" w:rsidRDefault="00CA3602" w:rsidP="00AF5CA3">
      <w:pPr>
        <w:pStyle w:val="Kaderopsomteken"/>
      </w:pPr>
      <w:r>
        <w:t>Ligt uw plan</w:t>
      </w:r>
      <w:r w:rsidR="00AF5CA3">
        <w:t xml:space="preserve"> binnen BSG? Gebruik </w:t>
      </w:r>
      <w:hyperlink w:anchor="_Plan_X_ligt_8" w:history="1">
        <w:r w:rsidR="00AF5CA3" w:rsidRPr="000915F3">
          <w:rPr>
            <w:rStyle w:val="Hyperlink"/>
            <w:rFonts w:asciiTheme="minorHAnsi" w:hAnsiTheme="minorHAnsi"/>
            <w:sz w:val="19"/>
            <w:highlight w:val="lightGray"/>
            <w:u w:val="single"/>
          </w:rPr>
          <w:t>7.5.1</w:t>
        </w:r>
      </w:hyperlink>
      <w:r w:rsidR="00AF5CA3">
        <w:t xml:space="preserve"> </w:t>
      </w:r>
      <w:r w:rsidR="00F83729">
        <w:t>als (input voor) uw motivering</w:t>
      </w:r>
      <w:r w:rsidR="00AF5CA3">
        <w:t xml:space="preserve">. U hoeft geen alternatieven binnen BSG af te wegen. Uw plan ligt immers al binnen BSG.  </w:t>
      </w:r>
    </w:p>
    <w:p w:rsidR="00AF5CA3" w:rsidRDefault="00AF5CA3" w:rsidP="00AF5CA3">
      <w:pPr>
        <w:pStyle w:val="Kaderopsomteken"/>
      </w:pPr>
      <w:r>
        <w:t xml:space="preserve">Ligt uw plan buiten BSG, maar kunt u motiveren dat er binnen BSG geen geschikte en/of beschikbare plekken voorhanden zijn? Gebruik </w:t>
      </w:r>
      <w:hyperlink w:anchor="_Plan_X_ligt_9" w:history="1">
        <w:r w:rsidRPr="000915F3">
          <w:rPr>
            <w:rStyle w:val="Hyperlink"/>
            <w:rFonts w:asciiTheme="minorHAnsi" w:hAnsiTheme="minorHAnsi"/>
            <w:sz w:val="19"/>
            <w:highlight w:val="lightGray"/>
            <w:u w:val="single"/>
          </w:rPr>
          <w:t>7.5.2</w:t>
        </w:r>
      </w:hyperlink>
      <w:r>
        <w:t xml:space="preserve"> </w:t>
      </w:r>
      <w:r w:rsidR="00F83729">
        <w:t>als (input voor) uw motivering</w:t>
      </w:r>
      <w:r>
        <w:t>.</w:t>
      </w:r>
    </w:p>
    <w:p w:rsidR="00AF5CA3" w:rsidRDefault="00AF5CA3" w:rsidP="00AF5CA3">
      <w:pPr>
        <w:pStyle w:val="Kaderopsomteken"/>
      </w:pPr>
      <w:r>
        <w:t>Ligt uw plan buiten BSG en zijn er geschikte en of beschikbare alternatieven binnen BSG voorhanden? Overweeg een dergelijke locatie voor uw plan of – als u dat niet wilt of kunt – pas het plan en programma aan, zodat het alsnog past bij de plek en locatiekeuze buiten BSG legitiem is</w:t>
      </w:r>
      <w:r w:rsidR="00FA4A0D">
        <w:t>.</w:t>
      </w:r>
    </w:p>
    <w:p w:rsidR="00AF5CA3" w:rsidRDefault="00AF5CA3" w:rsidP="00AF5CA3"/>
    <w:p w:rsidR="00AF5CA3" w:rsidRDefault="00AF5CA3" w:rsidP="00AF5CA3">
      <w:pPr>
        <w:pStyle w:val="Kop3"/>
      </w:pPr>
      <w:bookmarkStart w:id="356" w:name="_Plan_X_ligt_8"/>
      <w:bookmarkStart w:id="357" w:name="_Toc535490969"/>
      <w:bookmarkStart w:id="358" w:name="_Toc535841719"/>
      <w:bookmarkStart w:id="359" w:name="_Toc952071"/>
      <w:bookmarkEnd w:id="356"/>
      <w:r>
        <w:t>Plan X ligt binnen BSG, dus geen alternatievenafweging vereist</w:t>
      </w:r>
      <w:bookmarkEnd w:id="357"/>
      <w:bookmarkEnd w:id="358"/>
      <w:bookmarkEnd w:id="359"/>
    </w:p>
    <w:p w:rsidR="00AF5CA3" w:rsidRDefault="00AF5CA3" w:rsidP="00AF5CA3">
      <w:r>
        <w:t>Het plangebied ligt binnen BSG. Het plan ligt</w:t>
      </w:r>
      <w:r w:rsidRPr="00A06179">
        <w:t xml:space="preserve"> </w:t>
      </w:r>
      <w:r>
        <w:t>binnen</w:t>
      </w:r>
      <w:r w:rsidRPr="00A06179">
        <w:t xml:space="preserve"> het bestaand stedelijk weefsel van </w:t>
      </w:r>
      <w:r>
        <w:t>[NAAM KERN] en/of</w:t>
      </w:r>
      <w:r w:rsidRPr="00A06179">
        <w:t xml:space="preserve"> het vigerende bestemmingsplan </w:t>
      </w:r>
      <w:r w:rsidR="00461DE5">
        <w:t>[</w:t>
      </w:r>
      <w:r>
        <w:t>NAAM BESTEMMINGSPLAN</w:t>
      </w:r>
      <w:r w:rsidR="00461DE5">
        <w:t>]</w:t>
      </w:r>
      <w:r>
        <w:t xml:space="preserve"> maakt reeds een stedelijke functie mogelijk</w:t>
      </w:r>
      <w:r w:rsidRPr="00A06179">
        <w:t xml:space="preserve">. </w:t>
      </w:r>
      <w:r>
        <w:t xml:space="preserve">Ook op dit aspect voldoet de ontwikkeling dus aan de Ladder. </w:t>
      </w:r>
    </w:p>
    <w:p w:rsidR="00DE1C25" w:rsidRDefault="00DE1C25" w:rsidP="00AF5CA3"/>
    <w:p w:rsidR="00DE1C25" w:rsidRDefault="00DE1C25" w:rsidP="00DE1C25">
      <w:pPr>
        <w:pStyle w:val="Kadertitel"/>
      </w:pPr>
      <w:r>
        <w:t>Vervolgstappen ladder</w:t>
      </w:r>
    </w:p>
    <w:p w:rsidR="00DE1C25" w:rsidRDefault="00DE1C25" w:rsidP="00DE1C25">
      <w:pPr>
        <w:pStyle w:val="Kadertekst"/>
      </w:pPr>
      <w:r>
        <w:t xml:space="preserve">U heeft alle stappen doorlopen en bent klaar met de Ladderonderbouwing.  </w:t>
      </w:r>
    </w:p>
    <w:p w:rsidR="00DE1C25" w:rsidRPr="0061695F" w:rsidRDefault="00DE1C25" w:rsidP="00AF5CA3"/>
    <w:p w:rsidR="00E03133" w:rsidRDefault="00E03133">
      <w:pPr>
        <w:spacing w:before="240"/>
        <w:ind w:left="113" w:right="113"/>
        <w:rPr>
          <w:rFonts w:ascii="Univers LT Pro 55" w:eastAsiaTheme="majorEastAsia" w:hAnsi="Univers LT Pro 55" w:cstheme="majorBidi"/>
          <w:b/>
          <w:bCs/>
          <w:color w:val="0098D8"/>
        </w:rPr>
      </w:pPr>
      <w:bookmarkStart w:id="360" w:name="_Plan_X_ligt_9"/>
      <w:bookmarkEnd w:id="360"/>
      <w:r>
        <w:br w:type="page"/>
      </w:r>
    </w:p>
    <w:p w:rsidR="00AF5CA3" w:rsidRDefault="00AF5CA3" w:rsidP="00AF5CA3">
      <w:pPr>
        <w:pStyle w:val="Kop3"/>
      </w:pPr>
      <w:bookmarkStart w:id="361" w:name="_Toc535490970"/>
      <w:bookmarkStart w:id="362" w:name="_Toc535841720"/>
      <w:bookmarkStart w:id="363" w:name="_Toc952072"/>
      <w:r>
        <w:lastRenderedPageBreak/>
        <w:t>Plan X ligt buiten BSG, maar binnen BSG zijn geen geschikte/beschikbare alternatieven</w:t>
      </w:r>
      <w:bookmarkEnd w:id="361"/>
      <w:bookmarkEnd w:id="362"/>
      <w:bookmarkEnd w:id="363"/>
    </w:p>
    <w:p w:rsidR="00AF5CA3" w:rsidRDefault="00AF5CA3" w:rsidP="00AF5CA3">
      <w:r>
        <w:t>Plan X ligt buiten het bestaand stedelijk weefsel van [NAAM KERN] en/of he</w:t>
      </w:r>
      <w:r w:rsidRPr="00A06179">
        <w:t xml:space="preserve">t vigerende bestemmingsplan </w:t>
      </w:r>
      <w:r w:rsidR="00461DE5">
        <w:t>[</w:t>
      </w:r>
      <w:r>
        <w:t>NAAM BESTEMMINGSPLAN</w:t>
      </w:r>
      <w:r w:rsidR="00461DE5">
        <w:t>]</w:t>
      </w:r>
      <w:r>
        <w:t xml:space="preserve"> maakt nog geen stedelijke functie(s) mogelijk</w:t>
      </w:r>
      <w:r w:rsidRPr="00A06179">
        <w:t>.</w:t>
      </w:r>
      <w:r>
        <w:t xml:space="preserve"> </w:t>
      </w:r>
    </w:p>
    <w:p w:rsidR="00AF5CA3" w:rsidRDefault="00AF5CA3" w:rsidP="00AF5CA3"/>
    <w:p w:rsidR="00AF5CA3" w:rsidRPr="00793F6B" w:rsidRDefault="00AF5CA3" w:rsidP="00AF5CA3">
      <w:r>
        <w:t>Uit een alternatievenafweging blijken echter geen locaties binnen BSG [GESCHIKT/BESCHIKBAAR] (te maken) als alternatief voor de hier beoogde locatie. Er zijn geen alternatieve locaties binnen BSG voorhanden en/of deze zijn [TECHNISCH/JURIDISCH/QUA OPPERVLAKTE/QUA KOSTEN/QUA OMGEVINGSKWALITEIT] niet redelijkerwijs geschikt te maken als alternatief voor de nu beoogde locatie.  Kortom, bij gebrek aan reële alternatieven binnen BSG is de voorliggende locatie buiten BSG het meest geschikt, en voldoet daarmee aan de Ladder.</w:t>
      </w:r>
    </w:p>
    <w:p w:rsidR="00AF5CA3" w:rsidRPr="006402A1" w:rsidRDefault="00AF5CA3" w:rsidP="00AF5CA3"/>
    <w:p w:rsidR="00DE1C25" w:rsidRDefault="00DE1C25" w:rsidP="00DE1C25">
      <w:pPr>
        <w:pStyle w:val="Kadertitel"/>
      </w:pPr>
      <w:r>
        <w:t>Vervolgstappen ladder</w:t>
      </w:r>
    </w:p>
    <w:p w:rsidR="00DE1C25" w:rsidRDefault="00DE1C25" w:rsidP="00DE1C25">
      <w:pPr>
        <w:pStyle w:val="Kadertekst"/>
      </w:pPr>
      <w:r>
        <w:t>U heeft alle stappen doorlopen en bent klaar met d</w:t>
      </w:r>
      <w:r w:rsidR="00461DE5">
        <w:t>e Ladder</w:t>
      </w:r>
      <w:r>
        <w:t xml:space="preserve">onderbouwing.  </w:t>
      </w:r>
    </w:p>
    <w:p w:rsidR="00AF5CA3" w:rsidRDefault="00AF5CA3" w:rsidP="00AF5CA3"/>
    <w:p w:rsidR="005524B9" w:rsidRDefault="005524B9" w:rsidP="005308CD">
      <w:pPr>
        <w:rPr>
          <w:highlight w:val="yellow"/>
        </w:rPr>
      </w:pPr>
    </w:p>
    <w:p w:rsidR="002E083E" w:rsidRDefault="002E083E" w:rsidP="00ED3FA1">
      <w:pPr>
        <w:spacing w:before="240"/>
        <w:ind w:right="113"/>
        <w:rPr>
          <w:highlight w:val="yellow"/>
        </w:rPr>
      </w:pPr>
      <w:r>
        <w:rPr>
          <w:highlight w:val="yellow"/>
        </w:rPr>
        <w:br w:type="page"/>
      </w:r>
    </w:p>
    <w:p w:rsidR="005308CD" w:rsidRDefault="008D66F7" w:rsidP="002E083E">
      <w:pPr>
        <w:pStyle w:val="Kop1"/>
      </w:pPr>
      <w:bookmarkStart w:id="364" w:name="_Toc952073"/>
      <w:r>
        <w:lastRenderedPageBreak/>
        <w:t xml:space="preserve">Tips </w:t>
      </w:r>
      <w:r w:rsidR="007C4550">
        <w:t>globaal/</w:t>
      </w:r>
      <w:r w:rsidR="002E083E">
        <w:t xml:space="preserve">flexibel </w:t>
      </w:r>
      <w:r>
        <w:t>bestemmen</w:t>
      </w:r>
      <w:bookmarkEnd w:id="364"/>
    </w:p>
    <w:p w:rsidR="002E083E" w:rsidRDefault="002E083E" w:rsidP="002E083E"/>
    <w:p w:rsidR="00994DC5" w:rsidRDefault="00994DC5" w:rsidP="00175E25">
      <w:r>
        <w:t>In de voorgaande hoofd</w:t>
      </w:r>
      <w:r w:rsidR="00175E25">
        <w:t>s</w:t>
      </w:r>
      <w:r>
        <w:t xml:space="preserve">tukken zijn basismotiveringen op maat gemaakt voor </w:t>
      </w:r>
      <w:r w:rsidRPr="008F53B8">
        <w:t xml:space="preserve">diverse stedelijke functies: wonen, bedrijventerreinen, kantoren, winkels en hotels. </w:t>
      </w:r>
      <w:r w:rsidR="00175E25" w:rsidRPr="008F53B8">
        <w:t xml:space="preserve">In dit hoofdstuk </w:t>
      </w:r>
      <w:r w:rsidR="00175E25">
        <w:t xml:space="preserve">volgen </w:t>
      </w:r>
      <w:r w:rsidR="00175E25" w:rsidRPr="00994DC5">
        <w:t>strategische aandachtpunten en tips</w:t>
      </w:r>
      <w:r w:rsidR="00175E25" w:rsidRPr="008F53B8">
        <w:t xml:space="preserve"> voor de </w:t>
      </w:r>
      <w:r w:rsidR="00175E25">
        <w:t>o</w:t>
      </w:r>
      <w:r w:rsidR="00175E25" w:rsidRPr="00994DC5">
        <w:t xml:space="preserve">nderbouwing </w:t>
      </w:r>
      <w:r w:rsidR="00175E25">
        <w:t>van</w:t>
      </w:r>
      <w:r w:rsidR="00175E25" w:rsidRPr="00994DC5">
        <w:t xml:space="preserve"> global</w:t>
      </w:r>
      <w:r w:rsidR="00175E25">
        <w:t>e</w:t>
      </w:r>
      <w:r w:rsidR="00175E25" w:rsidRPr="00994DC5">
        <w:t>/flexibele plannen</w:t>
      </w:r>
      <w:r w:rsidR="00175E25">
        <w:t xml:space="preserve"> en overige functies. </w:t>
      </w:r>
      <w:r w:rsidR="00175E25" w:rsidRPr="00994DC5">
        <w:t xml:space="preserve">Voor de onderbouwing van een plan met diverse functies is het zinvol deze </w:t>
      </w:r>
      <w:r w:rsidR="00175E25">
        <w:t>tips</w:t>
      </w:r>
      <w:r w:rsidR="00175E25" w:rsidRPr="00994DC5">
        <w:t xml:space="preserve"> samen te lezen met de andere motiveringen voor wonen, bedrijventerreinen</w:t>
      </w:r>
      <w:r w:rsidR="00175E25">
        <w:t>,</w:t>
      </w:r>
      <w:r w:rsidR="00175E25" w:rsidRPr="00994DC5">
        <w:t xml:space="preserve"> winkels, kantoren en</w:t>
      </w:r>
      <w:r w:rsidR="00175E25">
        <w:t xml:space="preserve"> hotels</w:t>
      </w:r>
      <w:r w:rsidR="00175E25" w:rsidRPr="00994DC5">
        <w:t>.</w:t>
      </w:r>
    </w:p>
    <w:p w:rsidR="00233BF1" w:rsidRDefault="00233BF1" w:rsidP="00994DC5"/>
    <w:p w:rsidR="007B3930" w:rsidRDefault="007B3930" w:rsidP="009976D8">
      <w:pPr>
        <w:pStyle w:val="Kop2"/>
      </w:pPr>
      <w:bookmarkStart w:id="365" w:name="_Toc535841722"/>
      <w:bookmarkStart w:id="366" w:name="_Toc952074"/>
      <w:r>
        <w:t>Strategische Aandachtspunten voor globaal bestemmen en de Ladder</w:t>
      </w:r>
      <w:bookmarkEnd w:id="365"/>
      <w:bookmarkEnd w:id="366"/>
    </w:p>
    <w:p w:rsidR="009130BA" w:rsidRDefault="009130BA" w:rsidP="00534C9C">
      <w:pPr>
        <w:pStyle w:val="Lijstalinea"/>
        <w:numPr>
          <w:ilvl w:val="0"/>
          <w:numId w:val="24"/>
        </w:numPr>
      </w:pPr>
      <w:r>
        <w:t xml:space="preserve">Flexibiliteit vs. (rechts)zekerheid zijn dé relevante aspecten in uw bestemmingsplan. Hoe groter de flexibiliteit </w:t>
      </w:r>
      <w:r w:rsidR="007B3930">
        <w:t>des te</w:t>
      </w:r>
      <w:r>
        <w:t xml:space="preserve"> groter de onzekerheid. </w:t>
      </w:r>
      <w:r w:rsidRPr="000F5BEF">
        <w:t xml:space="preserve">Onzekerheid is niet </w:t>
      </w:r>
      <w:r w:rsidR="007B3930" w:rsidRPr="000F5BEF">
        <w:t xml:space="preserve">per </w:t>
      </w:r>
      <w:r w:rsidR="000F5BEF" w:rsidRPr="000F5BEF">
        <w:t>definitie</w:t>
      </w:r>
      <w:r w:rsidR="007B3930" w:rsidRPr="000F5BEF">
        <w:t xml:space="preserve"> </w:t>
      </w:r>
      <w:r w:rsidR="000F5BEF">
        <w:t>onwenselijk</w:t>
      </w:r>
      <w:r w:rsidR="007B3930" w:rsidRPr="000F5BEF">
        <w:t>,</w:t>
      </w:r>
      <w:r>
        <w:t xml:space="preserve"> maar moet wel opwegen tegen de voordelen van flexibiliteit.</w:t>
      </w:r>
    </w:p>
    <w:p w:rsidR="007B3930" w:rsidRDefault="009130BA" w:rsidP="00534C9C">
      <w:pPr>
        <w:pStyle w:val="Lijstalinea"/>
        <w:numPr>
          <w:ilvl w:val="0"/>
          <w:numId w:val="24"/>
        </w:numPr>
      </w:pPr>
      <w:r>
        <w:t>Alle nieuwe stedelijke ontwikkelingen die u mogelijk maakt</w:t>
      </w:r>
      <w:r w:rsidR="007B3930">
        <w:t>,</w:t>
      </w:r>
      <w:r>
        <w:t xml:space="preserve"> </w:t>
      </w:r>
      <w:r w:rsidR="007B3930">
        <w:t xml:space="preserve">moeten worden onderbouwd volgens de Ladder. Dat geldt ook voor flexibele bestemmingen. </w:t>
      </w:r>
    </w:p>
    <w:p w:rsidR="009130BA" w:rsidRDefault="009130BA" w:rsidP="00534C9C">
      <w:pPr>
        <w:pStyle w:val="Lijstalinea"/>
        <w:numPr>
          <w:ilvl w:val="0"/>
          <w:numId w:val="24"/>
        </w:numPr>
      </w:pPr>
      <w:r>
        <w:t xml:space="preserve">Capaciteit in flexibele bestemmingsplannen </w:t>
      </w:r>
      <w:r w:rsidR="007B3930">
        <w:t>neemt</w:t>
      </w:r>
      <w:r>
        <w:t xml:space="preserve"> Ladderruimte in voor ontwikkelingen elders. Er is immers al een ruimtereservering opgenomen in het flexibele bestemmingsplan. Weeg dit af.</w:t>
      </w:r>
    </w:p>
    <w:p w:rsidR="009130BA" w:rsidRDefault="007B3930" w:rsidP="00534C9C">
      <w:pPr>
        <w:pStyle w:val="Lijstalinea"/>
        <w:numPr>
          <w:ilvl w:val="0"/>
          <w:numId w:val="24"/>
        </w:numPr>
      </w:pPr>
      <w:r>
        <w:t>Is een d</w:t>
      </w:r>
      <w:r w:rsidR="009130BA">
        <w:t xml:space="preserve">eel al bebouwd? Dan </w:t>
      </w:r>
      <w:r>
        <w:t xml:space="preserve">is </w:t>
      </w:r>
      <w:r w:rsidR="009130BA">
        <w:t>veelal</w:t>
      </w:r>
      <w:r>
        <w:t xml:space="preserve"> een</w:t>
      </w:r>
      <w:r w:rsidR="009130BA">
        <w:t xml:space="preserve"> representatieve invulling mogelijk (Ofwel: u houdt meer Ladderruimte beschikbaar voor ontwikkelingen elders).</w:t>
      </w:r>
    </w:p>
    <w:p w:rsidR="009976D8" w:rsidRDefault="009976D8" w:rsidP="00534C9C">
      <w:pPr>
        <w:pStyle w:val="Lijstalinea"/>
        <w:numPr>
          <w:ilvl w:val="0"/>
          <w:numId w:val="24"/>
        </w:numPr>
      </w:pPr>
      <w:r>
        <w:t xml:space="preserve">Voor de legitimatie van globale/flexibele plannen helpen visie- en beleidsdocumenten sterk. Beschrijf daarom hoe het plan/concept – voor de ontwikkeling – past bij relevante beleidsafspraken, afhankelijk van het ingebrachte plan. En geef aan hoe deze afspraken binnen de Ladder passen. </w:t>
      </w:r>
    </w:p>
    <w:p w:rsidR="009976D8" w:rsidRPr="009976D8" w:rsidRDefault="009976D8" w:rsidP="00534C9C">
      <w:pPr>
        <w:pStyle w:val="Lijstalinea"/>
        <w:numPr>
          <w:ilvl w:val="0"/>
          <w:numId w:val="24"/>
        </w:numPr>
      </w:pPr>
      <w:r w:rsidRPr="009976D8">
        <w:t>Kies bewust voor een beperkt aantal locaties (binnen uw gemeente/het plan) waar het bestemmingsplan flexibiliteit moet bieden. Maak niet alles flexibel!</w:t>
      </w:r>
    </w:p>
    <w:p w:rsidR="009976D8" w:rsidRPr="009976D8" w:rsidRDefault="009976D8" w:rsidP="00534C9C">
      <w:pPr>
        <w:pStyle w:val="Lijstalinea"/>
        <w:numPr>
          <w:ilvl w:val="0"/>
          <w:numId w:val="24"/>
        </w:numPr>
      </w:pPr>
      <w:r w:rsidRPr="009976D8">
        <w:t>Neem altijd maxima op in het bestemmingplan, want zo krijgt u meer grip op ontwikkelmogelijkheden en blijft Ladderruimte behouden. Ook hoeft u zo niet de behoefte te onderbouwen van een ontwikkeling die u niet realiseert.</w:t>
      </w:r>
    </w:p>
    <w:p w:rsidR="009976D8" w:rsidRPr="009976D8" w:rsidRDefault="009976D8" w:rsidP="00534C9C">
      <w:pPr>
        <w:pStyle w:val="Lijstalinea"/>
        <w:numPr>
          <w:ilvl w:val="0"/>
          <w:numId w:val="24"/>
        </w:numPr>
      </w:pPr>
      <w:r w:rsidRPr="009976D8">
        <w:t>Ontwikkel visie. Wat moet zeker kunnen en wat niet? Sluit functies uit in het bestemmingsplan zodat een Laddermotivering voor deze functies niet nodig is en Ladderruimte behouden blijft.</w:t>
      </w:r>
    </w:p>
    <w:p w:rsidR="009976D8" w:rsidRDefault="009976D8" w:rsidP="00534C9C">
      <w:pPr>
        <w:pStyle w:val="Lijstalinea"/>
        <w:numPr>
          <w:ilvl w:val="0"/>
          <w:numId w:val="24"/>
        </w:numPr>
      </w:pPr>
      <w:r w:rsidRPr="009976D8">
        <w:t>Start later met het bestemmingsplan(procedure) om flexibiliteit in het planproces te bouwen. Dit brengt mogelijk wel risico’s op vertraging in de ge</w:t>
      </w:r>
      <w:r>
        <w:t>biedsontwikkeling met zich mee.</w:t>
      </w:r>
    </w:p>
    <w:p w:rsidR="009130BA" w:rsidRDefault="009130BA" w:rsidP="00994DC5"/>
    <w:p w:rsidR="006B171F" w:rsidRPr="00150A82" w:rsidRDefault="006B171F" w:rsidP="006B171F">
      <w:pPr>
        <w:pStyle w:val="Kadertitel"/>
      </w:pPr>
      <w:r w:rsidRPr="00150A82">
        <w:t xml:space="preserve">Beoordeel verschillende functies in samenhang voor bepalen Ladderplichtigheid plan </w:t>
      </w:r>
    </w:p>
    <w:p w:rsidR="00150A82" w:rsidRDefault="006B171F" w:rsidP="006B171F">
      <w:pPr>
        <w:pStyle w:val="Kadertekst"/>
      </w:pPr>
      <w:r w:rsidRPr="00150A82">
        <w:t>Wanneer u in een bestemmingsplan meerdere functies in samenhang mogelijk maakt, dient u bij het bepalen of het plan zich kwalificeert als Nieuwe Stedelijke Ontwi</w:t>
      </w:r>
      <w:r w:rsidR="00150A82" w:rsidRPr="00150A82">
        <w:t>kkeling (</w:t>
      </w:r>
      <w:r w:rsidRPr="00150A82">
        <w:t>en dus of het plan Ladderpli</w:t>
      </w:r>
      <w:r w:rsidR="00150A82" w:rsidRPr="00150A82">
        <w:t xml:space="preserve">chtig is) </w:t>
      </w:r>
      <w:r w:rsidRPr="00150A82">
        <w:t xml:space="preserve">rekening te houden met de samenhang tussen de verschillende functies. </w:t>
      </w:r>
      <w:r w:rsidR="00150A82" w:rsidRPr="00150A82">
        <w:t xml:space="preserve">Het gaat hierbij dus niet alleen om de omvang per stedelijke functie, maar ook om de samenhang </w:t>
      </w:r>
      <w:r w:rsidR="007B3930">
        <w:t>tussen</w:t>
      </w:r>
      <w:r w:rsidR="00150A82" w:rsidRPr="00150A82">
        <w:t xml:space="preserve"> functies binnen het plan. </w:t>
      </w:r>
    </w:p>
    <w:p w:rsidR="00150A82" w:rsidRDefault="00150A82" w:rsidP="006B171F">
      <w:pPr>
        <w:pStyle w:val="Kadertekst"/>
      </w:pPr>
    </w:p>
    <w:p w:rsidR="006B171F" w:rsidRDefault="00150A82" w:rsidP="006B171F">
      <w:pPr>
        <w:pStyle w:val="Kadertekst"/>
      </w:pPr>
      <w:r w:rsidRPr="00150A82">
        <w:t>Zo zal een ontwikkeling van enkele woningen opzichzelfstaand in principe niet Ladderplichtig zijn, maar wel als het een samenhangende ontwikkeling betreft van enkele woningen in combinatie met een paar duizend m² bvo detailhandel, kantoren en/of bedrijventerrein.</w:t>
      </w:r>
      <w:r>
        <w:t xml:space="preserve"> </w:t>
      </w:r>
    </w:p>
    <w:p w:rsidR="006B171F" w:rsidRDefault="006B171F" w:rsidP="00994DC5"/>
    <w:p w:rsidR="00150A82" w:rsidRDefault="00150A82" w:rsidP="00994DC5"/>
    <w:p w:rsidR="008F53B8" w:rsidRDefault="008F53B8" w:rsidP="009976D8">
      <w:pPr>
        <w:pStyle w:val="Kop2"/>
      </w:pPr>
      <w:bookmarkStart w:id="367" w:name="_Toc535841723"/>
      <w:bookmarkStart w:id="368" w:name="_Toc952075"/>
      <w:r>
        <w:lastRenderedPageBreak/>
        <w:t>Aandachtspunten onderbouwen ‘bijzondere’ (ondersteunende) functies</w:t>
      </w:r>
      <w:bookmarkEnd w:id="367"/>
      <w:bookmarkEnd w:id="368"/>
    </w:p>
    <w:p w:rsidR="00C1206A" w:rsidRDefault="008F53B8" w:rsidP="009976D8">
      <w:r>
        <w:t xml:space="preserve">Naast de in dit stuk genoemde veelvoorkomende stedelijke functies als wonen, detailhandel, kantoren, bedrijventerreinen en hotels, is ook voor meer ‘bijzondere’ functies in de meeste gevallen een onderbouwing op de Ladder nodig. Denk hierbij bijvoorbeeld aan maatschappelijke functies als scholen, sportfaciliteiten, zorgvoorzieningen, et cetera. </w:t>
      </w:r>
    </w:p>
    <w:p w:rsidR="00150A82" w:rsidRDefault="00150A82" w:rsidP="009976D8"/>
    <w:p w:rsidR="00346985" w:rsidRDefault="00C1206A" w:rsidP="009976D8">
      <w:r>
        <w:t>Soms vormen deze bijzondere functies een opzichzelfstaande ontwikkeling in een bestemmingsplan. En s</w:t>
      </w:r>
      <w:r w:rsidR="008F53B8">
        <w:t>oms maken dergelijke voorzieningen onderdeel uit van een groter plan</w:t>
      </w:r>
      <w:r w:rsidR="007B3930">
        <w:t>,</w:t>
      </w:r>
      <w:r w:rsidR="008F53B8">
        <w:t xml:space="preserve"> met een mix van verschillende functies: bijvoorbeeld </w:t>
      </w:r>
      <w:r>
        <w:t>een school, sportcomplex of gemeenschapshuis, ondersteunend aan de hoofdfuncties (wonen, werken, winkels) in het plan. In alle gevallen moet worden bepaald of er sprake is van een nieuwe stedelijke ontwikkeling, en daarmee van een Ladderplichtig</w:t>
      </w:r>
      <w:r w:rsidR="007B3930">
        <w:t>e</w:t>
      </w:r>
      <w:r w:rsidR="00461DE5">
        <w:t xml:space="preserve"> </w:t>
      </w:r>
      <w:r>
        <w:t xml:space="preserve">ontwikkeling. </w:t>
      </w:r>
    </w:p>
    <w:p w:rsidR="00150A82" w:rsidRDefault="00150A82" w:rsidP="009976D8"/>
    <w:p w:rsidR="00346985" w:rsidRDefault="003C79C5" w:rsidP="009976D8">
      <w:r>
        <w:t xml:space="preserve">Voor het onderbouwen van ‘bijzondere’ functies kan </w:t>
      </w:r>
      <w:r w:rsidR="00346985">
        <w:t>dezelfde basis voor de Ladderonderbouwing worden aangehouden, zoals in de voorgaande hoofdstukken voor de functies wonen, detailhandel, kantoren, bedrijven en hotels is weerge</w:t>
      </w:r>
      <w:r w:rsidR="007B3930">
        <w:t>ge</w:t>
      </w:r>
      <w:r w:rsidR="00346985">
        <w:t xml:space="preserve">ven. Aandachtspunten daarbij zijn: </w:t>
      </w:r>
    </w:p>
    <w:p w:rsidR="008F53B8" w:rsidRDefault="00346985" w:rsidP="00251C7C">
      <w:pPr>
        <w:pStyle w:val="Lijstopsomteken"/>
      </w:pPr>
      <w:r>
        <w:t xml:space="preserve">Bepaal of de beoogde functie ondersteunend is aan andere hoofdfuncties in het plan, of dat het een op zichzelf staande ontwikkeling betreft. Voor ondersteunende functies kan in eerste instantie vaak een meer globale toets aan de Ladder volstaan: bijvoorbeeld een wijkondersteunende maatschappelijke ruimte, die kan worden gemotiveerd vanuit de toevoeging van woningen en overige hoofdfuncties binnen het grotere plan. </w:t>
      </w:r>
    </w:p>
    <w:p w:rsidR="00346985" w:rsidRDefault="00346985" w:rsidP="00251C7C">
      <w:pPr>
        <w:pStyle w:val="Lijstopsomteken"/>
      </w:pPr>
      <w:r>
        <w:t>Voor ontwikkelingen ter vervanging van een bestaande voorziening of functie kan de behoefte aan het plan in veel gevallen vanuit de vervangingsbehoefte worden onderbouwd: belangrijk is daarbij wel een goede visie op het eventuele vastgoed dat ‘achterblijft’ door invulling van deze vervangingsvraag: bijvoorbeeld een nieuw schoolgebouw voor een school die nu elders in de gemeente is gevestigd: wat is de visie en het plan voor het achterblijvende schoolgebouw, en is dit vanuit het oogpunt van een goede ruimtelijke ordening te motiveren?</w:t>
      </w:r>
    </w:p>
    <w:p w:rsidR="00346985" w:rsidRDefault="00346985" w:rsidP="00251C7C">
      <w:pPr>
        <w:pStyle w:val="Lijstopsomteken"/>
      </w:pPr>
      <w:r>
        <w:t>Voor nieuwe Ladderplichtig</w:t>
      </w:r>
      <w:r w:rsidR="007B3930">
        <w:t>e</w:t>
      </w:r>
      <w:r>
        <w:t xml:space="preserve"> ‘bijzondere’ stedelijke functies kan de behoefte aan het plan worden bepaald aan de hand van beschikbare gegevens over vraag, aanbod en behoefte: denk bijvoorbeeld aan een leerlingenprognose voor scholen, een prognose van de woon-zorgvraag de komende tien jaar, of een onderzoek naar de behoefte aan sportvoorzieningen. Weeg de uitbreidingsvraag altijd af tegen het bestaande aanbod van voorzieningen, en de eventuele (harde) plancapacite</w:t>
      </w:r>
      <w:r w:rsidR="008A681D">
        <w:t>it: om zo de behoefte aan het plan te kunnen bepalen.</w:t>
      </w:r>
    </w:p>
    <w:p w:rsidR="009976D8" w:rsidRDefault="008A681D" w:rsidP="00251C7C">
      <w:pPr>
        <w:pStyle w:val="Lijstopsomteken"/>
      </w:pPr>
      <w:r>
        <w:t xml:space="preserve">Zijn er geen (actuele) behoefteonderzoeken of prognoses voor de specifieke functie voorhanden, dan kunnen benchmarkcijfers of kengetallen een uitkomst bieden in het bepalen van de uitbreidingsbehoefte. Een goed en bruikbaar voorbeeld is het document ‘Amsterdamse referentienorm voor maatschappelijke voorzieningen, groen en spelen’ (gemeente Amsterdam, 2018). Hierin zijn referentienormen opgenomen voor </w:t>
      </w:r>
      <w:r w:rsidRPr="008A681D">
        <w:t>maatschappelijke voorzieningen, groen en spelen</w:t>
      </w:r>
      <w:r>
        <w:t xml:space="preserve"> gekoppeld aan de ontwikkeling van bevolking, huishoudens en woningvoorraad. Zo kan bijvoorbeeld aan de hand van het aantal huishoudens/woningen voor verschillende woonmilieus relatief eenvoudig worden bepaald hoeveel primair onderwijsvoorzieningen er op dit moment nodig zouden zijn, en hoeveel er nodig is bij een toevoeging van X aantal woningen in de komende tien jaar. </w:t>
      </w:r>
    </w:p>
    <w:p w:rsidR="002B505B" w:rsidRDefault="008A681D" w:rsidP="00251C7C">
      <w:pPr>
        <w:pStyle w:val="Lijstopsomteken"/>
      </w:pPr>
      <w:r>
        <w:t xml:space="preserve">Aan de hand van referentienormen of benchmarkcijfers kan de vraag naar bepaalde functies of voorzieningen voor de komende tien jaar worden bepaald. Door deze vraag af te zetten tegen de bestaande voorraad en de (harde) planvoorraad kan de uitbreidingsbehoefte worden bepaald voor verschillende functies. </w:t>
      </w:r>
      <w:r w:rsidR="006B171F">
        <w:t xml:space="preserve">Door deze behoefte helder op te nemen in de Ladderonderbouwing kan de behoefte aan het plan op een Ladderproof manier worden aangetoond. </w:t>
      </w:r>
      <w:r>
        <w:t xml:space="preserve"> </w:t>
      </w:r>
    </w:p>
    <w:p w:rsidR="002B505B" w:rsidRDefault="002B505B">
      <w:pPr>
        <w:spacing w:before="240"/>
        <w:ind w:left="113" w:right="113"/>
      </w:pPr>
      <w:r>
        <w:br w:type="page"/>
      </w:r>
    </w:p>
    <w:p w:rsidR="00686B12" w:rsidRDefault="002B505B" w:rsidP="00561BA1">
      <w:pPr>
        <w:pStyle w:val="Kop1"/>
        <w:numPr>
          <w:ilvl w:val="0"/>
          <w:numId w:val="0"/>
        </w:numPr>
        <w:spacing w:after="0"/>
        <w:ind w:left="623" w:hanging="623"/>
      </w:pPr>
      <w:bookmarkStart w:id="369" w:name="_Toc952076"/>
      <w:r>
        <w:lastRenderedPageBreak/>
        <w:t>Bijlage: bronnen</w:t>
      </w:r>
      <w:bookmarkEnd w:id="369"/>
    </w:p>
    <w:p w:rsidR="00686B12" w:rsidRDefault="00686B12" w:rsidP="00686B12"/>
    <w:p w:rsidR="00B442A5" w:rsidRDefault="002B505B" w:rsidP="00B442A5">
      <w:pPr>
        <w:pStyle w:val="Bijschrift"/>
      </w:pPr>
      <w:r>
        <w:t xml:space="preserve"> </w:t>
      </w:r>
      <w:r w:rsidR="00B442A5">
        <w:rPr>
          <w:b/>
          <w:i w:val="0"/>
          <w:color w:val="0098D8"/>
          <w:sz w:val="19"/>
        </w:rPr>
        <w:t>Bronnenlijst Wonen</w:t>
      </w:r>
    </w:p>
    <w:tbl>
      <w:tblPr>
        <w:tblStyle w:val="STEC-tabel-nieuw"/>
        <w:tblW w:w="9704" w:type="dxa"/>
        <w:tblInd w:w="-5" w:type="dxa"/>
        <w:tblLook w:val="04A0" w:firstRow="1" w:lastRow="0" w:firstColumn="1" w:lastColumn="0" w:noHBand="0" w:noVBand="1"/>
      </w:tblPr>
      <w:tblGrid>
        <w:gridCol w:w="2690"/>
        <w:gridCol w:w="1113"/>
        <w:gridCol w:w="1884"/>
        <w:gridCol w:w="4017"/>
      </w:tblGrid>
      <w:tr w:rsidR="00B442A5" w:rsidRPr="00561BA1" w:rsidTr="00561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rsidR="00B442A5" w:rsidRPr="00561BA1" w:rsidRDefault="00B442A5" w:rsidP="00561BA1">
            <w:pPr>
              <w:spacing w:line="240" w:lineRule="auto"/>
              <w:rPr>
                <w:sz w:val="16"/>
                <w:szCs w:val="16"/>
              </w:rPr>
            </w:pPr>
            <w:r w:rsidRPr="00561BA1">
              <w:rPr>
                <w:sz w:val="16"/>
                <w:szCs w:val="16"/>
              </w:rPr>
              <w:t>Wat?</w:t>
            </w:r>
          </w:p>
        </w:tc>
        <w:tc>
          <w:tcPr>
            <w:tcW w:w="1113" w:type="dxa"/>
          </w:tcPr>
          <w:p w:rsidR="00B442A5" w:rsidRPr="00561BA1"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sz w:val="16"/>
                <w:szCs w:val="16"/>
              </w:rPr>
            </w:pPr>
            <w:r w:rsidRPr="00561BA1">
              <w:rPr>
                <w:sz w:val="16"/>
                <w:szCs w:val="16"/>
              </w:rPr>
              <w:t>Waar?</w:t>
            </w:r>
          </w:p>
        </w:tc>
        <w:tc>
          <w:tcPr>
            <w:tcW w:w="1884" w:type="dxa"/>
          </w:tcPr>
          <w:p w:rsidR="00B442A5" w:rsidRPr="00561BA1"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sz w:val="16"/>
                <w:szCs w:val="16"/>
              </w:rPr>
            </w:pPr>
            <w:r w:rsidRPr="00561BA1">
              <w:rPr>
                <w:sz w:val="16"/>
                <w:szCs w:val="16"/>
              </w:rPr>
              <w:t xml:space="preserve">Waarvoor? </w:t>
            </w:r>
          </w:p>
        </w:tc>
        <w:tc>
          <w:tcPr>
            <w:tcW w:w="4017" w:type="dxa"/>
          </w:tcPr>
          <w:p w:rsidR="00B442A5" w:rsidRPr="00561BA1"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sz w:val="16"/>
                <w:szCs w:val="16"/>
              </w:rPr>
            </w:pPr>
            <w:r w:rsidRPr="00561BA1">
              <w:rPr>
                <w:sz w:val="16"/>
                <w:szCs w:val="16"/>
              </w:rPr>
              <w:t>Geraadpleegde bronnen</w:t>
            </w:r>
          </w:p>
        </w:tc>
      </w:tr>
      <w:tr w:rsidR="00B442A5" w:rsidRPr="00561BA1"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rsidR="00B442A5" w:rsidRPr="00561BA1" w:rsidRDefault="00B442A5" w:rsidP="00561BA1">
            <w:pPr>
              <w:spacing w:line="240" w:lineRule="auto"/>
              <w:rPr>
                <w:sz w:val="16"/>
                <w:szCs w:val="16"/>
              </w:rPr>
            </w:pPr>
            <w:r w:rsidRPr="00561BA1">
              <w:rPr>
                <w:sz w:val="16"/>
                <w:szCs w:val="16"/>
              </w:rPr>
              <w:t>Inkomende verhuisbewegingen totale woningvoorraad</w:t>
            </w:r>
          </w:p>
        </w:tc>
        <w:tc>
          <w:tcPr>
            <w:tcW w:w="1113" w:type="dxa"/>
            <w:vMerge w:val="restart"/>
          </w:tcPr>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2.2.1</w:t>
            </w:r>
          </w:p>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Tabel 3</w:t>
            </w:r>
          </w:p>
        </w:tc>
        <w:tc>
          <w:tcPr>
            <w:tcW w:w="1884" w:type="dxa"/>
            <w:vMerge w:val="restart"/>
          </w:tcPr>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Afbakening ruimtelijk verzorgingsgebied</w:t>
            </w:r>
          </w:p>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p>
        </w:tc>
        <w:tc>
          <w:tcPr>
            <w:tcW w:w="4017" w:type="dxa"/>
          </w:tcPr>
          <w:p w:rsidR="00B442A5" w:rsidRPr="00561BA1"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CBS-Statline (CBS, 2018)</w:t>
            </w:r>
          </w:p>
        </w:tc>
      </w:tr>
      <w:tr w:rsidR="00B442A5" w:rsidRPr="00561BA1"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rsidR="00B442A5" w:rsidRPr="00561BA1" w:rsidRDefault="00B442A5" w:rsidP="00561BA1">
            <w:pPr>
              <w:spacing w:line="240" w:lineRule="auto"/>
              <w:rPr>
                <w:sz w:val="16"/>
                <w:szCs w:val="16"/>
              </w:rPr>
            </w:pPr>
            <w:r w:rsidRPr="00561BA1">
              <w:rPr>
                <w:sz w:val="16"/>
                <w:szCs w:val="16"/>
              </w:rPr>
              <w:t>Herkomst kopers nieuwbouwwoningen</w:t>
            </w:r>
          </w:p>
        </w:tc>
        <w:tc>
          <w:tcPr>
            <w:tcW w:w="1113" w:type="dxa"/>
            <w:vMerge/>
          </w:tcPr>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p>
        </w:tc>
        <w:tc>
          <w:tcPr>
            <w:tcW w:w="1884" w:type="dxa"/>
            <w:vMerge/>
          </w:tcPr>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p>
        </w:tc>
        <w:tc>
          <w:tcPr>
            <w:tcW w:w="4017" w:type="dxa"/>
          </w:tcPr>
          <w:p w:rsidR="00B442A5" w:rsidRPr="00561BA1"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Monitor Nieuwe Woningen (BZK/WBI/Neprom, 2016)</w:t>
            </w:r>
          </w:p>
        </w:tc>
      </w:tr>
      <w:tr w:rsidR="00B442A5" w:rsidRPr="00561BA1"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rsidR="00B442A5" w:rsidRPr="00561BA1" w:rsidRDefault="00B442A5" w:rsidP="00561BA1">
            <w:pPr>
              <w:spacing w:line="240" w:lineRule="auto"/>
              <w:rPr>
                <w:sz w:val="16"/>
                <w:szCs w:val="16"/>
              </w:rPr>
            </w:pPr>
            <w:r w:rsidRPr="00561BA1">
              <w:rPr>
                <w:sz w:val="16"/>
                <w:szCs w:val="16"/>
              </w:rPr>
              <w:t>Indeling marktregio’s</w:t>
            </w:r>
          </w:p>
        </w:tc>
        <w:tc>
          <w:tcPr>
            <w:tcW w:w="1113" w:type="dxa"/>
          </w:tcPr>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2.2.1</w:t>
            </w:r>
          </w:p>
        </w:tc>
        <w:tc>
          <w:tcPr>
            <w:tcW w:w="1884" w:type="dxa"/>
            <w:vMerge/>
          </w:tcPr>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p>
        </w:tc>
        <w:tc>
          <w:tcPr>
            <w:tcW w:w="4017" w:type="dxa"/>
          </w:tcPr>
          <w:p w:rsidR="00B442A5" w:rsidRPr="00561BA1"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Oplegger Regionaal Actieprogramma Wonen 2016 t/m 2020</w:t>
            </w:r>
          </w:p>
        </w:tc>
      </w:tr>
      <w:tr w:rsidR="00B442A5" w:rsidRPr="00561BA1"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rsidR="00B442A5" w:rsidRPr="00561BA1" w:rsidRDefault="00B442A5" w:rsidP="00561BA1">
            <w:pPr>
              <w:spacing w:line="240" w:lineRule="auto"/>
              <w:rPr>
                <w:sz w:val="16"/>
                <w:szCs w:val="16"/>
              </w:rPr>
            </w:pPr>
            <w:r w:rsidRPr="00561BA1">
              <w:rPr>
                <w:sz w:val="16"/>
                <w:szCs w:val="16"/>
              </w:rPr>
              <w:t>Harde plancapaciteit</w:t>
            </w:r>
          </w:p>
        </w:tc>
        <w:tc>
          <w:tcPr>
            <w:tcW w:w="1113" w:type="dxa"/>
          </w:tcPr>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 xml:space="preserve">2.3.1 </w:t>
            </w:r>
          </w:p>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Tabel 7</w:t>
            </w:r>
          </w:p>
        </w:tc>
        <w:tc>
          <w:tcPr>
            <w:tcW w:w="1884" w:type="dxa"/>
          </w:tcPr>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Kwantitatief aanbod</w:t>
            </w:r>
          </w:p>
        </w:tc>
        <w:tc>
          <w:tcPr>
            <w:tcW w:w="4017" w:type="dxa"/>
          </w:tcPr>
          <w:p w:rsidR="00B442A5" w:rsidRPr="00561BA1"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Monitor plancapaciteit MRA juli 2017</w:t>
            </w:r>
          </w:p>
        </w:tc>
      </w:tr>
      <w:tr w:rsidR="00B442A5" w:rsidRPr="00561BA1"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rsidR="00B442A5" w:rsidRPr="00561BA1" w:rsidRDefault="00B442A5" w:rsidP="00561BA1">
            <w:pPr>
              <w:spacing w:line="240" w:lineRule="auto"/>
              <w:rPr>
                <w:sz w:val="16"/>
                <w:szCs w:val="16"/>
              </w:rPr>
            </w:pPr>
            <w:r w:rsidRPr="00561BA1">
              <w:rPr>
                <w:sz w:val="16"/>
                <w:szCs w:val="16"/>
              </w:rPr>
              <w:t>Woningvraagontwikkeling</w:t>
            </w:r>
          </w:p>
        </w:tc>
        <w:tc>
          <w:tcPr>
            <w:tcW w:w="1113" w:type="dxa"/>
          </w:tcPr>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 xml:space="preserve">2.3.1 </w:t>
            </w:r>
          </w:p>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Tabel 8</w:t>
            </w:r>
          </w:p>
        </w:tc>
        <w:tc>
          <w:tcPr>
            <w:tcW w:w="1884" w:type="dxa"/>
          </w:tcPr>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Kwantitatieve vraag</w:t>
            </w:r>
          </w:p>
        </w:tc>
        <w:tc>
          <w:tcPr>
            <w:tcW w:w="4017" w:type="dxa"/>
          </w:tcPr>
          <w:p w:rsidR="00B442A5" w:rsidRPr="00561BA1"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Provinciale prognose Noord-Holland 2017-2040: Bevolking, huishoudens en woningbehoefte.</w:t>
            </w:r>
          </w:p>
        </w:tc>
      </w:tr>
      <w:tr w:rsidR="00B442A5" w:rsidRPr="00561BA1"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rsidR="00B442A5" w:rsidRPr="00561BA1" w:rsidRDefault="00B442A5" w:rsidP="00561BA1">
            <w:pPr>
              <w:spacing w:line="240" w:lineRule="auto"/>
              <w:rPr>
                <w:sz w:val="16"/>
                <w:szCs w:val="16"/>
              </w:rPr>
            </w:pPr>
            <w:r w:rsidRPr="00561BA1">
              <w:rPr>
                <w:sz w:val="16"/>
                <w:szCs w:val="16"/>
              </w:rPr>
              <w:t>Vraag-aanbodconfrontatie</w:t>
            </w:r>
          </w:p>
        </w:tc>
        <w:tc>
          <w:tcPr>
            <w:tcW w:w="1113" w:type="dxa"/>
          </w:tcPr>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 xml:space="preserve">2.3.1 </w:t>
            </w:r>
          </w:p>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Tabel 9</w:t>
            </w:r>
          </w:p>
        </w:tc>
        <w:tc>
          <w:tcPr>
            <w:tcW w:w="1884" w:type="dxa"/>
          </w:tcPr>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Kwantitatieve behoefte</w:t>
            </w:r>
          </w:p>
        </w:tc>
        <w:tc>
          <w:tcPr>
            <w:tcW w:w="4017" w:type="dxa"/>
          </w:tcPr>
          <w:p w:rsidR="00B442A5" w:rsidRPr="00561BA1"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Monitor plancapaciteit MRA juli 2017</w:t>
            </w:r>
          </w:p>
          <w:p w:rsidR="00B442A5" w:rsidRPr="00561BA1"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Provinciale prognose Noord-Holland 2017-2040: Bevolking, huishoudens en woningbehoefte.</w:t>
            </w:r>
          </w:p>
          <w:p w:rsidR="00561BA1" w:rsidRPr="00561BA1" w:rsidRDefault="00561BA1"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Raming Woningbehoefte MRA 2018</w:t>
            </w:r>
          </w:p>
        </w:tc>
      </w:tr>
      <w:tr w:rsidR="00B442A5" w:rsidRPr="00561BA1"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rsidR="00B442A5" w:rsidRPr="00561BA1" w:rsidRDefault="00B442A5" w:rsidP="00561BA1">
            <w:pPr>
              <w:spacing w:line="240" w:lineRule="auto"/>
              <w:rPr>
                <w:sz w:val="16"/>
                <w:szCs w:val="16"/>
              </w:rPr>
            </w:pPr>
            <w:r w:rsidRPr="00561BA1">
              <w:rPr>
                <w:sz w:val="16"/>
                <w:szCs w:val="16"/>
              </w:rPr>
              <w:t>Kwalitatieve bruto plancapaciteit</w:t>
            </w:r>
          </w:p>
        </w:tc>
        <w:tc>
          <w:tcPr>
            <w:tcW w:w="1113" w:type="dxa"/>
          </w:tcPr>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2.3.1</w:t>
            </w:r>
          </w:p>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Tabel 10</w:t>
            </w:r>
          </w:p>
        </w:tc>
        <w:tc>
          <w:tcPr>
            <w:tcW w:w="1884" w:type="dxa"/>
          </w:tcPr>
          <w:p w:rsidR="00B442A5" w:rsidRPr="00561BA1"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Kwalitatief aanbod</w:t>
            </w:r>
          </w:p>
        </w:tc>
        <w:tc>
          <w:tcPr>
            <w:tcW w:w="4017" w:type="dxa"/>
          </w:tcPr>
          <w:p w:rsidR="00B442A5" w:rsidRPr="00561BA1"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561BA1">
              <w:rPr>
                <w:sz w:val="16"/>
                <w:szCs w:val="16"/>
              </w:rPr>
              <w:t>Monitor plancapaciteit MRA juli 2017</w:t>
            </w:r>
          </w:p>
        </w:tc>
      </w:tr>
      <w:tr w:rsidR="00B442A5" w:rsidRPr="00561BA1"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rsidR="00B442A5" w:rsidRPr="00561BA1" w:rsidRDefault="00B442A5" w:rsidP="00561BA1">
            <w:pPr>
              <w:spacing w:line="240" w:lineRule="auto"/>
              <w:rPr>
                <w:sz w:val="16"/>
                <w:szCs w:val="16"/>
              </w:rPr>
            </w:pPr>
            <w:r w:rsidRPr="00561BA1">
              <w:rPr>
                <w:sz w:val="16"/>
                <w:szCs w:val="16"/>
              </w:rPr>
              <w:t>Kwalitatieve woonvoorkeuren</w:t>
            </w:r>
          </w:p>
        </w:tc>
        <w:tc>
          <w:tcPr>
            <w:tcW w:w="1113" w:type="dxa"/>
          </w:tcPr>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2.3.1</w:t>
            </w:r>
          </w:p>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Tabel 11</w:t>
            </w:r>
          </w:p>
        </w:tc>
        <w:tc>
          <w:tcPr>
            <w:tcW w:w="1884" w:type="dxa"/>
          </w:tcPr>
          <w:p w:rsidR="00B442A5" w:rsidRPr="00561BA1"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Kwalitatieve vraag</w:t>
            </w:r>
          </w:p>
        </w:tc>
        <w:tc>
          <w:tcPr>
            <w:tcW w:w="4017" w:type="dxa"/>
          </w:tcPr>
          <w:p w:rsidR="00B442A5" w:rsidRPr="00561BA1"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Provinciale prognose Noord-Holland 2017-2040: Bevolking, huishoudens en woningbehoefte.</w:t>
            </w:r>
          </w:p>
          <w:p w:rsidR="00B442A5" w:rsidRPr="00561BA1"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sz w:val="16"/>
                <w:szCs w:val="16"/>
              </w:rPr>
            </w:pPr>
            <w:r w:rsidRPr="00561BA1">
              <w:rPr>
                <w:sz w:val="16"/>
                <w:szCs w:val="16"/>
              </w:rPr>
              <w:t>WiMRA 2017</w:t>
            </w:r>
          </w:p>
        </w:tc>
      </w:tr>
    </w:tbl>
    <w:p w:rsidR="00561BA1" w:rsidRDefault="00561BA1" w:rsidP="00561BA1">
      <w:pPr>
        <w:pStyle w:val="Bijschrift"/>
        <w:spacing w:after="0"/>
        <w:rPr>
          <w:b/>
          <w:i w:val="0"/>
          <w:color w:val="0098D8"/>
          <w:sz w:val="19"/>
        </w:rPr>
      </w:pPr>
    </w:p>
    <w:p w:rsidR="00B442A5" w:rsidRDefault="00B442A5" w:rsidP="00B442A5">
      <w:pPr>
        <w:pStyle w:val="Bijschrift"/>
        <w:rPr>
          <w:b/>
          <w:i w:val="0"/>
          <w:color w:val="0098D8"/>
          <w:sz w:val="19"/>
        </w:rPr>
      </w:pPr>
      <w:r>
        <w:rPr>
          <w:b/>
          <w:i w:val="0"/>
          <w:color w:val="0098D8"/>
          <w:sz w:val="19"/>
        </w:rPr>
        <w:t>Bronnenlijst Bedrijven</w:t>
      </w:r>
    </w:p>
    <w:tbl>
      <w:tblPr>
        <w:tblStyle w:val="STEC-tabel-nieuw"/>
        <w:tblW w:w="9704" w:type="dxa"/>
        <w:tblInd w:w="-5" w:type="dxa"/>
        <w:tblLook w:val="04A0" w:firstRow="1" w:lastRow="0" w:firstColumn="1" w:lastColumn="0" w:noHBand="0" w:noVBand="1"/>
      </w:tblPr>
      <w:tblGrid>
        <w:gridCol w:w="2550"/>
        <w:gridCol w:w="1133"/>
        <w:gridCol w:w="1997"/>
        <w:gridCol w:w="4024"/>
      </w:tblGrid>
      <w:tr w:rsidR="00B442A5" w:rsidRPr="00AF52F7" w:rsidTr="00561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Wat?</w:t>
            </w:r>
          </w:p>
        </w:tc>
        <w:tc>
          <w:tcPr>
            <w:tcW w:w="1133" w:type="dxa"/>
          </w:tcPr>
          <w:p w:rsidR="00B442A5" w:rsidRPr="00AF52F7"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Waar?</w:t>
            </w:r>
          </w:p>
        </w:tc>
        <w:tc>
          <w:tcPr>
            <w:tcW w:w="1997" w:type="dxa"/>
          </w:tcPr>
          <w:p w:rsidR="00B442A5" w:rsidRPr="00AF52F7"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 xml:space="preserve">Waarvoor? </w:t>
            </w:r>
          </w:p>
        </w:tc>
        <w:tc>
          <w:tcPr>
            <w:tcW w:w="4024" w:type="dxa"/>
          </w:tcPr>
          <w:p w:rsidR="00B442A5" w:rsidRPr="00AF52F7"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Geraadpleegde bronnen</w:t>
            </w:r>
          </w:p>
        </w:tc>
      </w:tr>
      <w:tr w:rsidR="00B442A5" w:rsidRPr="00AF52F7"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Verhuisbewegingen in aantal verhuizende bedrijven en banen</w:t>
            </w:r>
          </w:p>
        </w:tc>
        <w:tc>
          <w:tcPr>
            <w:tcW w:w="1133"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2.2.2</w:t>
            </w:r>
          </w:p>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Tabel 4</w:t>
            </w:r>
          </w:p>
        </w:tc>
        <w:tc>
          <w:tcPr>
            <w:tcW w:w="1997" w:type="dxa"/>
          </w:tcPr>
          <w:p w:rsidR="00B442A5" w:rsidRPr="00AF52F7" w:rsidRDefault="00B442A5" w:rsidP="00AF52F7">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Afbakening ruimtelijk verzorgingsgebied</w:t>
            </w:r>
          </w:p>
        </w:tc>
        <w:tc>
          <w:tcPr>
            <w:tcW w:w="4024" w:type="dxa"/>
          </w:tcPr>
          <w:p w:rsidR="00B442A5" w:rsidRPr="00AF52F7"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Monitor Plabeka 2017-2018</w:t>
            </w:r>
          </w:p>
        </w:tc>
      </w:tr>
      <w:tr w:rsidR="00B442A5" w:rsidRPr="00AF52F7"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Aanbod uitgeefbaar bedrijventerrein</w:t>
            </w:r>
          </w:p>
        </w:tc>
        <w:tc>
          <w:tcPr>
            <w:tcW w:w="1133"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2.3.2</w:t>
            </w:r>
          </w:p>
        </w:tc>
        <w:tc>
          <w:tcPr>
            <w:tcW w:w="1997"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Kwantitatief aanbod</w:t>
            </w:r>
          </w:p>
        </w:tc>
        <w:tc>
          <w:tcPr>
            <w:tcW w:w="4024" w:type="dxa"/>
          </w:tcPr>
          <w:p w:rsidR="00B442A5" w:rsidRPr="00AF52F7"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Monitor Plabeka 2017-2018</w:t>
            </w:r>
          </w:p>
        </w:tc>
      </w:tr>
      <w:tr w:rsidR="00B442A5" w:rsidRPr="00AF52F7"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Uitbreidings- en vervangingsvraag</w:t>
            </w:r>
          </w:p>
        </w:tc>
        <w:tc>
          <w:tcPr>
            <w:tcW w:w="1133"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2.3.2</w:t>
            </w:r>
          </w:p>
        </w:tc>
        <w:tc>
          <w:tcPr>
            <w:tcW w:w="1997"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Kwantitatieve vraag</w:t>
            </w:r>
          </w:p>
        </w:tc>
        <w:tc>
          <w:tcPr>
            <w:tcW w:w="4024" w:type="dxa"/>
          </w:tcPr>
          <w:p w:rsidR="00B442A5" w:rsidRPr="00AF52F7"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Ruimte voor werken in de MRA van morgen: 2017-2030</w:t>
            </w:r>
          </w:p>
        </w:tc>
      </w:tr>
    </w:tbl>
    <w:p w:rsidR="0015313A" w:rsidRDefault="0015313A" w:rsidP="00561BA1">
      <w:pPr>
        <w:pStyle w:val="Bijschrift"/>
        <w:spacing w:after="0"/>
        <w:rPr>
          <w:b/>
          <w:i w:val="0"/>
          <w:color w:val="0098D8"/>
          <w:sz w:val="19"/>
        </w:rPr>
      </w:pPr>
    </w:p>
    <w:p w:rsidR="00B442A5" w:rsidRDefault="00B442A5" w:rsidP="00B442A5">
      <w:pPr>
        <w:pStyle w:val="Bijschrift"/>
        <w:rPr>
          <w:b/>
          <w:i w:val="0"/>
          <w:color w:val="0098D8"/>
          <w:sz w:val="19"/>
        </w:rPr>
      </w:pPr>
      <w:r>
        <w:rPr>
          <w:b/>
          <w:i w:val="0"/>
          <w:color w:val="0098D8"/>
          <w:sz w:val="19"/>
        </w:rPr>
        <w:t>Bronnenlijst Kantoren</w:t>
      </w:r>
    </w:p>
    <w:tbl>
      <w:tblPr>
        <w:tblStyle w:val="STEC-tabel-nieuw"/>
        <w:tblW w:w="9704" w:type="dxa"/>
        <w:tblInd w:w="-5" w:type="dxa"/>
        <w:tblLook w:val="04A0" w:firstRow="1" w:lastRow="0" w:firstColumn="1" w:lastColumn="0" w:noHBand="0" w:noVBand="1"/>
      </w:tblPr>
      <w:tblGrid>
        <w:gridCol w:w="2573"/>
        <w:gridCol w:w="1110"/>
        <w:gridCol w:w="1997"/>
        <w:gridCol w:w="4024"/>
      </w:tblGrid>
      <w:tr w:rsidR="00B442A5" w:rsidRPr="00AF52F7" w:rsidTr="00561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Wat?</w:t>
            </w:r>
          </w:p>
        </w:tc>
        <w:tc>
          <w:tcPr>
            <w:tcW w:w="1110" w:type="dxa"/>
          </w:tcPr>
          <w:p w:rsidR="00B442A5" w:rsidRPr="00AF52F7"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Waar?</w:t>
            </w:r>
          </w:p>
        </w:tc>
        <w:tc>
          <w:tcPr>
            <w:tcW w:w="1997" w:type="dxa"/>
          </w:tcPr>
          <w:p w:rsidR="00B442A5" w:rsidRPr="00AF52F7"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 xml:space="preserve">Waarvoor? </w:t>
            </w:r>
          </w:p>
        </w:tc>
        <w:tc>
          <w:tcPr>
            <w:tcW w:w="4024" w:type="dxa"/>
          </w:tcPr>
          <w:p w:rsidR="00B442A5" w:rsidRPr="00AF52F7"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Geraadpleegde bronnen</w:t>
            </w:r>
          </w:p>
        </w:tc>
      </w:tr>
      <w:tr w:rsidR="00B442A5" w:rsidRPr="00AF52F7"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Verhuisbewegingen in aantal verhuizende bedrijven en banen</w:t>
            </w:r>
          </w:p>
        </w:tc>
        <w:tc>
          <w:tcPr>
            <w:tcW w:w="1110"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2.2.3</w:t>
            </w:r>
          </w:p>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Tabel 5</w:t>
            </w:r>
          </w:p>
        </w:tc>
        <w:tc>
          <w:tcPr>
            <w:tcW w:w="1997" w:type="dxa"/>
          </w:tcPr>
          <w:p w:rsidR="00B442A5" w:rsidRPr="00AF52F7" w:rsidRDefault="00B442A5" w:rsidP="00AF52F7">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Afbakening ruimtelijk verzorgingsgebied</w:t>
            </w:r>
          </w:p>
        </w:tc>
        <w:tc>
          <w:tcPr>
            <w:tcW w:w="4024" w:type="dxa"/>
          </w:tcPr>
          <w:p w:rsidR="00B442A5" w:rsidRPr="00AF52F7"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Monitor Plabeka 2017-2018</w:t>
            </w:r>
          </w:p>
        </w:tc>
      </w:tr>
      <w:tr w:rsidR="00B442A5" w:rsidRPr="00AF52F7"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 xml:space="preserve">Harde plancapaciteit </w:t>
            </w:r>
          </w:p>
        </w:tc>
        <w:tc>
          <w:tcPr>
            <w:tcW w:w="1110"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2.3.3</w:t>
            </w:r>
          </w:p>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Tabel 12</w:t>
            </w:r>
          </w:p>
        </w:tc>
        <w:tc>
          <w:tcPr>
            <w:tcW w:w="1997" w:type="dxa"/>
            <w:vMerge w:val="restart"/>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Kwantitatief aanbod</w:t>
            </w:r>
          </w:p>
          <w:p w:rsidR="00B442A5" w:rsidRPr="00AF52F7" w:rsidRDefault="00B442A5" w:rsidP="00561BA1">
            <w:pPr>
              <w:spacing w:before="240" w:line="240" w:lineRule="auto"/>
              <w:ind w:left="113" w:right="113"/>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p>
        </w:tc>
        <w:tc>
          <w:tcPr>
            <w:tcW w:w="4024" w:type="dxa"/>
          </w:tcPr>
          <w:p w:rsidR="00B442A5" w:rsidRPr="00AF52F7"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Monitor Plabeka: Ontwikkelingen werklocatiemarkt MRA 2017-2018</w:t>
            </w:r>
          </w:p>
        </w:tc>
      </w:tr>
      <w:tr w:rsidR="00B442A5" w:rsidRPr="00AF52F7"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Leegstand</w:t>
            </w:r>
          </w:p>
        </w:tc>
        <w:tc>
          <w:tcPr>
            <w:tcW w:w="1110"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2.3.3</w:t>
            </w:r>
          </w:p>
        </w:tc>
        <w:tc>
          <w:tcPr>
            <w:tcW w:w="1997" w:type="dxa"/>
            <w:vMerge/>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p>
        </w:tc>
        <w:tc>
          <w:tcPr>
            <w:tcW w:w="4024" w:type="dxa"/>
          </w:tcPr>
          <w:p w:rsidR="00B442A5" w:rsidRPr="00AF52F7"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Monitor Plabeka: Ontwikkelingen werklocatiemarkt MRA 2017-2018</w:t>
            </w:r>
          </w:p>
          <w:p w:rsidR="00B442A5" w:rsidRPr="00AF52F7"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Kantorenmonitor Zaanstad 2017- 2018</w:t>
            </w:r>
          </w:p>
        </w:tc>
      </w:tr>
      <w:tr w:rsidR="00B442A5" w:rsidRPr="00AF52F7"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Ruimtevraag</w:t>
            </w:r>
          </w:p>
        </w:tc>
        <w:tc>
          <w:tcPr>
            <w:tcW w:w="1110"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2.3.3</w:t>
            </w:r>
          </w:p>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Tabel 13</w:t>
            </w:r>
          </w:p>
        </w:tc>
        <w:tc>
          <w:tcPr>
            <w:tcW w:w="1997"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Kwantitatieve vraag</w:t>
            </w:r>
          </w:p>
        </w:tc>
        <w:tc>
          <w:tcPr>
            <w:tcW w:w="4024" w:type="dxa"/>
          </w:tcPr>
          <w:p w:rsidR="00B442A5" w:rsidRPr="00AF52F7"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Ruimte voor werken in de MRA van morgen: 2017-2030</w:t>
            </w:r>
          </w:p>
        </w:tc>
      </w:tr>
      <w:tr w:rsidR="00B442A5" w:rsidRPr="00AF52F7"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 xml:space="preserve">Vraag-aanbodconfrontatie </w:t>
            </w:r>
          </w:p>
        </w:tc>
        <w:tc>
          <w:tcPr>
            <w:tcW w:w="1110"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2.3.3</w:t>
            </w:r>
          </w:p>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Tabel 14</w:t>
            </w:r>
          </w:p>
        </w:tc>
        <w:tc>
          <w:tcPr>
            <w:tcW w:w="1997"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Kwantitatieve behoefte</w:t>
            </w:r>
          </w:p>
        </w:tc>
        <w:tc>
          <w:tcPr>
            <w:tcW w:w="4024" w:type="dxa"/>
          </w:tcPr>
          <w:p w:rsidR="00B442A5" w:rsidRPr="00AF52F7"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Monitor Plabeka: Ontwikkelingen werklocatiemarkt MRA 2017-2018</w:t>
            </w:r>
          </w:p>
          <w:p w:rsidR="00B442A5" w:rsidRPr="00AF52F7"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Ruimte voor werken in de MRA van morgen: 2017-2030</w:t>
            </w:r>
          </w:p>
        </w:tc>
      </w:tr>
      <w:tr w:rsidR="00B442A5" w:rsidRPr="00AF52F7"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Vraag naar segment/locatietype</w:t>
            </w:r>
          </w:p>
        </w:tc>
        <w:tc>
          <w:tcPr>
            <w:tcW w:w="1110"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2.3.3</w:t>
            </w:r>
          </w:p>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p>
        </w:tc>
        <w:tc>
          <w:tcPr>
            <w:tcW w:w="1997"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Kwalitatieve vraag</w:t>
            </w:r>
          </w:p>
        </w:tc>
        <w:tc>
          <w:tcPr>
            <w:tcW w:w="4024" w:type="dxa"/>
          </w:tcPr>
          <w:p w:rsidR="00B442A5" w:rsidRPr="00AF52F7"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Ruimte voor werken in de MRA van morgen: 2017-2030</w:t>
            </w:r>
          </w:p>
        </w:tc>
      </w:tr>
    </w:tbl>
    <w:p w:rsidR="0015313A" w:rsidRDefault="0015313A" w:rsidP="00B442A5">
      <w:pPr>
        <w:pStyle w:val="Bijschrift"/>
        <w:rPr>
          <w:b/>
          <w:i w:val="0"/>
          <w:color w:val="0098D8"/>
          <w:sz w:val="19"/>
        </w:rPr>
      </w:pPr>
    </w:p>
    <w:p w:rsidR="00561BA1" w:rsidRPr="00561BA1" w:rsidRDefault="00561BA1" w:rsidP="00561BA1"/>
    <w:p w:rsidR="000F5BEF" w:rsidRDefault="000F5BEF" w:rsidP="00B442A5">
      <w:pPr>
        <w:pStyle w:val="Bijschrift"/>
        <w:rPr>
          <w:b/>
          <w:i w:val="0"/>
          <w:color w:val="0098D8"/>
          <w:sz w:val="19"/>
        </w:rPr>
      </w:pPr>
    </w:p>
    <w:p w:rsidR="000F5BEF" w:rsidRDefault="000F5BEF" w:rsidP="00B442A5">
      <w:pPr>
        <w:pStyle w:val="Bijschrift"/>
        <w:rPr>
          <w:b/>
          <w:i w:val="0"/>
          <w:color w:val="0098D8"/>
          <w:sz w:val="19"/>
        </w:rPr>
      </w:pPr>
    </w:p>
    <w:p w:rsidR="00B442A5" w:rsidRDefault="00B442A5" w:rsidP="00B442A5">
      <w:pPr>
        <w:pStyle w:val="Bijschrift"/>
        <w:rPr>
          <w:b/>
          <w:i w:val="0"/>
          <w:color w:val="0098D8"/>
          <w:sz w:val="19"/>
        </w:rPr>
      </w:pPr>
      <w:r>
        <w:rPr>
          <w:b/>
          <w:i w:val="0"/>
          <w:color w:val="0098D8"/>
          <w:sz w:val="19"/>
        </w:rPr>
        <w:lastRenderedPageBreak/>
        <w:t>Bronnenlijst Detailhandel</w:t>
      </w:r>
    </w:p>
    <w:tbl>
      <w:tblPr>
        <w:tblStyle w:val="STEC-tabel-nieuw"/>
        <w:tblW w:w="9704" w:type="dxa"/>
        <w:tblInd w:w="-5" w:type="dxa"/>
        <w:tblLook w:val="04A0" w:firstRow="1" w:lastRow="0" w:firstColumn="1" w:lastColumn="0" w:noHBand="0" w:noVBand="1"/>
      </w:tblPr>
      <w:tblGrid>
        <w:gridCol w:w="2552"/>
        <w:gridCol w:w="1116"/>
        <w:gridCol w:w="2002"/>
        <w:gridCol w:w="4034"/>
      </w:tblGrid>
      <w:tr w:rsidR="00B442A5" w:rsidRPr="00AF52F7" w:rsidTr="00561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Wat?</w:t>
            </w:r>
          </w:p>
        </w:tc>
        <w:tc>
          <w:tcPr>
            <w:tcW w:w="1116" w:type="dxa"/>
          </w:tcPr>
          <w:p w:rsidR="00B442A5" w:rsidRPr="00AF52F7"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Waar?</w:t>
            </w:r>
          </w:p>
        </w:tc>
        <w:tc>
          <w:tcPr>
            <w:tcW w:w="2002" w:type="dxa"/>
          </w:tcPr>
          <w:p w:rsidR="00B442A5" w:rsidRPr="00AF52F7"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 xml:space="preserve">Waarvoor? </w:t>
            </w:r>
          </w:p>
        </w:tc>
        <w:tc>
          <w:tcPr>
            <w:tcW w:w="4034" w:type="dxa"/>
          </w:tcPr>
          <w:p w:rsidR="00B442A5" w:rsidRPr="00AF52F7" w:rsidRDefault="00B442A5" w:rsidP="00561BA1">
            <w:pPr>
              <w:spacing w:line="240" w:lineRule="auto"/>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Geraadpleegde bronnen</w:t>
            </w:r>
          </w:p>
        </w:tc>
      </w:tr>
      <w:tr w:rsidR="00B442A5" w:rsidRPr="00AF52F7"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Marktruimte</w:t>
            </w:r>
          </w:p>
        </w:tc>
        <w:tc>
          <w:tcPr>
            <w:tcW w:w="1116"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2.3.4</w:t>
            </w:r>
          </w:p>
        </w:tc>
        <w:tc>
          <w:tcPr>
            <w:tcW w:w="2002"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Kwantitatieve vraag</w:t>
            </w:r>
          </w:p>
        </w:tc>
        <w:tc>
          <w:tcPr>
            <w:tcW w:w="4034" w:type="dxa"/>
          </w:tcPr>
          <w:p w:rsidR="00B442A5" w:rsidRPr="00AF52F7"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Regionaal Marktruimteonderzoek Detailhandel Provincie Noord-Holland</w:t>
            </w:r>
          </w:p>
        </w:tc>
      </w:tr>
      <w:tr w:rsidR="00B442A5" w:rsidRPr="00AF52F7"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Harde plancapaciteit</w:t>
            </w:r>
          </w:p>
        </w:tc>
        <w:tc>
          <w:tcPr>
            <w:tcW w:w="1116"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2.3.4</w:t>
            </w:r>
          </w:p>
        </w:tc>
        <w:tc>
          <w:tcPr>
            <w:tcW w:w="2002" w:type="dxa"/>
            <w:vMerge w:val="restart"/>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Kwantitatief aanbod</w:t>
            </w:r>
          </w:p>
          <w:p w:rsidR="00B442A5" w:rsidRPr="00AF52F7" w:rsidRDefault="00B442A5" w:rsidP="00561BA1">
            <w:pPr>
              <w:spacing w:before="240" w:line="240" w:lineRule="auto"/>
              <w:ind w:left="113" w:right="113"/>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p>
        </w:tc>
        <w:tc>
          <w:tcPr>
            <w:tcW w:w="4034" w:type="dxa"/>
          </w:tcPr>
          <w:p w:rsidR="00B442A5" w:rsidRPr="00AF52F7"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Regionaal Marktruimteonderzoek Detailhandel Provincie Noord-Holland</w:t>
            </w:r>
          </w:p>
        </w:tc>
      </w:tr>
      <w:tr w:rsidR="00B442A5" w:rsidRPr="00AF52F7"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Leegstand</w:t>
            </w:r>
          </w:p>
        </w:tc>
        <w:tc>
          <w:tcPr>
            <w:tcW w:w="1116" w:type="dxa"/>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2.3.4</w:t>
            </w:r>
          </w:p>
        </w:tc>
        <w:tc>
          <w:tcPr>
            <w:tcW w:w="2002" w:type="dxa"/>
            <w:vMerge/>
          </w:tcPr>
          <w:p w:rsidR="00B442A5" w:rsidRPr="00AF52F7" w:rsidRDefault="00B442A5" w:rsidP="00561BA1">
            <w:p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p>
        </w:tc>
        <w:tc>
          <w:tcPr>
            <w:tcW w:w="4034" w:type="dxa"/>
          </w:tcPr>
          <w:p w:rsidR="00B442A5" w:rsidRPr="00AF52F7" w:rsidRDefault="00B442A5" w:rsidP="00534C9C">
            <w:pPr>
              <w:pStyle w:val="Lijstalinea"/>
              <w:numPr>
                <w:ilvl w:val="0"/>
                <w:numId w:val="26"/>
              </w:numPr>
              <w:spacing w:line="240" w:lineRule="auto"/>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Regionaal Marktruimteonderzoek Detailhandel Provincie Noord-Holland</w:t>
            </w:r>
          </w:p>
        </w:tc>
      </w:tr>
      <w:tr w:rsidR="00B442A5" w:rsidRPr="00AF52F7"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561BA1">
            <w:pPr>
              <w:spacing w:line="240" w:lineRule="auto"/>
              <w:rPr>
                <w:rFonts w:ascii="Univers LT Pro 57 Condensed" w:hAnsi="Univers LT Pro 57 Condensed"/>
                <w:sz w:val="16"/>
              </w:rPr>
            </w:pPr>
            <w:r w:rsidRPr="00AF52F7">
              <w:rPr>
                <w:rFonts w:ascii="Univers LT Pro 57 Condensed" w:hAnsi="Univers LT Pro 57 Condensed"/>
                <w:sz w:val="16"/>
              </w:rPr>
              <w:t>Acceptabele en niet-acceptabele ruimtelijke effecten op winkelstructuur</w:t>
            </w:r>
          </w:p>
        </w:tc>
        <w:tc>
          <w:tcPr>
            <w:tcW w:w="1116"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2.3.4</w:t>
            </w:r>
          </w:p>
        </w:tc>
        <w:tc>
          <w:tcPr>
            <w:tcW w:w="2002" w:type="dxa"/>
          </w:tcPr>
          <w:p w:rsidR="00B442A5" w:rsidRPr="00AF52F7" w:rsidRDefault="00B442A5" w:rsidP="00561BA1">
            <w:p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 xml:space="preserve">Kwalitatieve vraag </w:t>
            </w:r>
          </w:p>
        </w:tc>
        <w:tc>
          <w:tcPr>
            <w:tcW w:w="4034" w:type="dxa"/>
          </w:tcPr>
          <w:p w:rsidR="00B442A5" w:rsidRPr="00AF52F7"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Distributieplanologisch onderzoek (DPO)</w:t>
            </w:r>
          </w:p>
          <w:p w:rsidR="00B442A5" w:rsidRPr="00AF52F7"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Locatus</w:t>
            </w:r>
          </w:p>
          <w:p w:rsidR="00B442A5" w:rsidRPr="00AF52F7"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Koopstromenonderzoek Randstad</w:t>
            </w:r>
          </w:p>
          <w:p w:rsidR="00B442A5" w:rsidRPr="00AF52F7" w:rsidRDefault="00B442A5"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Omzetkengetallen via Panteia/Locatus/CBS</w:t>
            </w:r>
          </w:p>
          <w:p w:rsidR="00561BA1" w:rsidRPr="00AF52F7" w:rsidRDefault="00561BA1" w:rsidP="00534C9C">
            <w:pPr>
              <w:pStyle w:val="Lijstalinea"/>
              <w:numPr>
                <w:ilvl w:val="0"/>
                <w:numId w:val="26"/>
              </w:numPr>
              <w:spacing w:line="240" w:lineRule="auto"/>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Verkenning Mogelijkheden Herijking Winkelstructuur 2018</w:t>
            </w:r>
          </w:p>
        </w:tc>
      </w:tr>
    </w:tbl>
    <w:p w:rsidR="00561BA1" w:rsidRDefault="00561BA1" w:rsidP="00B442A5">
      <w:pPr>
        <w:pStyle w:val="Bijschrift"/>
        <w:rPr>
          <w:b/>
          <w:i w:val="0"/>
          <w:color w:val="0098D8"/>
          <w:sz w:val="19"/>
        </w:rPr>
      </w:pPr>
    </w:p>
    <w:p w:rsidR="00B442A5" w:rsidRDefault="00B442A5" w:rsidP="00B442A5">
      <w:pPr>
        <w:pStyle w:val="Bijschrift"/>
        <w:rPr>
          <w:b/>
          <w:i w:val="0"/>
          <w:color w:val="0098D8"/>
          <w:sz w:val="19"/>
        </w:rPr>
      </w:pPr>
      <w:r>
        <w:rPr>
          <w:b/>
          <w:i w:val="0"/>
          <w:color w:val="0098D8"/>
          <w:sz w:val="19"/>
        </w:rPr>
        <w:t>Bronnenlijst Hotels</w:t>
      </w:r>
    </w:p>
    <w:tbl>
      <w:tblPr>
        <w:tblStyle w:val="STEC-tabel-nieuw"/>
        <w:tblW w:w="9704" w:type="dxa"/>
        <w:tblInd w:w="-5" w:type="dxa"/>
        <w:tblLook w:val="04A0" w:firstRow="1" w:lastRow="0" w:firstColumn="1" w:lastColumn="0" w:noHBand="0" w:noVBand="1"/>
      </w:tblPr>
      <w:tblGrid>
        <w:gridCol w:w="2552"/>
        <w:gridCol w:w="1103"/>
        <w:gridCol w:w="2015"/>
        <w:gridCol w:w="4034"/>
      </w:tblGrid>
      <w:tr w:rsidR="00B442A5" w:rsidRPr="00AF52F7" w:rsidTr="00561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7620C3">
            <w:pPr>
              <w:rPr>
                <w:rFonts w:ascii="Univers LT Pro 57 Condensed" w:hAnsi="Univers LT Pro 57 Condensed"/>
                <w:sz w:val="16"/>
              </w:rPr>
            </w:pPr>
            <w:r w:rsidRPr="00AF52F7">
              <w:rPr>
                <w:rFonts w:ascii="Univers LT Pro 57 Condensed" w:hAnsi="Univers LT Pro 57 Condensed"/>
                <w:sz w:val="16"/>
              </w:rPr>
              <w:t>Wat?</w:t>
            </w:r>
          </w:p>
        </w:tc>
        <w:tc>
          <w:tcPr>
            <w:tcW w:w="1103" w:type="dxa"/>
          </w:tcPr>
          <w:p w:rsidR="00B442A5" w:rsidRPr="00AF52F7" w:rsidRDefault="00B442A5" w:rsidP="007620C3">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Waar?</w:t>
            </w:r>
          </w:p>
        </w:tc>
        <w:tc>
          <w:tcPr>
            <w:tcW w:w="2015" w:type="dxa"/>
          </w:tcPr>
          <w:p w:rsidR="00B442A5" w:rsidRPr="00AF52F7" w:rsidRDefault="00B442A5" w:rsidP="007620C3">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 xml:space="preserve">Waarvoor? </w:t>
            </w:r>
          </w:p>
        </w:tc>
        <w:tc>
          <w:tcPr>
            <w:tcW w:w="4034" w:type="dxa"/>
          </w:tcPr>
          <w:p w:rsidR="00B442A5" w:rsidRPr="00AF52F7" w:rsidRDefault="00B442A5" w:rsidP="007620C3">
            <w:pPr>
              <w:cnfStyle w:val="100000000000" w:firstRow="1" w:lastRow="0" w:firstColumn="0" w:lastColumn="0" w:oddVBand="0" w:evenVBand="0" w:oddHBand="0"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Geraadpleegde bronnen</w:t>
            </w:r>
          </w:p>
        </w:tc>
      </w:tr>
      <w:tr w:rsidR="00B442A5" w:rsidRPr="00AF52F7"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7620C3">
            <w:pPr>
              <w:rPr>
                <w:rFonts w:ascii="Univers LT Pro 57 Condensed" w:hAnsi="Univers LT Pro 57 Condensed"/>
                <w:sz w:val="16"/>
              </w:rPr>
            </w:pPr>
            <w:r w:rsidRPr="00AF52F7">
              <w:rPr>
                <w:rFonts w:ascii="Univers LT Pro 57 Condensed" w:hAnsi="Univers LT Pro 57 Condensed"/>
                <w:sz w:val="16"/>
              </w:rPr>
              <w:t>Vraag hotelkamers</w:t>
            </w:r>
          </w:p>
        </w:tc>
        <w:tc>
          <w:tcPr>
            <w:tcW w:w="1103" w:type="dxa"/>
          </w:tcPr>
          <w:p w:rsidR="00B442A5" w:rsidRPr="00AF52F7" w:rsidRDefault="00B442A5" w:rsidP="007620C3">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 xml:space="preserve">2.3.5 </w:t>
            </w:r>
          </w:p>
          <w:p w:rsidR="00B442A5" w:rsidRPr="00AF52F7" w:rsidRDefault="00B442A5" w:rsidP="007620C3">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Tabel 15</w:t>
            </w:r>
          </w:p>
        </w:tc>
        <w:tc>
          <w:tcPr>
            <w:tcW w:w="2015" w:type="dxa"/>
          </w:tcPr>
          <w:p w:rsidR="00B442A5" w:rsidRPr="00AF52F7" w:rsidRDefault="00B442A5" w:rsidP="007620C3">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Kwantitatieve vraag</w:t>
            </w:r>
          </w:p>
        </w:tc>
        <w:tc>
          <w:tcPr>
            <w:tcW w:w="4034" w:type="dxa"/>
          </w:tcPr>
          <w:p w:rsidR="00B442A5" w:rsidRPr="00AF52F7" w:rsidRDefault="00B442A5" w:rsidP="00534C9C">
            <w:pPr>
              <w:pStyle w:val="Lijstalinea"/>
              <w:numPr>
                <w:ilvl w:val="0"/>
                <w:numId w:val="26"/>
              </w:num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“Grip op groei: alleen groei met kwaliteit en toegevoegde waarde”</w:t>
            </w:r>
          </w:p>
          <w:p w:rsidR="00B442A5" w:rsidRPr="00AF52F7" w:rsidRDefault="00B442A5" w:rsidP="007620C3">
            <w:pPr>
              <w:pStyle w:val="Lijstalinea"/>
              <w:ind w:left="360"/>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(Her)ontwikkelperspectieven verblijfstoerisme in de metropoolregio Amsterdam / MRA</w:t>
            </w:r>
          </w:p>
        </w:tc>
      </w:tr>
      <w:tr w:rsidR="00B442A5" w:rsidRPr="00AF52F7"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7620C3">
            <w:pPr>
              <w:rPr>
                <w:rFonts w:ascii="Univers LT Pro 57 Condensed" w:hAnsi="Univers LT Pro 57 Condensed"/>
                <w:sz w:val="16"/>
              </w:rPr>
            </w:pPr>
            <w:r w:rsidRPr="00AF52F7">
              <w:rPr>
                <w:rFonts w:ascii="Univers LT Pro 57 Condensed" w:hAnsi="Univers LT Pro 57 Condensed"/>
                <w:sz w:val="16"/>
              </w:rPr>
              <w:t>Planaanbod hotelkamers</w:t>
            </w:r>
          </w:p>
        </w:tc>
        <w:tc>
          <w:tcPr>
            <w:tcW w:w="1103" w:type="dxa"/>
          </w:tcPr>
          <w:p w:rsidR="00B442A5" w:rsidRPr="00AF52F7" w:rsidRDefault="00B442A5" w:rsidP="007620C3">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 xml:space="preserve">2.3.5 </w:t>
            </w:r>
          </w:p>
          <w:p w:rsidR="00B442A5" w:rsidRPr="00AF52F7" w:rsidRDefault="00B442A5" w:rsidP="007620C3">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Tabel 15</w:t>
            </w:r>
          </w:p>
        </w:tc>
        <w:tc>
          <w:tcPr>
            <w:tcW w:w="2015" w:type="dxa"/>
          </w:tcPr>
          <w:p w:rsidR="00B442A5" w:rsidRPr="00AF52F7" w:rsidRDefault="00B442A5" w:rsidP="007620C3">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Kwantitatief aanbod</w:t>
            </w:r>
          </w:p>
        </w:tc>
        <w:tc>
          <w:tcPr>
            <w:tcW w:w="4034" w:type="dxa"/>
          </w:tcPr>
          <w:p w:rsidR="00B442A5" w:rsidRPr="00AF52F7" w:rsidRDefault="00B442A5" w:rsidP="00534C9C">
            <w:pPr>
              <w:pStyle w:val="Lijstalinea"/>
              <w:numPr>
                <w:ilvl w:val="0"/>
                <w:numId w:val="26"/>
              </w:num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“Grip op groei: alleen groei met kwaliteit en toegevoegde waarde”</w:t>
            </w:r>
          </w:p>
          <w:p w:rsidR="00B442A5" w:rsidRPr="00AF52F7" w:rsidRDefault="00B442A5" w:rsidP="00534C9C">
            <w:pPr>
              <w:pStyle w:val="Lijstalinea"/>
              <w:numPr>
                <w:ilvl w:val="0"/>
                <w:numId w:val="26"/>
              </w:numPr>
              <w:spacing w:before="240"/>
              <w:ind w:right="113"/>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(Her)ontwikkelperspectieven verblijfstoerisme in de metropoolregio Amsterdam / MRA Vastgoedjournaal</w:t>
            </w:r>
          </w:p>
          <w:p w:rsidR="00B442A5" w:rsidRPr="00AF52F7" w:rsidRDefault="00B442A5" w:rsidP="00534C9C">
            <w:pPr>
              <w:pStyle w:val="Lijstalinea"/>
              <w:numPr>
                <w:ilvl w:val="0"/>
                <w:numId w:val="26"/>
              </w:numPr>
              <w:spacing w:before="240"/>
              <w:ind w:right="113"/>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Onderzoek marktruimte en kansenzones hotelsector. Regio Zaanstreek-Waterland</w:t>
            </w:r>
          </w:p>
        </w:tc>
      </w:tr>
      <w:tr w:rsidR="00B442A5" w:rsidRPr="00AF52F7" w:rsidTr="00561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7620C3">
            <w:pPr>
              <w:rPr>
                <w:rFonts w:ascii="Univers LT Pro 57 Condensed" w:hAnsi="Univers LT Pro 57 Condensed"/>
                <w:sz w:val="16"/>
              </w:rPr>
            </w:pPr>
            <w:r w:rsidRPr="00AF52F7">
              <w:rPr>
                <w:rFonts w:ascii="Univers LT Pro 57 Condensed" w:hAnsi="Univers LT Pro 57 Condensed"/>
                <w:sz w:val="16"/>
              </w:rPr>
              <w:t>Onderscheidend vermogen qua verzorgingsniveau, omvang en ligging</w:t>
            </w:r>
          </w:p>
        </w:tc>
        <w:tc>
          <w:tcPr>
            <w:tcW w:w="1103" w:type="dxa"/>
          </w:tcPr>
          <w:p w:rsidR="00B442A5" w:rsidRPr="00AF52F7" w:rsidRDefault="00B442A5" w:rsidP="007620C3">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2.3.5</w:t>
            </w:r>
          </w:p>
        </w:tc>
        <w:tc>
          <w:tcPr>
            <w:tcW w:w="2015" w:type="dxa"/>
          </w:tcPr>
          <w:p w:rsidR="00B442A5" w:rsidRPr="00AF52F7" w:rsidRDefault="00B442A5" w:rsidP="007620C3">
            <w:p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Kwalitatief aanbod</w:t>
            </w:r>
          </w:p>
        </w:tc>
        <w:tc>
          <w:tcPr>
            <w:tcW w:w="4034" w:type="dxa"/>
          </w:tcPr>
          <w:p w:rsidR="00B442A5" w:rsidRPr="00AF52F7" w:rsidRDefault="00B442A5" w:rsidP="00534C9C">
            <w:pPr>
              <w:pStyle w:val="Lijstalinea"/>
              <w:numPr>
                <w:ilvl w:val="0"/>
                <w:numId w:val="26"/>
              </w:numPr>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Onderzoek marktruimte en kansenzones hotelsector. Regio Zaanstreek-Waterland</w:t>
            </w:r>
          </w:p>
          <w:p w:rsidR="00B442A5" w:rsidRPr="00AF52F7" w:rsidRDefault="00B442A5" w:rsidP="00534C9C">
            <w:pPr>
              <w:pStyle w:val="Lijstalinea"/>
              <w:numPr>
                <w:ilvl w:val="0"/>
                <w:numId w:val="25"/>
              </w:numPr>
              <w:spacing w:before="240"/>
              <w:ind w:right="113"/>
              <w:cnfStyle w:val="000000100000" w:firstRow="0" w:lastRow="0" w:firstColumn="0" w:lastColumn="0" w:oddVBand="0" w:evenVBand="0" w:oddHBand="1" w:evenHBand="0"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Database HorecaDNA</w:t>
            </w:r>
          </w:p>
        </w:tc>
      </w:tr>
      <w:tr w:rsidR="00B442A5" w:rsidRPr="00AF52F7" w:rsidTr="00561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42A5" w:rsidRPr="00AF52F7" w:rsidRDefault="00B442A5" w:rsidP="007620C3">
            <w:pPr>
              <w:rPr>
                <w:rFonts w:ascii="Univers LT Pro 57 Condensed" w:hAnsi="Univers LT Pro 57 Condensed"/>
                <w:sz w:val="16"/>
              </w:rPr>
            </w:pPr>
            <w:r w:rsidRPr="00AF52F7">
              <w:rPr>
                <w:rFonts w:ascii="Univers LT Pro 57 Condensed" w:hAnsi="Univers LT Pro 57 Condensed"/>
                <w:sz w:val="16"/>
              </w:rPr>
              <w:t>Zakelijke / toeristische vraag</w:t>
            </w:r>
          </w:p>
        </w:tc>
        <w:tc>
          <w:tcPr>
            <w:tcW w:w="1103" w:type="dxa"/>
          </w:tcPr>
          <w:p w:rsidR="00B442A5" w:rsidRPr="00AF52F7" w:rsidRDefault="00B442A5" w:rsidP="007620C3">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2.3.5</w:t>
            </w:r>
          </w:p>
        </w:tc>
        <w:tc>
          <w:tcPr>
            <w:tcW w:w="2015" w:type="dxa"/>
          </w:tcPr>
          <w:p w:rsidR="00B442A5" w:rsidRPr="00AF52F7" w:rsidRDefault="00B442A5" w:rsidP="007620C3">
            <w:p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Kwalitatieve vraag</w:t>
            </w:r>
          </w:p>
        </w:tc>
        <w:tc>
          <w:tcPr>
            <w:tcW w:w="4034" w:type="dxa"/>
          </w:tcPr>
          <w:p w:rsidR="00B442A5" w:rsidRPr="00AF52F7" w:rsidRDefault="00B442A5" w:rsidP="00534C9C">
            <w:pPr>
              <w:pStyle w:val="Lijstalinea"/>
              <w:numPr>
                <w:ilvl w:val="0"/>
                <w:numId w:val="26"/>
              </w:numPr>
              <w:cnfStyle w:val="000000010000" w:firstRow="0" w:lastRow="0" w:firstColumn="0" w:lastColumn="0" w:oddVBand="0" w:evenVBand="0" w:oddHBand="0" w:evenHBand="1" w:firstRowFirstColumn="0" w:firstRowLastColumn="0" w:lastRowFirstColumn="0" w:lastRowLastColumn="0"/>
              <w:rPr>
                <w:rFonts w:ascii="Univers LT Pro 57 Condensed" w:hAnsi="Univers LT Pro 57 Condensed"/>
                <w:sz w:val="16"/>
              </w:rPr>
            </w:pPr>
            <w:r w:rsidRPr="00AF52F7">
              <w:rPr>
                <w:rFonts w:ascii="Univers LT Pro 57 Condensed" w:hAnsi="Univers LT Pro 57 Condensed"/>
                <w:sz w:val="16"/>
              </w:rPr>
              <w:t>Regionale Hotelmonitor metropoolregio Amsterdam</w:t>
            </w:r>
          </w:p>
        </w:tc>
      </w:tr>
    </w:tbl>
    <w:p w:rsidR="00B442A5" w:rsidRPr="00924C7E" w:rsidRDefault="00B442A5" w:rsidP="00B442A5"/>
    <w:p w:rsidR="00A2599F" w:rsidRPr="00084C70" w:rsidRDefault="00A2599F" w:rsidP="00B442A5">
      <w:pPr>
        <w:pStyle w:val="Bijschrift"/>
      </w:pPr>
    </w:p>
    <w:sectPr w:rsidR="00A2599F" w:rsidRPr="00084C70" w:rsidSect="00E276CB">
      <w:headerReference w:type="even" r:id="rId32"/>
      <w:headerReference w:type="default" r:id="rId33"/>
      <w:headerReference w:type="first" r:id="rId34"/>
      <w:pgSz w:w="11907" w:h="16839" w:code="9"/>
      <w:pgMar w:top="2268" w:right="794" w:bottom="567" w:left="1474" w:header="720" w:footer="720" w:gutter="0"/>
      <w:cols w:space="34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4C9C" w:rsidRPr="00B36E26" w:rsidRDefault="00534C9C" w:rsidP="00B36E26">
      <w:r>
        <w:separator/>
      </w:r>
    </w:p>
  </w:endnote>
  <w:endnote w:type="continuationSeparator" w:id="0">
    <w:p w:rsidR="00534C9C" w:rsidRPr="00B36E26" w:rsidRDefault="00534C9C" w:rsidP="00B36E26">
      <w:r>
        <w:continuationSeparator/>
      </w:r>
    </w:p>
  </w:endnote>
  <w:endnote w:type="continuationNotice" w:id="1">
    <w:p w:rsidR="00534C9C" w:rsidRDefault="00534C9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vers 55">
    <w:altName w:val="Courier New"/>
    <w:panose1 w:val="00000000000000000000"/>
    <w:charset w:val="00"/>
    <w:family w:val="swiss"/>
    <w:notTrueType/>
    <w:pitch w:val="variable"/>
    <w:sig w:usb0="00000003" w:usb1="00000000" w:usb2="00000000" w:usb3="00000000" w:csb0="00000001" w:csb1="00000000"/>
  </w:font>
  <w:font w:name="Univers LT Pro 55">
    <w:panose1 w:val="020B0603020202020204"/>
    <w:charset w:val="00"/>
    <w:family w:val="swiss"/>
    <w:notTrueType/>
    <w:pitch w:val="variable"/>
    <w:sig w:usb0="800000AF" w:usb1="5000204A" w:usb2="00000000" w:usb3="00000000" w:csb0="0000009B" w:csb1="00000000"/>
  </w:font>
  <w:font w:name="Univers LT Pro 57 Condensed">
    <w:panose1 w:val="020B0506020202050204"/>
    <w:charset w:val="00"/>
    <w:family w:val="swiss"/>
    <w:notTrueType/>
    <w:pitch w:val="variable"/>
    <w:sig w:usb0="A00000AF" w:usb1="5000205A" w:usb2="00000000" w:usb3="00000000" w:csb0="0000009B" w:csb1="00000000"/>
  </w:font>
  <w:font w:name="Univers LT Pro 45 Light">
    <w:panose1 w:val="020B0403020202020204"/>
    <w:charset w:val="00"/>
    <w:family w:val="swiss"/>
    <w:notTrueType/>
    <w:pitch w:val="variable"/>
    <w:sig w:usb0="800000AF" w:usb1="5000204A" w:usb2="00000000" w:usb3="00000000" w:csb0="0000009B" w:csb1="00000000"/>
  </w:font>
  <w:font w:name="Univers">
    <w:panose1 w:val="020B0603020202030204"/>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Univers 47 CondensedLight">
    <w:panose1 w:val="00000000000000000000"/>
    <w:charset w:val="00"/>
    <w:family w:val="swiss"/>
    <w:notTrueType/>
    <w:pitch w:val="variable"/>
    <w:sig w:usb0="00000003" w:usb1="00000000" w:usb2="00000000" w:usb3="00000000" w:csb0="00000001" w:csb1="00000000"/>
  </w:font>
  <w:font w:name="Univers-Black">
    <w:panose1 w:val="00000000000000000000"/>
    <w:charset w:val="4D"/>
    <w:family w:val="auto"/>
    <w:notTrueType/>
    <w:pitch w:val="default"/>
    <w:sig w:usb0="00000003" w:usb1="00000000" w:usb2="00000000" w:usb3="00000000" w:csb0="00000001" w:csb1="00000000"/>
  </w:font>
  <w:font w:name="Univers 45 Light">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37F" w:rsidRDefault="0022437F">
    <w:pPr>
      <w:pStyle w:val="Voettekst"/>
    </w:pPr>
    <w:r>
      <w:rPr>
        <w:noProof/>
        <w:lang w:eastAsia="nl-NL"/>
      </w:rPr>
      <w:drawing>
        <wp:inline distT="0" distB="0" distL="0" distR="0" wp14:anchorId="5C8E75D5" wp14:editId="604B5C18">
          <wp:extent cx="5276850" cy="7467600"/>
          <wp:effectExtent l="0" t="0" r="0" b="0"/>
          <wp:docPr id="3" name="Afbeelding 1" descr="schutblads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utbladste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76850" cy="7467600"/>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37F" w:rsidRDefault="0022437F">
    <w:pPr>
      <w:pStyle w:val="Voettekst"/>
    </w:pPr>
    <w:r>
      <w:rPr>
        <w:noProof/>
        <w:lang w:eastAsia="nl-NL"/>
      </w:rPr>
      <w:drawing>
        <wp:inline distT="0" distB="0" distL="0" distR="0" wp14:anchorId="4618FE41" wp14:editId="47DECEEB">
          <wp:extent cx="5276850" cy="7467600"/>
          <wp:effectExtent l="0" t="0" r="0" b="0"/>
          <wp:docPr id="16" name="Afbeelding 2" descr="schutblads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utbladste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76850" cy="74676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4C9C" w:rsidRPr="00B36E26" w:rsidRDefault="00534C9C" w:rsidP="00B36E26">
      <w:r>
        <w:separator/>
      </w:r>
    </w:p>
  </w:footnote>
  <w:footnote w:type="continuationSeparator" w:id="0">
    <w:p w:rsidR="00534C9C" w:rsidRPr="00B36E26" w:rsidRDefault="00534C9C" w:rsidP="00B36E26">
      <w:r>
        <w:continuationSeparator/>
      </w:r>
    </w:p>
  </w:footnote>
  <w:footnote w:type="continuationNotice" w:id="1">
    <w:p w:rsidR="00534C9C" w:rsidRDefault="00534C9C">
      <w:pPr>
        <w:spacing w:line="240" w:lineRule="auto"/>
      </w:pPr>
    </w:p>
  </w:footnote>
  <w:footnote w:id="2">
    <w:p w:rsidR="0022437F" w:rsidRPr="00494036" w:rsidRDefault="0022437F" w:rsidP="00494036">
      <w:pPr>
        <w:pStyle w:val="Voetnoottekst"/>
      </w:pPr>
      <w:r>
        <w:rPr>
          <w:rStyle w:val="Voetnootmarkering"/>
        </w:rPr>
        <w:footnoteRef/>
      </w:r>
      <w:r>
        <w:t xml:space="preserve"> </w:t>
      </w:r>
      <w:r w:rsidRPr="00494036">
        <w:t xml:space="preserve">Op </w:t>
      </w:r>
      <w:hyperlink r:id="rId1" w:history="1">
        <w:r w:rsidRPr="00532D79">
          <w:rPr>
            <w:rStyle w:val="Hyperlink"/>
            <w:rFonts w:ascii="Univers LT Pro 57 Condensed" w:hAnsi="Univers LT Pro 57 Condensed"/>
            <w:sz w:val="18"/>
          </w:rPr>
          <w:t>https://www.infomil.nl/onderwerpen/ruimte/gebiedsontwikkeling/ladder-duurzame/handreiking-ladder/</w:t>
        </w:r>
      </w:hyperlink>
      <w:r>
        <w:t xml:space="preserve"> </w:t>
      </w:r>
      <w:r w:rsidRPr="00494036">
        <w:t>vindt u de Rijkshandreiking voor de Ladder, zoals die sinds juli 2017 van kracht is.</w:t>
      </w:r>
    </w:p>
  </w:footnote>
  <w:footnote w:id="3">
    <w:p w:rsidR="0022437F" w:rsidRPr="00EE68C3" w:rsidRDefault="0022437F">
      <w:pPr>
        <w:pStyle w:val="Voetnoottekst"/>
        <w:rPr>
          <w:rStyle w:val="Hyperlink"/>
          <w:rFonts w:ascii="Univers LT Pro 57 Condensed" w:hAnsi="Univers LT Pro 57 Condensed"/>
          <w:sz w:val="18"/>
        </w:rPr>
      </w:pPr>
      <w:r>
        <w:rPr>
          <w:rStyle w:val="Voetnootmarkering"/>
        </w:rPr>
        <w:footnoteRef/>
      </w:r>
      <w:r>
        <w:t xml:space="preserve"> Een handreiking met Q&amp;A’s bij de URANSO vindt u hier: </w:t>
      </w:r>
      <w:hyperlink r:id="rId2" w:history="1">
        <w:r w:rsidRPr="00EE68C3">
          <w:rPr>
            <w:rStyle w:val="Hyperlink"/>
            <w:rFonts w:ascii="Univers LT Pro 57 Condensed" w:hAnsi="Univers LT Pro 57 Condensed"/>
            <w:sz w:val="18"/>
          </w:rPr>
          <w:t>https://nota.noord-holland.nl/handreiking/home-2/</w:t>
        </w:r>
      </w:hyperlink>
    </w:p>
  </w:footnote>
  <w:footnote w:id="4">
    <w:p w:rsidR="0022437F" w:rsidRDefault="0022437F">
      <w:pPr>
        <w:pStyle w:val="Voetnoottekst"/>
      </w:pPr>
      <w:r>
        <w:rPr>
          <w:rStyle w:val="Voetnootmarkering"/>
        </w:rPr>
        <w:footnoteRef/>
      </w:r>
      <w:r>
        <w:t xml:space="preserve"> Onder de subregio Zaanstreek-Waterland vallen de volgende gemeenten: </w:t>
      </w:r>
      <w:r w:rsidRPr="00B3160E">
        <w:t>Beemster, Edam-Volendam, Landsmeer, Oostzaan, Purmerend, Waterland, Wormerland en Zaanstad</w:t>
      </w:r>
    </w:p>
  </w:footnote>
  <w:footnote w:id="5">
    <w:p w:rsidR="0022437F" w:rsidRDefault="0022437F" w:rsidP="00DD6AD3">
      <w:pPr>
        <w:pStyle w:val="Voetnoottekst"/>
        <w:ind w:left="142" w:hanging="142"/>
      </w:pPr>
      <w:r>
        <w:rPr>
          <w:rStyle w:val="Voetnootmarkering"/>
          <w:rFonts w:eastAsiaTheme="majorEastAsia"/>
        </w:rPr>
        <w:footnoteRef/>
      </w:r>
      <w:r>
        <w:t xml:space="preserve"> Verhuizingen van bedrijven en groei van werkgelegenheid, Ruimtelijk Planbureau, 2007 (NAi Uitgevers Rotterdam).</w:t>
      </w:r>
    </w:p>
    <w:p w:rsidR="0022437F" w:rsidRDefault="0022437F" w:rsidP="00DD6AD3">
      <w:pPr>
        <w:pStyle w:val="Voetnoottekst"/>
        <w:ind w:left="142" w:hanging="142"/>
      </w:pPr>
      <w:r>
        <w:t xml:space="preserve"> Bedrijven verhuizen vooral binnen eigen gemeente, CBS, donderdag 15 augustus 2013 (Artikel op de website).</w:t>
      </w:r>
    </w:p>
  </w:footnote>
  <w:footnote w:id="6">
    <w:p w:rsidR="0022437F" w:rsidRDefault="0022437F" w:rsidP="005C7BE3">
      <w:pPr>
        <w:pStyle w:val="Voetnoottekst"/>
      </w:pPr>
      <w:r>
        <w:rPr>
          <w:rStyle w:val="Voetnootmarkering"/>
        </w:rPr>
        <w:footnoteRef/>
      </w:r>
      <w:r>
        <w:t xml:space="preserve"> Inclusief kantoren.</w:t>
      </w:r>
    </w:p>
  </w:footnote>
  <w:footnote w:id="7">
    <w:p w:rsidR="0022437F" w:rsidRDefault="0022437F">
      <w:pPr>
        <w:pStyle w:val="Voetnoottekst"/>
      </w:pPr>
      <w:r>
        <w:rPr>
          <w:rStyle w:val="Voetnootmarkering"/>
        </w:rPr>
        <w:footnoteRef/>
      </w:r>
      <w:r>
        <w:t xml:space="preserve"> Zie: uitspraak ABRvS: </w:t>
      </w:r>
      <w:r w:rsidRPr="00ED079F">
        <w:t>ECLI:NL:RVS:2018:522</w:t>
      </w:r>
    </w:p>
  </w:footnote>
  <w:footnote w:id="8">
    <w:p w:rsidR="0022437F" w:rsidRDefault="0022437F" w:rsidP="0033144F">
      <w:pPr>
        <w:pStyle w:val="Voetnoottekst"/>
      </w:pPr>
      <w:r>
        <w:rPr>
          <w:rStyle w:val="Voetnootmarkering"/>
        </w:rPr>
        <w:footnoteRef/>
      </w:r>
      <w:r>
        <w:t xml:space="preserve"> In de RAP-oplegger is voor 2017-2027 de kwantitatieve en kwalitatieve woningbehoefte bepaald. Bestuurlijk is afgesproken dat deze berekening 2 jaar geldig is.</w:t>
      </w:r>
    </w:p>
  </w:footnote>
  <w:footnote w:id="9">
    <w:p w:rsidR="0022437F" w:rsidRDefault="0022437F">
      <w:pPr>
        <w:pStyle w:val="Voetnoottekst"/>
      </w:pPr>
      <w:r>
        <w:rPr>
          <w:rStyle w:val="Voetnootmarkering"/>
        </w:rPr>
        <w:footnoteRef/>
      </w:r>
      <w:r>
        <w:t xml:space="preserve"> </w:t>
      </w:r>
      <w:r w:rsidRPr="009207C3">
        <w:t xml:space="preserve">Zolang ‘zacht’ concurreren plannen niet met uw plan qua woningbehoefte (alleen hard planaanbod). </w:t>
      </w:r>
      <w:r>
        <w:t>Wel kunnen ze, als zij binnen BSG liggen, een</w:t>
      </w:r>
      <w:r w:rsidRPr="009207C3">
        <w:t xml:space="preserve"> reëel alternatief</w:t>
      </w:r>
      <w:r>
        <w:t xml:space="preserve"> vormen</w:t>
      </w:r>
      <w:r w:rsidRPr="009207C3">
        <w:t xml:space="preserve"> voor beoogde ontwikkelingen buiten BSG.</w:t>
      </w:r>
    </w:p>
  </w:footnote>
  <w:footnote w:id="10">
    <w:p w:rsidR="0022437F" w:rsidRDefault="0022437F" w:rsidP="0040477B">
      <w:pPr>
        <w:pStyle w:val="Voetnoottekst"/>
      </w:pPr>
      <w:r>
        <w:rPr>
          <w:rStyle w:val="Voetnootmarkering"/>
        </w:rPr>
        <w:footnoteRef/>
      </w:r>
      <w:r>
        <w:t xml:space="preserve"> </w:t>
      </w:r>
      <w:hyperlink r:id="rId3" w:history="1">
        <w:r w:rsidRPr="00F166AA">
          <w:rPr>
            <w:rStyle w:val="Hyperlink"/>
            <w:rFonts w:ascii="Univers LT Pro 57 Condensed" w:hAnsi="Univers LT Pro 57 Condensed"/>
            <w:sz w:val="18"/>
          </w:rPr>
          <w:t>www.plancapaciteit.nl</w:t>
        </w:r>
      </w:hyperlink>
      <w:r>
        <w:t xml:space="preserve"> </w:t>
      </w:r>
    </w:p>
  </w:footnote>
  <w:footnote w:id="11">
    <w:p w:rsidR="0022437F" w:rsidRDefault="0022437F" w:rsidP="007C2BE5">
      <w:pPr>
        <w:pStyle w:val="Voetnoottekst"/>
      </w:pPr>
      <w:r>
        <w:rPr>
          <w:rStyle w:val="Voetnootmarkering"/>
        </w:rPr>
        <w:footnoteRef/>
      </w:r>
      <w:r>
        <w:t xml:space="preserve"> Bron: Monitor Plabeka: Ontwikkelingen werklocatiemarkt MRA 2017-2018 (juni 2018).</w:t>
      </w:r>
    </w:p>
  </w:footnote>
  <w:footnote w:id="12">
    <w:p w:rsidR="0022437F" w:rsidRDefault="0022437F" w:rsidP="00CB2AF2">
      <w:pPr>
        <w:pStyle w:val="Voetnoottekst"/>
      </w:pPr>
      <w:r>
        <w:rPr>
          <w:rStyle w:val="Voetnootmarkering"/>
        </w:rPr>
        <w:footnoteRef/>
      </w:r>
      <w:r>
        <w:t xml:space="preserve"> De Welvaart en Leefomgeving I(WLO) scenario’s van het PBL zijn algemeen geaccepteerde macro-economische scenario’s voor het ramen van vraag naar bedrijventerreinen. Voor meer informatie zie www.wlo2015.nl</w:t>
      </w:r>
    </w:p>
  </w:footnote>
  <w:footnote w:id="13">
    <w:p w:rsidR="0022437F" w:rsidRDefault="0022437F">
      <w:pPr>
        <w:pStyle w:val="Voetnoottekst"/>
      </w:pPr>
      <w:r>
        <w:rPr>
          <w:rStyle w:val="Voetnootmarkering"/>
        </w:rPr>
        <w:footnoteRef/>
      </w:r>
      <w:r>
        <w:t xml:space="preserve"> Bron: </w:t>
      </w:r>
      <w:r w:rsidRPr="007C2BE5">
        <w:t>Ruimte voor werken in de MRA van morgen: 2017-2030</w:t>
      </w:r>
      <w:r>
        <w:t>.</w:t>
      </w:r>
    </w:p>
  </w:footnote>
  <w:footnote w:id="14">
    <w:p w:rsidR="0022437F" w:rsidRDefault="0022437F" w:rsidP="00BC06A6">
      <w:pPr>
        <w:pStyle w:val="Voetnoottekst"/>
      </w:pPr>
      <w:r>
        <w:rPr>
          <w:rStyle w:val="Voetnootmarkering"/>
        </w:rPr>
        <w:footnoteRef/>
      </w:r>
      <w:r>
        <w:t xml:space="preserve"> Vraag naar kadegebonden terrein is niet meegenomen in de vraagraming van Ecorys (2016) die als uitgangspunt telt voor de U.S. 3.0</w:t>
      </w:r>
    </w:p>
  </w:footnote>
  <w:footnote w:id="15">
    <w:p w:rsidR="0022437F" w:rsidRDefault="0022437F" w:rsidP="00CB68AF">
      <w:pPr>
        <w:pStyle w:val="Voetnoottekst"/>
      </w:pPr>
      <w:r>
        <w:rPr>
          <w:rStyle w:val="Voetnootmarkering"/>
        </w:rPr>
        <w:footnoteRef/>
      </w:r>
      <w:r>
        <w:t xml:space="preserve"> V</w:t>
      </w:r>
      <w:r w:rsidRPr="00E50642">
        <w:t>oor Amsterdam is enkel een kwalitatieve transformatieambitie benoemd; hieraan zijn geen kwantitatieve doelstellingen gekoppeld.</w:t>
      </w:r>
    </w:p>
  </w:footnote>
  <w:footnote w:id="16">
    <w:p w:rsidR="0022437F" w:rsidRDefault="0022437F" w:rsidP="00CB68AF">
      <w:pPr>
        <w:pStyle w:val="Voetnoottekst"/>
        <w:ind w:left="142" w:hanging="142"/>
      </w:pPr>
      <w:r>
        <w:rPr>
          <w:rStyle w:val="Voetnootmarkering"/>
        </w:rPr>
        <w:footnoteRef/>
      </w:r>
      <w:r>
        <w:t xml:space="preserve"> Saldo = (Ruimtevraag + Transformatieopgave) – (Leegstand en hard planaanbod). De te transformeren kantoormeters worden hierbij meegerekend als vervangingsvraag in lijn met de Plabeka monitor. Een positief saldo betekent dat er voldoende kantoorruimte beschikbaar is om in de vraag te voorzien. </w:t>
      </w:r>
    </w:p>
  </w:footnote>
  <w:footnote w:id="17">
    <w:p w:rsidR="0022437F" w:rsidRDefault="0022437F" w:rsidP="00C85886">
      <w:pPr>
        <w:pStyle w:val="Voetnoottekst"/>
      </w:pPr>
      <w:r>
        <w:rPr>
          <w:rStyle w:val="Voetnootmarkering"/>
        </w:rPr>
        <w:footnoteRef/>
      </w:r>
      <w:r>
        <w:t xml:space="preserve"> “Grip op groei: alleen groei met kwaliteit en toegevoegde waarde” (februari 2018(</w:t>
      </w:r>
    </w:p>
    <w:p w:rsidR="0022437F" w:rsidRDefault="0022437F" w:rsidP="00C85886">
      <w:pPr>
        <w:pStyle w:val="Voetnoottekst"/>
      </w:pPr>
      <w:r>
        <w:t>(Her)ontwikkelperspectieven verblijfstoerisme in de metropoolregio Amsterdam / MRA</w:t>
      </w:r>
    </w:p>
  </w:footnote>
  <w:footnote w:id="18">
    <w:p w:rsidR="0022437F" w:rsidRDefault="0022437F">
      <w:pPr>
        <w:pStyle w:val="Voetnoottekst"/>
      </w:pPr>
      <w:r>
        <w:rPr>
          <w:rStyle w:val="Voetnootmarkering"/>
        </w:rPr>
        <w:footnoteRef/>
      </w:r>
      <w:r>
        <w:t xml:space="preserve"> </w:t>
      </w:r>
      <w:r w:rsidRPr="00C85886">
        <w:t>Onderzoek marktruimte en kan</w:t>
      </w:r>
      <w:r>
        <w:t>senzones hotelsector. Regio Zaa</w:t>
      </w:r>
      <w:r w:rsidRPr="00C85886">
        <w:t>n</w:t>
      </w:r>
      <w:r>
        <w:t>s</w:t>
      </w:r>
      <w:r w:rsidRPr="00C85886">
        <w:t>treek-Waterland</w:t>
      </w:r>
      <w:r>
        <w:t xml:space="preserve"> (augustus 2017)</w:t>
      </w:r>
    </w:p>
  </w:footnote>
  <w:footnote w:id="19">
    <w:p w:rsidR="0022437F" w:rsidRDefault="0022437F" w:rsidP="00E0777C">
      <w:pPr>
        <w:pStyle w:val="Voetnoottekst"/>
      </w:pPr>
      <w:r>
        <w:rPr>
          <w:rStyle w:val="Voetnootmarkering"/>
        </w:rPr>
        <w:footnoteRef/>
      </w:r>
      <w:r>
        <w:t xml:space="preserve"> Z</w:t>
      </w:r>
      <w:r w:rsidRPr="00E3700A">
        <w:t>ie bijvoorbeeld: ABRvS 29 april 2015, ECLI:NL:RVS:2015:1340</w:t>
      </w:r>
      <w:r>
        <w:t xml:space="preserve">. Zie ook de nieuwe Ladderhandreiking van het Rijk: www.infomil.nl  </w:t>
      </w:r>
    </w:p>
  </w:footnote>
  <w:footnote w:id="20">
    <w:p w:rsidR="0022437F" w:rsidRDefault="0022437F">
      <w:pPr>
        <w:pStyle w:val="Voetnoottekst"/>
      </w:pPr>
      <w:r>
        <w:rPr>
          <w:rStyle w:val="Voetnootmarkering"/>
        </w:rPr>
        <w:footnoteRef/>
      </w:r>
      <w:r>
        <w:t xml:space="preserve"> LET OP: (te) gedetailleerde informatie kan ook als munitie tegen uw plan worden gebruikt.  Stel dus (achteraf) vast welke achtergrondgegevens essentieel zijn ter onderbouwing van uw plan, en welke niet. Laat weg wat overbodig is of nadelig kan uitpakken</w:t>
      </w:r>
      <w:r w:rsidRPr="005E4B7E">
        <w:t xml:space="preserve"> voor uw plan.</w:t>
      </w:r>
    </w:p>
  </w:footnote>
  <w:footnote w:id="21">
    <w:p w:rsidR="0022437F" w:rsidRDefault="0022437F">
      <w:pPr>
        <w:pStyle w:val="Voetnoottekst"/>
      </w:pPr>
      <w:r>
        <w:rPr>
          <w:rStyle w:val="Voetnootmarkering"/>
        </w:rPr>
        <w:footnoteRef/>
      </w:r>
      <w:r>
        <w:t xml:space="preserve"> Bijvoorbeeld: het transformeren van een suburbaan plan naar landelijk wonen door het verlagen van woningdichtheid en –aantallen en een stevigere landschappelijke relatie met het buitengebied. Uw bijgestelde programma moet dan alsnog worden getoetst aan de behoefte (zie 3.4).</w:t>
      </w:r>
    </w:p>
  </w:footnote>
  <w:footnote w:id="22">
    <w:p w:rsidR="0022437F" w:rsidRDefault="0022437F" w:rsidP="005E4B7E">
      <w:pPr>
        <w:pStyle w:val="Voetnoottekst"/>
      </w:pPr>
      <w:r>
        <w:rPr>
          <w:rStyle w:val="Voetnootmarkering"/>
        </w:rPr>
        <w:footnoteRef/>
      </w:r>
      <w:r>
        <w:t xml:space="preserve"> LET OP: (te) gedetailleerde informatie kan ook als munitie tegen uw plan worden gebruikt.  Stel dus (achteraf) vast welke achtergrondgegevens essentieel zijn ter onderbouwing van uw plan, en welke niet. Laat weg wat overbodig is of nadelig kan uitpakken</w:t>
      </w:r>
      <w:r w:rsidRPr="005E4B7E">
        <w:t xml:space="preserve"> voor uw plan.</w:t>
      </w:r>
    </w:p>
  </w:footnote>
  <w:footnote w:id="23">
    <w:p w:rsidR="0022437F" w:rsidRDefault="0022437F">
      <w:pPr>
        <w:pStyle w:val="Voetnoottekst"/>
      </w:pPr>
      <w:r>
        <w:rPr>
          <w:rStyle w:val="Voetnootmarkering"/>
        </w:rPr>
        <w:footnoteRef/>
      </w:r>
      <w:r>
        <w:t xml:space="preserve"> Deze situatie</w:t>
      </w:r>
      <w:r w:rsidRPr="00CA3602">
        <w:t xml:space="preserve"> komt voor bedrijventerreinen </w:t>
      </w:r>
      <w:r>
        <w:t>nauwelijks</w:t>
      </w:r>
      <w:r w:rsidRPr="00CA3602">
        <w:t xml:space="preserve"> voor</w:t>
      </w:r>
      <w:r>
        <w:t>,</w:t>
      </w:r>
      <w:r w:rsidRPr="00CA3602">
        <w:t xml:space="preserve"> </w:t>
      </w:r>
      <w:r>
        <w:t>z</w:t>
      </w:r>
      <w:r w:rsidRPr="00CA3602">
        <w:t xml:space="preserve">eker niet </w:t>
      </w:r>
      <w:r>
        <w:t>de MRA</w:t>
      </w:r>
      <w:r w:rsidRPr="00CA3602">
        <w:t>. Wel kan een visie op herstructurering goed zijn, zodat ook alle locaties binnen BSG goed in beeld zijn</w:t>
      </w:r>
      <w:r>
        <w:t xml:space="preserve"> en maximale ruimtewinst te behalen valt</w:t>
      </w:r>
      <w:r w:rsidRPr="00CA3602">
        <w:t>.</w:t>
      </w:r>
    </w:p>
  </w:footnote>
  <w:footnote w:id="24">
    <w:p w:rsidR="0022437F" w:rsidRDefault="0022437F" w:rsidP="00CB68AF">
      <w:pPr>
        <w:pStyle w:val="Voetnoottekst"/>
      </w:pPr>
      <w:r>
        <w:rPr>
          <w:rStyle w:val="Voetnootmarkering"/>
        </w:rPr>
        <w:footnoteRef/>
      </w:r>
      <w:r>
        <w:t xml:space="preserve"> LET OP: (te) gedetailleerde informatie kan ook als munitie tegen uw plan worden gebruikt.  Stel dus (achteraf) vast welke achtergrondgegevens essentieel zijn ter onderbouwing van uw plan, en welke niet. Laat weg wat overbodig is of nadelig kan uitpakken</w:t>
      </w:r>
      <w:r w:rsidRPr="005E4B7E">
        <w:t xml:space="preserve"> voor uw plan.</w:t>
      </w:r>
    </w:p>
  </w:footnote>
  <w:footnote w:id="25">
    <w:p w:rsidR="0022437F" w:rsidRDefault="0022437F" w:rsidP="00CB68AF">
      <w:pPr>
        <w:pStyle w:val="Voetnoottekst"/>
      </w:pPr>
      <w:r w:rsidRPr="00CB68AF">
        <w:rPr>
          <w:rStyle w:val="Voetnootmarkering"/>
        </w:rPr>
        <w:footnoteRef/>
      </w:r>
      <w:r w:rsidRPr="00CB68AF">
        <w:t xml:space="preserve"> Alleen voor kleinschalige kantoorpanden (meestal kantoorvilla’s) geldt een lokale reikwijdte.</w:t>
      </w:r>
      <w:r>
        <w:t xml:space="preserve"> </w:t>
      </w:r>
    </w:p>
  </w:footnote>
  <w:footnote w:id="26">
    <w:p w:rsidR="0022437F" w:rsidRDefault="0022437F" w:rsidP="00CB68AF">
      <w:pPr>
        <w:pStyle w:val="Voetnoottekst"/>
      </w:pPr>
      <w:r w:rsidRPr="008F29B8">
        <w:rPr>
          <w:rStyle w:val="Voetnootmarkering"/>
        </w:rPr>
        <w:footnoteRef/>
      </w:r>
      <w:r w:rsidRPr="008F29B8">
        <w:t xml:space="preserve"> Voor een kwalitatieve confrontatie van vraag en aanbod is niet per se noodzakelijk dat ook wordt getransformeerd in een vergelijkbaar deelgebied. Salderen kan ook tussen segmenten. Immers, aan ene locatiemilieu is meer behoefte dan aan andere locatiemilieu. In de vraagraming van Plabeka is dit nu onvoldoende uitgewerkt.</w:t>
      </w:r>
      <w:r>
        <w:t xml:space="preserve"> </w:t>
      </w:r>
    </w:p>
  </w:footnote>
  <w:footnote w:id="27">
    <w:p w:rsidR="0022437F" w:rsidRDefault="0022437F" w:rsidP="001D6CBC">
      <w:pPr>
        <w:pStyle w:val="Voetnoottekst"/>
      </w:pPr>
      <w:r>
        <w:rPr>
          <w:rStyle w:val="Voetnootmarkering"/>
        </w:rPr>
        <w:footnoteRef/>
      </w:r>
      <w:r>
        <w:t xml:space="preserve"> LET OP: (te) gedetailleerde informatie kan ook als munitie tegen uw plan worden gebruikt.  Stel dus (achteraf) vast welke achtergrondgegevens essentieel zijn ter onderbouwing van uw plan, en welke niet. Laat weg wat overbodig is of nadelig kan uitpakken</w:t>
      </w:r>
      <w:r w:rsidRPr="005E4B7E">
        <w:t xml:space="preserve"> voor uw plan.</w:t>
      </w:r>
    </w:p>
  </w:footnote>
  <w:footnote w:id="28">
    <w:p w:rsidR="0022437F" w:rsidRDefault="0022437F" w:rsidP="00555CE0">
      <w:pPr>
        <w:pStyle w:val="Voetnoottekst"/>
      </w:pPr>
      <w:r>
        <w:rPr>
          <w:rStyle w:val="Voetnootmarkering"/>
        </w:rPr>
        <w:footnoteRef/>
      </w:r>
      <w:r>
        <w:t xml:space="preserve"> LET OP: (te) gedetailleerde informatie kan ook als munitie tegen uw plan worden gebruikt.  Stel dus (achteraf) vast welke achtergrondgegevens essentieel zijn ter onderbouwing van uw plan, en welke niet. Laat weg wat overbodig is of nadelig kan uitpakken</w:t>
      </w:r>
      <w:r w:rsidRPr="005E4B7E">
        <w:t xml:space="preserve"> voor uw plan.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37F" w:rsidRDefault="0022437F">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37F" w:rsidRDefault="0022437F">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37F" w:rsidRDefault="0022437F">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37F" w:rsidRDefault="0022437F">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37F" w:rsidRPr="00890256" w:rsidRDefault="0022437F" w:rsidP="002A1109">
    <w:pPr>
      <w:pStyle w:val="STECpaginaheaderlogo"/>
    </w:pPr>
    <w:r w:rsidRPr="00890256">
      <w:rPr>
        <w:noProof/>
        <w:lang w:eastAsia="nl-NL"/>
      </w:rPr>
      <w:drawing>
        <wp:anchor distT="0" distB="0" distL="114300" distR="114300" simplePos="0" relativeHeight="251636224" behindDoc="0" locked="0" layoutInCell="1" allowOverlap="1" wp14:anchorId="49B4D5E7" wp14:editId="397ED22A">
          <wp:simplePos x="0" y="0"/>
          <wp:positionH relativeFrom="page">
            <wp:posOffset>955675</wp:posOffset>
          </wp:positionH>
          <wp:positionV relativeFrom="page">
            <wp:posOffset>409173</wp:posOffset>
          </wp:positionV>
          <wp:extent cx="416734" cy="271070"/>
          <wp:effectExtent l="19050" t="0" r="0" b="0"/>
          <wp:wrapNone/>
          <wp:docPr id="17" name="Afbeelding 4" descr="stec logo zw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c logo zwart.png"/>
                  <pic:cNvPicPr/>
                </pic:nvPicPr>
                <pic:blipFill>
                  <a:blip r:embed="rId1"/>
                  <a:stretch>
                    <a:fillRect/>
                  </a:stretch>
                </pic:blipFill>
                <pic:spPr>
                  <a:xfrm>
                    <a:off x="0" y="0"/>
                    <a:ext cx="416734" cy="271070"/>
                  </a:xfrm>
                  <a:prstGeom prst="rect">
                    <a:avLst/>
                  </a:prstGeom>
                </pic:spPr>
              </pic:pic>
            </a:graphicData>
          </a:graphic>
        </wp:anchor>
      </w:drawing>
    </w:r>
    <w:r>
      <w:rPr>
        <w:noProof/>
        <w:lang w:eastAsia="nl-NL"/>
      </w:rPr>
      <mc:AlternateContent>
        <mc:Choice Requires="wps">
          <w:drawing>
            <wp:anchor distT="0" distB="0" distL="114300" distR="114300" simplePos="0" relativeHeight="251645440" behindDoc="0" locked="0" layoutInCell="1" allowOverlap="1" wp14:anchorId="51516787" wp14:editId="3AFD90D1">
              <wp:simplePos x="0" y="0"/>
              <wp:positionH relativeFrom="margin">
                <wp:posOffset>683895</wp:posOffset>
              </wp:positionH>
              <wp:positionV relativeFrom="page">
                <wp:posOffset>540385</wp:posOffset>
              </wp:positionV>
              <wp:extent cx="3446780" cy="125730"/>
              <wp:effectExtent l="0" t="0" r="1270" b="762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6780" cy="12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Status"/>
                            <w:id w:val="-1577039168"/>
                            <w:dataBinding w:prefixMappings="xmlns:ns0='http://purl.org/dc/elements/1.1/' xmlns:ns1='http://schemas.openxmlformats.org/package/2006/metadata/core-properties' " w:xpath="/ns1:coreProperties[1]/ns1:contentStatus[1]" w:storeItemID="{6C3C8BC8-F283-45AE-878A-BAB7291924A1}"/>
                            <w:text/>
                          </w:sdtPr>
                          <w:sdtEndPr/>
                          <w:sdtContent>
                            <w:p w:rsidR="0022437F" w:rsidRPr="005B6FA6" w:rsidRDefault="0022437F" w:rsidP="00261B9D">
                              <w:pPr>
                                <w:pStyle w:val="STECpaginaheaderTitel"/>
                              </w:pPr>
                              <w:r>
                                <w:t>18.228 (BT/JM/MB)</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1516787" id="Rectangle 9" o:spid="_x0000_s1036" style="position:absolute;margin-left:53.85pt;margin-top:42.55pt;width:271.4pt;height:9.9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" filled="f" stroked="f">
              <v:textbox inset="0,0,0,0">
                <w:txbxContent>
                  <w:sdt>
                    <w:sdtPr>
                      <w:alias w:val="Status"/>
                      <w:id w:val="-1577039168"/>
                      <w:dataBinding w:prefixMappings="xmlns:ns0='http://purl.org/dc/elements/1.1/' xmlns:ns1='http://schemas.openxmlformats.org/package/2006/metadata/core-properties' " w:xpath="/ns1:coreProperties[1]/ns1:contentStatus[1]" w:storeItemID="{6C3C8BC8-F283-45AE-878A-BAB7291924A1}"/>
                      <w:text/>
                    </w:sdtPr>
                    <w:sdtContent>
                      <w:p w:rsidR="0022437F" w:rsidRPr="005B6FA6" w:rsidRDefault="0022437F" w:rsidP="00261B9D">
                        <w:pPr>
                          <w:pStyle w:val="STECpaginaheaderTitel"/>
                        </w:pPr>
                        <w:r>
                          <w:t>18.228 (BT/JM/MB)</w:t>
                        </w:r>
                      </w:p>
                    </w:sdtContent>
                  </w:sdt>
                </w:txbxContent>
              </v:textbox>
              <w10:wrap anchorx="margin" anchory="page"/>
            </v:rect>
          </w:pict>
        </mc:Fallback>
      </mc:AlternateContent>
    </w:r>
    <w:r>
      <w:rPr>
        <w:noProof/>
        <w:lang w:eastAsia="nl-NL"/>
      </w:rPr>
      <mc:AlternateContent>
        <mc:Choice Requires="wps">
          <w:drawing>
            <wp:anchor distT="0" distB="0" distL="114300" distR="114300" simplePos="0" relativeHeight="251648512" behindDoc="0" locked="0" layoutInCell="1" allowOverlap="1" wp14:anchorId="2CA9758C" wp14:editId="7C0F4A9B">
              <wp:simplePos x="0" y="0"/>
              <wp:positionH relativeFrom="margin">
                <wp:posOffset>683895</wp:posOffset>
              </wp:positionH>
              <wp:positionV relativeFrom="page">
                <wp:posOffset>431800</wp:posOffset>
              </wp:positionV>
              <wp:extent cx="5039995" cy="125730"/>
              <wp:effectExtent l="635" t="3175" r="0" b="4445"/>
              <wp:wrapNone/>
              <wp:docPr id="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39995" cy="12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437F" w:rsidRPr="00832F04" w:rsidRDefault="0022437F" w:rsidP="005B6FA6">
                          <w:pPr>
                            <w:pStyle w:val="STECpaginaheaderTitel"/>
                          </w:pPr>
                          <w:r>
                            <w:t>Ladderbouwstenen voor Zaanstad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CA9758C" id="Rectangle 7" o:spid="_x0000_s1037" style="position:absolute;margin-left:53.85pt;margin-top:34pt;width:396.85pt;height:9.9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" filled="f" stroked="f">
              <v:textbox inset="0,0,0,0">
                <w:txbxContent>
                  <w:p w:rsidR="0022437F" w:rsidRPr="00832F04" w:rsidRDefault="0022437F" w:rsidP="005B6FA6">
                    <w:pPr>
                      <w:pStyle w:val="STECpaginaheaderTitel"/>
                    </w:pPr>
                    <w:r>
                      <w:t>Ladderbouwstenen voor Zaanstad</w:t>
                    </w:r>
                  </w:p>
                </w:txbxContent>
              </v:textbox>
              <w10:wrap anchorx="margin" anchory="page"/>
            </v:rect>
          </w:pict>
        </mc:Fallback>
      </mc:AlternateContent>
    </w:r>
    <w:r>
      <w:rPr>
        <w:noProof/>
        <w:lang w:eastAsia="nl-NL"/>
      </w:rPr>
      <mc:AlternateContent>
        <mc:Choice Requires="wps">
          <w:drawing>
            <wp:anchor distT="0" distB="0" distL="114300" distR="114300" simplePos="0" relativeHeight="251651584" behindDoc="0" locked="0" layoutInCell="1" allowOverlap="1" wp14:anchorId="71AE18D6" wp14:editId="3EFBC5C0">
              <wp:simplePos x="0" y="0"/>
              <wp:positionH relativeFrom="margin">
                <wp:posOffset>5688965</wp:posOffset>
              </wp:positionH>
              <wp:positionV relativeFrom="page">
                <wp:posOffset>431800</wp:posOffset>
              </wp:positionV>
              <wp:extent cx="431800" cy="360045"/>
              <wp:effectExtent l="0" t="3175" r="1270" b="0"/>
              <wp:wrapNone/>
              <wp:docPr id="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437F" w:rsidRDefault="0022437F" w:rsidP="005B6FA6">
                          <w:pPr>
                            <w:pStyle w:val="STECpaginaheadernummer"/>
                          </w:pPr>
                          <w:r>
                            <w:fldChar w:fldCharType="begin"/>
                          </w:r>
                          <w:r>
                            <w:instrText xml:space="preserve"> PAGE   \* MERGEFORMAT </w:instrText>
                          </w:r>
                          <w:r>
                            <w:fldChar w:fldCharType="separate"/>
                          </w:r>
                          <w:r w:rsidR="006D386D">
                            <w:rPr>
                              <w:noProof/>
                            </w:rPr>
                            <w:t>34</w:t>
                          </w:r>
                          <w:r>
                            <w:rPr>
                              <w:noProof/>
                            </w:rP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1AE18D6" id="Rectangle 8" o:spid="_x0000_s1038" style="position:absolute;margin-left:447.95pt;margin-top:34pt;width:34pt;height:28.3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" filled="f" stroked="f">
              <v:textbox inset="0,0,0,0">
                <w:txbxContent>
                  <w:p w:rsidR="0022437F" w:rsidRDefault="0022437F" w:rsidP="005B6FA6">
                    <w:pPr>
                      <w:pStyle w:val="STECpaginaheadernummer"/>
                    </w:pPr>
                    <w:r>
                      <w:fldChar w:fldCharType="begin"/>
                    </w:r>
                    <w:r>
                      <w:instrText xml:space="preserve"> PAGE   \* MERGEFORMAT </w:instrText>
                    </w:r>
                    <w:r>
                      <w:fldChar w:fldCharType="separate"/>
                    </w:r>
                    <w:r w:rsidR="006D386D">
                      <w:rPr>
                        <w:noProof/>
                      </w:rPr>
                      <w:t>34</w:t>
                    </w:r>
                    <w:r>
                      <w:rPr>
                        <w:noProof/>
                      </w:rPr>
                      <w:fldChar w:fldCharType="end"/>
                    </w:r>
                  </w:p>
                </w:txbxContent>
              </v:textbox>
              <w10:wrap anchorx="margin" anchory="page"/>
            </v:rect>
          </w:pict>
        </mc:Fallback>
      </mc:AlternateContent>
    </w:r>
    <w:r>
      <w:rPr>
        <w:noProof/>
        <w:lang w:eastAsia="nl-NL"/>
      </w:rPr>
      <mc:AlternateContent>
        <mc:Choice Requires="wps">
          <w:drawing>
            <wp:anchor distT="0" distB="0" distL="114300" distR="114300" simplePos="0" relativeHeight="251654656" behindDoc="0" locked="0" layoutInCell="1" allowOverlap="1" wp14:anchorId="5BDE21E7" wp14:editId="73C77BDF">
              <wp:simplePos x="0" y="0"/>
              <wp:positionH relativeFrom="margin">
                <wp:posOffset>0</wp:posOffset>
              </wp:positionH>
              <wp:positionV relativeFrom="page">
                <wp:posOffset>431800</wp:posOffset>
              </wp:positionV>
              <wp:extent cx="431800" cy="360045"/>
              <wp:effectExtent l="2540" t="3175" r="3810"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437F" w:rsidRPr="008C3AA8" w:rsidRDefault="0022437F" w:rsidP="00710103">
                          <w:pPr>
                            <w:pStyle w:val="STECpaginaheaderlogo"/>
                            <w:rPr>
                              <w:color w:val="auto"/>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BDE21E7" id="Rectangle 6" o:spid="_x0000_s1039" style="position:absolute;margin-left:0;margin-top:34pt;width:34pt;height:28.3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" filled="f" stroked="f">
              <v:textbox inset="0,0,0,0">
                <w:txbxContent>
                  <w:p w:rsidR="0022437F" w:rsidRPr="008C3AA8" w:rsidRDefault="0022437F" w:rsidP="00710103">
                    <w:pPr>
                      <w:pStyle w:val="STECpaginaheaderlogo"/>
                      <w:rPr>
                        <w:color w:val="auto"/>
                      </w:rPr>
                    </w:pPr>
                  </w:p>
                </w:txbxContent>
              </v:textbox>
              <w10:wrap anchorx="margin"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37F" w:rsidRDefault="0022437F">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EEC8B6C"/>
    <w:lvl w:ilvl="0">
      <w:start w:val="1"/>
      <w:numFmt w:val="bullet"/>
      <w:pStyle w:val="Lijstopsomteken"/>
      <w:lvlText w:val=""/>
      <w:lvlJc w:val="left"/>
      <w:pPr>
        <w:ind w:left="360" w:hanging="360"/>
      </w:pPr>
      <w:rPr>
        <w:rFonts w:ascii="Symbol" w:hAnsi="Symbol" w:hint="default"/>
      </w:rPr>
    </w:lvl>
  </w:abstractNum>
  <w:abstractNum w:abstractNumId="1" w15:restartNumberingAfterBreak="0">
    <w:nsid w:val="001B3949"/>
    <w:multiLevelType w:val="hybridMultilevel"/>
    <w:tmpl w:val="EA00A05C"/>
    <w:lvl w:ilvl="0" w:tplc="F1140FA4">
      <w:start w:val="1"/>
      <w:numFmt w:val="bullet"/>
      <w:pStyle w:val="Kaderopsomteken"/>
      <w:lvlText w:val=""/>
      <w:lvlJc w:val="left"/>
      <w:pPr>
        <w:ind w:left="473" w:hanging="360"/>
      </w:pPr>
      <w:rPr>
        <w:rFonts w:ascii="Symbol" w:hAnsi="Symbol" w:hint="default"/>
      </w:rPr>
    </w:lvl>
    <w:lvl w:ilvl="1" w:tplc="04130019" w:tentative="1">
      <w:start w:val="1"/>
      <w:numFmt w:val="lowerLetter"/>
      <w:lvlText w:val="%2."/>
      <w:lvlJc w:val="left"/>
      <w:pPr>
        <w:ind w:left="1193" w:hanging="360"/>
      </w:pPr>
    </w:lvl>
    <w:lvl w:ilvl="2" w:tplc="0413001B" w:tentative="1">
      <w:start w:val="1"/>
      <w:numFmt w:val="lowerRoman"/>
      <w:lvlText w:val="%3."/>
      <w:lvlJc w:val="right"/>
      <w:pPr>
        <w:ind w:left="1913" w:hanging="180"/>
      </w:pPr>
    </w:lvl>
    <w:lvl w:ilvl="3" w:tplc="0413000F" w:tentative="1">
      <w:start w:val="1"/>
      <w:numFmt w:val="decimal"/>
      <w:lvlText w:val="%4."/>
      <w:lvlJc w:val="left"/>
      <w:pPr>
        <w:ind w:left="2633" w:hanging="360"/>
      </w:pPr>
    </w:lvl>
    <w:lvl w:ilvl="4" w:tplc="04130019" w:tentative="1">
      <w:start w:val="1"/>
      <w:numFmt w:val="lowerLetter"/>
      <w:lvlText w:val="%5."/>
      <w:lvlJc w:val="left"/>
      <w:pPr>
        <w:ind w:left="3353" w:hanging="360"/>
      </w:pPr>
    </w:lvl>
    <w:lvl w:ilvl="5" w:tplc="0413001B" w:tentative="1">
      <w:start w:val="1"/>
      <w:numFmt w:val="lowerRoman"/>
      <w:lvlText w:val="%6."/>
      <w:lvlJc w:val="right"/>
      <w:pPr>
        <w:ind w:left="4073" w:hanging="180"/>
      </w:pPr>
    </w:lvl>
    <w:lvl w:ilvl="6" w:tplc="0413000F" w:tentative="1">
      <w:start w:val="1"/>
      <w:numFmt w:val="decimal"/>
      <w:lvlText w:val="%7."/>
      <w:lvlJc w:val="left"/>
      <w:pPr>
        <w:ind w:left="4793" w:hanging="360"/>
      </w:pPr>
    </w:lvl>
    <w:lvl w:ilvl="7" w:tplc="04130019" w:tentative="1">
      <w:start w:val="1"/>
      <w:numFmt w:val="lowerLetter"/>
      <w:lvlText w:val="%8."/>
      <w:lvlJc w:val="left"/>
      <w:pPr>
        <w:ind w:left="5513" w:hanging="360"/>
      </w:pPr>
    </w:lvl>
    <w:lvl w:ilvl="8" w:tplc="0413001B" w:tentative="1">
      <w:start w:val="1"/>
      <w:numFmt w:val="lowerRoman"/>
      <w:lvlText w:val="%9."/>
      <w:lvlJc w:val="right"/>
      <w:pPr>
        <w:ind w:left="6233" w:hanging="180"/>
      </w:pPr>
    </w:lvl>
  </w:abstractNum>
  <w:abstractNum w:abstractNumId="2" w15:restartNumberingAfterBreak="0">
    <w:nsid w:val="04CE0D1F"/>
    <w:multiLevelType w:val="hybridMultilevel"/>
    <w:tmpl w:val="BFD49E5C"/>
    <w:lvl w:ilvl="0" w:tplc="04130001">
      <w:start w:val="1"/>
      <w:numFmt w:val="bullet"/>
      <w:lvlText w:val=""/>
      <w:lvlJc w:val="left"/>
      <w:pPr>
        <w:ind w:left="473" w:hanging="360"/>
      </w:pPr>
      <w:rPr>
        <w:rFonts w:ascii="Symbol" w:hAnsi="Symbol" w:hint="default"/>
      </w:rPr>
    </w:lvl>
    <w:lvl w:ilvl="1" w:tplc="04130003" w:tentative="1">
      <w:start w:val="1"/>
      <w:numFmt w:val="bullet"/>
      <w:lvlText w:val="o"/>
      <w:lvlJc w:val="left"/>
      <w:pPr>
        <w:ind w:left="1193" w:hanging="360"/>
      </w:pPr>
      <w:rPr>
        <w:rFonts w:ascii="Courier New" w:hAnsi="Courier New" w:cs="Courier New" w:hint="default"/>
      </w:rPr>
    </w:lvl>
    <w:lvl w:ilvl="2" w:tplc="04130005" w:tentative="1">
      <w:start w:val="1"/>
      <w:numFmt w:val="bullet"/>
      <w:lvlText w:val=""/>
      <w:lvlJc w:val="left"/>
      <w:pPr>
        <w:ind w:left="1913" w:hanging="360"/>
      </w:pPr>
      <w:rPr>
        <w:rFonts w:ascii="Wingdings" w:hAnsi="Wingdings" w:hint="default"/>
      </w:rPr>
    </w:lvl>
    <w:lvl w:ilvl="3" w:tplc="04130001" w:tentative="1">
      <w:start w:val="1"/>
      <w:numFmt w:val="bullet"/>
      <w:lvlText w:val=""/>
      <w:lvlJc w:val="left"/>
      <w:pPr>
        <w:ind w:left="2633" w:hanging="360"/>
      </w:pPr>
      <w:rPr>
        <w:rFonts w:ascii="Symbol" w:hAnsi="Symbol" w:hint="default"/>
      </w:rPr>
    </w:lvl>
    <w:lvl w:ilvl="4" w:tplc="04130003" w:tentative="1">
      <w:start w:val="1"/>
      <w:numFmt w:val="bullet"/>
      <w:lvlText w:val="o"/>
      <w:lvlJc w:val="left"/>
      <w:pPr>
        <w:ind w:left="3353" w:hanging="360"/>
      </w:pPr>
      <w:rPr>
        <w:rFonts w:ascii="Courier New" w:hAnsi="Courier New" w:cs="Courier New" w:hint="default"/>
      </w:rPr>
    </w:lvl>
    <w:lvl w:ilvl="5" w:tplc="04130005" w:tentative="1">
      <w:start w:val="1"/>
      <w:numFmt w:val="bullet"/>
      <w:lvlText w:val=""/>
      <w:lvlJc w:val="left"/>
      <w:pPr>
        <w:ind w:left="4073" w:hanging="360"/>
      </w:pPr>
      <w:rPr>
        <w:rFonts w:ascii="Wingdings" w:hAnsi="Wingdings" w:hint="default"/>
      </w:rPr>
    </w:lvl>
    <w:lvl w:ilvl="6" w:tplc="04130001" w:tentative="1">
      <w:start w:val="1"/>
      <w:numFmt w:val="bullet"/>
      <w:lvlText w:val=""/>
      <w:lvlJc w:val="left"/>
      <w:pPr>
        <w:ind w:left="4793" w:hanging="360"/>
      </w:pPr>
      <w:rPr>
        <w:rFonts w:ascii="Symbol" w:hAnsi="Symbol" w:hint="default"/>
      </w:rPr>
    </w:lvl>
    <w:lvl w:ilvl="7" w:tplc="04130003" w:tentative="1">
      <w:start w:val="1"/>
      <w:numFmt w:val="bullet"/>
      <w:lvlText w:val="o"/>
      <w:lvlJc w:val="left"/>
      <w:pPr>
        <w:ind w:left="5513" w:hanging="360"/>
      </w:pPr>
      <w:rPr>
        <w:rFonts w:ascii="Courier New" w:hAnsi="Courier New" w:cs="Courier New" w:hint="default"/>
      </w:rPr>
    </w:lvl>
    <w:lvl w:ilvl="8" w:tplc="04130005" w:tentative="1">
      <w:start w:val="1"/>
      <w:numFmt w:val="bullet"/>
      <w:lvlText w:val=""/>
      <w:lvlJc w:val="left"/>
      <w:pPr>
        <w:ind w:left="6233" w:hanging="360"/>
      </w:pPr>
      <w:rPr>
        <w:rFonts w:ascii="Wingdings" w:hAnsi="Wingdings" w:hint="default"/>
      </w:rPr>
    </w:lvl>
  </w:abstractNum>
  <w:abstractNum w:abstractNumId="3" w15:restartNumberingAfterBreak="0">
    <w:nsid w:val="079764F8"/>
    <w:multiLevelType w:val="hybridMultilevel"/>
    <w:tmpl w:val="C7CA4BF6"/>
    <w:lvl w:ilvl="0" w:tplc="D9BA63B6">
      <w:start w:val="1"/>
      <w:numFmt w:val="decimal"/>
      <w:pStyle w:val="Kaderopsomgetal"/>
      <w:lvlText w:val="%1."/>
      <w:lvlJc w:val="left"/>
      <w:pPr>
        <w:ind w:left="473" w:hanging="360"/>
      </w:pPr>
      <w:rPr>
        <w:rFonts w:hint="default"/>
      </w:rPr>
    </w:lvl>
    <w:lvl w:ilvl="1" w:tplc="04130019" w:tentative="1">
      <w:start w:val="1"/>
      <w:numFmt w:val="lowerLetter"/>
      <w:lvlText w:val="%2."/>
      <w:lvlJc w:val="left"/>
      <w:pPr>
        <w:ind w:left="1553" w:hanging="360"/>
      </w:pPr>
    </w:lvl>
    <w:lvl w:ilvl="2" w:tplc="0413001B" w:tentative="1">
      <w:start w:val="1"/>
      <w:numFmt w:val="lowerRoman"/>
      <w:lvlText w:val="%3."/>
      <w:lvlJc w:val="right"/>
      <w:pPr>
        <w:ind w:left="2273" w:hanging="180"/>
      </w:pPr>
    </w:lvl>
    <w:lvl w:ilvl="3" w:tplc="0413000F" w:tentative="1">
      <w:start w:val="1"/>
      <w:numFmt w:val="decimal"/>
      <w:lvlText w:val="%4."/>
      <w:lvlJc w:val="left"/>
      <w:pPr>
        <w:ind w:left="2993" w:hanging="360"/>
      </w:pPr>
    </w:lvl>
    <w:lvl w:ilvl="4" w:tplc="04130019" w:tentative="1">
      <w:start w:val="1"/>
      <w:numFmt w:val="lowerLetter"/>
      <w:lvlText w:val="%5."/>
      <w:lvlJc w:val="left"/>
      <w:pPr>
        <w:ind w:left="3713" w:hanging="360"/>
      </w:pPr>
    </w:lvl>
    <w:lvl w:ilvl="5" w:tplc="0413001B" w:tentative="1">
      <w:start w:val="1"/>
      <w:numFmt w:val="lowerRoman"/>
      <w:lvlText w:val="%6."/>
      <w:lvlJc w:val="right"/>
      <w:pPr>
        <w:ind w:left="4433" w:hanging="180"/>
      </w:pPr>
    </w:lvl>
    <w:lvl w:ilvl="6" w:tplc="0413000F" w:tentative="1">
      <w:start w:val="1"/>
      <w:numFmt w:val="decimal"/>
      <w:lvlText w:val="%7."/>
      <w:lvlJc w:val="left"/>
      <w:pPr>
        <w:ind w:left="5153" w:hanging="360"/>
      </w:pPr>
    </w:lvl>
    <w:lvl w:ilvl="7" w:tplc="04130019" w:tentative="1">
      <w:start w:val="1"/>
      <w:numFmt w:val="lowerLetter"/>
      <w:lvlText w:val="%8."/>
      <w:lvlJc w:val="left"/>
      <w:pPr>
        <w:ind w:left="5873" w:hanging="360"/>
      </w:pPr>
    </w:lvl>
    <w:lvl w:ilvl="8" w:tplc="0413001B" w:tentative="1">
      <w:start w:val="1"/>
      <w:numFmt w:val="lowerRoman"/>
      <w:lvlText w:val="%9."/>
      <w:lvlJc w:val="right"/>
      <w:pPr>
        <w:ind w:left="6593" w:hanging="180"/>
      </w:pPr>
    </w:lvl>
  </w:abstractNum>
  <w:abstractNum w:abstractNumId="4" w15:restartNumberingAfterBreak="0">
    <w:nsid w:val="07D6575D"/>
    <w:multiLevelType w:val="hybridMultilevel"/>
    <w:tmpl w:val="C6E01CD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5" w15:restartNumberingAfterBreak="0">
    <w:nsid w:val="158D74B0"/>
    <w:multiLevelType w:val="multilevel"/>
    <w:tmpl w:val="E3E67022"/>
    <w:lvl w:ilvl="0">
      <w:start w:val="1"/>
      <w:numFmt w:val="decimal"/>
      <w:pStyle w:val="Kop1"/>
      <w:lvlText w:val="%1"/>
      <w:lvlJc w:val="left"/>
      <w:pPr>
        <w:ind w:left="680" w:hanging="680"/>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510" w:hanging="510"/>
      </w:pPr>
      <w:rPr>
        <w:rFonts w:hint="default"/>
      </w:rPr>
    </w:lvl>
    <w:lvl w:ilvl="3">
      <w:start w:val="1"/>
      <w:numFmt w:val="decimal"/>
      <w:lvlText w:val="%1.%2.%3.%4"/>
      <w:lvlJc w:val="left"/>
      <w:pPr>
        <w:ind w:left="567" w:hanging="567"/>
      </w:pPr>
      <w:rPr>
        <w:rFonts w:hint="default"/>
      </w:rPr>
    </w:lvl>
    <w:lvl w:ilvl="4">
      <w:start w:val="1"/>
      <w:numFmt w:val="none"/>
      <w:lvlRestart w:val="0"/>
      <w:pStyle w:val="Kop5"/>
      <w:suff w:val="nothing"/>
      <w:lvlText w:val=""/>
      <w:lvlJc w:val="left"/>
      <w:pPr>
        <w:ind w:left="0" w:firstLine="0"/>
      </w:pPr>
      <w:rPr>
        <w:rFonts w:hint="default"/>
      </w:rPr>
    </w:lvl>
    <w:lvl w:ilvl="5">
      <w:start w:val="1"/>
      <w:numFmt w:val="decimal"/>
      <w:lvlRestart w:val="0"/>
      <w:pStyle w:val="Kop6"/>
      <w:lvlText w:val="%1.%2.%3.%4.%5.%6."/>
      <w:lvlJc w:val="left"/>
      <w:pPr>
        <w:ind w:left="680" w:hanging="680"/>
      </w:pPr>
      <w:rPr>
        <w:rFonts w:hint="default"/>
      </w:rPr>
    </w:lvl>
    <w:lvl w:ilvl="6">
      <w:start w:val="1"/>
      <w:numFmt w:val="decimal"/>
      <w:lvlRestart w:val="0"/>
      <w:pStyle w:val="Kop7"/>
      <w:lvlText w:val="%1.%2.%3.%4.%5.%6.%7."/>
      <w:lvlJc w:val="left"/>
      <w:pPr>
        <w:ind w:left="680" w:hanging="680"/>
      </w:pPr>
      <w:rPr>
        <w:rFonts w:hint="default"/>
      </w:rPr>
    </w:lvl>
    <w:lvl w:ilvl="7">
      <w:start w:val="1"/>
      <w:numFmt w:val="decimal"/>
      <w:lvlRestart w:val="0"/>
      <w:pStyle w:val="Kop8"/>
      <w:lvlText w:val="%1.%2.%3.%4.%5.%6.%7.%8."/>
      <w:lvlJc w:val="left"/>
      <w:pPr>
        <w:ind w:left="680" w:hanging="680"/>
      </w:pPr>
      <w:rPr>
        <w:rFonts w:hint="default"/>
      </w:rPr>
    </w:lvl>
    <w:lvl w:ilvl="8">
      <w:start w:val="1"/>
      <w:numFmt w:val="decimal"/>
      <w:pStyle w:val="Kop9"/>
      <w:lvlText w:val="%1.%2.%3.%4.%5.%6.%7.%8.%9."/>
      <w:lvlJc w:val="left"/>
      <w:pPr>
        <w:ind w:left="680" w:hanging="680"/>
      </w:pPr>
      <w:rPr>
        <w:rFonts w:hint="default"/>
      </w:rPr>
    </w:lvl>
  </w:abstractNum>
  <w:abstractNum w:abstractNumId="6" w15:restartNumberingAfterBreak="0">
    <w:nsid w:val="236F0132"/>
    <w:multiLevelType w:val="hybridMultilevel"/>
    <w:tmpl w:val="21E2201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7" w15:restartNumberingAfterBreak="0">
    <w:nsid w:val="259E595D"/>
    <w:multiLevelType w:val="hybridMultilevel"/>
    <w:tmpl w:val="401845D6"/>
    <w:lvl w:ilvl="0" w:tplc="04130001">
      <w:start w:val="1"/>
      <w:numFmt w:val="bullet"/>
      <w:lvlText w:val=""/>
      <w:lvlJc w:val="left"/>
      <w:pPr>
        <w:ind w:left="473" w:hanging="360"/>
      </w:pPr>
      <w:rPr>
        <w:rFonts w:ascii="Symbol" w:hAnsi="Symbol" w:hint="default"/>
      </w:rPr>
    </w:lvl>
    <w:lvl w:ilvl="1" w:tplc="04130003" w:tentative="1">
      <w:start w:val="1"/>
      <w:numFmt w:val="bullet"/>
      <w:lvlText w:val="o"/>
      <w:lvlJc w:val="left"/>
      <w:pPr>
        <w:ind w:left="1193" w:hanging="360"/>
      </w:pPr>
      <w:rPr>
        <w:rFonts w:ascii="Courier New" w:hAnsi="Courier New" w:cs="Courier New" w:hint="default"/>
      </w:rPr>
    </w:lvl>
    <w:lvl w:ilvl="2" w:tplc="04130005" w:tentative="1">
      <w:start w:val="1"/>
      <w:numFmt w:val="bullet"/>
      <w:lvlText w:val=""/>
      <w:lvlJc w:val="left"/>
      <w:pPr>
        <w:ind w:left="1913" w:hanging="360"/>
      </w:pPr>
      <w:rPr>
        <w:rFonts w:ascii="Wingdings" w:hAnsi="Wingdings" w:hint="default"/>
      </w:rPr>
    </w:lvl>
    <w:lvl w:ilvl="3" w:tplc="04130001" w:tentative="1">
      <w:start w:val="1"/>
      <w:numFmt w:val="bullet"/>
      <w:lvlText w:val=""/>
      <w:lvlJc w:val="left"/>
      <w:pPr>
        <w:ind w:left="2633" w:hanging="360"/>
      </w:pPr>
      <w:rPr>
        <w:rFonts w:ascii="Symbol" w:hAnsi="Symbol" w:hint="default"/>
      </w:rPr>
    </w:lvl>
    <w:lvl w:ilvl="4" w:tplc="04130003" w:tentative="1">
      <w:start w:val="1"/>
      <w:numFmt w:val="bullet"/>
      <w:lvlText w:val="o"/>
      <w:lvlJc w:val="left"/>
      <w:pPr>
        <w:ind w:left="3353" w:hanging="360"/>
      </w:pPr>
      <w:rPr>
        <w:rFonts w:ascii="Courier New" w:hAnsi="Courier New" w:cs="Courier New" w:hint="default"/>
      </w:rPr>
    </w:lvl>
    <w:lvl w:ilvl="5" w:tplc="04130005" w:tentative="1">
      <w:start w:val="1"/>
      <w:numFmt w:val="bullet"/>
      <w:lvlText w:val=""/>
      <w:lvlJc w:val="left"/>
      <w:pPr>
        <w:ind w:left="4073" w:hanging="360"/>
      </w:pPr>
      <w:rPr>
        <w:rFonts w:ascii="Wingdings" w:hAnsi="Wingdings" w:hint="default"/>
      </w:rPr>
    </w:lvl>
    <w:lvl w:ilvl="6" w:tplc="04130001" w:tentative="1">
      <w:start w:val="1"/>
      <w:numFmt w:val="bullet"/>
      <w:lvlText w:val=""/>
      <w:lvlJc w:val="left"/>
      <w:pPr>
        <w:ind w:left="4793" w:hanging="360"/>
      </w:pPr>
      <w:rPr>
        <w:rFonts w:ascii="Symbol" w:hAnsi="Symbol" w:hint="default"/>
      </w:rPr>
    </w:lvl>
    <w:lvl w:ilvl="7" w:tplc="04130003" w:tentative="1">
      <w:start w:val="1"/>
      <w:numFmt w:val="bullet"/>
      <w:lvlText w:val="o"/>
      <w:lvlJc w:val="left"/>
      <w:pPr>
        <w:ind w:left="5513" w:hanging="360"/>
      </w:pPr>
      <w:rPr>
        <w:rFonts w:ascii="Courier New" w:hAnsi="Courier New" w:cs="Courier New" w:hint="default"/>
      </w:rPr>
    </w:lvl>
    <w:lvl w:ilvl="8" w:tplc="04130005" w:tentative="1">
      <w:start w:val="1"/>
      <w:numFmt w:val="bullet"/>
      <w:lvlText w:val=""/>
      <w:lvlJc w:val="left"/>
      <w:pPr>
        <w:ind w:left="6233" w:hanging="360"/>
      </w:pPr>
      <w:rPr>
        <w:rFonts w:ascii="Wingdings" w:hAnsi="Wingdings" w:hint="default"/>
      </w:rPr>
    </w:lvl>
  </w:abstractNum>
  <w:abstractNum w:abstractNumId="8" w15:restartNumberingAfterBreak="0">
    <w:nsid w:val="25CE0ADA"/>
    <w:multiLevelType w:val="hybridMultilevel"/>
    <w:tmpl w:val="7BC0088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9" w15:restartNumberingAfterBreak="0">
    <w:nsid w:val="3214664E"/>
    <w:multiLevelType w:val="hybridMultilevel"/>
    <w:tmpl w:val="1C9CF08C"/>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0" w15:restartNumberingAfterBreak="0">
    <w:nsid w:val="337F562E"/>
    <w:multiLevelType w:val="hybridMultilevel"/>
    <w:tmpl w:val="BA22609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1" w15:restartNumberingAfterBreak="0">
    <w:nsid w:val="35246B48"/>
    <w:multiLevelType w:val="hybridMultilevel"/>
    <w:tmpl w:val="09CA029E"/>
    <w:lvl w:ilvl="0" w:tplc="04130001">
      <w:start w:val="1"/>
      <w:numFmt w:val="bullet"/>
      <w:lvlText w:val=""/>
      <w:lvlJc w:val="left"/>
      <w:pPr>
        <w:ind w:left="473" w:hanging="360"/>
      </w:pPr>
      <w:rPr>
        <w:rFonts w:ascii="Symbol" w:hAnsi="Symbol" w:hint="default"/>
      </w:rPr>
    </w:lvl>
    <w:lvl w:ilvl="1" w:tplc="04130003" w:tentative="1">
      <w:start w:val="1"/>
      <w:numFmt w:val="bullet"/>
      <w:lvlText w:val="o"/>
      <w:lvlJc w:val="left"/>
      <w:pPr>
        <w:ind w:left="1193" w:hanging="360"/>
      </w:pPr>
      <w:rPr>
        <w:rFonts w:ascii="Courier New" w:hAnsi="Courier New" w:cs="Courier New" w:hint="default"/>
      </w:rPr>
    </w:lvl>
    <w:lvl w:ilvl="2" w:tplc="04130005" w:tentative="1">
      <w:start w:val="1"/>
      <w:numFmt w:val="bullet"/>
      <w:lvlText w:val=""/>
      <w:lvlJc w:val="left"/>
      <w:pPr>
        <w:ind w:left="1913" w:hanging="360"/>
      </w:pPr>
      <w:rPr>
        <w:rFonts w:ascii="Wingdings" w:hAnsi="Wingdings" w:hint="default"/>
      </w:rPr>
    </w:lvl>
    <w:lvl w:ilvl="3" w:tplc="04130001" w:tentative="1">
      <w:start w:val="1"/>
      <w:numFmt w:val="bullet"/>
      <w:lvlText w:val=""/>
      <w:lvlJc w:val="left"/>
      <w:pPr>
        <w:ind w:left="2633" w:hanging="360"/>
      </w:pPr>
      <w:rPr>
        <w:rFonts w:ascii="Symbol" w:hAnsi="Symbol" w:hint="default"/>
      </w:rPr>
    </w:lvl>
    <w:lvl w:ilvl="4" w:tplc="04130003" w:tentative="1">
      <w:start w:val="1"/>
      <w:numFmt w:val="bullet"/>
      <w:lvlText w:val="o"/>
      <w:lvlJc w:val="left"/>
      <w:pPr>
        <w:ind w:left="3353" w:hanging="360"/>
      </w:pPr>
      <w:rPr>
        <w:rFonts w:ascii="Courier New" w:hAnsi="Courier New" w:cs="Courier New" w:hint="default"/>
      </w:rPr>
    </w:lvl>
    <w:lvl w:ilvl="5" w:tplc="04130005" w:tentative="1">
      <w:start w:val="1"/>
      <w:numFmt w:val="bullet"/>
      <w:lvlText w:val=""/>
      <w:lvlJc w:val="left"/>
      <w:pPr>
        <w:ind w:left="4073" w:hanging="360"/>
      </w:pPr>
      <w:rPr>
        <w:rFonts w:ascii="Wingdings" w:hAnsi="Wingdings" w:hint="default"/>
      </w:rPr>
    </w:lvl>
    <w:lvl w:ilvl="6" w:tplc="04130001" w:tentative="1">
      <w:start w:val="1"/>
      <w:numFmt w:val="bullet"/>
      <w:lvlText w:val=""/>
      <w:lvlJc w:val="left"/>
      <w:pPr>
        <w:ind w:left="4793" w:hanging="360"/>
      </w:pPr>
      <w:rPr>
        <w:rFonts w:ascii="Symbol" w:hAnsi="Symbol" w:hint="default"/>
      </w:rPr>
    </w:lvl>
    <w:lvl w:ilvl="7" w:tplc="04130003" w:tentative="1">
      <w:start w:val="1"/>
      <w:numFmt w:val="bullet"/>
      <w:lvlText w:val="o"/>
      <w:lvlJc w:val="left"/>
      <w:pPr>
        <w:ind w:left="5513" w:hanging="360"/>
      </w:pPr>
      <w:rPr>
        <w:rFonts w:ascii="Courier New" w:hAnsi="Courier New" w:cs="Courier New" w:hint="default"/>
      </w:rPr>
    </w:lvl>
    <w:lvl w:ilvl="8" w:tplc="04130005" w:tentative="1">
      <w:start w:val="1"/>
      <w:numFmt w:val="bullet"/>
      <w:lvlText w:val=""/>
      <w:lvlJc w:val="left"/>
      <w:pPr>
        <w:ind w:left="6233" w:hanging="360"/>
      </w:pPr>
      <w:rPr>
        <w:rFonts w:ascii="Wingdings" w:hAnsi="Wingdings" w:hint="default"/>
      </w:rPr>
    </w:lvl>
  </w:abstractNum>
  <w:abstractNum w:abstractNumId="12" w15:restartNumberingAfterBreak="0">
    <w:nsid w:val="364E1A70"/>
    <w:multiLevelType w:val="hybridMultilevel"/>
    <w:tmpl w:val="F3BC15E2"/>
    <w:lvl w:ilvl="0" w:tplc="04130001">
      <w:start w:val="1"/>
      <w:numFmt w:val="bullet"/>
      <w:lvlText w:val=""/>
      <w:lvlJc w:val="left"/>
      <w:pPr>
        <w:ind w:left="473" w:hanging="360"/>
      </w:pPr>
      <w:rPr>
        <w:rFonts w:ascii="Symbol" w:hAnsi="Symbol" w:hint="default"/>
      </w:rPr>
    </w:lvl>
    <w:lvl w:ilvl="1" w:tplc="04130003" w:tentative="1">
      <w:start w:val="1"/>
      <w:numFmt w:val="bullet"/>
      <w:lvlText w:val="o"/>
      <w:lvlJc w:val="left"/>
      <w:pPr>
        <w:ind w:left="1193" w:hanging="360"/>
      </w:pPr>
      <w:rPr>
        <w:rFonts w:ascii="Courier New" w:hAnsi="Courier New" w:cs="Courier New" w:hint="default"/>
      </w:rPr>
    </w:lvl>
    <w:lvl w:ilvl="2" w:tplc="04130005" w:tentative="1">
      <w:start w:val="1"/>
      <w:numFmt w:val="bullet"/>
      <w:lvlText w:val=""/>
      <w:lvlJc w:val="left"/>
      <w:pPr>
        <w:ind w:left="1913" w:hanging="360"/>
      </w:pPr>
      <w:rPr>
        <w:rFonts w:ascii="Wingdings" w:hAnsi="Wingdings" w:hint="default"/>
      </w:rPr>
    </w:lvl>
    <w:lvl w:ilvl="3" w:tplc="04130001" w:tentative="1">
      <w:start w:val="1"/>
      <w:numFmt w:val="bullet"/>
      <w:lvlText w:val=""/>
      <w:lvlJc w:val="left"/>
      <w:pPr>
        <w:ind w:left="2633" w:hanging="360"/>
      </w:pPr>
      <w:rPr>
        <w:rFonts w:ascii="Symbol" w:hAnsi="Symbol" w:hint="default"/>
      </w:rPr>
    </w:lvl>
    <w:lvl w:ilvl="4" w:tplc="04130003" w:tentative="1">
      <w:start w:val="1"/>
      <w:numFmt w:val="bullet"/>
      <w:lvlText w:val="o"/>
      <w:lvlJc w:val="left"/>
      <w:pPr>
        <w:ind w:left="3353" w:hanging="360"/>
      </w:pPr>
      <w:rPr>
        <w:rFonts w:ascii="Courier New" w:hAnsi="Courier New" w:cs="Courier New" w:hint="default"/>
      </w:rPr>
    </w:lvl>
    <w:lvl w:ilvl="5" w:tplc="04130005" w:tentative="1">
      <w:start w:val="1"/>
      <w:numFmt w:val="bullet"/>
      <w:lvlText w:val=""/>
      <w:lvlJc w:val="left"/>
      <w:pPr>
        <w:ind w:left="4073" w:hanging="360"/>
      </w:pPr>
      <w:rPr>
        <w:rFonts w:ascii="Wingdings" w:hAnsi="Wingdings" w:hint="default"/>
      </w:rPr>
    </w:lvl>
    <w:lvl w:ilvl="6" w:tplc="04130001" w:tentative="1">
      <w:start w:val="1"/>
      <w:numFmt w:val="bullet"/>
      <w:lvlText w:val=""/>
      <w:lvlJc w:val="left"/>
      <w:pPr>
        <w:ind w:left="4793" w:hanging="360"/>
      </w:pPr>
      <w:rPr>
        <w:rFonts w:ascii="Symbol" w:hAnsi="Symbol" w:hint="default"/>
      </w:rPr>
    </w:lvl>
    <w:lvl w:ilvl="7" w:tplc="04130003" w:tentative="1">
      <w:start w:val="1"/>
      <w:numFmt w:val="bullet"/>
      <w:lvlText w:val="o"/>
      <w:lvlJc w:val="left"/>
      <w:pPr>
        <w:ind w:left="5513" w:hanging="360"/>
      </w:pPr>
      <w:rPr>
        <w:rFonts w:ascii="Courier New" w:hAnsi="Courier New" w:cs="Courier New" w:hint="default"/>
      </w:rPr>
    </w:lvl>
    <w:lvl w:ilvl="8" w:tplc="04130005" w:tentative="1">
      <w:start w:val="1"/>
      <w:numFmt w:val="bullet"/>
      <w:lvlText w:val=""/>
      <w:lvlJc w:val="left"/>
      <w:pPr>
        <w:ind w:left="6233" w:hanging="360"/>
      </w:pPr>
      <w:rPr>
        <w:rFonts w:ascii="Wingdings" w:hAnsi="Wingdings" w:hint="default"/>
      </w:rPr>
    </w:lvl>
  </w:abstractNum>
  <w:abstractNum w:abstractNumId="13" w15:restartNumberingAfterBreak="0">
    <w:nsid w:val="399A18A1"/>
    <w:multiLevelType w:val="hybridMultilevel"/>
    <w:tmpl w:val="03DA3DB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4" w15:restartNumberingAfterBreak="0">
    <w:nsid w:val="3C8337D6"/>
    <w:multiLevelType w:val="hybridMultilevel"/>
    <w:tmpl w:val="899CCB8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5" w15:restartNumberingAfterBreak="0">
    <w:nsid w:val="3EFF7F8A"/>
    <w:multiLevelType w:val="hybridMultilevel"/>
    <w:tmpl w:val="503C823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6" w15:restartNumberingAfterBreak="0">
    <w:nsid w:val="48E36726"/>
    <w:multiLevelType w:val="hybridMultilevel"/>
    <w:tmpl w:val="C310D302"/>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7" w15:restartNumberingAfterBreak="0">
    <w:nsid w:val="500D5497"/>
    <w:multiLevelType w:val="hybridMultilevel"/>
    <w:tmpl w:val="BA1429EE"/>
    <w:lvl w:ilvl="0" w:tplc="04130001">
      <w:start w:val="1"/>
      <w:numFmt w:val="bullet"/>
      <w:lvlText w:val=""/>
      <w:lvlJc w:val="left"/>
      <w:pPr>
        <w:ind w:left="473" w:hanging="360"/>
      </w:pPr>
      <w:rPr>
        <w:rFonts w:ascii="Symbol" w:hAnsi="Symbol" w:hint="default"/>
      </w:rPr>
    </w:lvl>
    <w:lvl w:ilvl="1" w:tplc="04130003" w:tentative="1">
      <w:start w:val="1"/>
      <w:numFmt w:val="bullet"/>
      <w:lvlText w:val="o"/>
      <w:lvlJc w:val="left"/>
      <w:pPr>
        <w:ind w:left="1193" w:hanging="360"/>
      </w:pPr>
      <w:rPr>
        <w:rFonts w:ascii="Courier New" w:hAnsi="Courier New" w:cs="Courier New" w:hint="default"/>
      </w:rPr>
    </w:lvl>
    <w:lvl w:ilvl="2" w:tplc="04130005" w:tentative="1">
      <w:start w:val="1"/>
      <w:numFmt w:val="bullet"/>
      <w:lvlText w:val=""/>
      <w:lvlJc w:val="left"/>
      <w:pPr>
        <w:ind w:left="1913" w:hanging="360"/>
      </w:pPr>
      <w:rPr>
        <w:rFonts w:ascii="Wingdings" w:hAnsi="Wingdings" w:hint="default"/>
      </w:rPr>
    </w:lvl>
    <w:lvl w:ilvl="3" w:tplc="04130001" w:tentative="1">
      <w:start w:val="1"/>
      <w:numFmt w:val="bullet"/>
      <w:lvlText w:val=""/>
      <w:lvlJc w:val="left"/>
      <w:pPr>
        <w:ind w:left="2633" w:hanging="360"/>
      </w:pPr>
      <w:rPr>
        <w:rFonts w:ascii="Symbol" w:hAnsi="Symbol" w:hint="default"/>
      </w:rPr>
    </w:lvl>
    <w:lvl w:ilvl="4" w:tplc="04130003" w:tentative="1">
      <w:start w:val="1"/>
      <w:numFmt w:val="bullet"/>
      <w:lvlText w:val="o"/>
      <w:lvlJc w:val="left"/>
      <w:pPr>
        <w:ind w:left="3353" w:hanging="360"/>
      </w:pPr>
      <w:rPr>
        <w:rFonts w:ascii="Courier New" w:hAnsi="Courier New" w:cs="Courier New" w:hint="default"/>
      </w:rPr>
    </w:lvl>
    <w:lvl w:ilvl="5" w:tplc="04130005" w:tentative="1">
      <w:start w:val="1"/>
      <w:numFmt w:val="bullet"/>
      <w:lvlText w:val=""/>
      <w:lvlJc w:val="left"/>
      <w:pPr>
        <w:ind w:left="4073" w:hanging="360"/>
      </w:pPr>
      <w:rPr>
        <w:rFonts w:ascii="Wingdings" w:hAnsi="Wingdings" w:hint="default"/>
      </w:rPr>
    </w:lvl>
    <w:lvl w:ilvl="6" w:tplc="04130001" w:tentative="1">
      <w:start w:val="1"/>
      <w:numFmt w:val="bullet"/>
      <w:lvlText w:val=""/>
      <w:lvlJc w:val="left"/>
      <w:pPr>
        <w:ind w:left="4793" w:hanging="360"/>
      </w:pPr>
      <w:rPr>
        <w:rFonts w:ascii="Symbol" w:hAnsi="Symbol" w:hint="default"/>
      </w:rPr>
    </w:lvl>
    <w:lvl w:ilvl="7" w:tplc="04130003" w:tentative="1">
      <w:start w:val="1"/>
      <w:numFmt w:val="bullet"/>
      <w:lvlText w:val="o"/>
      <w:lvlJc w:val="left"/>
      <w:pPr>
        <w:ind w:left="5513" w:hanging="360"/>
      </w:pPr>
      <w:rPr>
        <w:rFonts w:ascii="Courier New" w:hAnsi="Courier New" w:cs="Courier New" w:hint="default"/>
      </w:rPr>
    </w:lvl>
    <w:lvl w:ilvl="8" w:tplc="04130005" w:tentative="1">
      <w:start w:val="1"/>
      <w:numFmt w:val="bullet"/>
      <w:lvlText w:val=""/>
      <w:lvlJc w:val="left"/>
      <w:pPr>
        <w:ind w:left="6233" w:hanging="360"/>
      </w:pPr>
      <w:rPr>
        <w:rFonts w:ascii="Wingdings" w:hAnsi="Wingdings" w:hint="default"/>
      </w:rPr>
    </w:lvl>
  </w:abstractNum>
  <w:abstractNum w:abstractNumId="18" w15:restartNumberingAfterBreak="0">
    <w:nsid w:val="5D961652"/>
    <w:multiLevelType w:val="hybridMultilevel"/>
    <w:tmpl w:val="D7989C78"/>
    <w:lvl w:ilvl="0" w:tplc="04130001">
      <w:start w:val="1"/>
      <w:numFmt w:val="bullet"/>
      <w:lvlText w:val=""/>
      <w:lvlJc w:val="left"/>
      <w:pPr>
        <w:ind w:left="473" w:hanging="360"/>
      </w:pPr>
      <w:rPr>
        <w:rFonts w:ascii="Symbol" w:hAnsi="Symbol" w:hint="default"/>
      </w:rPr>
    </w:lvl>
    <w:lvl w:ilvl="1" w:tplc="04130003" w:tentative="1">
      <w:start w:val="1"/>
      <w:numFmt w:val="bullet"/>
      <w:lvlText w:val="o"/>
      <w:lvlJc w:val="left"/>
      <w:pPr>
        <w:ind w:left="1193" w:hanging="360"/>
      </w:pPr>
      <w:rPr>
        <w:rFonts w:ascii="Courier New" w:hAnsi="Courier New" w:cs="Courier New" w:hint="default"/>
      </w:rPr>
    </w:lvl>
    <w:lvl w:ilvl="2" w:tplc="04130005" w:tentative="1">
      <w:start w:val="1"/>
      <w:numFmt w:val="bullet"/>
      <w:lvlText w:val=""/>
      <w:lvlJc w:val="left"/>
      <w:pPr>
        <w:ind w:left="1913" w:hanging="360"/>
      </w:pPr>
      <w:rPr>
        <w:rFonts w:ascii="Wingdings" w:hAnsi="Wingdings" w:hint="default"/>
      </w:rPr>
    </w:lvl>
    <w:lvl w:ilvl="3" w:tplc="04130001" w:tentative="1">
      <w:start w:val="1"/>
      <w:numFmt w:val="bullet"/>
      <w:lvlText w:val=""/>
      <w:lvlJc w:val="left"/>
      <w:pPr>
        <w:ind w:left="2633" w:hanging="360"/>
      </w:pPr>
      <w:rPr>
        <w:rFonts w:ascii="Symbol" w:hAnsi="Symbol" w:hint="default"/>
      </w:rPr>
    </w:lvl>
    <w:lvl w:ilvl="4" w:tplc="04130003" w:tentative="1">
      <w:start w:val="1"/>
      <w:numFmt w:val="bullet"/>
      <w:lvlText w:val="o"/>
      <w:lvlJc w:val="left"/>
      <w:pPr>
        <w:ind w:left="3353" w:hanging="360"/>
      </w:pPr>
      <w:rPr>
        <w:rFonts w:ascii="Courier New" w:hAnsi="Courier New" w:cs="Courier New" w:hint="default"/>
      </w:rPr>
    </w:lvl>
    <w:lvl w:ilvl="5" w:tplc="04130005" w:tentative="1">
      <w:start w:val="1"/>
      <w:numFmt w:val="bullet"/>
      <w:lvlText w:val=""/>
      <w:lvlJc w:val="left"/>
      <w:pPr>
        <w:ind w:left="4073" w:hanging="360"/>
      </w:pPr>
      <w:rPr>
        <w:rFonts w:ascii="Wingdings" w:hAnsi="Wingdings" w:hint="default"/>
      </w:rPr>
    </w:lvl>
    <w:lvl w:ilvl="6" w:tplc="04130001" w:tentative="1">
      <w:start w:val="1"/>
      <w:numFmt w:val="bullet"/>
      <w:lvlText w:val=""/>
      <w:lvlJc w:val="left"/>
      <w:pPr>
        <w:ind w:left="4793" w:hanging="360"/>
      </w:pPr>
      <w:rPr>
        <w:rFonts w:ascii="Symbol" w:hAnsi="Symbol" w:hint="default"/>
      </w:rPr>
    </w:lvl>
    <w:lvl w:ilvl="7" w:tplc="04130003" w:tentative="1">
      <w:start w:val="1"/>
      <w:numFmt w:val="bullet"/>
      <w:lvlText w:val="o"/>
      <w:lvlJc w:val="left"/>
      <w:pPr>
        <w:ind w:left="5513" w:hanging="360"/>
      </w:pPr>
      <w:rPr>
        <w:rFonts w:ascii="Courier New" w:hAnsi="Courier New" w:cs="Courier New" w:hint="default"/>
      </w:rPr>
    </w:lvl>
    <w:lvl w:ilvl="8" w:tplc="04130005" w:tentative="1">
      <w:start w:val="1"/>
      <w:numFmt w:val="bullet"/>
      <w:lvlText w:val=""/>
      <w:lvlJc w:val="left"/>
      <w:pPr>
        <w:ind w:left="6233" w:hanging="360"/>
      </w:pPr>
      <w:rPr>
        <w:rFonts w:ascii="Wingdings" w:hAnsi="Wingdings" w:hint="default"/>
      </w:rPr>
    </w:lvl>
  </w:abstractNum>
  <w:abstractNum w:abstractNumId="19" w15:restartNumberingAfterBreak="0">
    <w:nsid w:val="62436170"/>
    <w:multiLevelType w:val="hybridMultilevel"/>
    <w:tmpl w:val="9434FCBC"/>
    <w:lvl w:ilvl="0" w:tplc="04130001">
      <w:start w:val="1"/>
      <w:numFmt w:val="bullet"/>
      <w:lvlText w:val=""/>
      <w:lvlJc w:val="left"/>
      <w:pPr>
        <w:ind w:left="473" w:hanging="360"/>
      </w:pPr>
      <w:rPr>
        <w:rFonts w:ascii="Symbol" w:hAnsi="Symbol" w:hint="default"/>
      </w:rPr>
    </w:lvl>
    <w:lvl w:ilvl="1" w:tplc="04130003" w:tentative="1">
      <w:start w:val="1"/>
      <w:numFmt w:val="bullet"/>
      <w:lvlText w:val="o"/>
      <w:lvlJc w:val="left"/>
      <w:pPr>
        <w:ind w:left="1193" w:hanging="360"/>
      </w:pPr>
      <w:rPr>
        <w:rFonts w:ascii="Courier New" w:hAnsi="Courier New" w:cs="Courier New" w:hint="default"/>
      </w:rPr>
    </w:lvl>
    <w:lvl w:ilvl="2" w:tplc="04130005" w:tentative="1">
      <w:start w:val="1"/>
      <w:numFmt w:val="bullet"/>
      <w:lvlText w:val=""/>
      <w:lvlJc w:val="left"/>
      <w:pPr>
        <w:ind w:left="1913" w:hanging="360"/>
      </w:pPr>
      <w:rPr>
        <w:rFonts w:ascii="Wingdings" w:hAnsi="Wingdings" w:hint="default"/>
      </w:rPr>
    </w:lvl>
    <w:lvl w:ilvl="3" w:tplc="04130001" w:tentative="1">
      <w:start w:val="1"/>
      <w:numFmt w:val="bullet"/>
      <w:lvlText w:val=""/>
      <w:lvlJc w:val="left"/>
      <w:pPr>
        <w:ind w:left="2633" w:hanging="360"/>
      </w:pPr>
      <w:rPr>
        <w:rFonts w:ascii="Symbol" w:hAnsi="Symbol" w:hint="default"/>
      </w:rPr>
    </w:lvl>
    <w:lvl w:ilvl="4" w:tplc="04130003" w:tentative="1">
      <w:start w:val="1"/>
      <w:numFmt w:val="bullet"/>
      <w:lvlText w:val="o"/>
      <w:lvlJc w:val="left"/>
      <w:pPr>
        <w:ind w:left="3353" w:hanging="360"/>
      </w:pPr>
      <w:rPr>
        <w:rFonts w:ascii="Courier New" w:hAnsi="Courier New" w:cs="Courier New" w:hint="default"/>
      </w:rPr>
    </w:lvl>
    <w:lvl w:ilvl="5" w:tplc="04130005" w:tentative="1">
      <w:start w:val="1"/>
      <w:numFmt w:val="bullet"/>
      <w:lvlText w:val=""/>
      <w:lvlJc w:val="left"/>
      <w:pPr>
        <w:ind w:left="4073" w:hanging="360"/>
      </w:pPr>
      <w:rPr>
        <w:rFonts w:ascii="Wingdings" w:hAnsi="Wingdings" w:hint="default"/>
      </w:rPr>
    </w:lvl>
    <w:lvl w:ilvl="6" w:tplc="04130001" w:tentative="1">
      <w:start w:val="1"/>
      <w:numFmt w:val="bullet"/>
      <w:lvlText w:val=""/>
      <w:lvlJc w:val="left"/>
      <w:pPr>
        <w:ind w:left="4793" w:hanging="360"/>
      </w:pPr>
      <w:rPr>
        <w:rFonts w:ascii="Symbol" w:hAnsi="Symbol" w:hint="default"/>
      </w:rPr>
    </w:lvl>
    <w:lvl w:ilvl="7" w:tplc="04130003" w:tentative="1">
      <w:start w:val="1"/>
      <w:numFmt w:val="bullet"/>
      <w:lvlText w:val="o"/>
      <w:lvlJc w:val="left"/>
      <w:pPr>
        <w:ind w:left="5513" w:hanging="360"/>
      </w:pPr>
      <w:rPr>
        <w:rFonts w:ascii="Courier New" w:hAnsi="Courier New" w:cs="Courier New" w:hint="default"/>
      </w:rPr>
    </w:lvl>
    <w:lvl w:ilvl="8" w:tplc="04130005" w:tentative="1">
      <w:start w:val="1"/>
      <w:numFmt w:val="bullet"/>
      <w:lvlText w:val=""/>
      <w:lvlJc w:val="left"/>
      <w:pPr>
        <w:ind w:left="6233" w:hanging="360"/>
      </w:pPr>
      <w:rPr>
        <w:rFonts w:ascii="Wingdings" w:hAnsi="Wingdings" w:hint="default"/>
      </w:rPr>
    </w:lvl>
  </w:abstractNum>
  <w:abstractNum w:abstractNumId="20" w15:restartNumberingAfterBreak="0">
    <w:nsid w:val="63254EA2"/>
    <w:multiLevelType w:val="hybridMultilevel"/>
    <w:tmpl w:val="C0CE2CB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1" w15:restartNumberingAfterBreak="0">
    <w:nsid w:val="71005FBD"/>
    <w:multiLevelType w:val="hybridMultilevel"/>
    <w:tmpl w:val="253E0882"/>
    <w:lvl w:ilvl="0" w:tplc="04130001">
      <w:start w:val="1"/>
      <w:numFmt w:val="bullet"/>
      <w:lvlText w:val=""/>
      <w:lvlJc w:val="left"/>
      <w:pPr>
        <w:ind w:left="473" w:hanging="360"/>
      </w:pPr>
      <w:rPr>
        <w:rFonts w:ascii="Symbol" w:hAnsi="Symbol" w:hint="default"/>
      </w:rPr>
    </w:lvl>
    <w:lvl w:ilvl="1" w:tplc="04130003" w:tentative="1">
      <w:start w:val="1"/>
      <w:numFmt w:val="bullet"/>
      <w:lvlText w:val="o"/>
      <w:lvlJc w:val="left"/>
      <w:pPr>
        <w:ind w:left="1193" w:hanging="360"/>
      </w:pPr>
      <w:rPr>
        <w:rFonts w:ascii="Courier New" w:hAnsi="Courier New" w:cs="Courier New" w:hint="default"/>
      </w:rPr>
    </w:lvl>
    <w:lvl w:ilvl="2" w:tplc="04130005" w:tentative="1">
      <w:start w:val="1"/>
      <w:numFmt w:val="bullet"/>
      <w:lvlText w:val=""/>
      <w:lvlJc w:val="left"/>
      <w:pPr>
        <w:ind w:left="1913" w:hanging="360"/>
      </w:pPr>
      <w:rPr>
        <w:rFonts w:ascii="Wingdings" w:hAnsi="Wingdings" w:hint="default"/>
      </w:rPr>
    </w:lvl>
    <w:lvl w:ilvl="3" w:tplc="04130001" w:tentative="1">
      <w:start w:val="1"/>
      <w:numFmt w:val="bullet"/>
      <w:lvlText w:val=""/>
      <w:lvlJc w:val="left"/>
      <w:pPr>
        <w:ind w:left="2633" w:hanging="360"/>
      </w:pPr>
      <w:rPr>
        <w:rFonts w:ascii="Symbol" w:hAnsi="Symbol" w:hint="default"/>
      </w:rPr>
    </w:lvl>
    <w:lvl w:ilvl="4" w:tplc="04130003" w:tentative="1">
      <w:start w:val="1"/>
      <w:numFmt w:val="bullet"/>
      <w:lvlText w:val="o"/>
      <w:lvlJc w:val="left"/>
      <w:pPr>
        <w:ind w:left="3353" w:hanging="360"/>
      </w:pPr>
      <w:rPr>
        <w:rFonts w:ascii="Courier New" w:hAnsi="Courier New" w:cs="Courier New" w:hint="default"/>
      </w:rPr>
    </w:lvl>
    <w:lvl w:ilvl="5" w:tplc="04130005" w:tentative="1">
      <w:start w:val="1"/>
      <w:numFmt w:val="bullet"/>
      <w:lvlText w:val=""/>
      <w:lvlJc w:val="left"/>
      <w:pPr>
        <w:ind w:left="4073" w:hanging="360"/>
      </w:pPr>
      <w:rPr>
        <w:rFonts w:ascii="Wingdings" w:hAnsi="Wingdings" w:hint="default"/>
      </w:rPr>
    </w:lvl>
    <w:lvl w:ilvl="6" w:tplc="04130001" w:tentative="1">
      <w:start w:val="1"/>
      <w:numFmt w:val="bullet"/>
      <w:lvlText w:val=""/>
      <w:lvlJc w:val="left"/>
      <w:pPr>
        <w:ind w:left="4793" w:hanging="360"/>
      </w:pPr>
      <w:rPr>
        <w:rFonts w:ascii="Symbol" w:hAnsi="Symbol" w:hint="default"/>
      </w:rPr>
    </w:lvl>
    <w:lvl w:ilvl="7" w:tplc="04130003" w:tentative="1">
      <w:start w:val="1"/>
      <w:numFmt w:val="bullet"/>
      <w:lvlText w:val="o"/>
      <w:lvlJc w:val="left"/>
      <w:pPr>
        <w:ind w:left="5513" w:hanging="360"/>
      </w:pPr>
      <w:rPr>
        <w:rFonts w:ascii="Courier New" w:hAnsi="Courier New" w:cs="Courier New" w:hint="default"/>
      </w:rPr>
    </w:lvl>
    <w:lvl w:ilvl="8" w:tplc="04130005" w:tentative="1">
      <w:start w:val="1"/>
      <w:numFmt w:val="bullet"/>
      <w:lvlText w:val=""/>
      <w:lvlJc w:val="left"/>
      <w:pPr>
        <w:ind w:left="6233" w:hanging="360"/>
      </w:pPr>
      <w:rPr>
        <w:rFonts w:ascii="Wingdings" w:hAnsi="Wingdings" w:hint="default"/>
      </w:rPr>
    </w:lvl>
  </w:abstractNum>
  <w:abstractNum w:abstractNumId="22" w15:restartNumberingAfterBreak="0">
    <w:nsid w:val="771E7C04"/>
    <w:multiLevelType w:val="hybridMultilevel"/>
    <w:tmpl w:val="EEBC48D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3" w15:restartNumberingAfterBreak="0">
    <w:nsid w:val="794E7CFD"/>
    <w:multiLevelType w:val="hybridMultilevel"/>
    <w:tmpl w:val="89BA48E2"/>
    <w:lvl w:ilvl="0" w:tplc="CF8821FA">
      <w:start w:val="1"/>
      <w:numFmt w:val="bullet"/>
      <w:lvlText w:val=""/>
      <w:lvlJc w:val="left"/>
      <w:pPr>
        <w:ind w:left="360" w:hanging="360"/>
      </w:pPr>
      <w:rPr>
        <w:rFonts w:ascii="Symbol" w:hAnsi="Symbol" w:hint="default"/>
        <w:color w:val="auto"/>
        <w:sz w:val="22"/>
        <w:u w:color="0197DF" w:themeColor="text2"/>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4" w15:restartNumberingAfterBreak="0">
    <w:nsid w:val="7A1A792E"/>
    <w:multiLevelType w:val="hybridMultilevel"/>
    <w:tmpl w:val="46FEF5DA"/>
    <w:lvl w:ilvl="0" w:tplc="6412929C">
      <w:start w:val="1"/>
      <w:numFmt w:val="bullet"/>
      <w:pStyle w:val="Tabelopsomteken"/>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5"/>
  </w:num>
  <w:num w:numId="4">
    <w:abstractNumId w:val="24"/>
  </w:num>
  <w:num w:numId="5">
    <w:abstractNumId w:val="3"/>
  </w:num>
  <w:num w:numId="6">
    <w:abstractNumId w:val="8"/>
  </w:num>
  <w:num w:numId="7">
    <w:abstractNumId w:val="10"/>
  </w:num>
  <w:num w:numId="8">
    <w:abstractNumId w:val="4"/>
  </w:num>
  <w:num w:numId="9">
    <w:abstractNumId w:val="13"/>
  </w:num>
  <w:num w:numId="10">
    <w:abstractNumId w:val="23"/>
  </w:num>
  <w:num w:numId="11">
    <w:abstractNumId w:val="6"/>
  </w:num>
  <w:num w:numId="12">
    <w:abstractNumId w:val="1"/>
  </w:num>
  <w:num w:numId="13">
    <w:abstractNumId w:val="16"/>
  </w:num>
  <w:num w:numId="14">
    <w:abstractNumId w:val="19"/>
  </w:num>
  <w:num w:numId="15">
    <w:abstractNumId w:val="17"/>
  </w:num>
  <w:num w:numId="16">
    <w:abstractNumId w:val="11"/>
  </w:num>
  <w:num w:numId="17">
    <w:abstractNumId w:val="12"/>
  </w:num>
  <w:num w:numId="18">
    <w:abstractNumId w:val="21"/>
  </w:num>
  <w:num w:numId="19">
    <w:abstractNumId w:val="18"/>
  </w:num>
  <w:num w:numId="20">
    <w:abstractNumId w:val="7"/>
  </w:num>
  <w:num w:numId="21">
    <w:abstractNumId w:val="2"/>
  </w:num>
  <w:num w:numId="22">
    <w:abstractNumId w:val="9"/>
  </w:num>
  <w:num w:numId="23">
    <w:abstractNumId w:val="20"/>
  </w:num>
  <w:num w:numId="24">
    <w:abstractNumId w:val="14"/>
  </w:num>
  <w:num w:numId="25">
    <w:abstractNumId w:val="22"/>
  </w:num>
  <w:num w:numId="26">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hyphenationZone w:val="425"/>
  <w:drawingGridHorizontalSpacing w:val="2495"/>
  <w:drawingGridVerticalSpacing w:val="238"/>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F47"/>
    <w:rsid w:val="00001809"/>
    <w:rsid w:val="00003DA2"/>
    <w:rsid w:val="0000419E"/>
    <w:rsid w:val="000064DC"/>
    <w:rsid w:val="00006AB7"/>
    <w:rsid w:val="00010B28"/>
    <w:rsid w:val="00015CDA"/>
    <w:rsid w:val="0001683B"/>
    <w:rsid w:val="00020B8C"/>
    <w:rsid w:val="00025EB4"/>
    <w:rsid w:val="00027F69"/>
    <w:rsid w:val="00030DFE"/>
    <w:rsid w:val="00032602"/>
    <w:rsid w:val="00033866"/>
    <w:rsid w:val="0003635B"/>
    <w:rsid w:val="0003753B"/>
    <w:rsid w:val="0004295A"/>
    <w:rsid w:val="00045A72"/>
    <w:rsid w:val="00047109"/>
    <w:rsid w:val="00050D2D"/>
    <w:rsid w:val="0005150A"/>
    <w:rsid w:val="0005428C"/>
    <w:rsid w:val="0005595C"/>
    <w:rsid w:val="00057B95"/>
    <w:rsid w:val="0006083D"/>
    <w:rsid w:val="00060BD1"/>
    <w:rsid w:val="00065354"/>
    <w:rsid w:val="00065796"/>
    <w:rsid w:val="000657AB"/>
    <w:rsid w:val="00066590"/>
    <w:rsid w:val="00066A9D"/>
    <w:rsid w:val="00067641"/>
    <w:rsid w:val="00070A72"/>
    <w:rsid w:val="00071497"/>
    <w:rsid w:val="00071B7C"/>
    <w:rsid w:val="00072C34"/>
    <w:rsid w:val="00074F59"/>
    <w:rsid w:val="00076B9B"/>
    <w:rsid w:val="00077D88"/>
    <w:rsid w:val="00081144"/>
    <w:rsid w:val="00081474"/>
    <w:rsid w:val="00083B2C"/>
    <w:rsid w:val="000840F5"/>
    <w:rsid w:val="00084C70"/>
    <w:rsid w:val="00084E68"/>
    <w:rsid w:val="00085071"/>
    <w:rsid w:val="00086828"/>
    <w:rsid w:val="00086FFF"/>
    <w:rsid w:val="00087E54"/>
    <w:rsid w:val="00090306"/>
    <w:rsid w:val="000915F3"/>
    <w:rsid w:val="0009263C"/>
    <w:rsid w:val="000930DD"/>
    <w:rsid w:val="00095964"/>
    <w:rsid w:val="000A2C8A"/>
    <w:rsid w:val="000A3399"/>
    <w:rsid w:val="000A5BBF"/>
    <w:rsid w:val="000A66BF"/>
    <w:rsid w:val="000A66F5"/>
    <w:rsid w:val="000A6FB0"/>
    <w:rsid w:val="000A7358"/>
    <w:rsid w:val="000B0AE4"/>
    <w:rsid w:val="000B556C"/>
    <w:rsid w:val="000B69AC"/>
    <w:rsid w:val="000C1858"/>
    <w:rsid w:val="000C330C"/>
    <w:rsid w:val="000C437E"/>
    <w:rsid w:val="000C5626"/>
    <w:rsid w:val="000C70F6"/>
    <w:rsid w:val="000D359E"/>
    <w:rsid w:val="000D614A"/>
    <w:rsid w:val="000D7795"/>
    <w:rsid w:val="000E2851"/>
    <w:rsid w:val="000E3265"/>
    <w:rsid w:val="000E6D70"/>
    <w:rsid w:val="000E6D7C"/>
    <w:rsid w:val="000F1C62"/>
    <w:rsid w:val="000F5BEF"/>
    <w:rsid w:val="00100AFF"/>
    <w:rsid w:val="00100B15"/>
    <w:rsid w:val="001013BB"/>
    <w:rsid w:val="0010266A"/>
    <w:rsid w:val="00102DC1"/>
    <w:rsid w:val="001031C5"/>
    <w:rsid w:val="0010336A"/>
    <w:rsid w:val="001041A2"/>
    <w:rsid w:val="00104F70"/>
    <w:rsid w:val="00110E3E"/>
    <w:rsid w:val="00112639"/>
    <w:rsid w:val="00114216"/>
    <w:rsid w:val="001145EF"/>
    <w:rsid w:val="00114828"/>
    <w:rsid w:val="00114BA5"/>
    <w:rsid w:val="00114FAC"/>
    <w:rsid w:val="00115363"/>
    <w:rsid w:val="001165C6"/>
    <w:rsid w:val="00117185"/>
    <w:rsid w:val="00117BCC"/>
    <w:rsid w:val="00120A1E"/>
    <w:rsid w:val="00120E05"/>
    <w:rsid w:val="00121361"/>
    <w:rsid w:val="00124016"/>
    <w:rsid w:val="001259BA"/>
    <w:rsid w:val="00125C99"/>
    <w:rsid w:val="001301E4"/>
    <w:rsid w:val="0013118B"/>
    <w:rsid w:val="00132089"/>
    <w:rsid w:val="0013371C"/>
    <w:rsid w:val="00133924"/>
    <w:rsid w:val="0013685A"/>
    <w:rsid w:val="00137582"/>
    <w:rsid w:val="001400D7"/>
    <w:rsid w:val="00140D25"/>
    <w:rsid w:val="001426BC"/>
    <w:rsid w:val="001440B8"/>
    <w:rsid w:val="00147053"/>
    <w:rsid w:val="00147D0C"/>
    <w:rsid w:val="001502B3"/>
    <w:rsid w:val="0015065E"/>
    <w:rsid w:val="00150A82"/>
    <w:rsid w:val="0015202B"/>
    <w:rsid w:val="0015313A"/>
    <w:rsid w:val="001554CD"/>
    <w:rsid w:val="0015657E"/>
    <w:rsid w:val="001619BB"/>
    <w:rsid w:val="00163AFE"/>
    <w:rsid w:val="0016460B"/>
    <w:rsid w:val="001646AE"/>
    <w:rsid w:val="00165AA7"/>
    <w:rsid w:val="00166322"/>
    <w:rsid w:val="00166740"/>
    <w:rsid w:val="00167A68"/>
    <w:rsid w:val="001730B5"/>
    <w:rsid w:val="00175E25"/>
    <w:rsid w:val="00176D31"/>
    <w:rsid w:val="00185C29"/>
    <w:rsid w:val="00191A41"/>
    <w:rsid w:val="00193B8E"/>
    <w:rsid w:val="00193E84"/>
    <w:rsid w:val="00195E5E"/>
    <w:rsid w:val="00196AD2"/>
    <w:rsid w:val="00197C29"/>
    <w:rsid w:val="001A0813"/>
    <w:rsid w:val="001A156C"/>
    <w:rsid w:val="001A2311"/>
    <w:rsid w:val="001A2392"/>
    <w:rsid w:val="001A245F"/>
    <w:rsid w:val="001A24AB"/>
    <w:rsid w:val="001A3BFE"/>
    <w:rsid w:val="001A5AB7"/>
    <w:rsid w:val="001A6A85"/>
    <w:rsid w:val="001B2311"/>
    <w:rsid w:val="001B5BA0"/>
    <w:rsid w:val="001B605E"/>
    <w:rsid w:val="001B6355"/>
    <w:rsid w:val="001B7730"/>
    <w:rsid w:val="001B7922"/>
    <w:rsid w:val="001C1B72"/>
    <w:rsid w:val="001C2217"/>
    <w:rsid w:val="001C2299"/>
    <w:rsid w:val="001C2BAD"/>
    <w:rsid w:val="001C2D5E"/>
    <w:rsid w:val="001C4345"/>
    <w:rsid w:val="001C5764"/>
    <w:rsid w:val="001C6601"/>
    <w:rsid w:val="001D2405"/>
    <w:rsid w:val="001D2C79"/>
    <w:rsid w:val="001D6CBC"/>
    <w:rsid w:val="001E1BA5"/>
    <w:rsid w:val="001E1D16"/>
    <w:rsid w:val="001E1D48"/>
    <w:rsid w:val="001E221D"/>
    <w:rsid w:val="001E45CB"/>
    <w:rsid w:val="001E483E"/>
    <w:rsid w:val="001E6733"/>
    <w:rsid w:val="001F09FC"/>
    <w:rsid w:val="001F355B"/>
    <w:rsid w:val="001F4AC5"/>
    <w:rsid w:val="001F4B1E"/>
    <w:rsid w:val="001F5A03"/>
    <w:rsid w:val="001F62FE"/>
    <w:rsid w:val="001F6CC3"/>
    <w:rsid w:val="002012A6"/>
    <w:rsid w:val="002017E3"/>
    <w:rsid w:val="002034A1"/>
    <w:rsid w:val="00204D9B"/>
    <w:rsid w:val="00207DE7"/>
    <w:rsid w:val="00207F69"/>
    <w:rsid w:val="00211540"/>
    <w:rsid w:val="00214252"/>
    <w:rsid w:val="0021715A"/>
    <w:rsid w:val="0022114D"/>
    <w:rsid w:val="002218CF"/>
    <w:rsid w:val="0022437F"/>
    <w:rsid w:val="0022687E"/>
    <w:rsid w:val="00226DF3"/>
    <w:rsid w:val="002301EF"/>
    <w:rsid w:val="002323BE"/>
    <w:rsid w:val="00233BF1"/>
    <w:rsid w:val="002349A1"/>
    <w:rsid w:val="00240A31"/>
    <w:rsid w:val="002467BB"/>
    <w:rsid w:val="0025100A"/>
    <w:rsid w:val="0025117B"/>
    <w:rsid w:val="00251719"/>
    <w:rsid w:val="00251C7C"/>
    <w:rsid w:val="002521D4"/>
    <w:rsid w:val="00252A25"/>
    <w:rsid w:val="0025572C"/>
    <w:rsid w:val="00255AA2"/>
    <w:rsid w:val="00256100"/>
    <w:rsid w:val="00256BBF"/>
    <w:rsid w:val="00257140"/>
    <w:rsid w:val="00260B69"/>
    <w:rsid w:val="00260D90"/>
    <w:rsid w:val="00261B9D"/>
    <w:rsid w:val="00263145"/>
    <w:rsid w:val="002634B4"/>
    <w:rsid w:val="0026526C"/>
    <w:rsid w:val="00270E37"/>
    <w:rsid w:val="00273B4C"/>
    <w:rsid w:val="00273B6A"/>
    <w:rsid w:val="00275509"/>
    <w:rsid w:val="00277477"/>
    <w:rsid w:val="00281FBE"/>
    <w:rsid w:val="00282473"/>
    <w:rsid w:val="00284F82"/>
    <w:rsid w:val="002866BA"/>
    <w:rsid w:val="00287BC4"/>
    <w:rsid w:val="00287D38"/>
    <w:rsid w:val="00287D73"/>
    <w:rsid w:val="002A1109"/>
    <w:rsid w:val="002A1703"/>
    <w:rsid w:val="002A1F8F"/>
    <w:rsid w:val="002A2601"/>
    <w:rsid w:val="002A348A"/>
    <w:rsid w:val="002A717A"/>
    <w:rsid w:val="002A75C2"/>
    <w:rsid w:val="002B2580"/>
    <w:rsid w:val="002B35A0"/>
    <w:rsid w:val="002B3E7C"/>
    <w:rsid w:val="002B4A82"/>
    <w:rsid w:val="002B4B37"/>
    <w:rsid w:val="002B505B"/>
    <w:rsid w:val="002B64F2"/>
    <w:rsid w:val="002C037E"/>
    <w:rsid w:val="002C1639"/>
    <w:rsid w:val="002C29B9"/>
    <w:rsid w:val="002C3AF1"/>
    <w:rsid w:val="002C4D13"/>
    <w:rsid w:val="002C4D9B"/>
    <w:rsid w:val="002C74EA"/>
    <w:rsid w:val="002D0611"/>
    <w:rsid w:val="002D63B6"/>
    <w:rsid w:val="002E00C4"/>
    <w:rsid w:val="002E083E"/>
    <w:rsid w:val="002E1409"/>
    <w:rsid w:val="002E197B"/>
    <w:rsid w:val="002E338E"/>
    <w:rsid w:val="002E5695"/>
    <w:rsid w:val="002E6C62"/>
    <w:rsid w:val="002F23A8"/>
    <w:rsid w:val="002F5D96"/>
    <w:rsid w:val="002F6693"/>
    <w:rsid w:val="00302121"/>
    <w:rsid w:val="003027F0"/>
    <w:rsid w:val="00302986"/>
    <w:rsid w:val="003051F9"/>
    <w:rsid w:val="00305279"/>
    <w:rsid w:val="00305406"/>
    <w:rsid w:val="00305B54"/>
    <w:rsid w:val="00306B96"/>
    <w:rsid w:val="0030734B"/>
    <w:rsid w:val="0031368D"/>
    <w:rsid w:val="0031437F"/>
    <w:rsid w:val="00316029"/>
    <w:rsid w:val="003222A1"/>
    <w:rsid w:val="003236B4"/>
    <w:rsid w:val="003270A4"/>
    <w:rsid w:val="00327361"/>
    <w:rsid w:val="00327D50"/>
    <w:rsid w:val="00327E35"/>
    <w:rsid w:val="0033144F"/>
    <w:rsid w:val="00331DC9"/>
    <w:rsid w:val="00332948"/>
    <w:rsid w:val="00333276"/>
    <w:rsid w:val="00333EC2"/>
    <w:rsid w:val="00340664"/>
    <w:rsid w:val="00343697"/>
    <w:rsid w:val="003446C7"/>
    <w:rsid w:val="0034480D"/>
    <w:rsid w:val="00344E37"/>
    <w:rsid w:val="00345E71"/>
    <w:rsid w:val="00346985"/>
    <w:rsid w:val="00346C3B"/>
    <w:rsid w:val="00347637"/>
    <w:rsid w:val="003513BA"/>
    <w:rsid w:val="00351428"/>
    <w:rsid w:val="00352117"/>
    <w:rsid w:val="00352961"/>
    <w:rsid w:val="00354C87"/>
    <w:rsid w:val="00355506"/>
    <w:rsid w:val="00357811"/>
    <w:rsid w:val="0036120E"/>
    <w:rsid w:val="00361FA1"/>
    <w:rsid w:val="00363AAA"/>
    <w:rsid w:val="0037170F"/>
    <w:rsid w:val="00372336"/>
    <w:rsid w:val="00372394"/>
    <w:rsid w:val="00374097"/>
    <w:rsid w:val="003757CC"/>
    <w:rsid w:val="00377BBA"/>
    <w:rsid w:val="00383DDA"/>
    <w:rsid w:val="0038604D"/>
    <w:rsid w:val="003863D1"/>
    <w:rsid w:val="00386BD9"/>
    <w:rsid w:val="003910F0"/>
    <w:rsid w:val="00393CEB"/>
    <w:rsid w:val="00394957"/>
    <w:rsid w:val="003A0175"/>
    <w:rsid w:val="003A17D3"/>
    <w:rsid w:val="003A3DE6"/>
    <w:rsid w:val="003A4AB3"/>
    <w:rsid w:val="003A6078"/>
    <w:rsid w:val="003A782D"/>
    <w:rsid w:val="003B00BA"/>
    <w:rsid w:val="003B1568"/>
    <w:rsid w:val="003B1722"/>
    <w:rsid w:val="003B3297"/>
    <w:rsid w:val="003B6F36"/>
    <w:rsid w:val="003B713C"/>
    <w:rsid w:val="003C032C"/>
    <w:rsid w:val="003C2C4D"/>
    <w:rsid w:val="003C37EE"/>
    <w:rsid w:val="003C4C3F"/>
    <w:rsid w:val="003C53FB"/>
    <w:rsid w:val="003C79C5"/>
    <w:rsid w:val="003D2635"/>
    <w:rsid w:val="003D2FF0"/>
    <w:rsid w:val="003D552A"/>
    <w:rsid w:val="003D7D7A"/>
    <w:rsid w:val="003E20B8"/>
    <w:rsid w:val="003E2299"/>
    <w:rsid w:val="003E2FD2"/>
    <w:rsid w:val="003E3F2C"/>
    <w:rsid w:val="003E4181"/>
    <w:rsid w:val="003E4375"/>
    <w:rsid w:val="003E5523"/>
    <w:rsid w:val="003F0F84"/>
    <w:rsid w:val="003F397E"/>
    <w:rsid w:val="003F4FFA"/>
    <w:rsid w:val="003F62FD"/>
    <w:rsid w:val="003F6601"/>
    <w:rsid w:val="003F7034"/>
    <w:rsid w:val="00401ED1"/>
    <w:rsid w:val="00403BF5"/>
    <w:rsid w:val="0040418A"/>
    <w:rsid w:val="0040477B"/>
    <w:rsid w:val="004050E4"/>
    <w:rsid w:val="004054DE"/>
    <w:rsid w:val="00407D7E"/>
    <w:rsid w:val="004101DA"/>
    <w:rsid w:val="00410B0A"/>
    <w:rsid w:val="00412B08"/>
    <w:rsid w:val="00422D9D"/>
    <w:rsid w:val="004234A0"/>
    <w:rsid w:val="00424BDE"/>
    <w:rsid w:val="004260AD"/>
    <w:rsid w:val="00426A02"/>
    <w:rsid w:val="00430EF2"/>
    <w:rsid w:val="00431BF3"/>
    <w:rsid w:val="00432A3D"/>
    <w:rsid w:val="00433144"/>
    <w:rsid w:val="0043476E"/>
    <w:rsid w:val="004348EB"/>
    <w:rsid w:val="004359A8"/>
    <w:rsid w:val="00435CF2"/>
    <w:rsid w:val="00436093"/>
    <w:rsid w:val="0044010A"/>
    <w:rsid w:val="004412C8"/>
    <w:rsid w:val="00441BC4"/>
    <w:rsid w:val="00442C47"/>
    <w:rsid w:val="004446D0"/>
    <w:rsid w:val="00444FF7"/>
    <w:rsid w:val="00447811"/>
    <w:rsid w:val="00447D77"/>
    <w:rsid w:val="00451B51"/>
    <w:rsid w:val="004554B7"/>
    <w:rsid w:val="00456A72"/>
    <w:rsid w:val="0045781A"/>
    <w:rsid w:val="00457840"/>
    <w:rsid w:val="00461A0A"/>
    <w:rsid w:val="00461DE5"/>
    <w:rsid w:val="004633D7"/>
    <w:rsid w:val="0046365C"/>
    <w:rsid w:val="00464A97"/>
    <w:rsid w:val="004652D4"/>
    <w:rsid w:val="004701CF"/>
    <w:rsid w:val="004720B6"/>
    <w:rsid w:val="004729F3"/>
    <w:rsid w:val="004738AC"/>
    <w:rsid w:val="00475369"/>
    <w:rsid w:val="00475ACB"/>
    <w:rsid w:val="00477C29"/>
    <w:rsid w:val="00490D45"/>
    <w:rsid w:val="00491003"/>
    <w:rsid w:val="00492B58"/>
    <w:rsid w:val="00494036"/>
    <w:rsid w:val="004A0DDC"/>
    <w:rsid w:val="004A10C8"/>
    <w:rsid w:val="004A2296"/>
    <w:rsid w:val="004A23A7"/>
    <w:rsid w:val="004A26F7"/>
    <w:rsid w:val="004A419C"/>
    <w:rsid w:val="004A4A09"/>
    <w:rsid w:val="004A4C89"/>
    <w:rsid w:val="004A5185"/>
    <w:rsid w:val="004A5B4B"/>
    <w:rsid w:val="004B0334"/>
    <w:rsid w:val="004B0CFC"/>
    <w:rsid w:val="004B289F"/>
    <w:rsid w:val="004B2FEE"/>
    <w:rsid w:val="004B38D0"/>
    <w:rsid w:val="004B4236"/>
    <w:rsid w:val="004B4430"/>
    <w:rsid w:val="004B5650"/>
    <w:rsid w:val="004B7F63"/>
    <w:rsid w:val="004C0556"/>
    <w:rsid w:val="004C1612"/>
    <w:rsid w:val="004C4884"/>
    <w:rsid w:val="004C6038"/>
    <w:rsid w:val="004C64EE"/>
    <w:rsid w:val="004D375D"/>
    <w:rsid w:val="004E1E53"/>
    <w:rsid w:val="004E2B74"/>
    <w:rsid w:val="004E3B94"/>
    <w:rsid w:val="004E5911"/>
    <w:rsid w:val="004E6126"/>
    <w:rsid w:val="004E70BC"/>
    <w:rsid w:val="004E75E8"/>
    <w:rsid w:val="004E7E02"/>
    <w:rsid w:val="004E7F08"/>
    <w:rsid w:val="004F1CC5"/>
    <w:rsid w:val="004F237D"/>
    <w:rsid w:val="004F2D4F"/>
    <w:rsid w:val="004F66BF"/>
    <w:rsid w:val="004F7055"/>
    <w:rsid w:val="004F7CC2"/>
    <w:rsid w:val="005012E0"/>
    <w:rsid w:val="005031F6"/>
    <w:rsid w:val="00503E76"/>
    <w:rsid w:val="005041BA"/>
    <w:rsid w:val="00504C4B"/>
    <w:rsid w:val="005055C1"/>
    <w:rsid w:val="00505974"/>
    <w:rsid w:val="0050779D"/>
    <w:rsid w:val="005146FE"/>
    <w:rsid w:val="00514D02"/>
    <w:rsid w:val="00514E55"/>
    <w:rsid w:val="00514E8E"/>
    <w:rsid w:val="0051689B"/>
    <w:rsid w:val="0051784E"/>
    <w:rsid w:val="005201E7"/>
    <w:rsid w:val="00521A75"/>
    <w:rsid w:val="005243DD"/>
    <w:rsid w:val="005246C9"/>
    <w:rsid w:val="0052558B"/>
    <w:rsid w:val="00525AD1"/>
    <w:rsid w:val="005308CD"/>
    <w:rsid w:val="00530F7F"/>
    <w:rsid w:val="005315C1"/>
    <w:rsid w:val="005334F6"/>
    <w:rsid w:val="00534AB7"/>
    <w:rsid w:val="00534C9C"/>
    <w:rsid w:val="00537E65"/>
    <w:rsid w:val="00540E0C"/>
    <w:rsid w:val="005422A7"/>
    <w:rsid w:val="00544EC3"/>
    <w:rsid w:val="0054544C"/>
    <w:rsid w:val="00545C8F"/>
    <w:rsid w:val="0054712E"/>
    <w:rsid w:val="00547587"/>
    <w:rsid w:val="005504EE"/>
    <w:rsid w:val="00551291"/>
    <w:rsid w:val="00551A07"/>
    <w:rsid w:val="005524B9"/>
    <w:rsid w:val="00553DF4"/>
    <w:rsid w:val="00554273"/>
    <w:rsid w:val="005547B5"/>
    <w:rsid w:val="00555CE0"/>
    <w:rsid w:val="00561BA1"/>
    <w:rsid w:val="005628D7"/>
    <w:rsid w:val="0056347B"/>
    <w:rsid w:val="00566538"/>
    <w:rsid w:val="00567722"/>
    <w:rsid w:val="00572622"/>
    <w:rsid w:val="005741CF"/>
    <w:rsid w:val="00575364"/>
    <w:rsid w:val="00576E4A"/>
    <w:rsid w:val="00584BC5"/>
    <w:rsid w:val="00587D07"/>
    <w:rsid w:val="00591482"/>
    <w:rsid w:val="00591571"/>
    <w:rsid w:val="005947E8"/>
    <w:rsid w:val="005953D3"/>
    <w:rsid w:val="00597BB0"/>
    <w:rsid w:val="005A06F0"/>
    <w:rsid w:val="005A0F3D"/>
    <w:rsid w:val="005A4421"/>
    <w:rsid w:val="005A5742"/>
    <w:rsid w:val="005A57AD"/>
    <w:rsid w:val="005A70AF"/>
    <w:rsid w:val="005A7A62"/>
    <w:rsid w:val="005B0B07"/>
    <w:rsid w:val="005B0FA5"/>
    <w:rsid w:val="005B2521"/>
    <w:rsid w:val="005B2D26"/>
    <w:rsid w:val="005B2F92"/>
    <w:rsid w:val="005B6FA6"/>
    <w:rsid w:val="005B70F6"/>
    <w:rsid w:val="005B7DA9"/>
    <w:rsid w:val="005C31BC"/>
    <w:rsid w:val="005C32F8"/>
    <w:rsid w:val="005C433B"/>
    <w:rsid w:val="005C4CF5"/>
    <w:rsid w:val="005C4F8B"/>
    <w:rsid w:val="005C4FE7"/>
    <w:rsid w:val="005C5289"/>
    <w:rsid w:val="005C6E00"/>
    <w:rsid w:val="005C7BE3"/>
    <w:rsid w:val="005C7CB1"/>
    <w:rsid w:val="005D05D7"/>
    <w:rsid w:val="005D09A8"/>
    <w:rsid w:val="005D13C4"/>
    <w:rsid w:val="005D2D0E"/>
    <w:rsid w:val="005D6DEF"/>
    <w:rsid w:val="005D722B"/>
    <w:rsid w:val="005E101D"/>
    <w:rsid w:val="005E37E1"/>
    <w:rsid w:val="005E4B7E"/>
    <w:rsid w:val="005E78C3"/>
    <w:rsid w:val="005F1C7E"/>
    <w:rsid w:val="00600252"/>
    <w:rsid w:val="0060088C"/>
    <w:rsid w:val="00601152"/>
    <w:rsid w:val="00605A26"/>
    <w:rsid w:val="006069A1"/>
    <w:rsid w:val="006072AF"/>
    <w:rsid w:val="00610A87"/>
    <w:rsid w:val="00610AD4"/>
    <w:rsid w:val="00612203"/>
    <w:rsid w:val="00613172"/>
    <w:rsid w:val="00613350"/>
    <w:rsid w:val="006154BC"/>
    <w:rsid w:val="00615DDD"/>
    <w:rsid w:val="0062618B"/>
    <w:rsid w:val="00630906"/>
    <w:rsid w:val="0063368E"/>
    <w:rsid w:val="00633934"/>
    <w:rsid w:val="00635612"/>
    <w:rsid w:val="006402A1"/>
    <w:rsid w:val="00640B04"/>
    <w:rsid w:val="0064656F"/>
    <w:rsid w:val="006467AE"/>
    <w:rsid w:val="0064720D"/>
    <w:rsid w:val="00650718"/>
    <w:rsid w:val="0065096D"/>
    <w:rsid w:val="00655D58"/>
    <w:rsid w:val="00656058"/>
    <w:rsid w:val="0066087C"/>
    <w:rsid w:val="006624E9"/>
    <w:rsid w:val="006628A8"/>
    <w:rsid w:val="00662915"/>
    <w:rsid w:val="00662B9C"/>
    <w:rsid w:val="00663BE7"/>
    <w:rsid w:val="00667E66"/>
    <w:rsid w:val="0067096C"/>
    <w:rsid w:val="00671C1A"/>
    <w:rsid w:val="00674524"/>
    <w:rsid w:val="00676683"/>
    <w:rsid w:val="00677340"/>
    <w:rsid w:val="00680C97"/>
    <w:rsid w:val="00680CEA"/>
    <w:rsid w:val="00680F6A"/>
    <w:rsid w:val="006851DC"/>
    <w:rsid w:val="006856D4"/>
    <w:rsid w:val="00686B12"/>
    <w:rsid w:val="00686DA5"/>
    <w:rsid w:val="006870D1"/>
    <w:rsid w:val="00693056"/>
    <w:rsid w:val="00694693"/>
    <w:rsid w:val="0069514F"/>
    <w:rsid w:val="00695AA0"/>
    <w:rsid w:val="00696470"/>
    <w:rsid w:val="0069737F"/>
    <w:rsid w:val="006A11A7"/>
    <w:rsid w:val="006A1568"/>
    <w:rsid w:val="006A22C9"/>
    <w:rsid w:val="006A74FD"/>
    <w:rsid w:val="006B171F"/>
    <w:rsid w:val="006B3BC8"/>
    <w:rsid w:val="006B4410"/>
    <w:rsid w:val="006B5372"/>
    <w:rsid w:val="006B6CAA"/>
    <w:rsid w:val="006C01F3"/>
    <w:rsid w:val="006C1E8B"/>
    <w:rsid w:val="006C2FA1"/>
    <w:rsid w:val="006C412B"/>
    <w:rsid w:val="006C6076"/>
    <w:rsid w:val="006C750A"/>
    <w:rsid w:val="006C7CF3"/>
    <w:rsid w:val="006D358D"/>
    <w:rsid w:val="006D35AE"/>
    <w:rsid w:val="006D386D"/>
    <w:rsid w:val="006D4BFD"/>
    <w:rsid w:val="006D4ED6"/>
    <w:rsid w:val="006E61E5"/>
    <w:rsid w:val="006E6E7E"/>
    <w:rsid w:val="006E72BC"/>
    <w:rsid w:val="006E78C7"/>
    <w:rsid w:val="006E7A18"/>
    <w:rsid w:val="006F025E"/>
    <w:rsid w:val="006F0871"/>
    <w:rsid w:val="006F3F58"/>
    <w:rsid w:val="006F41A1"/>
    <w:rsid w:val="006F6EBE"/>
    <w:rsid w:val="006F75CA"/>
    <w:rsid w:val="00702446"/>
    <w:rsid w:val="00704AE4"/>
    <w:rsid w:val="007062A1"/>
    <w:rsid w:val="007063AA"/>
    <w:rsid w:val="00710103"/>
    <w:rsid w:val="0071298D"/>
    <w:rsid w:val="007129EC"/>
    <w:rsid w:val="007153CD"/>
    <w:rsid w:val="00716B09"/>
    <w:rsid w:val="00720005"/>
    <w:rsid w:val="007204A5"/>
    <w:rsid w:val="00720E17"/>
    <w:rsid w:val="00721461"/>
    <w:rsid w:val="00721F8B"/>
    <w:rsid w:val="0072224B"/>
    <w:rsid w:val="00723075"/>
    <w:rsid w:val="00723A29"/>
    <w:rsid w:val="00723F56"/>
    <w:rsid w:val="00724330"/>
    <w:rsid w:val="007247E9"/>
    <w:rsid w:val="00725470"/>
    <w:rsid w:val="00730E29"/>
    <w:rsid w:val="00732DB1"/>
    <w:rsid w:val="0073371E"/>
    <w:rsid w:val="007352A8"/>
    <w:rsid w:val="00735387"/>
    <w:rsid w:val="007361BE"/>
    <w:rsid w:val="00736C8B"/>
    <w:rsid w:val="007407A2"/>
    <w:rsid w:val="00740D5A"/>
    <w:rsid w:val="00741731"/>
    <w:rsid w:val="007419F9"/>
    <w:rsid w:val="0074289D"/>
    <w:rsid w:val="00742F62"/>
    <w:rsid w:val="0074321F"/>
    <w:rsid w:val="00744DEA"/>
    <w:rsid w:val="00745F18"/>
    <w:rsid w:val="0074756C"/>
    <w:rsid w:val="00750C60"/>
    <w:rsid w:val="007522EF"/>
    <w:rsid w:val="00753681"/>
    <w:rsid w:val="00754FBC"/>
    <w:rsid w:val="00756003"/>
    <w:rsid w:val="00756382"/>
    <w:rsid w:val="007620C3"/>
    <w:rsid w:val="00762AB4"/>
    <w:rsid w:val="00763DAE"/>
    <w:rsid w:val="007657F6"/>
    <w:rsid w:val="00766427"/>
    <w:rsid w:val="0076756B"/>
    <w:rsid w:val="00767623"/>
    <w:rsid w:val="00772B00"/>
    <w:rsid w:val="00772FAA"/>
    <w:rsid w:val="0077417B"/>
    <w:rsid w:val="007808C8"/>
    <w:rsid w:val="00781F60"/>
    <w:rsid w:val="007835CF"/>
    <w:rsid w:val="00785F76"/>
    <w:rsid w:val="00786447"/>
    <w:rsid w:val="0078662E"/>
    <w:rsid w:val="007871D0"/>
    <w:rsid w:val="007918DA"/>
    <w:rsid w:val="00793F6B"/>
    <w:rsid w:val="0079503D"/>
    <w:rsid w:val="007A1D54"/>
    <w:rsid w:val="007A307B"/>
    <w:rsid w:val="007A44F3"/>
    <w:rsid w:val="007A568D"/>
    <w:rsid w:val="007A5941"/>
    <w:rsid w:val="007B0DD8"/>
    <w:rsid w:val="007B144A"/>
    <w:rsid w:val="007B3930"/>
    <w:rsid w:val="007B3B6C"/>
    <w:rsid w:val="007B5434"/>
    <w:rsid w:val="007C0502"/>
    <w:rsid w:val="007C2BE5"/>
    <w:rsid w:val="007C371A"/>
    <w:rsid w:val="007C4550"/>
    <w:rsid w:val="007D0FEE"/>
    <w:rsid w:val="007D110F"/>
    <w:rsid w:val="007D285E"/>
    <w:rsid w:val="007D3A62"/>
    <w:rsid w:val="007D73DF"/>
    <w:rsid w:val="007D7D52"/>
    <w:rsid w:val="007E0F47"/>
    <w:rsid w:val="007E2529"/>
    <w:rsid w:val="007E38B5"/>
    <w:rsid w:val="007F254B"/>
    <w:rsid w:val="007F5263"/>
    <w:rsid w:val="007F58D6"/>
    <w:rsid w:val="007F6F2A"/>
    <w:rsid w:val="007F6F7B"/>
    <w:rsid w:val="007F7309"/>
    <w:rsid w:val="007F7ADE"/>
    <w:rsid w:val="00804F71"/>
    <w:rsid w:val="008055BB"/>
    <w:rsid w:val="0080573C"/>
    <w:rsid w:val="00805A21"/>
    <w:rsid w:val="00807888"/>
    <w:rsid w:val="0081130C"/>
    <w:rsid w:val="00811467"/>
    <w:rsid w:val="00811BF3"/>
    <w:rsid w:val="00815C40"/>
    <w:rsid w:val="00822740"/>
    <w:rsid w:val="00825777"/>
    <w:rsid w:val="00825DBA"/>
    <w:rsid w:val="008262DD"/>
    <w:rsid w:val="008278A2"/>
    <w:rsid w:val="00827C91"/>
    <w:rsid w:val="00831279"/>
    <w:rsid w:val="008326E0"/>
    <w:rsid w:val="00832F04"/>
    <w:rsid w:val="008345EE"/>
    <w:rsid w:val="008359BE"/>
    <w:rsid w:val="00836C40"/>
    <w:rsid w:val="008376CE"/>
    <w:rsid w:val="00837E15"/>
    <w:rsid w:val="008413EC"/>
    <w:rsid w:val="008432FE"/>
    <w:rsid w:val="00843728"/>
    <w:rsid w:val="00843950"/>
    <w:rsid w:val="0084448F"/>
    <w:rsid w:val="00847086"/>
    <w:rsid w:val="00847827"/>
    <w:rsid w:val="00850B57"/>
    <w:rsid w:val="00850E27"/>
    <w:rsid w:val="00852094"/>
    <w:rsid w:val="008528AA"/>
    <w:rsid w:val="00853AAB"/>
    <w:rsid w:val="00856E1E"/>
    <w:rsid w:val="0086060A"/>
    <w:rsid w:val="008626EC"/>
    <w:rsid w:val="0086312F"/>
    <w:rsid w:val="008636E4"/>
    <w:rsid w:val="0086518E"/>
    <w:rsid w:val="00870673"/>
    <w:rsid w:val="008721B2"/>
    <w:rsid w:val="00872793"/>
    <w:rsid w:val="00872BC1"/>
    <w:rsid w:val="008730E7"/>
    <w:rsid w:val="008733A5"/>
    <w:rsid w:val="00875CD3"/>
    <w:rsid w:val="008767C5"/>
    <w:rsid w:val="008775E6"/>
    <w:rsid w:val="008775F8"/>
    <w:rsid w:val="00880FFB"/>
    <w:rsid w:val="008825D1"/>
    <w:rsid w:val="008862FE"/>
    <w:rsid w:val="008863FA"/>
    <w:rsid w:val="00887750"/>
    <w:rsid w:val="00890256"/>
    <w:rsid w:val="008946B1"/>
    <w:rsid w:val="00894BF6"/>
    <w:rsid w:val="008A4B93"/>
    <w:rsid w:val="008A4FFF"/>
    <w:rsid w:val="008A67D1"/>
    <w:rsid w:val="008A681D"/>
    <w:rsid w:val="008B0BCD"/>
    <w:rsid w:val="008B208B"/>
    <w:rsid w:val="008B3A53"/>
    <w:rsid w:val="008B5E74"/>
    <w:rsid w:val="008C051B"/>
    <w:rsid w:val="008C2487"/>
    <w:rsid w:val="008C3AA8"/>
    <w:rsid w:val="008C784A"/>
    <w:rsid w:val="008D08A2"/>
    <w:rsid w:val="008D0EF5"/>
    <w:rsid w:val="008D66F7"/>
    <w:rsid w:val="008E2921"/>
    <w:rsid w:val="008E4F06"/>
    <w:rsid w:val="008E53D8"/>
    <w:rsid w:val="008F092E"/>
    <w:rsid w:val="008F1D16"/>
    <w:rsid w:val="008F29B8"/>
    <w:rsid w:val="008F53B8"/>
    <w:rsid w:val="008F6963"/>
    <w:rsid w:val="00900C89"/>
    <w:rsid w:val="009032FC"/>
    <w:rsid w:val="009043B7"/>
    <w:rsid w:val="009100A5"/>
    <w:rsid w:val="00912C53"/>
    <w:rsid w:val="009130BA"/>
    <w:rsid w:val="00915A44"/>
    <w:rsid w:val="009207C3"/>
    <w:rsid w:val="00921B96"/>
    <w:rsid w:val="00927B52"/>
    <w:rsid w:val="00930C79"/>
    <w:rsid w:val="009322BE"/>
    <w:rsid w:val="00936CB1"/>
    <w:rsid w:val="00940478"/>
    <w:rsid w:val="00940E49"/>
    <w:rsid w:val="00941870"/>
    <w:rsid w:val="00943B97"/>
    <w:rsid w:val="00952605"/>
    <w:rsid w:val="009548C7"/>
    <w:rsid w:val="00955AE0"/>
    <w:rsid w:val="0095720E"/>
    <w:rsid w:val="009602A1"/>
    <w:rsid w:val="00960F2C"/>
    <w:rsid w:val="009636D5"/>
    <w:rsid w:val="0097022D"/>
    <w:rsid w:val="00977EC9"/>
    <w:rsid w:val="009826E8"/>
    <w:rsid w:val="00984FEF"/>
    <w:rsid w:val="0098781F"/>
    <w:rsid w:val="00990271"/>
    <w:rsid w:val="009916E7"/>
    <w:rsid w:val="00992FB9"/>
    <w:rsid w:val="00994208"/>
    <w:rsid w:val="009949A8"/>
    <w:rsid w:val="00994C0D"/>
    <w:rsid w:val="00994DC5"/>
    <w:rsid w:val="009966AD"/>
    <w:rsid w:val="009976D8"/>
    <w:rsid w:val="0099783F"/>
    <w:rsid w:val="009A218C"/>
    <w:rsid w:val="009A3C96"/>
    <w:rsid w:val="009A4305"/>
    <w:rsid w:val="009A4C0A"/>
    <w:rsid w:val="009A62A4"/>
    <w:rsid w:val="009A7D36"/>
    <w:rsid w:val="009B6946"/>
    <w:rsid w:val="009B6CF8"/>
    <w:rsid w:val="009B74C0"/>
    <w:rsid w:val="009C14A5"/>
    <w:rsid w:val="009C2978"/>
    <w:rsid w:val="009C49E2"/>
    <w:rsid w:val="009C5E3D"/>
    <w:rsid w:val="009C6CB0"/>
    <w:rsid w:val="009C7A30"/>
    <w:rsid w:val="009D191D"/>
    <w:rsid w:val="009D394B"/>
    <w:rsid w:val="009D4E44"/>
    <w:rsid w:val="009D701B"/>
    <w:rsid w:val="009D7D03"/>
    <w:rsid w:val="009E11C1"/>
    <w:rsid w:val="009E6124"/>
    <w:rsid w:val="009E6542"/>
    <w:rsid w:val="009F0821"/>
    <w:rsid w:val="009F1017"/>
    <w:rsid w:val="009F2C78"/>
    <w:rsid w:val="009F63BE"/>
    <w:rsid w:val="009F720D"/>
    <w:rsid w:val="00A0032D"/>
    <w:rsid w:val="00A0052F"/>
    <w:rsid w:val="00A012D5"/>
    <w:rsid w:val="00A02066"/>
    <w:rsid w:val="00A03446"/>
    <w:rsid w:val="00A04386"/>
    <w:rsid w:val="00A12708"/>
    <w:rsid w:val="00A13B5F"/>
    <w:rsid w:val="00A143DC"/>
    <w:rsid w:val="00A15C1E"/>
    <w:rsid w:val="00A203BB"/>
    <w:rsid w:val="00A2117C"/>
    <w:rsid w:val="00A21914"/>
    <w:rsid w:val="00A22226"/>
    <w:rsid w:val="00A23DF1"/>
    <w:rsid w:val="00A244F6"/>
    <w:rsid w:val="00A2473F"/>
    <w:rsid w:val="00A25112"/>
    <w:rsid w:val="00A2599F"/>
    <w:rsid w:val="00A259DA"/>
    <w:rsid w:val="00A26716"/>
    <w:rsid w:val="00A30792"/>
    <w:rsid w:val="00A31625"/>
    <w:rsid w:val="00A325AF"/>
    <w:rsid w:val="00A37D9E"/>
    <w:rsid w:val="00A41B8B"/>
    <w:rsid w:val="00A435EF"/>
    <w:rsid w:val="00A43C34"/>
    <w:rsid w:val="00A4409D"/>
    <w:rsid w:val="00A466A0"/>
    <w:rsid w:val="00A47858"/>
    <w:rsid w:val="00A51EFD"/>
    <w:rsid w:val="00A52656"/>
    <w:rsid w:val="00A565AC"/>
    <w:rsid w:val="00A610E7"/>
    <w:rsid w:val="00A6324F"/>
    <w:rsid w:val="00A64984"/>
    <w:rsid w:val="00A655CD"/>
    <w:rsid w:val="00A67D63"/>
    <w:rsid w:val="00A67F63"/>
    <w:rsid w:val="00A72E0E"/>
    <w:rsid w:val="00A7621C"/>
    <w:rsid w:val="00A76914"/>
    <w:rsid w:val="00A77EFA"/>
    <w:rsid w:val="00A80D94"/>
    <w:rsid w:val="00A83818"/>
    <w:rsid w:val="00A83EAA"/>
    <w:rsid w:val="00A85FEE"/>
    <w:rsid w:val="00A878A7"/>
    <w:rsid w:val="00A87BEB"/>
    <w:rsid w:val="00A90ABE"/>
    <w:rsid w:val="00A9114F"/>
    <w:rsid w:val="00A91164"/>
    <w:rsid w:val="00A916DC"/>
    <w:rsid w:val="00A94C7A"/>
    <w:rsid w:val="00AA1FE0"/>
    <w:rsid w:val="00AA3827"/>
    <w:rsid w:val="00AA3A62"/>
    <w:rsid w:val="00AA3F17"/>
    <w:rsid w:val="00AA56AA"/>
    <w:rsid w:val="00AB0E07"/>
    <w:rsid w:val="00AB49D6"/>
    <w:rsid w:val="00AB7658"/>
    <w:rsid w:val="00AB7937"/>
    <w:rsid w:val="00AC0ABC"/>
    <w:rsid w:val="00AC1E0C"/>
    <w:rsid w:val="00AC7557"/>
    <w:rsid w:val="00AC779E"/>
    <w:rsid w:val="00AD1896"/>
    <w:rsid w:val="00AD22EB"/>
    <w:rsid w:val="00AD339F"/>
    <w:rsid w:val="00AD5DB9"/>
    <w:rsid w:val="00AD6ADF"/>
    <w:rsid w:val="00AE4295"/>
    <w:rsid w:val="00AE7F22"/>
    <w:rsid w:val="00AF1B50"/>
    <w:rsid w:val="00AF1DD5"/>
    <w:rsid w:val="00AF22EF"/>
    <w:rsid w:val="00AF358E"/>
    <w:rsid w:val="00AF52F7"/>
    <w:rsid w:val="00AF5CA3"/>
    <w:rsid w:val="00AF724C"/>
    <w:rsid w:val="00B01D9E"/>
    <w:rsid w:val="00B02F27"/>
    <w:rsid w:val="00B030B1"/>
    <w:rsid w:val="00B117C8"/>
    <w:rsid w:val="00B12C4D"/>
    <w:rsid w:val="00B15392"/>
    <w:rsid w:val="00B15788"/>
    <w:rsid w:val="00B15D4F"/>
    <w:rsid w:val="00B17342"/>
    <w:rsid w:val="00B25E20"/>
    <w:rsid w:val="00B270CB"/>
    <w:rsid w:val="00B30174"/>
    <w:rsid w:val="00B3160E"/>
    <w:rsid w:val="00B33467"/>
    <w:rsid w:val="00B36E26"/>
    <w:rsid w:val="00B40DAD"/>
    <w:rsid w:val="00B42CF9"/>
    <w:rsid w:val="00B43D3A"/>
    <w:rsid w:val="00B442A5"/>
    <w:rsid w:val="00B45A8D"/>
    <w:rsid w:val="00B518B0"/>
    <w:rsid w:val="00B541F0"/>
    <w:rsid w:val="00B54B50"/>
    <w:rsid w:val="00B569A6"/>
    <w:rsid w:val="00B56EF2"/>
    <w:rsid w:val="00B5791E"/>
    <w:rsid w:val="00B63A93"/>
    <w:rsid w:val="00B7213A"/>
    <w:rsid w:val="00B734E4"/>
    <w:rsid w:val="00B73C92"/>
    <w:rsid w:val="00B75AE9"/>
    <w:rsid w:val="00B7698D"/>
    <w:rsid w:val="00B805E2"/>
    <w:rsid w:val="00B81C0F"/>
    <w:rsid w:val="00B874A9"/>
    <w:rsid w:val="00B87F5B"/>
    <w:rsid w:val="00B9106F"/>
    <w:rsid w:val="00B910EC"/>
    <w:rsid w:val="00B93750"/>
    <w:rsid w:val="00B939ED"/>
    <w:rsid w:val="00B94F09"/>
    <w:rsid w:val="00B94FAE"/>
    <w:rsid w:val="00B9503A"/>
    <w:rsid w:val="00B95757"/>
    <w:rsid w:val="00B9735E"/>
    <w:rsid w:val="00B9747E"/>
    <w:rsid w:val="00BA147C"/>
    <w:rsid w:val="00BA30DC"/>
    <w:rsid w:val="00BA6CC9"/>
    <w:rsid w:val="00BA6D96"/>
    <w:rsid w:val="00BA7408"/>
    <w:rsid w:val="00BB1A77"/>
    <w:rsid w:val="00BB224A"/>
    <w:rsid w:val="00BB2300"/>
    <w:rsid w:val="00BC046C"/>
    <w:rsid w:val="00BC06A6"/>
    <w:rsid w:val="00BC2102"/>
    <w:rsid w:val="00BC250C"/>
    <w:rsid w:val="00BC28B4"/>
    <w:rsid w:val="00BC7D2E"/>
    <w:rsid w:val="00BD0BF7"/>
    <w:rsid w:val="00BD345A"/>
    <w:rsid w:val="00BD34E1"/>
    <w:rsid w:val="00BD45AC"/>
    <w:rsid w:val="00BD60E9"/>
    <w:rsid w:val="00BD76E2"/>
    <w:rsid w:val="00BE138F"/>
    <w:rsid w:val="00BE2179"/>
    <w:rsid w:val="00BE24E3"/>
    <w:rsid w:val="00BE33BB"/>
    <w:rsid w:val="00BE4C82"/>
    <w:rsid w:val="00BE5BA1"/>
    <w:rsid w:val="00BE7D58"/>
    <w:rsid w:val="00BF4CA8"/>
    <w:rsid w:val="00BF5CF9"/>
    <w:rsid w:val="00BF7017"/>
    <w:rsid w:val="00BF7AE0"/>
    <w:rsid w:val="00C002FA"/>
    <w:rsid w:val="00C00BD1"/>
    <w:rsid w:val="00C020D4"/>
    <w:rsid w:val="00C020E0"/>
    <w:rsid w:val="00C03DE8"/>
    <w:rsid w:val="00C040FC"/>
    <w:rsid w:val="00C045B8"/>
    <w:rsid w:val="00C10EFA"/>
    <w:rsid w:val="00C11274"/>
    <w:rsid w:val="00C117E5"/>
    <w:rsid w:val="00C11B9C"/>
    <w:rsid w:val="00C1206A"/>
    <w:rsid w:val="00C1613C"/>
    <w:rsid w:val="00C17B55"/>
    <w:rsid w:val="00C22A86"/>
    <w:rsid w:val="00C23D5D"/>
    <w:rsid w:val="00C258AC"/>
    <w:rsid w:val="00C25EC2"/>
    <w:rsid w:val="00C25FE9"/>
    <w:rsid w:val="00C302A5"/>
    <w:rsid w:val="00C31FD6"/>
    <w:rsid w:val="00C32154"/>
    <w:rsid w:val="00C348FE"/>
    <w:rsid w:val="00C35886"/>
    <w:rsid w:val="00C41F68"/>
    <w:rsid w:val="00C45E49"/>
    <w:rsid w:val="00C45E7E"/>
    <w:rsid w:val="00C54514"/>
    <w:rsid w:val="00C55259"/>
    <w:rsid w:val="00C553A7"/>
    <w:rsid w:val="00C60285"/>
    <w:rsid w:val="00C61029"/>
    <w:rsid w:val="00C61766"/>
    <w:rsid w:val="00C61953"/>
    <w:rsid w:val="00C61F86"/>
    <w:rsid w:val="00C62D5F"/>
    <w:rsid w:val="00C634B4"/>
    <w:rsid w:val="00C66501"/>
    <w:rsid w:val="00C66FD9"/>
    <w:rsid w:val="00C7016A"/>
    <w:rsid w:val="00C71C1A"/>
    <w:rsid w:val="00C733E8"/>
    <w:rsid w:val="00C73CBD"/>
    <w:rsid w:val="00C76619"/>
    <w:rsid w:val="00C76CA8"/>
    <w:rsid w:val="00C8101E"/>
    <w:rsid w:val="00C8106D"/>
    <w:rsid w:val="00C81320"/>
    <w:rsid w:val="00C817DB"/>
    <w:rsid w:val="00C84F6D"/>
    <w:rsid w:val="00C85851"/>
    <w:rsid w:val="00C85886"/>
    <w:rsid w:val="00C8665B"/>
    <w:rsid w:val="00C907F7"/>
    <w:rsid w:val="00C90CD7"/>
    <w:rsid w:val="00C925E6"/>
    <w:rsid w:val="00C946C8"/>
    <w:rsid w:val="00C96044"/>
    <w:rsid w:val="00CA2679"/>
    <w:rsid w:val="00CA3602"/>
    <w:rsid w:val="00CA3B3B"/>
    <w:rsid w:val="00CA4E63"/>
    <w:rsid w:val="00CA5261"/>
    <w:rsid w:val="00CA645F"/>
    <w:rsid w:val="00CA6FB1"/>
    <w:rsid w:val="00CA70CD"/>
    <w:rsid w:val="00CA7AED"/>
    <w:rsid w:val="00CB2AF2"/>
    <w:rsid w:val="00CB46E2"/>
    <w:rsid w:val="00CB476D"/>
    <w:rsid w:val="00CB56CA"/>
    <w:rsid w:val="00CB5DF7"/>
    <w:rsid w:val="00CB68AF"/>
    <w:rsid w:val="00CB6A43"/>
    <w:rsid w:val="00CB75A1"/>
    <w:rsid w:val="00CB7B87"/>
    <w:rsid w:val="00CC1B47"/>
    <w:rsid w:val="00CC1C66"/>
    <w:rsid w:val="00CC4036"/>
    <w:rsid w:val="00CC6034"/>
    <w:rsid w:val="00CC6324"/>
    <w:rsid w:val="00CC63B1"/>
    <w:rsid w:val="00CC7365"/>
    <w:rsid w:val="00CC7492"/>
    <w:rsid w:val="00CD00A4"/>
    <w:rsid w:val="00CD0D87"/>
    <w:rsid w:val="00CD1D7B"/>
    <w:rsid w:val="00CD2B8A"/>
    <w:rsid w:val="00CD4464"/>
    <w:rsid w:val="00CD4FDE"/>
    <w:rsid w:val="00CD5613"/>
    <w:rsid w:val="00CD58FE"/>
    <w:rsid w:val="00CD5AA6"/>
    <w:rsid w:val="00CE0F50"/>
    <w:rsid w:val="00CE269A"/>
    <w:rsid w:val="00CE7740"/>
    <w:rsid w:val="00CE7813"/>
    <w:rsid w:val="00CE7B15"/>
    <w:rsid w:val="00CF1559"/>
    <w:rsid w:val="00CF211E"/>
    <w:rsid w:val="00CF301C"/>
    <w:rsid w:val="00CF4881"/>
    <w:rsid w:val="00CF5622"/>
    <w:rsid w:val="00CF5A88"/>
    <w:rsid w:val="00CF6491"/>
    <w:rsid w:val="00CF7494"/>
    <w:rsid w:val="00D004E9"/>
    <w:rsid w:val="00D02E49"/>
    <w:rsid w:val="00D07499"/>
    <w:rsid w:val="00D1027A"/>
    <w:rsid w:val="00D12E3D"/>
    <w:rsid w:val="00D14996"/>
    <w:rsid w:val="00D15638"/>
    <w:rsid w:val="00D166B8"/>
    <w:rsid w:val="00D209F0"/>
    <w:rsid w:val="00D21983"/>
    <w:rsid w:val="00D21DF3"/>
    <w:rsid w:val="00D25196"/>
    <w:rsid w:val="00D263AB"/>
    <w:rsid w:val="00D26B61"/>
    <w:rsid w:val="00D315DB"/>
    <w:rsid w:val="00D32676"/>
    <w:rsid w:val="00D32D8A"/>
    <w:rsid w:val="00D41BF3"/>
    <w:rsid w:val="00D43EAF"/>
    <w:rsid w:val="00D448CC"/>
    <w:rsid w:val="00D45888"/>
    <w:rsid w:val="00D4614C"/>
    <w:rsid w:val="00D546CC"/>
    <w:rsid w:val="00D55E5E"/>
    <w:rsid w:val="00D6060C"/>
    <w:rsid w:val="00D621C5"/>
    <w:rsid w:val="00D62DAC"/>
    <w:rsid w:val="00D63668"/>
    <w:rsid w:val="00D636B2"/>
    <w:rsid w:val="00D65676"/>
    <w:rsid w:val="00D658A6"/>
    <w:rsid w:val="00D6615E"/>
    <w:rsid w:val="00D66F75"/>
    <w:rsid w:val="00D71307"/>
    <w:rsid w:val="00D7217E"/>
    <w:rsid w:val="00D739B7"/>
    <w:rsid w:val="00D7400A"/>
    <w:rsid w:val="00D751A7"/>
    <w:rsid w:val="00D76D78"/>
    <w:rsid w:val="00D803AD"/>
    <w:rsid w:val="00D82529"/>
    <w:rsid w:val="00D83AA8"/>
    <w:rsid w:val="00D85050"/>
    <w:rsid w:val="00D903E9"/>
    <w:rsid w:val="00D91678"/>
    <w:rsid w:val="00D922D3"/>
    <w:rsid w:val="00D964E7"/>
    <w:rsid w:val="00DA049C"/>
    <w:rsid w:val="00DA0C9E"/>
    <w:rsid w:val="00DA1698"/>
    <w:rsid w:val="00DA6A33"/>
    <w:rsid w:val="00DB0CA5"/>
    <w:rsid w:val="00DB134E"/>
    <w:rsid w:val="00DB18FD"/>
    <w:rsid w:val="00DB295D"/>
    <w:rsid w:val="00DB39BB"/>
    <w:rsid w:val="00DB425B"/>
    <w:rsid w:val="00DB6BA2"/>
    <w:rsid w:val="00DC21BF"/>
    <w:rsid w:val="00DC6124"/>
    <w:rsid w:val="00DD3E25"/>
    <w:rsid w:val="00DD5F2A"/>
    <w:rsid w:val="00DD5FCD"/>
    <w:rsid w:val="00DD6AD3"/>
    <w:rsid w:val="00DD7640"/>
    <w:rsid w:val="00DD7C34"/>
    <w:rsid w:val="00DE1C25"/>
    <w:rsid w:val="00DE1C35"/>
    <w:rsid w:val="00DE1E5B"/>
    <w:rsid w:val="00DF02F4"/>
    <w:rsid w:val="00DF0A3F"/>
    <w:rsid w:val="00DF0AEF"/>
    <w:rsid w:val="00DF5238"/>
    <w:rsid w:val="00DF7F1B"/>
    <w:rsid w:val="00E008A5"/>
    <w:rsid w:val="00E03133"/>
    <w:rsid w:val="00E0351C"/>
    <w:rsid w:val="00E0777C"/>
    <w:rsid w:val="00E07F2C"/>
    <w:rsid w:val="00E10886"/>
    <w:rsid w:val="00E10C42"/>
    <w:rsid w:val="00E10E03"/>
    <w:rsid w:val="00E157AC"/>
    <w:rsid w:val="00E16101"/>
    <w:rsid w:val="00E23AB0"/>
    <w:rsid w:val="00E23CF2"/>
    <w:rsid w:val="00E276CB"/>
    <w:rsid w:val="00E31421"/>
    <w:rsid w:val="00E32BB1"/>
    <w:rsid w:val="00E3398E"/>
    <w:rsid w:val="00E3708B"/>
    <w:rsid w:val="00E37211"/>
    <w:rsid w:val="00E3786D"/>
    <w:rsid w:val="00E40F0B"/>
    <w:rsid w:val="00E41051"/>
    <w:rsid w:val="00E42303"/>
    <w:rsid w:val="00E433EB"/>
    <w:rsid w:val="00E43FAE"/>
    <w:rsid w:val="00E50035"/>
    <w:rsid w:val="00E504EB"/>
    <w:rsid w:val="00E50A9A"/>
    <w:rsid w:val="00E51744"/>
    <w:rsid w:val="00E525E0"/>
    <w:rsid w:val="00E56226"/>
    <w:rsid w:val="00E57123"/>
    <w:rsid w:val="00E605F6"/>
    <w:rsid w:val="00E613B0"/>
    <w:rsid w:val="00E61765"/>
    <w:rsid w:val="00E63CA9"/>
    <w:rsid w:val="00E65A28"/>
    <w:rsid w:val="00E65B20"/>
    <w:rsid w:val="00E6786F"/>
    <w:rsid w:val="00E67A41"/>
    <w:rsid w:val="00E67E70"/>
    <w:rsid w:val="00E73226"/>
    <w:rsid w:val="00E756DD"/>
    <w:rsid w:val="00E76536"/>
    <w:rsid w:val="00E806BE"/>
    <w:rsid w:val="00E80817"/>
    <w:rsid w:val="00E83D53"/>
    <w:rsid w:val="00E841AB"/>
    <w:rsid w:val="00E868DE"/>
    <w:rsid w:val="00E92F56"/>
    <w:rsid w:val="00E95E9D"/>
    <w:rsid w:val="00EA0F8A"/>
    <w:rsid w:val="00EA1FAE"/>
    <w:rsid w:val="00EA27D6"/>
    <w:rsid w:val="00EA7CA8"/>
    <w:rsid w:val="00EB26F0"/>
    <w:rsid w:val="00EB48A8"/>
    <w:rsid w:val="00EB55B7"/>
    <w:rsid w:val="00EB6A0B"/>
    <w:rsid w:val="00EB7801"/>
    <w:rsid w:val="00EB7AB2"/>
    <w:rsid w:val="00EC0E7C"/>
    <w:rsid w:val="00EC1F50"/>
    <w:rsid w:val="00EC756D"/>
    <w:rsid w:val="00EC7CCA"/>
    <w:rsid w:val="00ED01E6"/>
    <w:rsid w:val="00ED062A"/>
    <w:rsid w:val="00ED079F"/>
    <w:rsid w:val="00ED0C65"/>
    <w:rsid w:val="00ED1C89"/>
    <w:rsid w:val="00ED2017"/>
    <w:rsid w:val="00ED356B"/>
    <w:rsid w:val="00ED3FA1"/>
    <w:rsid w:val="00ED414B"/>
    <w:rsid w:val="00ED44C0"/>
    <w:rsid w:val="00EE17D5"/>
    <w:rsid w:val="00EE23D1"/>
    <w:rsid w:val="00EE4BDA"/>
    <w:rsid w:val="00EE4E69"/>
    <w:rsid w:val="00EE5802"/>
    <w:rsid w:val="00EE5D4A"/>
    <w:rsid w:val="00EE68C3"/>
    <w:rsid w:val="00EF3732"/>
    <w:rsid w:val="00EF3D90"/>
    <w:rsid w:val="00EF548C"/>
    <w:rsid w:val="00F00DA8"/>
    <w:rsid w:val="00F01447"/>
    <w:rsid w:val="00F12449"/>
    <w:rsid w:val="00F125B5"/>
    <w:rsid w:val="00F14943"/>
    <w:rsid w:val="00F14E24"/>
    <w:rsid w:val="00F16FC7"/>
    <w:rsid w:val="00F21753"/>
    <w:rsid w:val="00F21DE7"/>
    <w:rsid w:val="00F31A06"/>
    <w:rsid w:val="00F32CCE"/>
    <w:rsid w:val="00F3533A"/>
    <w:rsid w:val="00F40AA5"/>
    <w:rsid w:val="00F42E95"/>
    <w:rsid w:val="00F43920"/>
    <w:rsid w:val="00F464AA"/>
    <w:rsid w:val="00F50329"/>
    <w:rsid w:val="00F50EF7"/>
    <w:rsid w:val="00F51764"/>
    <w:rsid w:val="00F51CC6"/>
    <w:rsid w:val="00F562F3"/>
    <w:rsid w:val="00F56A5F"/>
    <w:rsid w:val="00F57268"/>
    <w:rsid w:val="00F60268"/>
    <w:rsid w:val="00F61614"/>
    <w:rsid w:val="00F62DE9"/>
    <w:rsid w:val="00F6360D"/>
    <w:rsid w:val="00F658F0"/>
    <w:rsid w:val="00F6745F"/>
    <w:rsid w:val="00F701B5"/>
    <w:rsid w:val="00F70875"/>
    <w:rsid w:val="00F71039"/>
    <w:rsid w:val="00F71C21"/>
    <w:rsid w:val="00F721A0"/>
    <w:rsid w:val="00F7307A"/>
    <w:rsid w:val="00F731CC"/>
    <w:rsid w:val="00F758E8"/>
    <w:rsid w:val="00F81E57"/>
    <w:rsid w:val="00F836D9"/>
    <w:rsid w:val="00F83729"/>
    <w:rsid w:val="00F84852"/>
    <w:rsid w:val="00F84980"/>
    <w:rsid w:val="00F852AE"/>
    <w:rsid w:val="00F8628A"/>
    <w:rsid w:val="00F86D39"/>
    <w:rsid w:val="00F911E0"/>
    <w:rsid w:val="00F91E20"/>
    <w:rsid w:val="00F92788"/>
    <w:rsid w:val="00F9356C"/>
    <w:rsid w:val="00FA3151"/>
    <w:rsid w:val="00FA318F"/>
    <w:rsid w:val="00FA4A0D"/>
    <w:rsid w:val="00FA6E98"/>
    <w:rsid w:val="00FB0CC9"/>
    <w:rsid w:val="00FB1AFE"/>
    <w:rsid w:val="00FB1E19"/>
    <w:rsid w:val="00FB5E23"/>
    <w:rsid w:val="00FC1CE3"/>
    <w:rsid w:val="00FC2EC2"/>
    <w:rsid w:val="00FC3144"/>
    <w:rsid w:val="00FC31A7"/>
    <w:rsid w:val="00FC5DAF"/>
    <w:rsid w:val="00FC77CE"/>
    <w:rsid w:val="00FD0D07"/>
    <w:rsid w:val="00FD0E00"/>
    <w:rsid w:val="00FD54A5"/>
    <w:rsid w:val="00FD7B14"/>
    <w:rsid w:val="00FE2C15"/>
    <w:rsid w:val="00FE456A"/>
    <w:rsid w:val="00FE69CF"/>
    <w:rsid w:val="00FF1489"/>
    <w:rsid w:val="00FF2A58"/>
    <w:rsid w:val="00FF3385"/>
    <w:rsid w:val="00FF6FC3"/>
    <w:rsid w:val="00FF72E5"/>
    <w:rsid w:val="00FF746F"/>
  </w:rsids>
  <m:mathPr>
    <m:mathFont m:val="Cambria Math"/>
    <m:brkBin m:val="before"/>
    <m:brkBinSub m:val="--"/>
    <m:smallFrac/>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76371C72"/>
  <w15:docId w15:val="{28F38643-A6A0-49C0-B6E7-93750C437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Univers 55" w:eastAsia="Times New Roman" w:hAnsi="Univers 55" w:cs="Times New Roman"/>
        <w:sz w:val="22"/>
        <w:szCs w:val="22"/>
        <w:lang w:val="en-US" w:eastAsia="en-US" w:bidi="ar-SA"/>
      </w:rPr>
    </w:rPrDefault>
    <w:pPrDefault>
      <w:pPr>
        <w:spacing w:before="240" w:line="260" w:lineRule="exact"/>
        <w:ind w:left="113" w:right="113"/>
      </w:pPr>
    </w:pPrDefault>
  </w:docDefaults>
  <w:latentStyles w:defLockedState="0" w:defUIPriority="20" w:defSemiHidden="0" w:defUnhideWhenUsed="0" w:defQFormat="0" w:count="371">
    <w:lsdException w:name="Normal" w:uiPriority="0" w:qFormat="1"/>
    <w:lsdException w:name="heading 1" w:uiPriority="2" w:qFormat="1"/>
    <w:lsdException w:name="heading 2" w:semiHidden="1" w:uiPriority="4" w:unhideWhenUsed="1" w:qFormat="1"/>
    <w:lsdException w:name="heading 3" w:semiHidden="1" w:uiPriority="5" w:unhideWhenUsed="1" w:qFormat="1"/>
    <w:lsdException w:name="heading 4" w:semiHidden="1" w:uiPriority="6" w:unhideWhenUsed="1" w:qFormat="1"/>
    <w:lsdException w:name="heading 5" w:semiHidden="1" w:uiPriority="7" w:unhideWhenUsed="1" w:qFormat="1"/>
    <w:lsdException w:name="heading 6" w:semiHidden="1" w:uiPriority="8"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49" w:unhideWhenUsed="1"/>
    <w:lsdException w:name="toa heading" w:semiHidden="1" w:unhideWhenUsed="1"/>
    <w:lsdException w:name="List" w:semiHidden="1" w:unhideWhenUsed="1"/>
    <w:lsdException w:name="List Bullet" w:semiHidden="1" w:uiPriority="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iPriority="99"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0"/>
    <w:lsdException w:name="Table Theme" w:semiHidden="1" w:uiPriority="0"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4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E157AC"/>
    <w:pPr>
      <w:spacing w:before="0"/>
      <w:ind w:left="0" w:right="0"/>
    </w:pPr>
    <w:rPr>
      <w:rFonts w:asciiTheme="minorHAnsi" w:hAnsiTheme="minorHAnsi"/>
      <w:sz w:val="19"/>
      <w:szCs w:val="24"/>
      <w:lang w:val="nl-NL"/>
    </w:rPr>
  </w:style>
  <w:style w:type="paragraph" w:styleId="Kop1">
    <w:name w:val="heading 1"/>
    <w:basedOn w:val="Standaard"/>
    <w:next w:val="Standaard"/>
    <w:link w:val="Kop1Char"/>
    <w:uiPriority w:val="2"/>
    <w:qFormat/>
    <w:rsid w:val="006E72BC"/>
    <w:pPr>
      <w:keepNext/>
      <w:keepLines/>
      <w:pageBreakBefore/>
      <w:numPr>
        <w:numId w:val="3"/>
      </w:numPr>
      <w:tabs>
        <w:tab w:val="left" w:pos="2495"/>
        <w:tab w:val="left" w:pos="4990"/>
        <w:tab w:val="left" w:pos="7484"/>
      </w:tabs>
      <w:spacing w:after="240" w:line="960" w:lineRule="exact"/>
      <w:ind w:left="623"/>
      <w:outlineLvl w:val="0"/>
    </w:pPr>
    <w:rPr>
      <w:rFonts w:eastAsiaTheme="majorEastAsia" w:cstheme="majorBidi"/>
      <w:bCs/>
      <w:color w:val="0098D8"/>
      <w:sz w:val="88"/>
      <w:szCs w:val="28"/>
    </w:rPr>
  </w:style>
  <w:style w:type="paragraph" w:styleId="Kop2">
    <w:name w:val="heading 2"/>
    <w:basedOn w:val="Standaard"/>
    <w:next w:val="Standaard"/>
    <w:link w:val="Kop2Char"/>
    <w:uiPriority w:val="4"/>
    <w:qFormat/>
    <w:rsid w:val="00640B04"/>
    <w:pPr>
      <w:keepNext/>
      <w:keepLines/>
      <w:numPr>
        <w:ilvl w:val="1"/>
        <w:numId w:val="3"/>
      </w:numPr>
      <w:spacing w:after="120"/>
      <w:outlineLvl w:val="1"/>
    </w:pPr>
    <w:rPr>
      <w:rFonts w:ascii="Univers LT Pro 55" w:eastAsiaTheme="majorEastAsia" w:hAnsi="Univers LT Pro 55" w:cstheme="majorBidi"/>
      <w:b/>
      <w:bCs/>
      <w:color w:val="0098D8"/>
      <w:sz w:val="22"/>
      <w:szCs w:val="26"/>
    </w:rPr>
  </w:style>
  <w:style w:type="paragraph" w:styleId="Kop3">
    <w:name w:val="heading 3"/>
    <w:basedOn w:val="Standaard"/>
    <w:next w:val="Standaard"/>
    <w:link w:val="Kop3Char"/>
    <w:uiPriority w:val="5"/>
    <w:qFormat/>
    <w:rsid w:val="00640B04"/>
    <w:pPr>
      <w:keepNext/>
      <w:keepLines/>
      <w:numPr>
        <w:ilvl w:val="2"/>
        <w:numId w:val="3"/>
      </w:numPr>
      <w:spacing w:after="120"/>
      <w:outlineLvl w:val="2"/>
    </w:pPr>
    <w:rPr>
      <w:rFonts w:ascii="Univers LT Pro 55" w:eastAsiaTheme="majorEastAsia" w:hAnsi="Univers LT Pro 55" w:cstheme="majorBidi"/>
      <w:b/>
      <w:bCs/>
      <w:color w:val="0098D8"/>
    </w:rPr>
  </w:style>
  <w:style w:type="paragraph" w:styleId="Kop4">
    <w:name w:val="heading 4"/>
    <w:basedOn w:val="Standaard"/>
    <w:next w:val="Standaard"/>
    <w:link w:val="Kop4Char"/>
    <w:uiPriority w:val="6"/>
    <w:qFormat/>
    <w:rsid w:val="00640B04"/>
    <w:pPr>
      <w:keepNext/>
      <w:keepLines/>
      <w:outlineLvl w:val="3"/>
    </w:pPr>
    <w:rPr>
      <w:rFonts w:ascii="Univers LT Pro 55" w:eastAsiaTheme="majorEastAsia" w:hAnsi="Univers LT Pro 55" w:cstheme="majorBidi"/>
      <w:b/>
      <w:bCs/>
      <w:iCs/>
      <w:color w:val="0098D8"/>
    </w:rPr>
  </w:style>
  <w:style w:type="paragraph" w:styleId="Kop5">
    <w:name w:val="heading 5"/>
    <w:basedOn w:val="Standaard"/>
    <w:next w:val="Standaard"/>
    <w:link w:val="Kop5Char"/>
    <w:uiPriority w:val="7"/>
    <w:qFormat/>
    <w:rsid w:val="009A4305"/>
    <w:pPr>
      <w:keepNext/>
      <w:keepLines/>
      <w:numPr>
        <w:ilvl w:val="4"/>
        <w:numId w:val="3"/>
      </w:numPr>
      <w:spacing w:before="200"/>
      <w:outlineLvl w:val="4"/>
    </w:pPr>
    <w:rPr>
      <w:rFonts w:ascii="Univers LT Pro 57 Condensed" w:eastAsiaTheme="majorEastAsia" w:hAnsi="Univers LT Pro 57 Condensed" w:cstheme="majorBidi"/>
      <w:b/>
      <w:color w:val="6E6E6E"/>
    </w:rPr>
  </w:style>
  <w:style w:type="paragraph" w:styleId="Kop6">
    <w:name w:val="heading 6"/>
    <w:basedOn w:val="Standaard"/>
    <w:next w:val="Standaard"/>
    <w:link w:val="Kop6Char"/>
    <w:uiPriority w:val="8"/>
    <w:qFormat/>
    <w:rsid w:val="00827C91"/>
    <w:pPr>
      <w:keepNext/>
      <w:keepLines/>
      <w:numPr>
        <w:ilvl w:val="5"/>
        <w:numId w:val="3"/>
      </w:numPr>
      <w:spacing w:before="200"/>
      <w:outlineLvl w:val="5"/>
    </w:pPr>
    <w:rPr>
      <w:rFonts w:eastAsiaTheme="majorEastAsia" w:cstheme="majorBidi"/>
      <w:i/>
      <w:iCs/>
      <w:color w:val="003951" w:themeColor="accent1" w:themeShade="7F"/>
      <w:sz w:val="15"/>
    </w:rPr>
  </w:style>
  <w:style w:type="paragraph" w:styleId="Kop7">
    <w:name w:val="heading 7"/>
    <w:basedOn w:val="Standaard"/>
    <w:next w:val="Standaard"/>
    <w:link w:val="Kop7Char"/>
    <w:uiPriority w:val="20"/>
    <w:semiHidden/>
    <w:unhideWhenUsed/>
    <w:qFormat/>
    <w:rsid w:val="00827C9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20"/>
    <w:semiHidden/>
    <w:unhideWhenUsed/>
    <w:qFormat/>
    <w:rsid w:val="00827C9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20"/>
    <w:semiHidden/>
    <w:unhideWhenUsed/>
    <w:qFormat/>
    <w:rsid w:val="00827C9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2"/>
    <w:rsid w:val="006E72BC"/>
    <w:rPr>
      <w:rFonts w:asciiTheme="minorHAnsi" w:eastAsiaTheme="majorEastAsia" w:hAnsiTheme="minorHAnsi" w:cstheme="majorBidi"/>
      <w:bCs/>
      <w:color w:val="0098D8"/>
      <w:sz w:val="88"/>
      <w:szCs w:val="28"/>
      <w:lang w:val="nl-NL"/>
    </w:rPr>
  </w:style>
  <w:style w:type="character" w:customStyle="1" w:styleId="Kop2Char">
    <w:name w:val="Kop 2 Char"/>
    <w:basedOn w:val="Standaardalinea-lettertype"/>
    <w:link w:val="Kop2"/>
    <w:uiPriority w:val="4"/>
    <w:rsid w:val="00640B04"/>
    <w:rPr>
      <w:rFonts w:ascii="Univers LT Pro 55" w:eastAsiaTheme="majorEastAsia" w:hAnsi="Univers LT Pro 55" w:cstheme="majorBidi"/>
      <w:b/>
      <w:bCs/>
      <w:color w:val="0098D8"/>
      <w:szCs w:val="26"/>
      <w:lang w:val="nl-NL"/>
    </w:rPr>
  </w:style>
  <w:style w:type="character" w:customStyle="1" w:styleId="Kop3Char">
    <w:name w:val="Kop 3 Char"/>
    <w:basedOn w:val="Standaardalinea-lettertype"/>
    <w:link w:val="Kop3"/>
    <w:uiPriority w:val="5"/>
    <w:rsid w:val="00640B04"/>
    <w:rPr>
      <w:rFonts w:ascii="Univers LT Pro 55" w:eastAsiaTheme="majorEastAsia" w:hAnsi="Univers LT Pro 55" w:cstheme="majorBidi"/>
      <w:b/>
      <w:bCs/>
      <w:color w:val="0098D8"/>
      <w:sz w:val="19"/>
      <w:szCs w:val="24"/>
      <w:lang w:val="nl-NL"/>
    </w:rPr>
  </w:style>
  <w:style w:type="character" w:customStyle="1" w:styleId="Kop4Char">
    <w:name w:val="Kop 4 Char"/>
    <w:basedOn w:val="Standaardalinea-lettertype"/>
    <w:link w:val="Kop4"/>
    <w:uiPriority w:val="6"/>
    <w:rsid w:val="00640B04"/>
    <w:rPr>
      <w:rFonts w:ascii="Univers LT Pro 55" w:eastAsiaTheme="majorEastAsia" w:hAnsi="Univers LT Pro 55" w:cstheme="majorBidi"/>
      <w:b/>
      <w:bCs/>
      <w:iCs/>
      <w:color w:val="0098D8"/>
      <w:sz w:val="19"/>
      <w:szCs w:val="24"/>
      <w:lang w:val="nl-NL"/>
    </w:rPr>
  </w:style>
  <w:style w:type="character" w:customStyle="1" w:styleId="Kop5Char">
    <w:name w:val="Kop 5 Char"/>
    <w:basedOn w:val="Standaardalinea-lettertype"/>
    <w:link w:val="Kop5"/>
    <w:uiPriority w:val="7"/>
    <w:rsid w:val="002301EF"/>
    <w:rPr>
      <w:rFonts w:ascii="Univers LT Pro 57 Condensed" w:eastAsiaTheme="majorEastAsia" w:hAnsi="Univers LT Pro 57 Condensed" w:cstheme="majorBidi"/>
      <w:b/>
      <w:color w:val="6E6E6E"/>
      <w:sz w:val="19"/>
      <w:szCs w:val="24"/>
      <w:lang w:val="nl-NL"/>
    </w:rPr>
  </w:style>
  <w:style w:type="character" w:customStyle="1" w:styleId="Kop6Char">
    <w:name w:val="Kop 6 Char"/>
    <w:basedOn w:val="Standaardalinea-lettertype"/>
    <w:link w:val="Kop6"/>
    <w:uiPriority w:val="8"/>
    <w:rsid w:val="002301EF"/>
    <w:rPr>
      <w:rFonts w:asciiTheme="minorHAnsi" w:eastAsiaTheme="majorEastAsia" w:hAnsiTheme="minorHAnsi" w:cstheme="majorBidi"/>
      <w:i/>
      <w:iCs/>
      <w:color w:val="003951" w:themeColor="accent1" w:themeShade="7F"/>
      <w:sz w:val="15"/>
      <w:szCs w:val="24"/>
      <w:lang w:val="nl-NL"/>
    </w:rPr>
  </w:style>
  <w:style w:type="paragraph" w:customStyle="1" w:styleId="STECstippellijn">
    <w:name w:val="STEC stippellijn"/>
    <w:basedOn w:val="Standaard"/>
    <w:uiPriority w:val="20"/>
    <w:semiHidden/>
    <w:qFormat/>
    <w:rsid w:val="00827C91"/>
    <w:pPr>
      <w:tabs>
        <w:tab w:val="left" w:pos="340"/>
      </w:tabs>
      <w:suppressAutoHyphens/>
      <w:autoSpaceDE w:val="0"/>
      <w:autoSpaceDN w:val="0"/>
      <w:adjustRightInd w:val="0"/>
      <w:spacing w:line="240" w:lineRule="atLeast"/>
      <w:textAlignment w:val="center"/>
    </w:pPr>
    <w:rPr>
      <w:rFonts w:cs="Univers"/>
      <w:color w:val="0197DF" w:themeColor="text2"/>
      <w:szCs w:val="19"/>
    </w:rPr>
  </w:style>
  <w:style w:type="paragraph" w:styleId="Lijstopsomteken">
    <w:name w:val="List Bullet"/>
    <w:basedOn w:val="Standaard"/>
    <w:uiPriority w:val="9"/>
    <w:rsid w:val="003E2299"/>
    <w:pPr>
      <w:numPr>
        <w:numId w:val="2"/>
      </w:numPr>
      <w:tabs>
        <w:tab w:val="left" w:pos="397"/>
      </w:tabs>
      <w:contextualSpacing/>
    </w:pPr>
  </w:style>
  <w:style w:type="paragraph" w:customStyle="1" w:styleId="Highlight">
    <w:name w:val="Highlight"/>
    <w:basedOn w:val="Standaard"/>
    <w:uiPriority w:val="20"/>
    <w:semiHidden/>
    <w:qFormat/>
    <w:rsid w:val="00827C91"/>
    <w:pPr>
      <w:spacing w:before="238" w:after="238"/>
      <w:ind w:left="238" w:right="238"/>
      <w:contextualSpacing/>
    </w:pPr>
    <w:rPr>
      <w:color w:val="0197DF" w:themeColor="text2"/>
      <w:sz w:val="22"/>
    </w:rPr>
  </w:style>
  <w:style w:type="paragraph" w:customStyle="1" w:styleId="Kadertitel">
    <w:name w:val="Kader titel"/>
    <w:basedOn w:val="Kadertekst"/>
    <w:next w:val="Kadertekst"/>
    <w:uiPriority w:val="12"/>
    <w:qFormat/>
    <w:rsid w:val="00732DB1"/>
    <w:pPr>
      <w:spacing w:before="120" w:after="120"/>
    </w:pPr>
    <w:rPr>
      <w:caps/>
    </w:rPr>
  </w:style>
  <w:style w:type="paragraph" w:customStyle="1" w:styleId="Kadertekst">
    <w:name w:val="Kader tekst"/>
    <w:basedOn w:val="Standaard"/>
    <w:uiPriority w:val="11"/>
    <w:qFormat/>
    <w:rsid w:val="00C11B9C"/>
    <w:pPr>
      <w:keepLines/>
      <w:pBdr>
        <w:top w:val="single" w:sz="6" w:space="6" w:color="0098D8"/>
        <w:left w:val="single" w:sz="6" w:space="4" w:color="0098D8"/>
        <w:bottom w:val="single" w:sz="6" w:space="6" w:color="0098D8"/>
        <w:right w:val="single" w:sz="6" w:space="4" w:color="0098D8"/>
      </w:pBdr>
      <w:ind w:left="113"/>
    </w:pPr>
    <w:rPr>
      <w:color w:val="0098D8"/>
    </w:rPr>
  </w:style>
  <w:style w:type="paragraph" w:styleId="Tekstzonderopmaak">
    <w:name w:val="Plain Text"/>
    <w:basedOn w:val="Standaard"/>
    <w:link w:val="TekstzonderopmaakChar"/>
    <w:uiPriority w:val="20"/>
    <w:semiHidden/>
    <w:rsid w:val="00827C91"/>
    <w:pPr>
      <w:spacing w:line="240" w:lineRule="auto"/>
    </w:pPr>
    <w:rPr>
      <w:sz w:val="21"/>
      <w:szCs w:val="21"/>
    </w:rPr>
  </w:style>
  <w:style w:type="character" w:customStyle="1" w:styleId="TekstzonderopmaakChar">
    <w:name w:val="Tekst zonder opmaak Char"/>
    <w:basedOn w:val="Standaardalinea-lettertype"/>
    <w:link w:val="Tekstzonderopmaak"/>
    <w:uiPriority w:val="20"/>
    <w:semiHidden/>
    <w:rsid w:val="00B15392"/>
    <w:rPr>
      <w:rFonts w:asciiTheme="minorHAnsi" w:hAnsiTheme="minorHAnsi"/>
      <w:sz w:val="21"/>
      <w:szCs w:val="21"/>
      <w:lang w:val="nl-NL"/>
    </w:rPr>
  </w:style>
  <w:style w:type="paragraph" w:styleId="Voettekst">
    <w:name w:val="footer"/>
    <w:basedOn w:val="Standaard"/>
    <w:link w:val="VoettekstChar"/>
    <w:uiPriority w:val="20"/>
    <w:semiHidden/>
    <w:rsid w:val="00D63668"/>
    <w:pPr>
      <w:tabs>
        <w:tab w:val="center" w:pos="4680"/>
        <w:tab w:val="right" w:pos="9360"/>
      </w:tabs>
      <w:spacing w:line="240" w:lineRule="auto"/>
    </w:pPr>
    <w:rPr>
      <w:sz w:val="18"/>
    </w:rPr>
  </w:style>
  <w:style w:type="character" w:customStyle="1" w:styleId="VoettekstChar">
    <w:name w:val="Voettekst Char"/>
    <w:basedOn w:val="Standaardalinea-lettertype"/>
    <w:link w:val="Voettekst"/>
    <w:uiPriority w:val="20"/>
    <w:semiHidden/>
    <w:rsid w:val="00735387"/>
    <w:rPr>
      <w:rFonts w:asciiTheme="minorHAnsi" w:hAnsiTheme="minorHAnsi"/>
      <w:sz w:val="18"/>
      <w:szCs w:val="24"/>
      <w:lang w:val="nl-NL"/>
    </w:rPr>
  </w:style>
  <w:style w:type="paragraph" w:customStyle="1" w:styleId="STECpaginaheaderlogo">
    <w:name w:val="*STEC pagina header logo"/>
    <w:uiPriority w:val="19"/>
    <w:semiHidden/>
    <w:locked/>
    <w:rsid w:val="00827C91"/>
    <w:pPr>
      <w:spacing w:before="0" w:line="200" w:lineRule="exact"/>
      <w:ind w:left="0" w:right="0"/>
    </w:pPr>
    <w:rPr>
      <w:rFonts w:asciiTheme="minorHAnsi" w:hAnsiTheme="minorHAnsi"/>
      <w:b/>
      <w:color w:val="0098D8"/>
      <w:szCs w:val="24"/>
      <w:lang w:val="nl-NL"/>
    </w:rPr>
  </w:style>
  <w:style w:type="paragraph" w:styleId="Ballontekst">
    <w:name w:val="Balloon Text"/>
    <w:basedOn w:val="Standaard"/>
    <w:link w:val="BallontekstChar"/>
    <w:uiPriority w:val="20"/>
    <w:semiHidden/>
    <w:rsid w:val="00827C91"/>
    <w:pPr>
      <w:spacing w:line="240" w:lineRule="auto"/>
    </w:pPr>
    <w:rPr>
      <w:rFonts w:cs="Tahoma"/>
      <w:sz w:val="16"/>
      <w:szCs w:val="16"/>
    </w:rPr>
  </w:style>
  <w:style w:type="character" w:customStyle="1" w:styleId="BallontekstChar">
    <w:name w:val="Ballontekst Char"/>
    <w:basedOn w:val="Standaardalinea-lettertype"/>
    <w:link w:val="Ballontekst"/>
    <w:uiPriority w:val="20"/>
    <w:semiHidden/>
    <w:rsid w:val="002B64F2"/>
    <w:rPr>
      <w:rFonts w:asciiTheme="minorHAnsi" w:hAnsiTheme="minorHAnsi" w:cs="Tahoma"/>
      <w:sz w:val="16"/>
      <w:szCs w:val="16"/>
      <w:lang w:val="nl-NL"/>
    </w:rPr>
  </w:style>
  <w:style w:type="paragraph" w:customStyle="1" w:styleId="STECpaginaheaderTitel">
    <w:name w:val="*STEC pagina header Titel"/>
    <w:uiPriority w:val="19"/>
    <w:semiHidden/>
    <w:locked/>
    <w:rsid w:val="00827C91"/>
    <w:pPr>
      <w:spacing w:before="0" w:line="200" w:lineRule="exact"/>
      <w:ind w:left="0" w:right="0"/>
    </w:pPr>
    <w:rPr>
      <w:rFonts w:asciiTheme="minorHAnsi" w:hAnsiTheme="minorHAnsi"/>
      <w:color w:val="0098D8"/>
      <w:sz w:val="14"/>
      <w:szCs w:val="24"/>
      <w:lang w:val="nl-NL"/>
    </w:rPr>
  </w:style>
  <w:style w:type="character" w:styleId="Tekstvantijdelijkeaanduiding">
    <w:name w:val="Placeholder Text"/>
    <w:basedOn w:val="Standaardalinea-lettertype"/>
    <w:uiPriority w:val="99"/>
    <w:semiHidden/>
    <w:rsid w:val="00827C91"/>
    <w:rPr>
      <w:color w:val="808080"/>
    </w:rPr>
  </w:style>
  <w:style w:type="paragraph" w:customStyle="1" w:styleId="STECpaginaheadernummer">
    <w:name w:val="*STEC pagina header nummer"/>
    <w:basedOn w:val="STECpaginaheaderTitel"/>
    <w:uiPriority w:val="19"/>
    <w:semiHidden/>
    <w:locked/>
    <w:rsid w:val="00165AA7"/>
    <w:pPr>
      <w:jc w:val="right"/>
    </w:pPr>
    <w:rPr>
      <w:sz w:val="19"/>
    </w:rPr>
  </w:style>
  <w:style w:type="paragraph" w:styleId="Geenafstand">
    <w:name w:val="No Spacing"/>
    <w:link w:val="GeenafstandChar"/>
    <w:uiPriority w:val="1"/>
    <w:qFormat/>
    <w:rsid w:val="00827C91"/>
    <w:pPr>
      <w:spacing w:before="0" w:line="240" w:lineRule="auto"/>
      <w:ind w:left="0" w:right="0"/>
    </w:pPr>
    <w:rPr>
      <w:rFonts w:ascii="Univers" w:eastAsiaTheme="minorEastAsia" w:hAnsi="Univers" w:cstheme="minorBidi"/>
      <w:sz w:val="19"/>
      <w:szCs w:val="24"/>
      <w:lang w:val="nl-NL"/>
    </w:rPr>
  </w:style>
  <w:style w:type="character" w:customStyle="1" w:styleId="GeenafstandChar">
    <w:name w:val="Geen afstand Char"/>
    <w:basedOn w:val="Standaardalinea-lettertype"/>
    <w:link w:val="Geenafstand"/>
    <w:uiPriority w:val="49"/>
    <w:semiHidden/>
    <w:rsid w:val="00B15392"/>
    <w:rPr>
      <w:rFonts w:ascii="Univers" w:eastAsiaTheme="minorEastAsia" w:hAnsi="Univers" w:cstheme="minorBidi"/>
      <w:sz w:val="19"/>
      <w:szCs w:val="24"/>
      <w:lang w:val="nl-NL"/>
    </w:rPr>
  </w:style>
  <w:style w:type="paragraph" w:styleId="Documentstructuur">
    <w:name w:val="Document Map"/>
    <w:basedOn w:val="Standaard"/>
    <w:link w:val="DocumentstructuurChar"/>
    <w:uiPriority w:val="20"/>
    <w:semiHidden/>
    <w:rsid w:val="00827C91"/>
    <w:pPr>
      <w:spacing w:line="240" w:lineRule="auto"/>
    </w:pPr>
    <w:rPr>
      <w:rFonts w:cs="Tahoma"/>
      <w:sz w:val="16"/>
      <w:szCs w:val="16"/>
    </w:rPr>
  </w:style>
  <w:style w:type="character" w:customStyle="1" w:styleId="DocumentstructuurChar">
    <w:name w:val="Documentstructuur Char"/>
    <w:basedOn w:val="Standaardalinea-lettertype"/>
    <w:link w:val="Documentstructuur"/>
    <w:uiPriority w:val="20"/>
    <w:semiHidden/>
    <w:rsid w:val="002B64F2"/>
    <w:rPr>
      <w:rFonts w:asciiTheme="minorHAnsi" w:hAnsiTheme="minorHAnsi" w:cs="Tahoma"/>
      <w:sz w:val="16"/>
      <w:szCs w:val="16"/>
      <w:lang w:val="nl-NL"/>
    </w:rPr>
  </w:style>
  <w:style w:type="paragraph" w:customStyle="1" w:styleId="Tabelofgrafiekinvoegen">
    <w:name w:val="Tabel of grafiek invoegen"/>
    <w:basedOn w:val="Standaard"/>
    <w:link w:val="TabelofgrafiekinvoegenChar"/>
    <w:uiPriority w:val="14"/>
    <w:qFormat/>
    <w:rsid w:val="006E6E7E"/>
    <w:pPr>
      <w:spacing w:line="240" w:lineRule="auto"/>
    </w:pPr>
    <w:rPr>
      <w:rFonts w:ascii="Univers LT Pro 57 Condensed" w:hAnsi="Univers LT Pro 57 Condensed"/>
      <w:noProof/>
      <w:sz w:val="18"/>
      <w:lang w:val="en-US"/>
    </w:rPr>
  </w:style>
  <w:style w:type="paragraph" w:styleId="Berichtkop">
    <w:name w:val="Message Header"/>
    <w:basedOn w:val="Standaard"/>
    <w:link w:val="BerichtkopChar"/>
    <w:uiPriority w:val="20"/>
    <w:semiHidden/>
    <w:rsid w:val="00827C91"/>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eastAsiaTheme="majorEastAsia" w:cstheme="majorBidi"/>
      <w:sz w:val="24"/>
    </w:rPr>
  </w:style>
  <w:style w:type="character" w:customStyle="1" w:styleId="BerichtkopChar">
    <w:name w:val="Berichtkop Char"/>
    <w:basedOn w:val="Standaardalinea-lettertype"/>
    <w:link w:val="Berichtkop"/>
    <w:uiPriority w:val="20"/>
    <w:semiHidden/>
    <w:rsid w:val="002B64F2"/>
    <w:rPr>
      <w:rFonts w:asciiTheme="minorHAnsi" w:eastAsiaTheme="majorEastAsia" w:hAnsiTheme="minorHAnsi" w:cstheme="majorBidi"/>
      <w:sz w:val="24"/>
      <w:szCs w:val="24"/>
      <w:shd w:val="pct20" w:color="auto" w:fill="auto"/>
      <w:lang w:val="nl-NL"/>
    </w:rPr>
  </w:style>
  <w:style w:type="table" w:customStyle="1" w:styleId="STECTabel">
    <w:name w:val="STEC Tabel"/>
    <w:basedOn w:val="Standaardtabel"/>
    <w:rsid w:val="00ED1C89"/>
    <w:pPr>
      <w:spacing w:before="0" w:line="240" w:lineRule="auto"/>
      <w:ind w:left="0" w:right="0"/>
    </w:pPr>
    <w:rPr>
      <w:rFonts w:ascii="Univers LT Pro 57 Condensed" w:hAnsi="Univers LT Pro 57 Condensed"/>
      <w:sz w:val="19"/>
    </w:rPr>
    <w:tblPr>
      <w:tblStyleRowBandSize w:val="1"/>
      <w:tblStyleColBandSize w:val="1"/>
      <w:tblInd w:w="113" w:type="dxa"/>
      <w:tblBorders>
        <w:top w:val="single" w:sz="4" w:space="0" w:color="8CD9FE" w:themeColor="text2" w:themeTint="66"/>
        <w:left w:val="single" w:sz="4" w:space="0" w:color="8CD9FE" w:themeColor="text2" w:themeTint="66"/>
        <w:bottom w:val="single" w:sz="4" w:space="0" w:color="8CD9FE" w:themeColor="text2" w:themeTint="66"/>
        <w:right w:val="single" w:sz="4" w:space="0" w:color="8CD9FE" w:themeColor="text2" w:themeTint="66"/>
        <w:insideH w:val="single" w:sz="4" w:space="0" w:color="8CD9FE" w:themeColor="text2" w:themeTint="66"/>
        <w:insideV w:val="single" w:sz="4" w:space="0" w:color="8CD9FE" w:themeColor="text2" w:themeTint="66"/>
      </w:tblBorders>
    </w:tblPr>
    <w:trPr>
      <w:cantSplit/>
    </w:trPr>
    <w:tcPr>
      <w:shd w:val="clear" w:color="auto" w:fill="FFFFFF" w:themeFill="background1"/>
    </w:tcPr>
    <w:tblStylePr w:type="firstRow">
      <w:pPr>
        <w:jc w:val="left"/>
      </w:pPr>
      <w:rPr>
        <w:rFonts w:ascii="Univers" w:hAnsi="Univers"/>
        <w:b/>
        <w:i w:val="0"/>
        <w:color w:val="FFFFFF" w:themeColor="background2"/>
        <w:sz w:val="19"/>
      </w:rPr>
      <w:tblPr/>
      <w:tcPr>
        <w:shd w:val="clear" w:color="auto" w:fill="8CD9FE" w:themeFill="text2" w:themeFillTint="66"/>
      </w:tcPr>
    </w:tblStylePr>
    <w:tblStylePr w:type="lastRow">
      <w:rPr>
        <w:rFonts w:ascii="Univers" w:hAnsi="Univers"/>
        <w:b w:val="0"/>
        <w:color w:val="0075A4" w:themeColor="accent1"/>
        <w:sz w:val="19"/>
      </w:rPr>
      <w:tblPr/>
      <w:tcPr>
        <w:tcBorders>
          <w:top w:val="single" w:sz="4" w:space="0" w:color="0197DF" w:themeColor="text2"/>
          <w:left w:val="single" w:sz="4" w:space="0" w:color="0197DF" w:themeColor="text2"/>
          <w:bottom w:val="single" w:sz="4" w:space="0" w:color="0197DF" w:themeColor="text2"/>
          <w:right w:val="single" w:sz="4" w:space="0" w:color="0197DF" w:themeColor="text2"/>
          <w:insideH w:val="single" w:sz="4" w:space="0" w:color="0197DF" w:themeColor="text2"/>
          <w:insideV w:val="single" w:sz="4" w:space="0" w:color="0197DF" w:themeColor="text2"/>
          <w:tl2br w:val="nil"/>
          <w:tr2bl w:val="nil"/>
        </w:tcBorders>
        <w:shd w:val="clear" w:color="auto" w:fill="FFFFFF" w:themeFill="background1"/>
      </w:tcPr>
    </w:tblStylePr>
    <w:tblStylePr w:type="firstCol">
      <w:rPr>
        <w:rFonts w:ascii="Univers" w:hAnsi="Univers"/>
        <w:color w:val="0075A4" w:themeColor="accent1"/>
        <w:sz w:val="19"/>
      </w:rPr>
      <w:tblPr/>
      <w:tcPr>
        <w:shd w:val="clear" w:color="auto" w:fill="FFFFFF" w:themeFill="background1"/>
      </w:tcPr>
    </w:tblStylePr>
    <w:tblStylePr w:type="lastCol">
      <w:rPr>
        <w:rFonts w:ascii="Univers" w:hAnsi="Univers"/>
        <w:color w:val="0075A4" w:themeColor="accent1"/>
        <w:sz w:val="19"/>
      </w:rPr>
      <w:tblPr/>
      <w:tcPr>
        <w:shd w:val="clear" w:color="auto" w:fill="FFFFFF" w:themeFill="background1"/>
      </w:tcPr>
    </w:tblStylePr>
    <w:tblStylePr w:type="band1Vert">
      <w:rPr>
        <w:rFonts w:ascii="Univers" w:hAnsi="Univers"/>
        <w:sz w:val="19"/>
      </w:rPr>
    </w:tblStylePr>
    <w:tblStylePr w:type="band2Vert">
      <w:rPr>
        <w:rFonts w:ascii="Univers" w:hAnsi="Univers"/>
        <w:sz w:val="19"/>
      </w:rPr>
      <w:tblPr/>
      <w:tcPr>
        <w:shd w:val="clear" w:color="auto" w:fill="E2F5FE"/>
      </w:tcPr>
    </w:tblStylePr>
    <w:tblStylePr w:type="band1Horz">
      <w:rPr>
        <w:rFonts w:ascii="Univers" w:hAnsi="Univers"/>
        <w:sz w:val="19"/>
      </w:rPr>
      <w:tblPr/>
      <w:tcPr>
        <w:shd w:val="clear" w:color="auto" w:fill="FFFFFF" w:themeFill="background2"/>
      </w:tcPr>
    </w:tblStylePr>
    <w:tblStylePr w:type="band2Horz">
      <w:rPr>
        <w:rFonts w:ascii="Univers" w:hAnsi="Univers"/>
        <w:sz w:val="19"/>
      </w:rPr>
      <w:tblPr/>
      <w:tcPr>
        <w:shd w:val="clear" w:color="auto" w:fill="E2F5FE"/>
      </w:tcPr>
    </w:tblStylePr>
  </w:style>
  <w:style w:type="paragraph" w:styleId="Koptekst">
    <w:name w:val="header"/>
    <w:basedOn w:val="Standaard"/>
    <w:link w:val="KoptekstChar"/>
    <w:uiPriority w:val="99"/>
    <w:semiHidden/>
    <w:rsid w:val="00827C91"/>
    <w:pPr>
      <w:tabs>
        <w:tab w:val="center" w:pos="4680"/>
        <w:tab w:val="right" w:pos="9360"/>
      </w:tabs>
      <w:spacing w:line="240" w:lineRule="auto"/>
    </w:pPr>
  </w:style>
  <w:style w:type="character" w:customStyle="1" w:styleId="KoptekstChar">
    <w:name w:val="Koptekst Char"/>
    <w:basedOn w:val="Standaardalinea-lettertype"/>
    <w:link w:val="Koptekst"/>
    <w:uiPriority w:val="99"/>
    <w:semiHidden/>
    <w:rsid w:val="00B15392"/>
    <w:rPr>
      <w:rFonts w:asciiTheme="minorHAnsi" w:hAnsiTheme="minorHAnsi"/>
      <w:sz w:val="19"/>
      <w:szCs w:val="24"/>
      <w:lang w:val="nl-NL"/>
    </w:rPr>
  </w:style>
  <w:style w:type="table" w:customStyle="1" w:styleId="STECdoorloopschema">
    <w:name w:val="STEC doorloopschema"/>
    <w:basedOn w:val="Standaardtabel"/>
    <w:uiPriority w:val="99"/>
    <w:qFormat/>
    <w:rsid w:val="00827C91"/>
    <w:pPr>
      <w:spacing w:before="0" w:line="240" w:lineRule="auto"/>
      <w:ind w:left="0" w:right="0"/>
    </w:pPr>
    <w:rPr>
      <w:b/>
      <w:color w:val="FFFFFF" w:themeColor="background2"/>
      <w:sz w:val="18"/>
    </w:rPr>
    <w:tblPr>
      <w:tblStyleRowBandSize w:val="1"/>
      <w:tblInd w:w="113" w:type="dxa"/>
    </w:tblPr>
    <w:tcPr>
      <w:shd w:val="clear" w:color="auto" w:fill="FFFFFF" w:themeFill="background2"/>
    </w:tcPr>
    <w:tblStylePr w:type="band1Horz">
      <w:tblPr/>
      <w:tcPr>
        <w:shd w:val="clear" w:color="auto" w:fill="0197DF" w:themeFill="text2"/>
      </w:tcPr>
    </w:tblStylePr>
  </w:style>
  <w:style w:type="paragraph" w:customStyle="1" w:styleId="Tabeltekstlinks">
    <w:name w:val="Tabel tekst links"/>
    <w:basedOn w:val="Standaard"/>
    <w:uiPriority w:val="16"/>
    <w:qFormat/>
    <w:rsid w:val="00735387"/>
    <w:pPr>
      <w:spacing w:line="240" w:lineRule="auto"/>
    </w:pPr>
    <w:rPr>
      <w:rFonts w:ascii="Univers LT Pro 57 Condensed" w:hAnsi="Univers LT Pro 57 Condensed"/>
      <w:sz w:val="18"/>
    </w:rPr>
  </w:style>
  <w:style w:type="paragraph" w:customStyle="1" w:styleId="STECtabelbeeld">
    <w:name w:val="STEC tabelbeeld"/>
    <w:basedOn w:val="Tabelofgrafiekinvoegen"/>
    <w:uiPriority w:val="20"/>
    <w:semiHidden/>
    <w:qFormat/>
    <w:rsid w:val="00827C91"/>
    <w:pPr>
      <w:framePr w:wrap="around" w:hAnchor="text"/>
      <w:ind w:left="-142" w:right="-142"/>
    </w:pPr>
  </w:style>
  <w:style w:type="table" w:customStyle="1" w:styleId="STECmetbeeld">
    <w:name w:val="STEC met beeld"/>
    <w:basedOn w:val="STECTabel"/>
    <w:uiPriority w:val="99"/>
    <w:qFormat/>
    <w:rsid w:val="00827C91"/>
    <w:rPr>
      <w:sz w:val="18"/>
    </w:rPr>
    <w:tblPr>
      <w:tblBorders>
        <w:top w:val="none" w:sz="0" w:space="0" w:color="auto"/>
        <w:left w:val="none" w:sz="0" w:space="0" w:color="auto"/>
        <w:bottom w:val="none" w:sz="0" w:space="0" w:color="auto"/>
        <w:right w:val="none" w:sz="0" w:space="0" w:color="auto"/>
        <w:insideH w:val="single" w:sz="18" w:space="0" w:color="8CD9FE" w:themeColor="text2" w:themeTint="66"/>
        <w:insideV w:val="none" w:sz="0" w:space="0" w:color="auto"/>
      </w:tblBorders>
    </w:tblPr>
    <w:tcPr>
      <w:shd w:val="clear" w:color="auto" w:fill="FFFFFF" w:themeFill="background1"/>
    </w:tcPr>
    <w:tblStylePr w:type="firstRow">
      <w:pPr>
        <w:jc w:val="left"/>
      </w:pPr>
      <w:rPr>
        <w:rFonts w:ascii="Univers LT Pro 55" w:hAnsi="Univers LT Pro 55"/>
        <w:b/>
        <w:i w:val="0"/>
        <w:color w:val="FFFFFF" w:themeColor="background2"/>
        <w:sz w:val="18"/>
      </w:rPr>
      <w:tblPr/>
      <w:tcPr>
        <w:tcBorders>
          <w:top w:val="single" w:sz="4" w:space="0" w:color="8CD9FE" w:themeColor="text2" w:themeTint="66"/>
          <w:left w:val="single" w:sz="4" w:space="0" w:color="8CD9FE" w:themeColor="text2" w:themeTint="66"/>
          <w:bottom w:val="nil"/>
          <w:right w:val="single" w:sz="4" w:space="0" w:color="8CD9FE" w:themeColor="text2" w:themeTint="66"/>
          <w:insideH w:val="single" w:sz="4" w:space="0" w:color="8CD9FE" w:themeColor="text2" w:themeTint="66"/>
          <w:insideV w:val="single" w:sz="4" w:space="0" w:color="8CD9FE" w:themeColor="text2" w:themeTint="66"/>
        </w:tcBorders>
        <w:shd w:val="clear" w:color="auto" w:fill="8CD9FE" w:themeFill="text2" w:themeFillTint="66"/>
      </w:tcPr>
    </w:tblStylePr>
    <w:tblStylePr w:type="lastRow">
      <w:rPr>
        <w:rFonts w:ascii="Univers 47 CondensedLight" w:hAnsi="Univers 47 CondensedLight"/>
        <w:b w:val="0"/>
        <w:color w:val="0075A4" w:themeColor="accent1"/>
        <w:sz w:val="17"/>
      </w:rPr>
      <w:tblPr/>
      <w:tcPr>
        <w:tcBorders>
          <w:top w:val="single" w:sz="4" w:space="0" w:color="0197DF" w:themeColor="text2"/>
          <w:left w:val="single" w:sz="4" w:space="0" w:color="0197DF" w:themeColor="text2"/>
          <w:bottom w:val="nil"/>
          <w:right w:val="single" w:sz="4" w:space="0" w:color="0197DF" w:themeColor="text2"/>
          <w:insideH w:val="single" w:sz="4" w:space="0" w:color="0197DF" w:themeColor="text2"/>
          <w:insideV w:val="single" w:sz="4" w:space="0" w:color="0197DF" w:themeColor="text2"/>
          <w:tl2br w:val="nil"/>
          <w:tr2bl w:val="nil"/>
        </w:tcBorders>
        <w:shd w:val="clear" w:color="auto" w:fill="FFFFFF" w:themeFill="background1"/>
      </w:tcPr>
    </w:tblStylePr>
    <w:tblStylePr w:type="firstCol">
      <w:rPr>
        <w:rFonts w:ascii="Univers" w:hAnsi="Univers"/>
        <w:color w:val="0075A4" w:themeColor="accent1"/>
        <w:sz w:val="19"/>
      </w:rPr>
      <w:tblPr/>
      <w:tcPr>
        <w:shd w:val="clear" w:color="auto" w:fill="FFFFFF" w:themeFill="background1"/>
      </w:tcPr>
    </w:tblStylePr>
    <w:tblStylePr w:type="lastCol">
      <w:rPr>
        <w:rFonts w:ascii="Univers" w:hAnsi="Univers"/>
        <w:color w:val="0075A4" w:themeColor="accent1"/>
        <w:sz w:val="19"/>
      </w:rPr>
      <w:tblPr/>
      <w:tcPr>
        <w:shd w:val="clear" w:color="auto" w:fill="FFFFFF" w:themeFill="background1"/>
      </w:tcPr>
    </w:tblStylePr>
    <w:tblStylePr w:type="band1Vert">
      <w:rPr>
        <w:rFonts w:ascii="Univers" w:hAnsi="Univers"/>
        <w:sz w:val="19"/>
      </w:rPr>
    </w:tblStylePr>
    <w:tblStylePr w:type="band2Vert">
      <w:rPr>
        <w:rFonts w:ascii="Univers" w:hAnsi="Univers"/>
        <w:sz w:val="19"/>
      </w:rPr>
      <w:tblPr/>
      <w:tcPr>
        <w:shd w:val="clear" w:color="auto" w:fill="E2F5FE"/>
      </w:tcPr>
    </w:tblStylePr>
    <w:tblStylePr w:type="band1Horz">
      <w:rPr>
        <w:rFonts w:ascii="Univers" w:hAnsi="Univers"/>
        <w:sz w:val="19"/>
      </w:rPr>
      <w:tblPr/>
      <w:tcPr>
        <w:tcBorders>
          <w:top w:val="nil"/>
        </w:tcBorders>
        <w:shd w:val="clear" w:color="auto" w:fill="FFFFFF" w:themeFill="background2"/>
      </w:tcPr>
    </w:tblStylePr>
    <w:tblStylePr w:type="band2Horz">
      <w:rPr>
        <w:rFonts w:ascii="Univers" w:hAnsi="Univers"/>
        <w:sz w:val="19"/>
      </w:rPr>
      <w:tblPr/>
      <w:tcPr>
        <w:shd w:val="clear" w:color="auto" w:fill="E2F5FE"/>
      </w:tcPr>
    </w:tblStylePr>
  </w:style>
  <w:style w:type="paragraph" w:styleId="Inhopg1">
    <w:name w:val="toc 1"/>
    <w:next w:val="Standaard"/>
    <w:autoRedefine/>
    <w:uiPriority w:val="39"/>
    <w:rsid w:val="00372394"/>
    <w:pPr>
      <w:tabs>
        <w:tab w:val="left" w:pos="567"/>
        <w:tab w:val="left" w:pos="908"/>
        <w:tab w:val="right" w:pos="7484"/>
      </w:tabs>
      <w:spacing w:before="238" w:after="76" w:line="400" w:lineRule="exact"/>
      <w:ind w:left="567" w:right="2552" w:hanging="567"/>
    </w:pPr>
    <w:rPr>
      <w:rFonts w:asciiTheme="minorHAnsi" w:hAnsiTheme="minorHAnsi"/>
      <w:b/>
      <w:noProof/>
      <w:color w:val="0197DF" w:themeColor="text2"/>
      <w:szCs w:val="24"/>
      <w:lang w:val="nl-NL"/>
    </w:rPr>
  </w:style>
  <w:style w:type="paragraph" w:styleId="Inhopg2">
    <w:name w:val="toc 2"/>
    <w:basedOn w:val="Standaard"/>
    <w:next w:val="Standaard"/>
    <w:autoRedefine/>
    <w:uiPriority w:val="39"/>
    <w:rsid w:val="00827C91"/>
    <w:pPr>
      <w:tabs>
        <w:tab w:val="left" w:pos="1247"/>
        <w:tab w:val="right" w:leader="dot" w:pos="7484"/>
      </w:tabs>
      <w:ind w:left="1247" w:right="2552" w:hanging="680"/>
    </w:pPr>
    <w:rPr>
      <w:noProof/>
      <w:color w:val="000000" w:themeColor="text1"/>
    </w:rPr>
  </w:style>
  <w:style w:type="paragraph" w:styleId="Inhopg3">
    <w:name w:val="toc 3"/>
    <w:basedOn w:val="Standaard"/>
    <w:next w:val="Standaard"/>
    <w:autoRedefine/>
    <w:uiPriority w:val="39"/>
    <w:rsid w:val="00827C91"/>
    <w:pPr>
      <w:tabs>
        <w:tab w:val="left" w:pos="1320"/>
        <w:tab w:val="right" w:leader="dot" w:pos="7484"/>
      </w:tabs>
      <w:ind w:left="1247" w:right="2552" w:hanging="680"/>
    </w:pPr>
    <w:rPr>
      <w:color w:val="000000" w:themeColor="text1"/>
    </w:rPr>
  </w:style>
  <w:style w:type="character" w:styleId="Hyperlink">
    <w:name w:val="Hyperlink"/>
    <w:basedOn w:val="Standaardalinea-lettertype"/>
    <w:uiPriority w:val="99"/>
    <w:rsid w:val="00600252"/>
    <w:rPr>
      <w:rFonts w:ascii="Univers LT Pro 55" w:hAnsi="Univers LT Pro 55"/>
      <w:b w:val="0"/>
      <w:color w:val="0098D8"/>
      <w:sz w:val="22"/>
    </w:rPr>
  </w:style>
  <w:style w:type="paragraph" w:styleId="Inhopg4">
    <w:name w:val="toc 4"/>
    <w:basedOn w:val="Standaard"/>
    <w:next w:val="Standaard"/>
    <w:autoRedefine/>
    <w:uiPriority w:val="39"/>
    <w:rsid w:val="00827C91"/>
    <w:pPr>
      <w:tabs>
        <w:tab w:val="right" w:leader="dot" w:pos="7484"/>
      </w:tabs>
      <w:ind w:left="1247" w:hanging="680"/>
    </w:pPr>
    <w:rPr>
      <w:color w:val="000000" w:themeColor="text1"/>
    </w:rPr>
  </w:style>
  <w:style w:type="paragraph" w:customStyle="1" w:styleId="Kop0titelvoorpagina44">
    <w:name w:val="Kop 0 titel voorpagina 44"/>
    <w:basedOn w:val="Standaard"/>
    <w:uiPriority w:val="1"/>
    <w:rsid w:val="000B0AE4"/>
    <w:pPr>
      <w:spacing w:line="920" w:lineRule="exact"/>
    </w:pPr>
    <w:rPr>
      <w:color w:val="FFFFFF" w:themeColor="background1"/>
      <w:sz w:val="88"/>
      <w:szCs w:val="92"/>
    </w:rPr>
  </w:style>
  <w:style w:type="paragraph" w:customStyle="1" w:styleId="STECwit">
    <w:name w:val="STEC wit"/>
    <w:basedOn w:val="Standaard"/>
    <w:uiPriority w:val="20"/>
    <w:semiHidden/>
    <w:qFormat/>
    <w:rsid w:val="00827C91"/>
    <w:pPr>
      <w:jc w:val="center"/>
    </w:pPr>
    <w:rPr>
      <w:b/>
      <w:color w:val="FFFFFF" w:themeColor="background2"/>
    </w:rPr>
  </w:style>
  <w:style w:type="paragraph" w:customStyle="1" w:styleId="STECInhoudsopgavekop">
    <w:name w:val="*STEC Inhoudsopgavekop"/>
    <w:basedOn w:val="Standaard"/>
    <w:uiPriority w:val="19"/>
    <w:semiHidden/>
    <w:rsid w:val="00827C91"/>
    <w:pPr>
      <w:spacing w:line="900" w:lineRule="exact"/>
    </w:pPr>
    <w:rPr>
      <w:color w:val="000000"/>
      <w:sz w:val="92"/>
    </w:rPr>
  </w:style>
  <w:style w:type="paragraph" w:styleId="Bijschrift">
    <w:name w:val="caption"/>
    <w:basedOn w:val="Standaard"/>
    <w:next w:val="Standaard"/>
    <w:uiPriority w:val="20"/>
    <w:qFormat/>
    <w:rsid w:val="00827C91"/>
    <w:pPr>
      <w:spacing w:after="238"/>
    </w:pPr>
    <w:rPr>
      <w:bCs/>
      <w:i/>
      <w:sz w:val="16"/>
      <w:szCs w:val="18"/>
    </w:rPr>
  </w:style>
  <w:style w:type="paragraph" w:customStyle="1" w:styleId="Tabeltekstrechts">
    <w:name w:val="Tabel tekst rechts"/>
    <w:basedOn w:val="Tabeltekstlinks"/>
    <w:uiPriority w:val="17"/>
    <w:qFormat/>
    <w:rsid w:val="00735387"/>
    <w:pPr>
      <w:jc w:val="right"/>
    </w:pPr>
  </w:style>
  <w:style w:type="paragraph" w:customStyle="1" w:styleId="STECAuteurs">
    <w:name w:val="*STEC Auteurs"/>
    <w:basedOn w:val="Standaard"/>
    <w:link w:val="STECAuteursChar"/>
    <w:uiPriority w:val="19"/>
    <w:semiHidden/>
    <w:rsid w:val="00827C91"/>
    <w:rPr>
      <w:rFonts w:cs="Univers-Black"/>
      <w:b/>
      <w:color w:val="000000"/>
      <w:sz w:val="22"/>
      <w:szCs w:val="22"/>
    </w:rPr>
  </w:style>
  <w:style w:type="paragraph" w:customStyle="1" w:styleId="STECDatum">
    <w:name w:val="*STEC Datum"/>
    <w:basedOn w:val="STECAuteurs"/>
    <w:uiPriority w:val="19"/>
    <w:semiHidden/>
    <w:rsid w:val="00827C91"/>
  </w:style>
  <w:style w:type="character" w:customStyle="1" w:styleId="STECAuteursChar">
    <w:name w:val="*STEC Auteurs Char"/>
    <w:basedOn w:val="Standaardalinea-lettertype"/>
    <w:link w:val="STECAuteurs"/>
    <w:uiPriority w:val="19"/>
    <w:semiHidden/>
    <w:rsid w:val="00B15392"/>
    <w:rPr>
      <w:rFonts w:asciiTheme="minorHAnsi" w:hAnsiTheme="minorHAnsi" w:cs="Univers-Black"/>
      <w:b/>
      <w:color w:val="000000"/>
      <w:lang w:val="nl-NL"/>
    </w:rPr>
  </w:style>
  <w:style w:type="paragraph" w:customStyle="1" w:styleId="Kop1subtitel">
    <w:name w:val="Kop 1 subtitel"/>
    <w:basedOn w:val="Standaard"/>
    <w:uiPriority w:val="3"/>
    <w:rsid w:val="00827C91"/>
    <w:pPr>
      <w:spacing w:after="238" w:line="456" w:lineRule="exact"/>
      <w:ind w:right="567"/>
    </w:pPr>
    <w:rPr>
      <w:color w:val="0098D8"/>
      <w:sz w:val="44"/>
      <w:szCs w:val="20"/>
    </w:rPr>
  </w:style>
  <w:style w:type="paragraph" w:styleId="Lijstalinea">
    <w:name w:val="List Paragraph"/>
    <w:basedOn w:val="Standaard"/>
    <w:link w:val="LijstalineaChar"/>
    <w:uiPriority w:val="34"/>
    <w:qFormat/>
    <w:rsid w:val="00827C91"/>
    <w:pPr>
      <w:ind w:left="720"/>
      <w:contextualSpacing/>
    </w:pPr>
  </w:style>
  <w:style w:type="numbering" w:customStyle="1" w:styleId="STECnummeren">
    <w:name w:val="STECnummeren"/>
    <w:uiPriority w:val="99"/>
    <w:rsid w:val="00827C91"/>
  </w:style>
  <w:style w:type="character" w:customStyle="1" w:styleId="Kop7Char">
    <w:name w:val="Kop 7 Char"/>
    <w:basedOn w:val="Standaardalinea-lettertype"/>
    <w:link w:val="Kop7"/>
    <w:uiPriority w:val="20"/>
    <w:semiHidden/>
    <w:rsid w:val="0074289D"/>
    <w:rPr>
      <w:rFonts w:asciiTheme="majorHAnsi" w:eastAsiaTheme="majorEastAsia" w:hAnsiTheme="majorHAnsi" w:cstheme="majorBidi"/>
      <w:i/>
      <w:iCs/>
      <w:color w:val="404040" w:themeColor="text1" w:themeTint="BF"/>
      <w:sz w:val="19"/>
      <w:szCs w:val="24"/>
      <w:lang w:val="nl-NL"/>
    </w:rPr>
  </w:style>
  <w:style w:type="character" w:customStyle="1" w:styleId="Kop8Char">
    <w:name w:val="Kop 8 Char"/>
    <w:basedOn w:val="Standaardalinea-lettertype"/>
    <w:link w:val="Kop8"/>
    <w:uiPriority w:val="20"/>
    <w:semiHidden/>
    <w:rsid w:val="0074289D"/>
    <w:rPr>
      <w:rFonts w:asciiTheme="majorHAnsi" w:eastAsiaTheme="majorEastAsia" w:hAnsiTheme="majorHAnsi" w:cstheme="majorBidi"/>
      <w:color w:val="404040" w:themeColor="text1" w:themeTint="BF"/>
      <w:sz w:val="20"/>
      <w:szCs w:val="20"/>
      <w:lang w:val="nl-NL"/>
    </w:rPr>
  </w:style>
  <w:style w:type="character" w:customStyle="1" w:styleId="Kop9Char">
    <w:name w:val="Kop 9 Char"/>
    <w:basedOn w:val="Standaardalinea-lettertype"/>
    <w:link w:val="Kop9"/>
    <w:uiPriority w:val="20"/>
    <w:semiHidden/>
    <w:rsid w:val="0074289D"/>
    <w:rPr>
      <w:rFonts w:asciiTheme="majorHAnsi" w:eastAsiaTheme="majorEastAsia" w:hAnsiTheme="majorHAnsi" w:cstheme="majorBidi"/>
      <w:i/>
      <w:iCs/>
      <w:color w:val="404040" w:themeColor="text1" w:themeTint="BF"/>
      <w:sz w:val="20"/>
      <w:szCs w:val="20"/>
      <w:lang w:val="nl-NL"/>
    </w:rPr>
  </w:style>
  <w:style w:type="paragraph" w:customStyle="1" w:styleId="Kaderopsomteken">
    <w:name w:val="Kader opsom.teken"/>
    <w:basedOn w:val="Kadertekst"/>
    <w:uiPriority w:val="13"/>
    <w:qFormat/>
    <w:rsid w:val="00984FEF"/>
    <w:pPr>
      <w:numPr>
        <w:numId w:val="12"/>
      </w:numPr>
      <w:contextualSpacing/>
    </w:pPr>
  </w:style>
  <w:style w:type="paragraph" w:styleId="Voetnoottekst">
    <w:name w:val="footnote text"/>
    <w:basedOn w:val="Standaard"/>
    <w:link w:val="VoetnoottekstChar"/>
    <w:uiPriority w:val="20"/>
    <w:rsid w:val="00D55E5E"/>
    <w:pPr>
      <w:spacing w:line="200" w:lineRule="exact"/>
    </w:pPr>
    <w:rPr>
      <w:rFonts w:ascii="Univers LT Pro 57 Condensed" w:hAnsi="Univers LT Pro 57 Condensed"/>
      <w:sz w:val="18"/>
      <w:szCs w:val="20"/>
    </w:rPr>
  </w:style>
  <w:style w:type="character" w:customStyle="1" w:styleId="VoetnoottekstChar">
    <w:name w:val="Voetnoottekst Char"/>
    <w:basedOn w:val="Standaardalinea-lettertype"/>
    <w:link w:val="Voetnoottekst"/>
    <w:uiPriority w:val="20"/>
    <w:rsid w:val="00D55E5E"/>
    <w:rPr>
      <w:rFonts w:ascii="Univers LT Pro 57 Condensed" w:hAnsi="Univers LT Pro 57 Condensed"/>
      <w:sz w:val="18"/>
      <w:szCs w:val="20"/>
      <w:lang w:val="nl-NL"/>
    </w:rPr>
  </w:style>
  <w:style w:type="character" w:styleId="Voetnootmarkering">
    <w:name w:val="footnote reference"/>
    <w:basedOn w:val="Standaardalinea-lettertype"/>
    <w:uiPriority w:val="20"/>
    <w:rsid w:val="005B7DA9"/>
    <w:rPr>
      <w:rFonts w:ascii="Univers LT Pro 57 Condensed" w:hAnsi="Univers LT Pro 57 Condensed"/>
      <w:sz w:val="18"/>
      <w:vertAlign w:val="superscript"/>
    </w:rPr>
  </w:style>
  <w:style w:type="paragraph" w:customStyle="1" w:styleId="Tabelofgrafiektitel">
    <w:name w:val="Tabel of grafiek titel"/>
    <w:basedOn w:val="Bronvermelding"/>
    <w:uiPriority w:val="15"/>
    <w:qFormat/>
    <w:rsid w:val="00640B04"/>
    <w:pPr>
      <w:keepNext/>
      <w:spacing w:before="0" w:after="120"/>
    </w:pPr>
    <w:rPr>
      <w:rFonts w:ascii="Univers LT Pro 55" w:hAnsi="Univers LT Pro 55"/>
      <w:b/>
      <w:color w:val="0098D8"/>
      <w:sz w:val="19"/>
    </w:rPr>
  </w:style>
  <w:style w:type="paragraph" w:customStyle="1" w:styleId="Bronvermelding">
    <w:name w:val="Bron vermelding"/>
    <w:basedOn w:val="Tabelofgrafiekinvoegen"/>
    <w:link w:val="BronvermeldingChar"/>
    <w:uiPriority w:val="19"/>
    <w:qFormat/>
    <w:rsid w:val="00D63668"/>
    <w:pPr>
      <w:spacing w:before="120" w:after="238"/>
    </w:pPr>
    <w:rPr>
      <w:szCs w:val="16"/>
    </w:rPr>
  </w:style>
  <w:style w:type="character" w:customStyle="1" w:styleId="TabelofgrafiekinvoegenChar">
    <w:name w:val="Tabel of grafiek invoegen Char"/>
    <w:basedOn w:val="Standaardalinea-lettertype"/>
    <w:link w:val="Tabelofgrafiekinvoegen"/>
    <w:uiPriority w:val="14"/>
    <w:rsid w:val="006E6E7E"/>
    <w:rPr>
      <w:rFonts w:ascii="Univers LT Pro 57 Condensed" w:hAnsi="Univers LT Pro 57 Condensed"/>
      <w:noProof/>
      <w:sz w:val="18"/>
      <w:szCs w:val="24"/>
    </w:rPr>
  </w:style>
  <w:style w:type="character" w:customStyle="1" w:styleId="BronvermeldingChar">
    <w:name w:val="Bron vermelding Char"/>
    <w:basedOn w:val="TabelofgrafiekinvoegenChar"/>
    <w:link w:val="Bronvermelding"/>
    <w:uiPriority w:val="19"/>
    <w:rsid w:val="00766427"/>
    <w:rPr>
      <w:rFonts w:ascii="Univers LT Pro 57 Condensed" w:hAnsi="Univers LT Pro 57 Condensed"/>
      <w:noProof/>
      <w:sz w:val="18"/>
      <w:szCs w:val="16"/>
    </w:rPr>
  </w:style>
  <w:style w:type="table" w:customStyle="1" w:styleId="Lichtearcering-accent11">
    <w:name w:val="Lichte arcering - accent 11"/>
    <w:basedOn w:val="Standaardtabel"/>
    <w:uiPriority w:val="60"/>
    <w:rsid w:val="00827C91"/>
    <w:pPr>
      <w:spacing w:before="0" w:line="240" w:lineRule="auto"/>
    </w:pPr>
    <w:rPr>
      <w:color w:val="00577A" w:themeColor="accent1" w:themeShade="BF"/>
    </w:rPr>
    <w:tblPr>
      <w:tblStyleRowBandSize w:val="1"/>
      <w:tblStyleColBandSize w:val="1"/>
      <w:tblBorders>
        <w:top w:val="single" w:sz="8" w:space="0" w:color="0075A4" w:themeColor="accent1"/>
        <w:bottom w:val="single" w:sz="8" w:space="0" w:color="0075A4" w:themeColor="accent1"/>
      </w:tblBorders>
    </w:tblPr>
    <w:tblStylePr w:type="firstRow">
      <w:pPr>
        <w:spacing w:before="0" w:after="0" w:line="240" w:lineRule="auto"/>
      </w:pPr>
      <w:rPr>
        <w:b/>
        <w:bCs/>
      </w:rPr>
      <w:tblPr/>
      <w:tcPr>
        <w:tcBorders>
          <w:top w:val="single" w:sz="8" w:space="0" w:color="0075A4" w:themeColor="accent1"/>
          <w:left w:val="nil"/>
          <w:bottom w:val="single" w:sz="8" w:space="0" w:color="0075A4" w:themeColor="accent1"/>
          <w:right w:val="nil"/>
          <w:insideH w:val="nil"/>
          <w:insideV w:val="nil"/>
        </w:tcBorders>
      </w:tcPr>
    </w:tblStylePr>
    <w:tblStylePr w:type="lastRow">
      <w:pPr>
        <w:spacing w:before="0" w:after="0" w:line="240" w:lineRule="auto"/>
      </w:pPr>
      <w:rPr>
        <w:b/>
        <w:bCs/>
      </w:rPr>
      <w:tblPr/>
      <w:tcPr>
        <w:tcBorders>
          <w:top w:val="single" w:sz="8" w:space="0" w:color="0075A4" w:themeColor="accent1"/>
          <w:left w:val="nil"/>
          <w:bottom w:val="single" w:sz="8" w:space="0" w:color="0075A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9E6FF" w:themeFill="accent1" w:themeFillTint="3F"/>
      </w:tcPr>
    </w:tblStylePr>
    <w:tblStylePr w:type="band1Horz">
      <w:tblPr/>
      <w:tcPr>
        <w:tcBorders>
          <w:left w:val="nil"/>
          <w:right w:val="nil"/>
          <w:insideH w:val="nil"/>
          <w:insideV w:val="nil"/>
        </w:tcBorders>
        <w:shd w:val="clear" w:color="auto" w:fill="A9E6FF" w:themeFill="accent1" w:themeFillTint="3F"/>
      </w:tcPr>
    </w:tblStylePr>
  </w:style>
  <w:style w:type="paragraph" w:customStyle="1" w:styleId="Titeltabelgrafiekbeeldonder">
    <w:name w:val="Titel tabel grafiek beeld onder"/>
    <w:basedOn w:val="Tabelofgrafiektitel"/>
    <w:uiPriority w:val="15"/>
    <w:semiHidden/>
    <w:qFormat/>
    <w:rsid w:val="00086828"/>
    <w:pPr>
      <w:spacing w:before="120" w:after="238"/>
    </w:pPr>
  </w:style>
  <w:style w:type="paragraph" w:customStyle="1" w:styleId="STECKaderbeeld">
    <w:name w:val="STEC Kader beeld"/>
    <w:basedOn w:val="Kadertekst"/>
    <w:qFormat/>
    <w:rsid w:val="00827C91"/>
    <w:pPr>
      <w:spacing w:line="240" w:lineRule="auto"/>
    </w:pPr>
  </w:style>
  <w:style w:type="table" w:customStyle="1" w:styleId="STEC-tabel-nieuw">
    <w:name w:val="STEC-tabel-nieuw"/>
    <w:basedOn w:val="Standaardtabel"/>
    <w:uiPriority w:val="99"/>
    <w:qFormat/>
    <w:rsid w:val="006D4BFD"/>
    <w:rPr>
      <w:rFonts w:ascii="Univers LT Pro 57 Condensed" w:hAnsi="Univers LT Pro 57 Condensed"/>
      <w:sz w:val="18"/>
    </w:rPr>
    <w:tblPr>
      <w:tblStyleRowBandSize w:val="1"/>
      <w:tblInd w:w="113" w:type="dxa"/>
      <w:tblBorders>
        <w:top w:val="single" w:sz="4" w:space="0" w:color="8CD9FE"/>
        <w:left w:val="single" w:sz="4" w:space="0" w:color="8CD9FE"/>
        <w:bottom w:val="single" w:sz="4" w:space="0" w:color="8CD9FE"/>
        <w:right w:val="single" w:sz="4" w:space="0" w:color="8CD9FE"/>
        <w:insideH w:val="single" w:sz="4" w:space="0" w:color="8CD9FE"/>
        <w:insideV w:val="single" w:sz="4" w:space="0" w:color="8CD9FE"/>
      </w:tblBorders>
    </w:tblPr>
    <w:tcPr>
      <w:shd w:val="clear" w:color="auto" w:fill="auto"/>
    </w:tcPr>
    <w:tblStylePr w:type="firstRow">
      <w:pPr>
        <w:jc w:val="left"/>
      </w:pPr>
      <w:rPr>
        <w:rFonts w:ascii="Univers LT Pro 57 Condensed" w:hAnsi="Univers LT Pro 57 Condensed"/>
        <w:b/>
        <w:i w:val="0"/>
        <w:caps w:val="0"/>
        <w:smallCaps w:val="0"/>
        <w:color w:val="646464"/>
        <w:sz w:val="18"/>
        <w:u w:val="none"/>
      </w:rPr>
      <w:tblPr/>
      <w:tcPr>
        <w:shd w:val="clear" w:color="auto" w:fill="8CD9FE" w:themeFill="text2" w:themeFillTint="66"/>
      </w:tcPr>
    </w:tblStylePr>
    <w:tblStylePr w:type="lastRow">
      <w:rPr>
        <w:rFonts w:ascii="Univers LT Pro 57 Condensed" w:hAnsi="Univers LT Pro 57 Condensed"/>
        <w:b w:val="0"/>
        <w:color w:val="0075A4" w:themeColor="accent1"/>
        <w:sz w:val="18"/>
      </w:rPr>
      <w:tblPr/>
      <w:tcPr>
        <w:tcBorders>
          <w:top w:val="single" w:sz="4" w:space="0" w:color="0197DF" w:themeColor="text2"/>
          <w:left w:val="single" w:sz="4" w:space="0" w:color="0197DF" w:themeColor="text2"/>
          <w:bottom w:val="single" w:sz="4" w:space="0" w:color="0197DF" w:themeColor="text2"/>
          <w:right w:val="single" w:sz="4" w:space="0" w:color="0197DF" w:themeColor="text2"/>
          <w:insideH w:val="single" w:sz="4" w:space="0" w:color="0197DF" w:themeColor="text2"/>
          <w:insideV w:val="single" w:sz="4" w:space="0" w:color="0197DF" w:themeColor="text2"/>
          <w:tl2br w:val="nil"/>
          <w:tr2bl w:val="nil"/>
        </w:tcBorders>
        <w:shd w:val="clear" w:color="auto" w:fill="FFFFFF" w:themeFill="background1"/>
      </w:tcPr>
    </w:tblStylePr>
    <w:tblStylePr w:type="firstCol">
      <w:rPr>
        <w:rFonts w:ascii="Univers LT Pro 57 Condensed" w:hAnsi="Univers LT Pro 57 Condensed"/>
        <w:b w:val="0"/>
        <w:caps w:val="0"/>
        <w:smallCaps w:val="0"/>
        <w:vanish w:val="0"/>
        <w:color w:val="0098D8"/>
        <w:sz w:val="18"/>
      </w:rPr>
      <w:tblPr/>
      <w:tcPr>
        <w:shd w:val="clear" w:color="auto" w:fill="FFFFFF" w:themeFill="background1"/>
      </w:tcPr>
    </w:tblStylePr>
    <w:tblStylePr w:type="lastCol">
      <w:rPr>
        <w:rFonts w:ascii="Univers LT Pro 57 Condensed" w:hAnsi="Univers LT Pro 57 Condensed"/>
        <w:color w:val="0075A4" w:themeColor="accent1"/>
        <w:sz w:val="18"/>
      </w:rPr>
      <w:tblPr/>
      <w:tcPr>
        <w:shd w:val="clear" w:color="auto" w:fill="FFFFFF" w:themeFill="background1"/>
      </w:tcPr>
    </w:tblStylePr>
    <w:tblStylePr w:type="band1Vert">
      <w:rPr>
        <w:rFonts w:ascii="Univers LT Pro 57 Condensed" w:hAnsi="Univers LT Pro 57 Condensed"/>
        <w:sz w:val="18"/>
      </w:rPr>
    </w:tblStylePr>
    <w:tblStylePr w:type="band2Vert">
      <w:rPr>
        <w:rFonts w:ascii="Univers LT Pro 57 Condensed" w:hAnsi="Univers LT Pro 57 Condensed"/>
        <w:sz w:val="18"/>
      </w:rPr>
      <w:tblPr/>
      <w:tcPr>
        <w:shd w:val="clear" w:color="auto" w:fill="E2F5FE"/>
      </w:tcPr>
    </w:tblStylePr>
    <w:tblStylePr w:type="band1Horz">
      <w:rPr>
        <w:rFonts w:ascii="Univers LT Pro 57 Condensed" w:hAnsi="Univers LT Pro 57 Condensed"/>
        <w:b w:val="0"/>
        <w:color w:val="000000" w:themeColor="text1"/>
        <w:sz w:val="18"/>
      </w:rPr>
      <w:tblPr/>
      <w:tcPr>
        <w:shd w:val="clear" w:color="auto" w:fill="FFFFFF" w:themeFill="background2"/>
      </w:tcPr>
    </w:tblStylePr>
    <w:tblStylePr w:type="band2Horz">
      <w:rPr>
        <w:rFonts w:ascii="Univers LT Pro 57 Condensed" w:hAnsi="Univers LT Pro 57 Condensed"/>
        <w:color w:val="000000" w:themeColor="text1"/>
        <w:sz w:val="18"/>
      </w:rPr>
      <w:tblPr/>
      <w:tcPr>
        <w:shd w:val="clear" w:color="auto" w:fill="E5F6FF"/>
      </w:tcPr>
    </w:tblStylePr>
  </w:style>
  <w:style w:type="paragraph" w:customStyle="1" w:styleId="Kop0titelrapport32">
    <w:name w:val="Kop 0 titel rapport 32"/>
    <w:basedOn w:val="Standaard"/>
    <w:link w:val="Kop0titelrapport32Char"/>
    <w:uiPriority w:val="2"/>
    <w:semiHidden/>
    <w:qFormat/>
    <w:rsid w:val="00827C91"/>
    <w:pPr>
      <w:spacing w:line="640" w:lineRule="exact"/>
    </w:pPr>
    <w:rPr>
      <w:color w:val="FFFFFF" w:themeColor="background1"/>
      <w:sz w:val="64"/>
    </w:rPr>
  </w:style>
  <w:style w:type="paragraph" w:customStyle="1" w:styleId="Titelvoorpagina32blauw">
    <w:name w:val="Titel voorpagina 32 blauw"/>
    <w:basedOn w:val="Standaard"/>
    <w:uiPriority w:val="1"/>
    <w:semiHidden/>
    <w:qFormat/>
    <w:rsid w:val="00827C91"/>
    <w:pPr>
      <w:spacing w:line="640" w:lineRule="exact"/>
    </w:pPr>
    <w:rPr>
      <w:color w:val="0098D8"/>
      <w:sz w:val="64"/>
    </w:rPr>
  </w:style>
  <w:style w:type="paragraph" w:customStyle="1" w:styleId="Koptitel0blauwrapport">
    <w:name w:val="Kop titel 0 blauw rapport"/>
    <w:basedOn w:val="Tabelofgrafiekinvoegen"/>
    <w:semiHidden/>
    <w:qFormat/>
    <w:rsid w:val="00112639"/>
    <w:rPr>
      <w:lang w:eastAsia="nl-NL"/>
    </w:rPr>
  </w:style>
  <w:style w:type="table" w:styleId="Tabelraster">
    <w:name w:val="Table Grid"/>
    <w:basedOn w:val="Standaardtabel"/>
    <w:rsid w:val="00827C91"/>
    <w:pPr>
      <w:spacing w:before="0" w:line="240" w:lineRule="auto"/>
    </w:pPr>
    <w:rPr>
      <w:rFonts w:ascii="Univers LT Pro 55" w:hAnsi="Univers LT Pro 55"/>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Kop0subtitelvoorpagina22">
    <w:name w:val="Kop 0 subtitel voorpagina 22"/>
    <w:basedOn w:val="Kop0titelrapport32"/>
    <w:link w:val="Kop0subtitelvoorpagina22Char"/>
    <w:uiPriority w:val="2"/>
    <w:qFormat/>
    <w:rsid w:val="003D2635"/>
    <w:rPr>
      <w:sz w:val="44"/>
      <w:szCs w:val="44"/>
    </w:rPr>
  </w:style>
  <w:style w:type="numbering" w:customStyle="1" w:styleId="STECnummeren0">
    <w:name w:val="STECnummeren"/>
    <w:next w:val="STECnummeren"/>
    <w:uiPriority w:val="99"/>
    <w:rsid w:val="00827C91"/>
  </w:style>
  <w:style w:type="character" w:customStyle="1" w:styleId="Kop0titelrapport32Char">
    <w:name w:val="Kop 0 titel rapport 32 Char"/>
    <w:basedOn w:val="Standaardalinea-lettertype"/>
    <w:link w:val="Kop0titelrapport32"/>
    <w:uiPriority w:val="2"/>
    <w:semiHidden/>
    <w:rsid w:val="00702446"/>
    <w:rPr>
      <w:rFonts w:asciiTheme="minorHAnsi" w:hAnsiTheme="minorHAnsi"/>
      <w:color w:val="FFFFFF" w:themeColor="background1"/>
      <w:sz w:val="64"/>
      <w:szCs w:val="24"/>
      <w:lang w:val="nl-NL"/>
    </w:rPr>
  </w:style>
  <w:style w:type="character" w:customStyle="1" w:styleId="Kop0subtitelvoorpagina22Char">
    <w:name w:val="Kop 0 subtitel voorpagina 22 Char"/>
    <w:basedOn w:val="Kop0titelrapport32Char"/>
    <w:link w:val="Kop0subtitelvoorpagina22"/>
    <w:uiPriority w:val="2"/>
    <w:rsid w:val="00D448CC"/>
    <w:rPr>
      <w:rFonts w:asciiTheme="minorHAnsi" w:hAnsiTheme="minorHAnsi"/>
      <w:color w:val="FFFFFF" w:themeColor="background1"/>
      <w:sz w:val="44"/>
      <w:szCs w:val="44"/>
      <w:lang w:val="nl-NL"/>
    </w:rPr>
  </w:style>
  <w:style w:type="paragraph" w:customStyle="1" w:styleId="Subtitelvoorpagina22blauw">
    <w:name w:val="Subtitel voorpagina 22 blauw"/>
    <w:basedOn w:val="Kop0subtitelvoorpagina22"/>
    <w:link w:val="Subtitelvoorpagina22blauwChar"/>
    <w:uiPriority w:val="1"/>
    <w:semiHidden/>
    <w:qFormat/>
    <w:rsid w:val="00F71C21"/>
    <w:rPr>
      <w:color w:val="0098D8"/>
    </w:rPr>
  </w:style>
  <w:style w:type="character" w:customStyle="1" w:styleId="Subtitelvoorpagina22blauwChar">
    <w:name w:val="Subtitel voorpagina 22 blauw Char"/>
    <w:basedOn w:val="Kop0subtitelvoorpagina22Char"/>
    <w:link w:val="Subtitelvoorpagina22blauw"/>
    <w:uiPriority w:val="1"/>
    <w:semiHidden/>
    <w:rsid w:val="00F71C21"/>
    <w:rPr>
      <w:rFonts w:asciiTheme="minorHAnsi" w:hAnsiTheme="minorHAnsi"/>
      <w:color w:val="0098D8"/>
      <w:sz w:val="44"/>
      <w:szCs w:val="44"/>
      <w:lang w:val="nl-NL"/>
    </w:rPr>
  </w:style>
  <w:style w:type="paragraph" w:customStyle="1" w:styleId="Tabeltekstcentreren">
    <w:name w:val="Tabel tekst centreren"/>
    <w:basedOn w:val="Tabeltekstlinks"/>
    <w:uiPriority w:val="18"/>
    <w:rsid w:val="00766427"/>
    <w:pPr>
      <w:jc w:val="center"/>
    </w:pPr>
    <w:rPr>
      <w:color w:val="000000" w:themeColor="text1"/>
      <w:szCs w:val="20"/>
    </w:rPr>
  </w:style>
  <w:style w:type="paragraph" w:customStyle="1" w:styleId="Tabelopsomteken">
    <w:name w:val="Tabel opsom. teken"/>
    <w:basedOn w:val="Tabeltekstlinks"/>
    <w:uiPriority w:val="18"/>
    <w:qFormat/>
    <w:rsid w:val="005031F6"/>
    <w:pPr>
      <w:numPr>
        <w:numId w:val="4"/>
      </w:numPr>
      <w:ind w:left="170" w:hanging="170"/>
    </w:pPr>
    <w:rPr>
      <w:color w:val="000000" w:themeColor="text1"/>
    </w:rPr>
  </w:style>
  <w:style w:type="paragraph" w:customStyle="1" w:styleId="Woordbenadrukken">
    <w:name w:val="Woord benadrukken"/>
    <w:basedOn w:val="Standaard"/>
    <w:next w:val="Standaard"/>
    <w:link w:val="WoordbenadrukkenChar"/>
    <w:uiPriority w:val="8"/>
    <w:qFormat/>
    <w:rsid w:val="00333EC2"/>
    <w:rPr>
      <w:b/>
      <w:color w:val="646464"/>
    </w:rPr>
  </w:style>
  <w:style w:type="character" w:customStyle="1" w:styleId="WoordbenadrukkenChar">
    <w:name w:val="Woord benadrukken Char"/>
    <w:basedOn w:val="Standaardalinea-lettertype"/>
    <w:link w:val="Woordbenadrukken"/>
    <w:uiPriority w:val="8"/>
    <w:rsid w:val="005C31BC"/>
    <w:rPr>
      <w:rFonts w:asciiTheme="minorHAnsi" w:hAnsiTheme="minorHAnsi"/>
      <w:b/>
      <w:color w:val="646464"/>
      <w:sz w:val="19"/>
      <w:szCs w:val="24"/>
      <w:lang w:val="nl-NL"/>
    </w:rPr>
  </w:style>
  <w:style w:type="paragraph" w:customStyle="1" w:styleId="Kaderopsomgetal">
    <w:name w:val="Kader opsom. getal"/>
    <w:basedOn w:val="Kadertekst"/>
    <w:uiPriority w:val="14"/>
    <w:qFormat/>
    <w:rsid w:val="00A03446"/>
    <w:pPr>
      <w:numPr>
        <w:numId w:val="5"/>
      </w:numPr>
      <w:contextualSpacing/>
    </w:pPr>
  </w:style>
  <w:style w:type="character" w:styleId="Verwijzingopmerking">
    <w:name w:val="annotation reference"/>
    <w:basedOn w:val="Standaardalinea-lettertype"/>
    <w:uiPriority w:val="20"/>
    <w:rsid w:val="00B569A6"/>
    <w:rPr>
      <w:sz w:val="16"/>
      <w:szCs w:val="16"/>
    </w:rPr>
  </w:style>
  <w:style w:type="paragraph" w:styleId="Tekstopmerking">
    <w:name w:val="annotation text"/>
    <w:basedOn w:val="Standaard"/>
    <w:link w:val="TekstopmerkingChar"/>
    <w:uiPriority w:val="20"/>
    <w:rsid w:val="00B569A6"/>
    <w:pPr>
      <w:spacing w:line="240" w:lineRule="auto"/>
    </w:pPr>
    <w:rPr>
      <w:sz w:val="20"/>
      <w:szCs w:val="20"/>
    </w:rPr>
  </w:style>
  <w:style w:type="character" w:customStyle="1" w:styleId="TekstopmerkingChar">
    <w:name w:val="Tekst opmerking Char"/>
    <w:basedOn w:val="Standaardalinea-lettertype"/>
    <w:link w:val="Tekstopmerking"/>
    <w:uiPriority w:val="20"/>
    <w:rsid w:val="00B569A6"/>
    <w:rPr>
      <w:rFonts w:asciiTheme="minorHAnsi" w:hAnsiTheme="minorHAnsi"/>
      <w:sz w:val="20"/>
      <w:szCs w:val="20"/>
      <w:lang w:val="nl-NL"/>
    </w:rPr>
  </w:style>
  <w:style w:type="paragraph" w:styleId="Onderwerpvanopmerking">
    <w:name w:val="annotation subject"/>
    <w:basedOn w:val="Tekstopmerking"/>
    <w:next w:val="Tekstopmerking"/>
    <w:link w:val="OnderwerpvanopmerkingChar"/>
    <w:uiPriority w:val="20"/>
    <w:rsid w:val="00B569A6"/>
    <w:rPr>
      <w:b/>
      <w:bCs/>
    </w:rPr>
  </w:style>
  <w:style w:type="character" w:customStyle="1" w:styleId="OnderwerpvanopmerkingChar">
    <w:name w:val="Onderwerp van opmerking Char"/>
    <w:basedOn w:val="TekstopmerkingChar"/>
    <w:link w:val="Onderwerpvanopmerking"/>
    <w:uiPriority w:val="20"/>
    <w:rsid w:val="00B569A6"/>
    <w:rPr>
      <w:rFonts w:asciiTheme="minorHAnsi" w:hAnsiTheme="minorHAnsi"/>
      <w:b/>
      <w:bCs/>
      <w:sz w:val="20"/>
      <w:szCs w:val="20"/>
      <w:lang w:val="nl-NL"/>
    </w:rPr>
  </w:style>
  <w:style w:type="character" w:customStyle="1" w:styleId="LijstalineaChar">
    <w:name w:val="Lijstalinea Char"/>
    <w:basedOn w:val="Standaardalinea-lettertype"/>
    <w:link w:val="Lijstalinea"/>
    <w:uiPriority w:val="34"/>
    <w:rsid w:val="001C2217"/>
    <w:rPr>
      <w:rFonts w:asciiTheme="minorHAnsi" w:hAnsiTheme="minorHAnsi"/>
      <w:sz w:val="19"/>
      <w:szCs w:val="24"/>
      <w:lang w:val="nl-NL"/>
    </w:rPr>
  </w:style>
  <w:style w:type="character" w:styleId="GevolgdeHyperlink">
    <w:name w:val="FollowedHyperlink"/>
    <w:basedOn w:val="Standaardalinea-lettertype"/>
    <w:uiPriority w:val="20"/>
    <w:rsid w:val="0097022D"/>
    <w:rPr>
      <w:color w:val="0197DF" w:themeColor="followedHyperlink"/>
      <w:u w:val="single"/>
    </w:rPr>
  </w:style>
  <w:style w:type="paragraph" w:styleId="Revisie">
    <w:name w:val="Revision"/>
    <w:hidden/>
    <w:uiPriority w:val="99"/>
    <w:semiHidden/>
    <w:rsid w:val="00F81E57"/>
    <w:pPr>
      <w:spacing w:before="0" w:line="240" w:lineRule="auto"/>
      <w:ind w:left="0" w:right="0"/>
    </w:pPr>
    <w:rPr>
      <w:rFonts w:asciiTheme="minorHAnsi" w:hAnsiTheme="minorHAnsi"/>
      <w:sz w:val="19"/>
      <w:szCs w:val="24"/>
      <w:lang w:val="nl-NL"/>
    </w:rPr>
  </w:style>
  <w:style w:type="paragraph" w:styleId="Inhopg5">
    <w:name w:val="toc 5"/>
    <w:basedOn w:val="Standaard"/>
    <w:next w:val="Standaard"/>
    <w:autoRedefine/>
    <w:uiPriority w:val="39"/>
    <w:unhideWhenUsed/>
    <w:rsid w:val="005D09A8"/>
    <w:pPr>
      <w:spacing w:after="100" w:line="259" w:lineRule="auto"/>
      <w:ind w:left="880"/>
    </w:pPr>
    <w:rPr>
      <w:rFonts w:eastAsiaTheme="minorEastAsia" w:cstheme="minorBidi"/>
      <w:sz w:val="22"/>
      <w:szCs w:val="22"/>
      <w:lang w:eastAsia="nl-NL"/>
    </w:rPr>
  </w:style>
  <w:style w:type="paragraph" w:styleId="Inhopg6">
    <w:name w:val="toc 6"/>
    <w:basedOn w:val="Standaard"/>
    <w:next w:val="Standaard"/>
    <w:autoRedefine/>
    <w:uiPriority w:val="39"/>
    <w:unhideWhenUsed/>
    <w:rsid w:val="005D09A8"/>
    <w:pPr>
      <w:spacing w:after="100" w:line="259" w:lineRule="auto"/>
      <w:ind w:left="1100"/>
    </w:pPr>
    <w:rPr>
      <w:rFonts w:eastAsiaTheme="minorEastAsia" w:cstheme="minorBidi"/>
      <w:sz w:val="22"/>
      <w:szCs w:val="22"/>
      <w:lang w:eastAsia="nl-NL"/>
    </w:rPr>
  </w:style>
  <w:style w:type="paragraph" w:styleId="Inhopg7">
    <w:name w:val="toc 7"/>
    <w:basedOn w:val="Standaard"/>
    <w:next w:val="Standaard"/>
    <w:autoRedefine/>
    <w:uiPriority w:val="39"/>
    <w:unhideWhenUsed/>
    <w:rsid w:val="005D09A8"/>
    <w:pPr>
      <w:spacing w:after="100" w:line="259" w:lineRule="auto"/>
      <w:ind w:left="1320"/>
    </w:pPr>
    <w:rPr>
      <w:rFonts w:eastAsiaTheme="minorEastAsia" w:cstheme="minorBidi"/>
      <w:sz w:val="22"/>
      <w:szCs w:val="22"/>
      <w:lang w:eastAsia="nl-NL"/>
    </w:rPr>
  </w:style>
  <w:style w:type="paragraph" w:styleId="Inhopg8">
    <w:name w:val="toc 8"/>
    <w:basedOn w:val="Standaard"/>
    <w:next w:val="Standaard"/>
    <w:autoRedefine/>
    <w:uiPriority w:val="39"/>
    <w:unhideWhenUsed/>
    <w:rsid w:val="005D09A8"/>
    <w:pPr>
      <w:spacing w:after="100" w:line="259" w:lineRule="auto"/>
      <w:ind w:left="1540"/>
    </w:pPr>
    <w:rPr>
      <w:rFonts w:eastAsiaTheme="minorEastAsia" w:cstheme="minorBidi"/>
      <w:sz w:val="22"/>
      <w:szCs w:val="22"/>
      <w:lang w:eastAsia="nl-NL"/>
    </w:rPr>
  </w:style>
  <w:style w:type="paragraph" w:styleId="Inhopg9">
    <w:name w:val="toc 9"/>
    <w:basedOn w:val="Standaard"/>
    <w:next w:val="Standaard"/>
    <w:autoRedefine/>
    <w:uiPriority w:val="39"/>
    <w:unhideWhenUsed/>
    <w:rsid w:val="005D09A8"/>
    <w:pPr>
      <w:spacing w:after="100" w:line="259" w:lineRule="auto"/>
      <w:ind w:left="1760"/>
    </w:pPr>
    <w:rPr>
      <w:rFonts w:eastAsiaTheme="minorEastAsia" w:cstheme="minorBidi"/>
      <w:sz w:val="22"/>
      <w:szCs w:val="22"/>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709397">
      <w:bodyDiv w:val="1"/>
      <w:marLeft w:val="0"/>
      <w:marRight w:val="0"/>
      <w:marTop w:val="0"/>
      <w:marBottom w:val="0"/>
      <w:divBdr>
        <w:top w:val="none" w:sz="0" w:space="0" w:color="auto"/>
        <w:left w:val="none" w:sz="0" w:space="0" w:color="auto"/>
        <w:bottom w:val="none" w:sz="0" w:space="0" w:color="auto"/>
        <w:right w:val="none" w:sz="0" w:space="0" w:color="auto"/>
      </w:divBdr>
    </w:div>
    <w:div w:id="2064669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diagramLayout" Target="diagrams/layout1.xml"/><Relationship Id="rId34" Type="http://schemas.openxmlformats.org/officeDocument/2006/relationships/header" Target="header6.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yperlink" Target="https://www.infomil.nl/onderwerpen/ruimte/gebiedsontwikkeling/ladder-duurzame/handreiking-ladder/good-practices-0/" TargetMode="External"/><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diagramData" Target="diagrams/data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microsoft.com/office/2007/relationships/diagramDrawing" Target="diagrams/drawing1.xml"/><Relationship Id="rId32"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diagramColors" Target="diagrams/colors1.xml"/><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diagramQuickStyle" Target="diagrams/quickStyle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www.plancapaciteit.nl" TargetMode="External"/><Relationship Id="rId2" Type="http://schemas.openxmlformats.org/officeDocument/2006/relationships/hyperlink" Target="https://nota.noord-holland.nl/handreiking/home-2/" TargetMode="External"/><Relationship Id="rId1" Type="http://schemas.openxmlformats.org/officeDocument/2006/relationships/hyperlink" Target="https://www.infomil.nl/onderwerpen/ruimte/gebiedsontwikkeling/ladder-duurzame/handreiking-ladder/" TargetMode="External"/></Relationships>
</file>

<file path=word/_rels/header5.xml.rels><?xml version="1.0" encoding="UTF-8" standalone="yes"?>
<Relationships xmlns="http://schemas.openxmlformats.org/package/2006/relationships"><Relationship Id="rId1" Type="http://schemas.openxmlformats.org/officeDocument/2006/relationships/image" Target="media/image14.emf"/></Relationships>
</file>

<file path=word/_rels/settings.xml.rels><?xml version="1.0" encoding="UTF-8" standalone="yes"?>
<Relationships xmlns="http://schemas.openxmlformats.org/package/2006/relationships"><Relationship Id="rId1" Type="http://schemas.openxmlformats.org/officeDocument/2006/relationships/attachedTemplate" Target="file:///F:\Secretariaat\Huisstijl\Abanico\Rapport_staand_7%20juni2017.dotx"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0CA5A3-646B-4779-BD81-A79A13BE9E33}" type="doc">
      <dgm:prSet loTypeId="urn:microsoft.com/office/officeart/2005/8/layout/equation1" loCatId="process" qsTypeId="urn:microsoft.com/office/officeart/2005/8/quickstyle/simple1" qsCatId="simple" csTypeId="urn:microsoft.com/office/officeart/2005/8/colors/accent0_3" csCatId="mainScheme" phldr="1"/>
      <dgm:spPr/>
    </dgm:pt>
    <dgm:pt modelId="{0A966874-7704-4BA8-B213-B144142FB267}">
      <dgm:prSet phldrT="[Tekst]"/>
      <dgm:spPr/>
      <dgm:t>
        <a:bodyPr/>
        <a:lstStyle/>
        <a:p>
          <a:r>
            <a:rPr lang="nl-NL" b="1"/>
            <a:t>Vraag </a:t>
          </a:r>
          <a:r>
            <a:rPr lang="nl-NL" b="1" i="1" u="sng"/>
            <a:t>X</a:t>
          </a:r>
          <a:r>
            <a:rPr lang="nl-NL" b="1"/>
            <a:t>  </a:t>
          </a:r>
        </a:p>
        <a:p>
          <a:r>
            <a:rPr lang="nl-NL"/>
            <a:t>komende 10 jaar</a:t>
          </a:r>
        </a:p>
      </dgm:t>
    </dgm:pt>
    <dgm:pt modelId="{B02D0151-4B17-4F23-B818-1EAAB9A88F99}" type="parTrans" cxnId="{6A1E7088-BC80-453A-966D-910E7A997282}">
      <dgm:prSet/>
      <dgm:spPr/>
      <dgm:t>
        <a:bodyPr/>
        <a:lstStyle/>
        <a:p>
          <a:endParaRPr lang="nl-NL"/>
        </a:p>
      </dgm:t>
    </dgm:pt>
    <dgm:pt modelId="{01FF15A7-9B9B-49DB-A14E-43727026D3F8}" type="sibTrans" cxnId="{6A1E7088-BC80-453A-966D-910E7A997282}">
      <dgm:prSet/>
      <dgm:spPr/>
      <dgm:t>
        <a:bodyPr/>
        <a:lstStyle/>
        <a:p>
          <a:endParaRPr lang="nl-NL"/>
        </a:p>
      </dgm:t>
    </dgm:pt>
    <dgm:pt modelId="{B34B4F02-02AC-4400-AA31-7C6188444A75}">
      <dgm:prSet phldrT="[Tekst]"/>
      <dgm:spPr/>
      <dgm:t>
        <a:bodyPr/>
        <a:lstStyle/>
        <a:p>
          <a:r>
            <a:rPr lang="nl-NL" b="1"/>
            <a:t>Aanbod </a:t>
          </a:r>
          <a:r>
            <a:rPr lang="nl-NL" b="1" i="1" u="sng"/>
            <a:t>Y</a:t>
          </a:r>
          <a:r>
            <a:rPr lang="nl-NL" b="1"/>
            <a:t> </a:t>
          </a:r>
        </a:p>
        <a:p>
          <a:r>
            <a:rPr lang="nl-NL"/>
            <a:t>in harde plancapaciteit</a:t>
          </a:r>
        </a:p>
      </dgm:t>
    </dgm:pt>
    <dgm:pt modelId="{942B6DFD-8DE9-4BDC-8334-A28483CA0A6A}" type="parTrans" cxnId="{504A3FB6-2390-42BC-8043-55B32430D8F5}">
      <dgm:prSet/>
      <dgm:spPr/>
      <dgm:t>
        <a:bodyPr/>
        <a:lstStyle/>
        <a:p>
          <a:endParaRPr lang="nl-NL"/>
        </a:p>
      </dgm:t>
    </dgm:pt>
    <dgm:pt modelId="{8097657C-127B-4C9B-A340-3FC11024CCDC}" type="sibTrans" cxnId="{504A3FB6-2390-42BC-8043-55B32430D8F5}">
      <dgm:prSet/>
      <dgm:spPr/>
      <dgm:t>
        <a:bodyPr/>
        <a:lstStyle/>
        <a:p>
          <a:endParaRPr lang="nl-NL"/>
        </a:p>
      </dgm:t>
    </dgm:pt>
    <dgm:pt modelId="{8F165022-1939-43F9-B683-9046EF3B7762}">
      <dgm:prSet phldrT="[Tekst]"/>
      <dgm:spPr/>
      <dgm:t>
        <a:bodyPr/>
        <a:lstStyle/>
        <a:p>
          <a:r>
            <a:rPr lang="nl-NL" b="1"/>
            <a:t>Behoefte </a:t>
          </a:r>
          <a:r>
            <a:rPr lang="nl-NL" b="1" u="sng"/>
            <a:t>Z</a:t>
          </a:r>
          <a:r>
            <a:rPr lang="nl-NL" b="1"/>
            <a:t> </a:t>
          </a:r>
        </a:p>
        <a:p>
          <a:r>
            <a:rPr lang="nl-NL"/>
            <a:t>komende 10 jaar</a:t>
          </a:r>
        </a:p>
      </dgm:t>
    </dgm:pt>
    <dgm:pt modelId="{5191DA0C-0CB4-4872-A43B-14A0DAC90CC4}" type="parTrans" cxnId="{DE7E43B2-2543-4DDA-BBC1-C7161AC42F7B}">
      <dgm:prSet/>
      <dgm:spPr/>
      <dgm:t>
        <a:bodyPr/>
        <a:lstStyle/>
        <a:p>
          <a:endParaRPr lang="nl-NL"/>
        </a:p>
      </dgm:t>
    </dgm:pt>
    <dgm:pt modelId="{34DE5719-8FF2-4D2A-9230-8E96DC76EF75}" type="sibTrans" cxnId="{DE7E43B2-2543-4DDA-BBC1-C7161AC42F7B}">
      <dgm:prSet/>
      <dgm:spPr/>
      <dgm:t>
        <a:bodyPr/>
        <a:lstStyle/>
        <a:p>
          <a:endParaRPr lang="nl-NL"/>
        </a:p>
      </dgm:t>
    </dgm:pt>
    <dgm:pt modelId="{A832B625-1077-4EE0-8ECD-9F93375960C7}" type="pres">
      <dgm:prSet presAssocID="{CA0CA5A3-646B-4779-BD81-A79A13BE9E33}" presName="linearFlow" presStyleCnt="0">
        <dgm:presLayoutVars>
          <dgm:dir/>
          <dgm:resizeHandles val="exact"/>
        </dgm:presLayoutVars>
      </dgm:prSet>
      <dgm:spPr/>
    </dgm:pt>
    <dgm:pt modelId="{C24C9761-4BDC-47FF-84E1-7089F5B032E3}" type="pres">
      <dgm:prSet presAssocID="{0A966874-7704-4BA8-B213-B144142FB267}" presName="node" presStyleLbl="node1" presStyleIdx="0" presStyleCnt="3">
        <dgm:presLayoutVars>
          <dgm:bulletEnabled val="1"/>
        </dgm:presLayoutVars>
      </dgm:prSet>
      <dgm:spPr/>
      <dgm:t>
        <a:bodyPr/>
        <a:lstStyle/>
        <a:p>
          <a:endParaRPr lang="nl-NL"/>
        </a:p>
      </dgm:t>
    </dgm:pt>
    <dgm:pt modelId="{9EF896D0-4431-4DA3-8DED-4F5A89C02C8C}" type="pres">
      <dgm:prSet presAssocID="{01FF15A7-9B9B-49DB-A14E-43727026D3F8}" presName="spacerL" presStyleCnt="0"/>
      <dgm:spPr/>
    </dgm:pt>
    <dgm:pt modelId="{22DADE11-E341-4ED1-B7A6-B657CC7A65F8}" type="pres">
      <dgm:prSet presAssocID="{01FF15A7-9B9B-49DB-A14E-43727026D3F8}" presName="sibTrans" presStyleLbl="sibTrans2D1" presStyleIdx="0" presStyleCnt="2"/>
      <dgm:spPr>
        <a:prstGeom prst="mathMinus">
          <a:avLst/>
        </a:prstGeom>
      </dgm:spPr>
      <dgm:t>
        <a:bodyPr/>
        <a:lstStyle/>
        <a:p>
          <a:endParaRPr lang="nl-NL"/>
        </a:p>
      </dgm:t>
    </dgm:pt>
    <dgm:pt modelId="{D168EDDC-D64F-4429-92CB-9B065F6BBC5E}" type="pres">
      <dgm:prSet presAssocID="{01FF15A7-9B9B-49DB-A14E-43727026D3F8}" presName="spacerR" presStyleCnt="0"/>
      <dgm:spPr/>
    </dgm:pt>
    <dgm:pt modelId="{236B8FFC-01A1-4023-B9E5-2D1F1FC995CF}" type="pres">
      <dgm:prSet presAssocID="{B34B4F02-02AC-4400-AA31-7C6188444A75}" presName="node" presStyleLbl="node1" presStyleIdx="1" presStyleCnt="3">
        <dgm:presLayoutVars>
          <dgm:bulletEnabled val="1"/>
        </dgm:presLayoutVars>
      </dgm:prSet>
      <dgm:spPr/>
      <dgm:t>
        <a:bodyPr/>
        <a:lstStyle/>
        <a:p>
          <a:endParaRPr lang="nl-NL"/>
        </a:p>
      </dgm:t>
    </dgm:pt>
    <dgm:pt modelId="{AD2DF59F-1432-4085-9F65-3A0EBC6A9FB4}" type="pres">
      <dgm:prSet presAssocID="{8097657C-127B-4C9B-A340-3FC11024CCDC}" presName="spacerL" presStyleCnt="0"/>
      <dgm:spPr/>
    </dgm:pt>
    <dgm:pt modelId="{2A70B930-C04B-4F81-A73E-79AA0F33A35C}" type="pres">
      <dgm:prSet presAssocID="{8097657C-127B-4C9B-A340-3FC11024CCDC}" presName="sibTrans" presStyleLbl="sibTrans2D1" presStyleIdx="1" presStyleCnt="2"/>
      <dgm:spPr/>
      <dgm:t>
        <a:bodyPr/>
        <a:lstStyle/>
        <a:p>
          <a:endParaRPr lang="nl-NL"/>
        </a:p>
      </dgm:t>
    </dgm:pt>
    <dgm:pt modelId="{EEA501F2-45E2-4A3C-8A54-3FF714E79909}" type="pres">
      <dgm:prSet presAssocID="{8097657C-127B-4C9B-A340-3FC11024CCDC}" presName="spacerR" presStyleCnt="0"/>
      <dgm:spPr/>
    </dgm:pt>
    <dgm:pt modelId="{6D4B1DEE-5531-4DF9-87B7-8648F5FC28DE}" type="pres">
      <dgm:prSet presAssocID="{8F165022-1939-43F9-B683-9046EF3B7762}" presName="node" presStyleLbl="node1" presStyleIdx="2" presStyleCnt="3">
        <dgm:presLayoutVars>
          <dgm:bulletEnabled val="1"/>
        </dgm:presLayoutVars>
      </dgm:prSet>
      <dgm:spPr/>
      <dgm:t>
        <a:bodyPr/>
        <a:lstStyle/>
        <a:p>
          <a:endParaRPr lang="nl-NL"/>
        </a:p>
      </dgm:t>
    </dgm:pt>
  </dgm:ptLst>
  <dgm:cxnLst>
    <dgm:cxn modelId="{29997627-6AC9-421C-ABF6-42FA810671E8}" type="presOf" srcId="{8097657C-127B-4C9B-A340-3FC11024CCDC}" destId="{2A70B930-C04B-4F81-A73E-79AA0F33A35C}" srcOrd="0" destOrd="0" presId="urn:microsoft.com/office/officeart/2005/8/layout/equation1"/>
    <dgm:cxn modelId="{106D4630-0267-4EA8-B3E7-7A0BB05DEA94}" type="presOf" srcId="{8F165022-1939-43F9-B683-9046EF3B7762}" destId="{6D4B1DEE-5531-4DF9-87B7-8648F5FC28DE}" srcOrd="0" destOrd="0" presId="urn:microsoft.com/office/officeart/2005/8/layout/equation1"/>
    <dgm:cxn modelId="{6A1E7088-BC80-453A-966D-910E7A997282}" srcId="{CA0CA5A3-646B-4779-BD81-A79A13BE9E33}" destId="{0A966874-7704-4BA8-B213-B144142FB267}" srcOrd="0" destOrd="0" parTransId="{B02D0151-4B17-4F23-B818-1EAAB9A88F99}" sibTransId="{01FF15A7-9B9B-49DB-A14E-43727026D3F8}"/>
    <dgm:cxn modelId="{504A3FB6-2390-42BC-8043-55B32430D8F5}" srcId="{CA0CA5A3-646B-4779-BD81-A79A13BE9E33}" destId="{B34B4F02-02AC-4400-AA31-7C6188444A75}" srcOrd="1" destOrd="0" parTransId="{942B6DFD-8DE9-4BDC-8334-A28483CA0A6A}" sibTransId="{8097657C-127B-4C9B-A340-3FC11024CCDC}"/>
    <dgm:cxn modelId="{E5F1920C-D402-4081-8267-7850A387743E}" type="presOf" srcId="{B34B4F02-02AC-4400-AA31-7C6188444A75}" destId="{236B8FFC-01A1-4023-B9E5-2D1F1FC995CF}" srcOrd="0" destOrd="0" presId="urn:microsoft.com/office/officeart/2005/8/layout/equation1"/>
    <dgm:cxn modelId="{DE7E43B2-2543-4DDA-BBC1-C7161AC42F7B}" srcId="{CA0CA5A3-646B-4779-BD81-A79A13BE9E33}" destId="{8F165022-1939-43F9-B683-9046EF3B7762}" srcOrd="2" destOrd="0" parTransId="{5191DA0C-0CB4-4872-A43B-14A0DAC90CC4}" sibTransId="{34DE5719-8FF2-4D2A-9230-8E96DC76EF75}"/>
    <dgm:cxn modelId="{B140A45B-FF59-47D2-8281-7334B7E0DC32}" type="presOf" srcId="{CA0CA5A3-646B-4779-BD81-A79A13BE9E33}" destId="{A832B625-1077-4EE0-8ECD-9F93375960C7}" srcOrd="0" destOrd="0" presId="urn:microsoft.com/office/officeart/2005/8/layout/equation1"/>
    <dgm:cxn modelId="{DB92ED56-3D97-4C65-A822-9A981C8334B6}" type="presOf" srcId="{01FF15A7-9B9B-49DB-A14E-43727026D3F8}" destId="{22DADE11-E341-4ED1-B7A6-B657CC7A65F8}" srcOrd="0" destOrd="0" presId="urn:microsoft.com/office/officeart/2005/8/layout/equation1"/>
    <dgm:cxn modelId="{22ACAD0E-264F-4738-B804-F5C7CE4B94BD}" type="presOf" srcId="{0A966874-7704-4BA8-B213-B144142FB267}" destId="{C24C9761-4BDC-47FF-84E1-7089F5B032E3}" srcOrd="0" destOrd="0" presId="urn:microsoft.com/office/officeart/2005/8/layout/equation1"/>
    <dgm:cxn modelId="{5F4A7CB7-C0C0-4EA5-BBC1-6652EECB8D56}" type="presParOf" srcId="{A832B625-1077-4EE0-8ECD-9F93375960C7}" destId="{C24C9761-4BDC-47FF-84E1-7089F5B032E3}" srcOrd="0" destOrd="0" presId="urn:microsoft.com/office/officeart/2005/8/layout/equation1"/>
    <dgm:cxn modelId="{A7FB6A59-A101-46C1-A6EA-A9D82715F9F2}" type="presParOf" srcId="{A832B625-1077-4EE0-8ECD-9F93375960C7}" destId="{9EF896D0-4431-4DA3-8DED-4F5A89C02C8C}" srcOrd="1" destOrd="0" presId="urn:microsoft.com/office/officeart/2005/8/layout/equation1"/>
    <dgm:cxn modelId="{E1550F24-B4EF-4B5D-9784-91F281EFEEB8}" type="presParOf" srcId="{A832B625-1077-4EE0-8ECD-9F93375960C7}" destId="{22DADE11-E341-4ED1-B7A6-B657CC7A65F8}" srcOrd="2" destOrd="0" presId="urn:microsoft.com/office/officeart/2005/8/layout/equation1"/>
    <dgm:cxn modelId="{10611F78-1AC2-4C03-AFA6-47BF73BE18DC}" type="presParOf" srcId="{A832B625-1077-4EE0-8ECD-9F93375960C7}" destId="{D168EDDC-D64F-4429-92CB-9B065F6BBC5E}" srcOrd="3" destOrd="0" presId="urn:microsoft.com/office/officeart/2005/8/layout/equation1"/>
    <dgm:cxn modelId="{8B5D0BE8-E250-4ABA-8763-7C9FEAF6AC6D}" type="presParOf" srcId="{A832B625-1077-4EE0-8ECD-9F93375960C7}" destId="{236B8FFC-01A1-4023-B9E5-2D1F1FC995CF}" srcOrd="4" destOrd="0" presId="urn:microsoft.com/office/officeart/2005/8/layout/equation1"/>
    <dgm:cxn modelId="{8E3CB790-92FF-41D7-AFB9-68A63C2E6ECE}" type="presParOf" srcId="{A832B625-1077-4EE0-8ECD-9F93375960C7}" destId="{AD2DF59F-1432-4085-9F65-3A0EBC6A9FB4}" srcOrd="5" destOrd="0" presId="urn:microsoft.com/office/officeart/2005/8/layout/equation1"/>
    <dgm:cxn modelId="{0D762161-4ABE-4446-AB90-DEA784CBDA52}" type="presParOf" srcId="{A832B625-1077-4EE0-8ECD-9F93375960C7}" destId="{2A70B930-C04B-4F81-A73E-79AA0F33A35C}" srcOrd="6" destOrd="0" presId="urn:microsoft.com/office/officeart/2005/8/layout/equation1"/>
    <dgm:cxn modelId="{B95F85BE-5440-403B-9B95-9A1239B82163}" type="presParOf" srcId="{A832B625-1077-4EE0-8ECD-9F93375960C7}" destId="{EEA501F2-45E2-4A3C-8A54-3FF714E79909}" srcOrd="7" destOrd="0" presId="urn:microsoft.com/office/officeart/2005/8/layout/equation1"/>
    <dgm:cxn modelId="{E93DE92E-67C9-4BD6-BEA2-E1CCD6D7AF26}" type="presParOf" srcId="{A832B625-1077-4EE0-8ECD-9F93375960C7}" destId="{6D4B1DEE-5531-4DF9-87B7-8648F5FC28DE}" srcOrd="8" destOrd="0" presId="urn:microsoft.com/office/officeart/2005/8/layout/equation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4C9761-4BDC-47FF-84E1-7089F5B032E3}">
      <dsp:nvSpPr>
        <dsp:cNvPr id="0" name=""/>
        <dsp:cNvSpPr/>
      </dsp:nvSpPr>
      <dsp:spPr>
        <a:xfrm>
          <a:off x="634545" y="233"/>
          <a:ext cx="1096812" cy="1096812"/>
        </a:xfrm>
        <a:prstGeom prst="ellips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nl-NL" sz="900" b="1" kern="1200"/>
            <a:t>Vraag </a:t>
          </a:r>
          <a:r>
            <a:rPr lang="nl-NL" sz="900" b="1" i="1" u="sng" kern="1200"/>
            <a:t>X</a:t>
          </a:r>
          <a:r>
            <a:rPr lang="nl-NL" sz="900" b="1" kern="1200"/>
            <a:t>  </a:t>
          </a:r>
        </a:p>
        <a:p>
          <a:pPr lvl="0" algn="ctr" defTabSz="400050">
            <a:lnSpc>
              <a:spcPct val="90000"/>
            </a:lnSpc>
            <a:spcBef>
              <a:spcPct val="0"/>
            </a:spcBef>
            <a:spcAft>
              <a:spcPct val="35000"/>
            </a:spcAft>
          </a:pPr>
          <a:r>
            <a:rPr lang="nl-NL" sz="900" kern="1200"/>
            <a:t>komende 10 jaar</a:t>
          </a:r>
        </a:p>
      </dsp:txBody>
      <dsp:txXfrm>
        <a:off x="795169" y="160857"/>
        <a:ext cx="775564" cy="775564"/>
      </dsp:txXfrm>
    </dsp:sp>
    <dsp:sp modelId="{22DADE11-E341-4ED1-B7A6-B657CC7A65F8}">
      <dsp:nvSpPr>
        <dsp:cNvPr id="0" name=""/>
        <dsp:cNvSpPr/>
      </dsp:nvSpPr>
      <dsp:spPr>
        <a:xfrm>
          <a:off x="1820419" y="230564"/>
          <a:ext cx="636151" cy="636151"/>
        </a:xfrm>
        <a:prstGeom prst="mathMinus">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nl-NL" sz="700" kern="1200"/>
        </a:p>
      </dsp:txBody>
      <dsp:txXfrm>
        <a:off x="1904741" y="473828"/>
        <a:ext cx="467507" cy="149623"/>
      </dsp:txXfrm>
    </dsp:sp>
    <dsp:sp modelId="{236B8FFC-01A1-4023-B9E5-2D1F1FC995CF}">
      <dsp:nvSpPr>
        <dsp:cNvPr id="0" name=""/>
        <dsp:cNvSpPr/>
      </dsp:nvSpPr>
      <dsp:spPr>
        <a:xfrm>
          <a:off x="2545631" y="233"/>
          <a:ext cx="1096812" cy="1096812"/>
        </a:xfrm>
        <a:prstGeom prst="ellips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nl-NL" sz="900" b="1" kern="1200"/>
            <a:t>Aanbod </a:t>
          </a:r>
          <a:r>
            <a:rPr lang="nl-NL" sz="900" b="1" i="1" u="sng" kern="1200"/>
            <a:t>Y</a:t>
          </a:r>
          <a:r>
            <a:rPr lang="nl-NL" sz="900" b="1" kern="1200"/>
            <a:t> </a:t>
          </a:r>
        </a:p>
        <a:p>
          <a:pPr lvl="0" algn="ctr" defTabSz="400050">
            <a:lnSpc>
              <a:spcPct val="90000"/>
            </a:lnSpc>
            <a:spcBef>
              <a:spcPct val="0"/>
            </a:spcBef>
            <a:spcAft>
              <a:spcPct val="35000"/>
            </a:spcAft>
          </a:pPr>
          <a:r>
            <a:rPr lang="nl-NL" sz="900" kern="1200"/>
            <a:t>in harde plancapaciteit</a:t>
          </a:r>
        </a:p>
      </dsp:txBody>
      <dsp:txXfrm>
        <a:off x="2706255" y="160857"/>
        <a:ext cx="775564" cy="775564"/>
      </dsp:txXfrm>
    </dsp:sp>
    <dsp:sp modelId="{2A70B930-C04B-4F81-A73E-79AA0F33A35C}">
      <dsp:nvSpPr>
        <dsp:cNvPr id="0" name=""/>
        <dsp:cNvSpPr/>
      </dsp:nvSpPr>
      <dsp:spPr>
        <a:xfrm>
          <a:off x="3731504" y="230564"/>
          <a:ext cx="636151" cy="636151"/>
        </a:xfrm>
        <a:prstGeom prst="mathEqual">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nl-NL" sz="700" kern="1200"/>
        </a:p>
      </dsp:txBody>
      <dsp:txXfrm>
        <a:off x="3815826" y="361611"/>
        <a:ext cx="467507" cy="374057"/>
      </dsp:txXfrm>
    </dsp:sp>
    <dsp:sp modelId="{6D4B1DEE-5531-4DF9-87B7-8648F5FC28DE}">
      <dsp:nvSpPr>
        <dsp:cNvPr id="0" name=""/>
        <dsp:cNvSpPr/>
      </dsp:nvSpPr>
      <dsp:spPr>
        <a:xfrm>
          <a:off x="4456716" y="233"/>
          <a:ext cx="1096812" cy="1096812"/>
        </a:xfrm>
        <a:prstGeom prst="ellips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nl-NL" sz="900" b="1" kern="1200"/>
            <a:t>Behoefte </a:t>
          </a:r>
          <a:r>
            <a:rPr lang="nl-NL" sz="900" b="1" u="sng" kern="1200"/>
            <a:t>Z</a:t>
          </a:r>
          <a:r>
            <a:rPr lang="nl-NL" sz="900" b="1" kern="1200"/>
            <a:t> </a:t>
          </a:r>
        </a:p>
        <a:p>
          <a:pPr lvl="0" algn="ctr" defTabSz="400050">
            <a:lnSpc>
              <a:spcPct val="90000"/>
            </a:lnSpc>
            <a:spcBef>
              <a:spcPct val="0"/>
            </a:spcBef>
            <a:spcAft>
              <a:spcPct val="35000"/>
            </a:spcAft>
          </a:pPr>
          <a:r>
            <a:rPr lang="nl-NL" sz="900" kern="1200"/>
            <a:t>komende 10 jaar</a:t>
          </a:r>
        </a:p>
      </dsp:txBody>
      <dsp:txXfrm>
        <a:off x="4617340" y="160857"/>
        <a:ext cx="775564" cy="775564"/>
      </dsp:txXfrm>
    </dsp:sp>
  </dsp:spTree>
</dsp:drawing>
</file>

<file path=word/diagrams/layout1.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STEC">
  <a:themeElements>
    <a:clrScheme name="STEC">
      <a:dk1>
        <a:sysClr val="windowText" lastClr="000000"/>
      </a:dk1>
      <a:lt1>
        <a:sysClr val="window" lastClr="FFFFFF"/>
      </a:lt1>
      <a:dk2>
        <a:srgbClr val="0197DF"/>
      </a:dk2>
      <a:lt2>
        <a:srgbClr val="FFFFFF"/>
      </a:lt2>
      <a:accent1>
        <a:srgbClr val="0075A4"/>
      </a:accent1>
      <a:accent2>
        <a:srgbClr val="9BDF17"/>
      </a:accent2>
      <a:accent3>
        <a:srgbClr val="8578C8"/>
      </a:accent3>
      <a:accent4>
        <a:srgbClr val="F29400"/>
      </a:accent4>
      <a:accent5>
        <a:srgbClr val="9B9B9B"/>
      </a:accent5>
      <a:accent6>
        <a:srgbClr val="C84632"/>
      </a:accent6>
      <a:hlink>
        <a:srgbClr val="0197DF"/>
      </a:hlink>
      <a:folHlink>
        <a:srgbClr val="0197DF"/>
      </a:folHlink>
    </a:clrScheme>
    <a:fontScheme name="STEC">
      <a:majorFont>
        <a:latin typeface="Univers LT Pro 45 Light"/>
        <a:ea typeface=""/>
        <a:cs typeface=""/>
      </a:majorFont>
      <a:minorFont>
        <a:latin typeface="Univers LT Pro 55"/>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28 februari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D2B83F-FCBB-42B5-A786-DBD98D194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Rapport_staand_7 juni2017</Template>
  <TotalTime>0</TotalTime>
  <Pages>35</Pages>
  <Words>21299</Words>
  <Characters>117145</Characters>
  <Application>Microsoft Office Word</Application>
  <DocSecurity>0</DocSecurity>
  <Lines>976</Lines>
  <Paragraphs>276</Paragraphs>
  <ScaleCrop>false</ScaleCrop>
  <HeadingPairs>
    <vt:vector size="2" baseType="variant">
      <vt:variant>
        <vt:lpstr>Titel</vt:lpstr>
      </vt:variant>
      <vt:variant>
        <vt:i4>1</vt:i4>
      </vt:variant>
    </vt:vector>
  </HeadingPairs>
  <TitlesOfParts>
    <vt:vector size="1" baseType="lpstr">
      <vt:lpstr>Basis voor Ladderonderbouwingen</vt:lpstr>
    </vt:vector>
  </TitlesOfParts>
  <Company>Stec Groep aan gemeente Zaanstad</Company>
  <LinksUpToDate>false</LinksUpToDate>
  <CharactersWithSpaces>138168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Basis voor Ladderonderbouwingen</dc:title>
  <dc:subject>/// v01dd08082013</dc:subject>
  <dc:creator>Bouke Timmen, Jorn Matthijsse en Martijn van den Bosch</dc:creator>
  <cp:lastModifiedBy>Martijn van den Bosch</cp:lastModifiedBy>
  <cp:revision>2</cp:revision>
  <cp:lastPrinted>2019-02-28T09:16:00Z</cp:lastPrinted>
  <dcterms:created xsi:type="dcterms:W3CDTF">2019-03-07T09:59:00Z</dcterms:created>
  <dcterms:modified xsi:type="dcterms:W3CDTF">2019-03-07T09:59:00Z</dcterms:modified>
  <cp:contentStatus>18.228 (BT/JM/MB)</cp:contentStatus>
</cp:coreProperties>
</file>